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D6B17" w14:textId="77777777" w:rsidR="00F86B64" w:rsidRDefault="00F86B64" w:rsidP="00F86B64">
      <w:pPr>
        <w:rPr>
          <w:rFonts w:cs="Arial"/>
          <w:sz w:val="20"/>
        </w:rPr>
      </w:pPr>
    </w:p>
    <w:p w14:paraId="089241C0" w14:textId="77777777" w:rsidR="00D075CC" w:rsidRPr="00C24605" w:rsidRDefault="00D075CC" w:rsidP="00F86B64">
      <w:pPr>
        <w:rPr>
          <w:rFonts w:cs="Arial"/>
          <w:sz w:val="20"/>
        </w:rPr>
      </w:pPr>
    </w:p>
    <w:p w14:paraId="6DF127E8" w14:textId="77777777" w:rsidR="00F86B64" w:rsidRPr="00C24605" w:rsidRDefault="00F86B64" w:rsidP="00F86B64">
      <w:pPr>
        <w:rPr>
          <w:rFonts w:cs="Arial"/>
          <w:sz w:val="20"/>
        </w:rPr>
      </w:pPr>
    </w:p>
    <w:p w14:paraId="5794E238" w14:textId="77777777" w:rsidR="00F86B64" w:rsidRPr="00C24605" w:rsidRDefault="00F86B64" w:rsidP="00F86B64">
      <w:pPr>
        <w:jc w:val="left"/>
        <w:rPr>
          <w:rFonts w:cs="Arial"/>
          <w:sz w:val="20"/>
        </w:rPr>
      </w:pPr>
    </w:p>
    <w:p w14:paraId="05B770C3" w14:textId="77777777" w:rsidR="00F86B64" w:rsidRDefault="00F86B64" w:rsidP="00F86B64">
      <w:pPr>
        <w:rPr>
          <w:rFonts w:cs="Arial"/>
          <w:sz w:val="20"/>
        </w:rPr>
      </w:pPr>
    </w:p>
    <w:p w14:paraId="696DAA53" w14:textId="77777777" w:rsidR="00F86B64" w:rsidRDefault="00F86B64" w:rsidP="00F86B64">
      <w:pPr>
        <w:rPr>
          <w:rFonts w:cs="Arial"/>
          <w:sz w:val="20"/>
        </w:rPr>
      </w:pPr>
    </w:p>
    <w:p w14:paraId="2F2C28EA" w14:textId="77777777" w:rsidR="00F86B64" w:rsidRDefault="00F86B64" w:rsidP="00F86B64">
      <w:pPr>
        <w:rPr>
          <w:rFonts w:cs="Arial"/>
          <w:sz w:val="20"/>
        </w:rPr>
      </w:pPr>
    </w:p>
    <w:p w14:paraId="4C2A6F06" w14:textId="77777777" w:rsidR="00F86B64" w:rsidRDefault="00F86B64" w:rsidP="00F86B64">
      <w:pPr>
        <w:rPr>
          <w:rFonts w:cs="Arial"/>
          <w:sz w:val="20"/>
        </w:rPr>
      </w:pPr>
    </w:p>
    <w:p w14:paraId="12F2271A" w14:textId="77777777" w:rsidR="00F86B64" w:rsidRPr="00C24605" w:rsidRDefault="00F86B64" w:rsidP="00F86B64">
      <w:pPr>
        <w:rPr>
          <w:rFonts w:cs="Arial"/>
          <w:sz w:val="2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4414"/>
        <w:gridCol w:w="4414"/>
      </w:tblGrid>
      <w:tr w:rsidR="002505AE" w:rsidRPr="003D72EB" w14:paraId="1DC7F91B" w14:textId="77777777" w:rsidTr="003D72EB">
        <w:tc>
          <w:tcPr>
            <w:tcW w:w="4527" w:type="dxa"/>
            <w:vAlign w:val="center"/>
          </w:tcPr>
          <w:p w14:paraId="6ED2D5D4" w14:textId="77777777" w:rsidR="002505AE" w:rsidRPr="003D72EB" w:rsidRDefault="002505AE" w:rsidP="003D72EB">
            <w:pPr>
              <w:jc w:val="center"/>
              <w:rPr>
                <w:rFonts w:cs="Arial"/>
                <w:sz w:val="20"/>
              </w:rPr>
            </w:pPr>
          </w:p>
          <w:p w14:paraId="29620780" w14:textId="77777777" w:rsidR="002505AE" w:rsidRPr="003D72EB" w:rsidRDefault="002505AE" w:rsidP="003D72EB">
            <w:pPr>
              <w:jc w:val="center"/>
              <w:rPr>
                <w:rFonts w:cs="Arial"/>
                <w:sz w:val="20"/>
              </w:rPr>
            </w:pPr>
          </w:p>
          <w:p w14:paraId="30C6791E" w14:textId="77777777" w:rsidR="002505AE" w:rsidRPr="003D72EB" w:rsidRDefault="002505AE" w:rsidP="003D72EB">
            <w:pPr>
              <w:jc w:val="center"/>
              <w:rPr>
                <w:rFonts w:cs="Arial"/>
                <w:sz w:val="20"/>
              </w:rPr>
            </w:pPr>
          </w:p>
        </w:tc>
        <w:tc>
          <w:tcPr>
            <w:tcW w:w="4527" w:type="dxa"/>
            <w:vAlign w:val="center"/>
          </w:tcPr>
          <w:p w14:paraId="49212F8B" w14:textId="77777777" w:rsidR="002505AE" w:rsidRPr="003D72EB" w:rsidRDefault="002505AE" w:rsidP="003D72EB">
            <w:pPr>
              <w:jc w:val="center"/>
              <w:rPr>
                <w:rFonts w:cs="Arial"/>
                <w:sz w:val="20"/>
              </w:rPr>
            </w:pPr>
          </w:p>
          <w:p w14:paraId="1929B174" w14:textId="77777777" w:rsidR="002505AE" w:rsidRPr="003D72EB" w:rsidRDefault="002505AE" w:rsidP="003D72EB">
            <w:pPr>
              <w:jc w:val="center"/>
              <w:rPr>
                <w:rFonts w:cs="Arial"/>
                <w:sz w:val="20"/>
              </w:rPr>
            </w:pPr>
          </w:p>
          <w:p w14:paraId="6F896D54" w14:textId="77777777" w:rsidR="002505AE" w:rsidRPr="003D72EB" w:rsidRDefault="002505AE" w:rsidP="003D72EB">
            <w:pPr>
              <w:jc w:val="center"/>
              <w:rPr>
                <w:rFonts w:cs="Arial"/>
                <w:sz w:val="20"/>
              </w:rPr>
            </w:pPr>
          </w:p>
          <w:p w14:paraId="06342695" w14:textId="77777777" w:rsidR="002505AE" w:rsidRPr="003D72EB" w:rsidRDefault="002505AE" w:rsidP="003D72EB">
            <w:pPr>
              <w:jc w:val="center"/>
              <w:rPr>
                <w:rFonts w:cs="Arial"/>
                <w:sz w:val="20"/>
              </w:rPr>
            </w:pPr>
          </w:p>
          <w:p w14:paraId="19B8C75F" w14:textId="77777777" w:rsidR="002505AE" w:rsidRPr="003D72EB" w:rsidRDefault="002505AE" w:rsidP="003D72EB">
            <w:pPr>
              <w:jc w:val="center"/>
              <w:rPr>
                <w:rFonts w:cs="Arial"/>
                <w:sz w:val="20"/>
              </w:rPr>
            </w:pPr>
          </w:p>
          <w:p w14:paraId="60C5458D" w14:textId="77777777" w:rsidR="002505AE" w:rsidRPr="003D72EB" w:rsidRDefault="002505AE" w:rsidP="003D72EB">
            <w:pPr>
              <w:jc w:val="center"/>
              <w:rPr>
                <w:rFonts w:cs="Arial"/>
                <w:sz w:val="20"/>
              </w:rPr>
            </w:pPr>
          </w:p>
          <w:p w14:paraId="0B0A1B5A" w14:textId="77777777" w:rsidR="002505AE" w:rsidRPr="003D72EB" w:rsidRDefault="002505AE" w:rsidP="003D72EB">
            <w:pPr>
              <w:jc w:val="center"/>
              <w:rPr>
                <w:rFonts w:cs="Arial"/>
                <w:sz w:val="20"/>
              </w:rPr>
            </w:pPr>
          </w:p>
        </w:tc>
      </w:tr>
    </w:tbl>
    <w:p w14:paraId="1BAC3722" w14:textId="77777777" w:rsidR="00F86B64" w:rsidRPr="00C24605" w:rsidRDefault="00F86B64" w:rsidP="00F86B64">
      <w:pPr>
        <w:rPr>
          <w:rFonts w:cs="Arial"/>
          <w:sz w:val="20"/>
        </w:rPr>
      </w:pPr>
    </w:p>
    <w:p w14:paraId="38CBE147" w14:textId="77777777" w:rsidR="00F86B64" w:rsidRPr="00C24605" w:rsidRDefault="00F86B64" w:rsidP="00F86B64">
      <w:pPr>
        <w:rPr>
          <w:rFonts w:cs="Arial"/>
          <w:sz w:val="20"/>
        </w:rPr>
      </w:pPr>
    </w:p>
    <w:p w14:paraId="008E370A" w14:textId="77777777" w:rsidR="00F86B64" w:rsidRPr="00C24605" w:rsidRDefault="00F86B64" w:rsidP="00F86B64">
      <w:pPr>
        <w:rPr>
          <w:rFonts w:cs="Arial"/>
          <w:sz w:val="20"/>
        </w:rPr>
      </w:pPr>
    </w:p>
    <w:p w14:paraId="6AE230BB" w14:textId="77777777" w:rsidR="00F86B64" w:rsidRPr="00C24605" w:rsidRDefault="00F86B64" w:rsidP="00F86B64">
      <w:pPr>
        <w:rPr>
          <w:rFonts w:cs="Arial"/>
          <w:sz w:val="20"/>
        </w:rPr>
      </w:pPr>
    </w:p>
    <w:p w14:paraId="02745553" w14:textId="77777777" w:rsidR="00F86B64" w:rsidRPr="00C24605" w:rsidRDefault="00F86B64" w:rsidP="00F86B64">
      <w:pPr>
        <w:rPr>
          <w:rFonts w:cs="Arial"/>
          <w:sz w:val="20"/>
        </w:rPr>
      </w:pPr>
    </w:p>
    <w:p w14:paraId="43F9F2A5" w14:textId="77777777" w:rsidR="00F86B64" w:rsidRPr="00C24605" w:rsidRDefault="00F86B64" w:rsidP="00F86B64">
      <w:pPr>
        <w:rPr>
          <w:rFonts w:cs="Arial"/>
          <w:sz w:val="20"/>
        </w:rPr>
      </w:pPr>
    </w:p>
    <w:p w14:paraId="66DE8533" w14:textId="77777777" w:rsidR="00F86B64" w:rsidRPr="00C24605" w:rsidRDefault="00F86B64" w:rsidP="00F86B64">
      <w:pPr>
        <w:rPr>
          <w:rFonts w:cs="Arial"/>
          <w:sz w:val="20"/>
        </w:rPr>
      </w:pPr>
    </w:p>
    <w:p w14:paraId="01A8DD88" w14:textId="77777777" w:rsidR="00F86B64" w:rsidRPr="00632CA8" w:rsidRDefault="00255766" w:rsidP="00F86B64">
      <w:pPr>
        <w:rPr>
          <w:rFonts w:cs="Arial"/>
          <w:sz w:val="20"/>
        </w:rPr>
      </w:pPr>
      <w:r>
        <w:rPr>
          <w:rFonts w:cs="Arial"/>
          <w:sz w:val="20"/>
        </w:rPr>
        <w:tab/>
      </w:r>
      <w:r>
        <w:rPr>
          <w:rFonts w:cs="Arial"/>
          <w:sz w:val="20"/>
        </w:rPr>
        <w:tab/>
      </w:r>
      <w:r>
        <w:rPr>
          <w:rFonts w:cs="Arial"/>
          <w:sz w:val="20"/>
        </w:rPr>
        <w:tab/>
      </w:r>
      <w:r>
        <w:rPr>
          <w:rFonts w:cs="Arial"/>
          <w:sz w:val="20"/>
        </w:rPr>
        <w:tab/>
        <w:t xml:space="preserve">      </w:t>
      </w:r>
      <w:r w:rsidRPr="00632CA8">
        <w:rPr>
          <w:rFonts w:cs="Arial"/>
          <w:noProof/>
          <w:sz w:val="20"/>
          <w:lang w:val="es-MX" w:eastAsia="es-MX"/>
        </w:rPr>
        <w:drawing>
          <wp:inline distT="0" distB="0" distL="0" distR="0" wp14:anchorId="4BB86D13" wp14:editId="7D3D5089">
            <wp:extent cx="1485900" cy="819150"/>
            <wp:effectExtent l="0" t="0" r="0" b="0"/>
            <wp:docPr id="18" name="4 Imagen"/>
            <wp:cNvGraphicFramePr/>
            <a:graphic xmlns:a="http://schemas.openxmlformats.org/drawingml/2006/main">
              <a:graphicData uri="http://schemas.openxmlformats.org/drawingml/2006/picture">
                <pic:pic xmlns:pic="http://schemas.openxmlformats.org/drawingml/2006/picture">
                  <pic:nvPicPr>
                    <pic:cNvPr id="5" name="4 Imagen"/>
                    <pic:cNvPicPr/>
                  </pic:nvPicPr>
                  <pic:blipFill>
                    <a:blip r:embed="rId11" cstate="print"/>
                    <a:srcRect/>
                    <a:stretch>
                      <a:fillRect/>
                    </a:stretch>
                  </pic:blipFill>
                  <pic:spPr bwMode="auto">
                    <a:xfrm>
                      <a:off x="0" y="0"/>
                      <a:ext cx="1492905" cy="823012"/>
                    </a:xfrm>
                    <a:prstGeom prst="rect">
                      <a:avLst/>
                    </a:prstGeom>
                    <a:noFill/>
                    <a:ln w="9525">
                      <a:noFill/>
                      <a:miter lim="800000"/>
                      <a:headEnd/>
                      <a:tailEnd/>
                    </a:ln>
                  </pic:spPr>
                </pic:pic>
              </a:graphicData>
            </a:graphic>
          </wp:inline>
        </w:drawing>
      </w:r>
    </w:p>
    <w:p w14:paraId="46476261" w14:textId="77777777" w:rsidR="00F86B64" w:rsidRPr="00632CA8" w:rsidRDefault="00F86B64" w:rsidP="00F86B64">
      <w:pPr>
        <w:rPr>
          <w:rFonts w:cs="Arial"/>
          <w:sz w:val="20"/>
        </w:rPr>
      </w:pPr>
    </w:p>
    <w:p w14:paraId="3B95F104" w14:textId="77777777" w:rsidR="00F86B64" w:rsidRPr="00632CA8" w:rsidRDefault="00F86B64" w:rsidP="00F86B64">
      <w:pPr>
        <w:rPr>
          <w:rFonts w:cs="Arial"/>
          <w:sz w:val="20"/>
        </w:rPr>
      </w:pPr>
    </w:p>
    <w:p w14:paraId="024BFA3A" w14:textId="77777777" w:rsidR="006D3239" w:rsidRPr="00632CA8" w:rsidRDefault="00791B34" w:rsidP="00791B34">
      <w:pPr>
        <w:jc w:val="center"/>
        <w:rPr>
          <w:rFonts w:cs="Arial"/>
          <w:b/>
          <w:sz w:val="28"/>
          <w:szCs w:val="28"/>
        </w:rPr>
      </w:pPr>
      <w:r>
        <w:rPr>
          <w:rFonts w:cs="Arial"/>
          <w:b/>
          <w:sz w:val="28"/>
          <w:szCs w:val="28"/>
        </w:rPr>
        <w:t xml:space="preserve">Proyecto </w:t>
      </w:r>
      <w:r w:rsidRPr="00C70680">
        <w:rPr>
          <w:rFonts w:cs="Arial"/>
          <w:b/>
          <w:sz w:val="28"/>
          <w:szCs w:val="28"/>
        </w:rPr>
        <w:t>CR171106033</w:t>
      </w:r>
    </w:p>
    <w:p w14:paraId="37CB3965" w14:textId="77777777" w:rsidR="00DD07AD" w:rsidRPr="00632CA8" w:rsidRDefault="00C36437" w:rsidP="00DD07AD">
      <w:pPr>
        <w:jc w:val="center"/>
        <w:rPr>
          <w:rFonts w:cs="Arial"/>
          <w:b/>
          <w:sz w:val="28"/>
          <w:szCs w:val="28"/>
        </w:rPr>
      </w:pPr>
      <w:r w:rsidRPr="00632CA8">
        <w:rPr>
          <w:rFonts w:cs="Arial"/>
          <w:b/>
          <w:sz w:val="28"/>
          <w:szCs w:val="28"/>
        </w:rPr>
        <w:t>Renovaciones y Top Ups</w:t>
      </w:r>
    </w:p>
    <w:p w14:paraId="0A65A59F" w14:textId="77777777" w:rsidR="00DD07AD" w:rsidRPr="00632CA8" w:rsidRDefault="00DD07AD" w:rsidP="00DD07AD">
      <w:pPr>
        <w:jc w:val="center"/>
        <w:rPr>
          <w:rFonts w:cs="Arial"/>
          <w:b/>
          <w:sz w:val="28"/>
          <w:szCs w:val="28"/>
        </w:rPr>
      </w:pPr>
      <w:r w:rsidRPr="00632CA8">
        <w:rPr>
          <w:rFonts w:cs="Arial"/>
          <w:b/>
          <w:sz w:val="28"/>
          <w:szCs w:val="28"/>
        </w:rPr>
        <w:t xml:space="preserve">Release </w:t>
      </w:r>
      <w:r w:rsidR="00C36437" w:rsidRPr="00632CA8">
        <w:rPr>
          <w:rFonts w:cs="Arial"/>
          <w:b/>
          <w:sz w:val="28"/>
          <w:szCs w:val="28"/>
        </w:rPr>
        <w:t xml:space="preserve"> 1</w:t>
      </w:r>
    </w:p>
    <w:p w14:paraId="788F8BA4" w14:textId="77777777" w:rsidR="00F86B64" w:rsidRPr="00632CA8" w:rsidRDefault="00255766" w:rsidP="00F86B64">
      <w:pPr>
        <w:jc w:val="center"/>
        <w:rPr>
          <w:rFonts w:cs="Arial"/>
          <w:b/>
          <w:bCs/>
          <w:sz w:val="20"/>
          <w:lang w:val="es-MX"/>
        </w:rPr>
      </w:pPr>
      <w:r w:rsidRPr="00632CA8">
        <w:rPr>
          <w:rFonts w:cs="Arial"/>
          <w:b/>
          <w:bCs/>
          <w:sz w:val="20"/>
          <w:lang w:val="es-MX"/>
        </w:rPr>
        <w:t>Diseño Funcional</w:t>
      </w:r>
    </w:p>
    <w:p w14:paraId="35ED0C56" w14:textId="77777777" w:rsidR="00F86B64" w:rsidRPr="00632CA8" w:rsidRDefault="00F86B64" w:rsidP="00F86B64">
      <w:pPr>
        <w:rPr>
          <w:rFonts w:cs="Arial"/>
          <w:sz w:val="20"/>
        </w:rPr>
      </w:pPr>
    </w:p>
    <w:p w14:paraId="61FF1F86" w14:textId="77777777" w:rsidR="00D075CC" w:rsidRPr="00632CA8" w:rsidRDefault="00D075CC" w:rsidP="00F86B64">
      <w:pPr>
        <w:rPr>
          <w:rFonts w:cs="Arial"/>
          <w:sz w:val="20"/>
        </w:rPr>
      </w:pPr>
    </w:p>
    <w:p w14:paraId="1369412F" w14:textId="77777777" w:rsidR="00D075CC" w:rsidRPr="00632CA8" w:rsidRDefault="00D075CC" w:rsidP="00F86B64">
      <w:pPr>
        <w:rPr>
          <w:rFonts w:cs="Arial"/>
          <w:sz w:val="20"/>
        </w:rPr>
      </w:pPr>
    </w:p>
    <w:p w14:paraId="47F651F5" w14:textId="77777777" w:rsidR="00D075CC" w:rsidRPr="00632CA8" w:rsidRDefault="00D075CC" w:rsidP="00F86B64">
      <w:pPr>
        <w:rPr>
          <w:rFonts w:cs="Arial"/>
          <w:sz w:val="20"/>
        </w:rPr>
      </w:pPr>
    </w:p>
    <w:p w14:paraId="4FB31273" w14:textId="77777777" w:rsidR="00D075CC" w:rsidRPr="00632CA8" w:rsidRDefault="00D075CC" w:rsidP="00F86B64">
      <w:pPr>
        <w:rPr>
          <w:rFonts w:cs="Arial"/>
          <w:sz w:val="20"/>
        </w:rPr>
      </w:pPr>
    </w:p>
    <w:p w14:paraId="23D79594" w14:textId="77777777" w:rsidR="00F86B64" w:rsidRPr="00632CA8" w:rsidRDefault="00F86B64" w:rsidP="00F86B64">
      <w:pPr>
        <w:outlineLvl w:val="0"/>
        <w:rPr>
          <w:rFonts w:cs="Arial"/>
          <w:sz w:val="20"/>
        </w:rPr>
      </w:pPr>
    </w:p>
    <w:p w14:paraId="20921367" w14:textId="77777777" w:rsidR="00D23141" w:rsidRPr="00632CA8" w:rsidRDefault="00D23141" w:rsidP="00F86B64">
      <w:pPr>
        <w:outlineLvl w:val="0"/>
        <w:rPr>
          <w:rFonts w:cs="Arial"/>
          <w:sz w:val="20"/>
        </w:rPr>
      </w:pPr>
    </w:p>
    <w:p w14:paraId="1EFF1895" w14:textId="77777777" w:rsidR="00D23141" w:rsidRPr="00632CA8" w:rsidRDefault="00D23141" w:rsidP="00F86B64">
      <w:pPr>
        <w:outlineLvl w:val="0"/>
        <w:rPr>
          <w:rFonts w:cs="Arial"/>
          <w:sz w:val="20"/>
        </w:rPr>
      </w:pPr>
    </w:p>
    <w:p w14:paraId="3B5ECE84" w14:textId="77777777" w:rsidR="00D23141" w:rsidRPr="00632CA8" w:rsidRDefault="00D23141" w:rsidP="00F86B64">
      <w:pPr>
        <w:outlineLvl w:val="0"/>
        <w:rPr>
          <w:rFonts w:cs="Arial"/>
          <w:sz w:val="20"/>
        </w:rPr>
      </w:pPr>
    </w:p>
    <w:p w14:paraId="3F25753F" w14:textId="77777777" w:rsidR="00D23141" w:rsidRPr="00632CA8" w:rsidRDefault="00D23141" w:rsidP="00F86B64">
      <w:pPr>
        <w:outlineLvl w:val="0"/>
        <w:rPr>
          <w:rFonts w:cs="Arial"/>
          <w:sz w:val="20"/>
        </w:rPr>
      </w:pPr>
    </w:p>
    <w:p w14:paraId="1B0FBCD1" w14:textId="77777777" w:rsidR="00D23141" w:rsidRPr="00632CA8" w:rsidRDefault="00D23141" w:rsidP="00F86B64">
      <w:pPr>
        <w:outlineLvl w:val="0"/>
        <w:rPr>
          <w:rFonts w:cs="Arial"/>
          <w:sz w:val="20"/>
        </w:rPr>
      </w:pPr>
    </w:p>
    <w:p w14:paraId="45CB69FA" w14:textId="77777777" w:rsidR="00D23141" w:rsidRPr="00632CA8" w:rsidRDefault="00D23141" w:rsidP="00F86B64">
      <w:pPr>
        <w:outlineLvl w:val="0"/>
        <w:rPr>
          <w:rFonts w:cs="Arial"/>
          <w:sz w:val="20"/>
        </w:rPr>
      </w:pPr>
    </w:p>
    <w:p w14:paraId="27AD83AC" w14:textId="77777777" w:rsidR="00D23141" w:rsidRPr="00632CA8" w:rsidRDefault="00D23141" w:rsidP="00F86B64">
      <w:pPr>
        <w:outlineLvl w:val="0"/>
        <w:rPr>
          <w:rFonts w:cs="Arial"/>
          <w:sz w:val="20"/>
        </w:rPr>
      </w:pPr>
    </w:p>
    <w:p w14:paraId="46A12DE2" w14:textId="77777777" w:rsidR="00D23141" w:rsidRPr="00632CA8" w:rsidRDefault="00D23141" w:rsidP="00F86B64">
      <w:pPr>
        <w:outlineLvl w:val="0"/>
        <w:rPr>
          <w:rFonts w:cs="Arial"/>
          <w:sz w:val="20"/>
        </w:rPr>
      </w:pPr>
    </w:p>
    <w:p w14:paraId="306A0D1F" w14:textId="77777777" w:rsidR="00D23141" w:rsidRPr="00632CA8" w:rsidRDefault="00D23141" w:rsidP="00F86B64">
      <w:pPr>
        <w:outlineLvl w:val="0"/>
        <w:rPr>
          <w:rFonts w:cs="Arial"/>
          <w:sz w:val="20"/>
        </w:rPr>
      </w:pPr>
    </w:p>
    <w:p w14:paraId="6F8625D1" w14:textId="77777777" w:rsidR="00D23141" w:rsidRPr="00632CA8" w:rsidRDefault="00D23141" w:rsidP="00F86B64">
      <w:pPr>
        <w:outlineLvl w:val="0"/>
        <w:rPr>
          <w:rFonts w:cs="Arial"/>
          <w:sz w:val="20"/>
        </w:rPr>
      </w:pPr>
    </w:p>
    <w:p w14:paraId="0865AEAD" w14:textId="77777777" w:rsidR="00D23141" w:rsidRPr="00632CA8" w:rsidRDefault="00D23141" w:rsidP="00F86B64">
      <w:pPr>
        <w:outlineLvl w:val="0"/>
        <w:rPr>
          <w:rFonts w:cs="Arial"/>
          <w:sz w:val="20"/>
        </w:rPr>
      </w:pPr>
    </w:p>
    <w:p w14:paraId="3FEADE1E" w14:textId="77777777" w:rsidR="00D23141" w:rsidRPr="00632CA8" w:rsidRDefault="00D23141" w:rsidP="00F86B64">
      <w:pPr>
        <w:outlineLvl w:val="0"/>
        <w:rPr>
          <w:rFonts w:cs="Arial"/>
          <w:sz w:val="20"/>
        </w:rPr>
      </w:pPr>
    </w:p>
    <w:p w14:paraId="3057F260" w14:textId="77777777" w:rsidR="00D23141" w:rsidRPr="00632CA8" w:rsidRDefault="00D23141" w:rsidP="00F86B64">
      <w:pPr>
        <w:outlineLvl w:val="0"/>
        <w:rPr>
          <w:rFonts w:cs="Arial"/>
          <w:sz w:val="20"/>
        </w:rPr>
      </w:pPr>
    </w:p>
    <w:p w14:paraId="38FA1FAC" w14:textId="77777777" w:rsidR="00D23141" w:rsidRPr="00632CA8" w:rsidRDefault="00D23141" w:rsidP="00F86B64">
      <w:pPr>
        <w:outlineLvl w:val="0"/>
        <w:rPr>
          <w:rFonts w:cs="Arial"/>
          <w:sz w:val="20"/>
        </w:rPr>
      </w:pPr>
    </w:p>
    <w:p w14:paraId="6E9DD84E" w14:textId="77777777" w:rsidR="00D23141" w:rsidRPr="00632CA8" w:rsidRDefault="00D23141" w:rsidP="00F86B64">
      <w:pPr>
        <w:outlineLvl w:val="0"/>
        <w:rPr>
          <w:rFonts w:cs="Arial"/>
          <w:sz w:val="20"/>
        </w:rPr>
      </w:pPr>
    </w:p>
    <w:p w14:paraId="38802BD6" w14:textId="77777777" w:rsidR="00D23141" w:rsidRPr="00632CA8" w:rsidRDefault="00D23141" w:rsidP="00F86B64">
      <w:pPr>
        <w:outlineLvl w:val="0"/>
        <w:rPr>
          <w:rFonts w:cs="Arial"/>
          <w:sz w:val="20"/>
        </w:rPr>
      </w:pPr>
    </w:p>
    <w:p w14:paraId="281E8231" w14:textId="77777777" w:rsidR="00D23141" w:rsidRPr="00632CA8" w:rsidRDefault="00D23141" w:rsidP="00F86B64">
      <w:pPr>
        <w:outlineLvl w:val="0"/>
        <w:rPr>
          <w:rFonts w:cs="Arial"/>
          <w:sz w:val="20"/>
        </w:rPr>
      </w:pPr>
    </w:p>
    <w:p w14:paraId="35755649" w14:textId="77777777" w:rsidR="00F86B64" w:rsidRPr="00632CA8" w:rsidRDefault="00F86B64" w:rsidP="00F86B64">
      <w:pPr>
        <w:outlineLvl w:val="0"/>
        <w:rPr>
          <w:rFonts w:cs="Arial"/>
          <w:sz w:val="20"/>
        </w:rPr>
      </w:pPr>
      <w:r w:rsidRPr="00632CA8">
        <w:rPr>
          <w:rFonts w:cs="Arial"/>
          <w:sz w:val="20"/>
        </w:rPr>
        <w:t>Índice</w:t>
      </w:r>
    </w:p>
    <w:p w14:paraId="717C091B" w14:textId="77777777" w:rsidR="00F86B64" w:rsidRPr="00632CA8" w:rsidRDefault="00F86B64" w:rsidP="00F86B64">
      <w:pPr>
        <w:rPr>
          <w:rFonts w:cs="Arial"/>
          <w:sz w:val="20"/>
        </w:rPr>
      </w:pPr>
    </w:p>
    <w:p w14:paraId="3255AE22" w14:textId="77777777" w:rsidR="00AA4C64" w:rsidRDefault="009053C0">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sidRPr="00632CA8">
        <w:rPr>
          <w:noProof/>
        </w:rPr>
        <w:fldChar w:fldCharType="begin"/>
      </w:r>
      <w:r w:rsidR="00F86B64" w:rsidRPr="00632CA8">
        <w:rPr>
          <w:noProof/>
        </w:rPr>
        <w:instrText xml:space="preserve"> TOC \o "1-5" </w:instrText>
      </w:r>
      <w:r w:rsidRPr="00632CA8">
        <w:rPr>
          <w:noProof/>
        </w:rPr>
        <w:fldChar w:fldCharType="separate"/>
      </w:r>
      <w:r w:rsidR="00AA4C64">
        <w:rPr>
          <w:noProof/>
        </w:rPr>
        <w:t>1.</w:t>
      </w:r>
      <w:r w:rsidR="00AA4C64">
        <w:rPr>
          <w:rFonts w:asciiTheme="minorHAnsi" w:eastAsiaTheme="minorEastAsia" w:hAnsiTheme="minorHAnsi" w:cstheme="minorBidi"/>
          <w:b w:val="0"/>
          <w:noProof/>
          <w:sz w:val="22"/>
          <w:szCs w:val="22"/>
          <w:lang w:val="es-MX" w:eastAsia="es-MX"/>
        </w:rPr>
        <w:tab/>
      </w:r>
      <w:r w:rsidR="00AA4C64">
        <w:rPr>
          <w:noProof/>
        </w:rPr>
        <w:t>Funcionalidades del Sprint 2 Análisis.</w:t>
      </w:r>
      <w:r w:rsidR="00AA4C64">
        <w:rPr>
          <w:noProof/>
        </w:rPr>
        <w:tab/>
      </w:r>
      <w:r w:rsidR="00AA4C64">
        <w:rPr>
          <w:noProof/>
        </w:rPr>
        <w:fldChar w:fldCharType="begin"/>
      </w:r>
      <w:r w:rsidR="00AA4C64">
        <w:rPr>
          <w:noProof/>
        </w:rPr>
        <w:instrText xml:space="preserve"> PAGEREF _Toc515878270 \h </w:instrText>
      </w:r>
      <w:r w:rsidR="00AA4C64">
        <w:rPr>
          <w:noProof/>
        </w:rPr>
      </w:r>
      <w:r w:rsidR="00AA4C64">
        <w:rPr>
          <w:noProof/>
        </w:rPr>
        <w:fldChar w:fldCharType="separate"/>
      </w:r>
      <w:r w:rsidR="00AA4C64">
        <w:rPr>
          <w:noProof/>
        </w:rPr>
        <w:t>4</w:t>
      </w:r>
      <w:r w:rsidR="00AA4C64">
        <w:rPr>
          <w:noProof/>
        </w:rPr>
        <w:fldChar w:fldCharType="end"/>
      </w:r>
    </w:p>
    <w:p w14:paraId="1C062DBD" w14:textId="77777777" w:rsidR="00AA4C64" w:rsidRDefault="00AA4C64">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Pr>
          <w:noProof/>
        </w:rPr>
        <w:t>2.</w:t>
      </w:r>
      <w:r>
        <w:rPr>
          <w:rFonts w:asciiTheme="minorHAnsi" w:eastAsiaTheme="minorEastAsia" w:hAnsiTheme="minorHAnsi" w:cstheme="minorBidi"/>
          <w:b w:val="0"/>
          <w:noProof/>
          <w:sz w:val="22"/>
          <w:szCs w:val="22"/>
          <w:lang w:val="es-MX" w:eastAsia="es-MX"/>
        </w:rPr>
        <w:tab/>
      </w:r>
      <w:r>
        <w:rPr>
          <w:noProof/>
        </w:rPr>
        <w:t>Diagrama Conceptual de Requerimiento</w:t>
      </w:r>
      <w:r>
        <w:rPr>
          <w:noProof/>
        </w:rPr>
        <w:tab/>
      </w:r>
      <w:r>
        <w:rPr>
          <w:noProof/>
        </w:rPr>
        <w:fldChar w:fldCharType="begin"/>
      </w:r>
      <w:r>
        <w:rPr>
          <w:noProof/>
        </w:rPr>
        <w:instrText xml:space="preserve"> PAGEREF _Toc515878271 \h </w:instrText>
      </w:r>
      <w:r>
        <w:rPr>
          <w:noProof/>
        </w:rPr>
      </w:r>
      <w:r>
        <w:rPr>
          <w:noProof/>
        </w:rPr>
        <w:fldChar w:fldCharType="separate"/>
      </w:r>
      <w:r>
        <w:rPr>
          <w:noProof/>
        </w:rPr>
        <w:t>5</w:t>
      </w:r>
      <w:r>
        <w:rPr>
          <w:noProof/>
        </w:rPr>
        <w:fldChar w:fldCharType="end"/>
      </w:r>
    </w:p>
    <w:p w14:paraId="341567E7" w14:textId="77777777" w:rsidR="00AA4C64" w:rsidRDefault="00AA4C64">
      <w:pPr>
        <w:pStyle w:val="TDC2"/>
        <w:tabs>
          <w:tab w:val="left" w:pos="1100"/>
          <w:tab w:val="right" w:leader="dot" w:pos="8828"/>
        </w:tabs>
        <w:rPr>
          <w:rFonts w:asciiTheme="minorHAnsi" w:eastAsiaTheme="minorEastAsia" w:hAnsiTheme="minorHAnsi" w:cstheme="minorBidi"/>
          <w:noProof/>
          <w:sz w:val="22"/>
          <w:szCs w:val="22"/>
          <w:lang w:val="es-MX" w:eastAsia="es-MX"/>
        </w:rPr>
      </w:pPr>
      <w:r>
        <w:rPr>
          <w:noProof/>
        </w:rPr>
        <w:t>2.1.</w:t>
      </w:r>
      <w:r>
        <w:rPr>
          <w:rFonts w:asciiTheme="minorHAnsi" w:eastAsiaTheme="minorEastAsia" w:hAnsiTheme="minorHAnsi" w:cstheme="minorBidi"/>
          <w:noProof/>
          <w:sz w:val="22"/>
          <w:szCs w:val="22"/>
          <w:lang w:val="es-MX" w:eastAsia="es-MX"/>
        </w:rPr>
        <w:tab/>
      </w:r>
      <w:r>
        <w:rPr>
          <w:noProof/>
        </w:rPr>
        <w:t>Análisis</w:t>
      </w:r>
      <w:r>
        <w:rPr>
          <w:noProof/>
        </w:rPr>
        <w:tab/>
      </w:r>
      <w:r>
        <w:rPr>
          <w:noProof/>
        </w:rPr>
        <w:fldChar w:fldCharType="begin"/>
      </w:r>
      <w:r>
        <w:rPr>
          <w:noProof/>
        </w:rPr>
        <w:instrText xml:space="preserve"> PAGEREF _Toc515878272 \h </w:instrText>
      </w:r>
      <w:r>
        <w:rPr>
          <w:noProof/>
        </w:rPr>
      </w:r>
      <w:r>
        <w:rPr>
          <w:noProof/>
        </w:rPr>
        <w:fldChar w:fldCharType="separate"/>
      </w:r>
      <w:r>
        <w:rPr>
          <w:noProof/>
        </w:rPr>
        <w:t>5</w:t>
      </w:r>
      <w:r>
        <w:rPr>
          <w:noProof/>
        </w:rPr>
        <w:fldChar w:fldCharType="end"/>
      </w:r>
    </w:p>
    <w:p w14:paraId="343FE442" w14:textId="77777777" w:rsidR="00AA4C64" w:rsidRDefault="00AA4C64">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Pr>
          <w:noProof/>
        </w:rPr>
        <w:t>3.</w:t>
      </w:r>
      <w:r>
        <w:rPr>
          <w:rFonts w:asciiTheme="minorHAnsi" w:eastAsiaTheme="minorEastAsia" w:hAnsiTheme="minorHAnsi" w:cstheme="minorBidi"/>
          <w:b w:val="0"/>
          <w:noProof/>
          <w:sz w:val="22"/>
          <w:szCs w:val="22"/>
          <w:lang w:val="es-MX" w:eastAsia="es-MX"/>
        </w:rPr>
        <w:tab/>
      </w:r>
      <w:r>
        <w:rPr>
          <w:noProof/>
        </w:rPr>
        <w:t>Especificación de Entregables:</w:t>
      </w:r>
      <w:r>
        <w:rPr>
          <w:noProof/>
        </w:rPr>
        <w:tab/>
      </w:r>
      <w:r>
        <w:rPr>
          <w:noProof/>
        </w:rPr>
        <w:fldChar w:fldCharType="begin"/>
      </w:r>
      <w:r>
        <w:rPr>
          <w:noProof/>
        </w:rPr>
        <w:instrText xml:space="preserve"> PAGEREF _Toc515878273 \h </w:instrText>
      </w:r>
      <w:r>
        <w:rPr>
          <w:noProof/>
        </w:rPr>
      </w:r>
      <w:r>
        <w:rPr>
          <w:noProof/>
        </w:rPr>
        <w:fldChar w:fldCharType="separate"/>
      </w:r>
      <w:r>
        <w:rPr>
          <w:noProof/>
        </w:rPr>
        <w:t>5</w:t>
      </w:r>
      <w:r>
        <w:rPr>
          <w:noProof/>
        </w:rPr>
        <w:fldChar w:fldCharType="end"/>
      </w:r>
    </w:p>
    <w:p w14:paraId="12247B91"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12.</w:t>
      </w:r>
      <w:r>
        <w:rPr>
          <w:rFonts w:asciiTheme="minorHAnsi" w:eastAsiaTheme="minorEastAsia" w:hAnsiTheme="minorHAnsi" w:cstheme="minorBidi"/>
          <w:noProof/>
          <w:sz w:val="22"/>
          <w:szCs w:val="22"/>
          <w:lang w:val="es-MX" w:eastAsia="es-MX"/>
        </w:rPr>
        <w:tab/>
      </w:r>
      <w:r>
        <w:rPr>
          <w:noProof/>
        </w:rPr>
        <w:t>Buzón de prospectos.</w:t>
      </w:r>
      <w:r>
        <w:rPr>
          <w:noProof/>
        </w:rPr>
        <w:tab/>
      </w:r>
      <w:r>
        <w:rPr>
          <w:noProof/>
        </w:rPr>
        <w:fldChar w:fldCharType="begin"/>
      </w:r>
      <w:r>
        <w:rPr>
          <w:noProof/>
        </w:rPr>
        <w:instrText xml:space="preserve"> PAGEREF _Toc515878274 \h </w:instrText>
      </w:r>
      <w:r>
        <w:rPr>
          <w:noProof/>
        </w:rPr>
      </w:r>
      <w:r>
        <w:rPr>
          <w:noProof/>
        </w:rPr>
        <w:fldChar w:fldCharType="separate"/>
      </w:r>
      <w:r>
        <w:rPr>
          <w:noProof/>
        </w:rPr>
        <w:t>6</w:t>
      </w:r>
      <w:r>
        <w:rPr>
          <w:noProof/>
        </w:rPr>
        <w:fldChar w:fldCharType="end"/>
      </w:r>
    </w:p>
    <w:p w14:paraId="1CA5170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13.</w:t>
      </w:r>
      <w:r>
        <w:rPr>
          <w:rFonts w:asciiTheme="minorHAnsi" w:eastAsiaTheme="minorEastAsia" w:hAnsiTheme="minorHAnsi" w:cstheme="minorBidi"/>
          <w:noProof/>
          <w:sz w:val="22"/>
          <w:szCs w:val="22"/>
          <w:lang w:val="es-MX" w:eastAsia="es-MX"/>
        </w:rPr>
        <w:tab/>
      </w:r>
      <w:r>
        <w:rPr>
          <w:noProof/>
        </w:rPr>
        <w:t>Buscar prospectos.</w:t>
      </w:r>
      <w:r>
        <w:rPr>
          <w:noProof/>
        </w:rPr>
        <w:tab/>
      </w:r>
      <w:r>
        <w:rPr>
          <w:noProof/>
        </w:rPr>
        <w:fldChar w:fldCharType="begin"/>
      </w:r>
      <w:r>
        <w:rPr>
          <w:noProof/>
        </w:rPr>
        <w:instrText xml:space="preserve"> PAGEREF _Toc515878275 \h </w:instrText>
      </w:r>
      <w:r>
        <w:rPr>
          <w:noProof/>
        </w:rPr>
      </w:r>
      <w:r>
        <w:rPr>
          <w:noProof/>
        </w:rPr>
        <w:fldChar w:fldCharType="separate"/>
      </w:r>
      <w:r>
        <w:rPr>
          <w:noProof/>
        </w:rPr>
        <w:t>8</w:t>
      </w:r>
      <w:r>
        <w:rPr>
          <w:noProof/>
        </w:rPr>
        <w:fldChar w:fldCharType="end"/>
      </w:r>
    </w:p>
    <w:p w14:paraId="04707D7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14.</w:t>
      </w:r>
      <w:r>
        <w:rPr>
          <w:rFonts w:asciiTheme="minorHAnsi" w:eastAsiaTheme="minorEastAsia" w:hAnsiTheme="minorHAnsi" w:cstheme="minorBidi"/>
          <w:noProof/>
          <w:sz w:val="22"/>
          <w:szCs w:val="22"/>
          <w:lang w:val="es-MX" w:eastAsia="es-MX"/>
        </w:rPr>
        <w:tab/>
      </w:r>
      <w:r>
        <w:rPr>
          <w:noProof/>
        </w:rPr>
        <w:t>Limpiar filtros de búsqueda.</w:t>
      </w:r>
      <w:r>
        <w:rPr>
          <w:noProof/>
        </w:rPr>
        <w:tab/>
      </w:r>
      <w:r>
        <w:rPr>
          <w:noProof/>
        </w:rPr>
        <w:fldChar w:fldCharType="begin"/>
      </w:r>
      <w:r>
        <w:rPr>
          <w:noProof/>
        </w:rPr>
        <w:instrText xml:space="preserve"> PAGEREF _Toc515878276 \h </w:instrText>
      </w:r>
      <w:r>
        <w:rPr>
          <w:noProof/>
        </w:rPr>
      </w:r>
      <w:r>
        <w:rPr>
          <w:noProof/>
        </w:rPr>
        <w:fldChar w:fldCharType="separate"/>
      </w:r>
      <w:r>
        <w:rPr>
          <w:noProof/>
        </w:rPr>
        <w:t>9</w:t>
      </w:r>
      <w:r>
        <w:rPr>
          <w:noProof/>
        </w:rPr>
        <w:fldChar w:fldCharType="end"/>
      </w:r>
    </w:p>
    <w:p w14:paraId="6A89507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15.</w:t>
      </w:r>
      <w:r>
        <w:rPr>
          <w:rFonts w:asciiTheme="minorHAnsi" w:eastAsiaTheme="minorEastAsia" w:hAnsiTheme="minorHAnsi" w:cstheme="minorBidi"/>
          <w:noProof/>
          <w:sz w:val="22"/>
          <w:szCs w:val="22"/>
          <w:lang w:val="es-MX" w:eastAsia="es-MX"/>
        </w:rPr>
        <w:tab/>
      </w:r>
      <w:r>
        <w:rPr>
          <w:noProof/>
        </w:rPr>
        <w:t>Ver resultados de la búsqueda.</w:t>
      </w:r>
      <w:r>
        <w:rPr>
          <w:noProof/>
        </w:rPr>
        <w:tab/>
      </w:r>
      <w:r>
        <w:rPr>
          <w:noProof/>
        </w:rPr>
        <w:fldChar w:fldCharType="begin"/>
      </w:r>
      <w:r>
        <w:rPr>
          <w:noProof/>
        </w:rPr>
        <w:instrText xml:space="preserve"> PAGEREF _Toc515878277 \h </w:instrText>
      </w:r>
      <w:r>
        <w:rPr>
          <w:noProof/>
        </w:rPr>
      </w:r>
      <w:r>
        <w:rPr>
          <w:noProof/>
        </w:rPr>
        <w:fldChar w:fldCharType="separate"/>
      </w:r>
      <w:r>
        <w:rPr>
          <w:noProof/>
        </w:rPr>
        <w:t>9</w:t>
      </w:r>
      <w:r>
        <w:rPr>
          <w:noProof/>
        </w:rPr>
        <w:fldChar w:fldCharType="end"/>
      </w:r>
    </w:p>
    <w:p w14:paraId="30E094BC"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16.</w:t>
      </w:r>
      <w:r>
        <w:rPr>
          <w:rFonts w:asciiTheme="minorHAnsi" w:eastAsiaTheme="minorEastAsia" w:hAnsiTheme="minorHAnsi" w:cstheme="minorBidi"/>
          <w:noProof/>
          <w:sz w:val="22"/>
          <w:szCs w:val="22"/>
          <w:lang w:val="es-MX" w:eastAsia="es-MX"/>
        </w:rPr>
        <w:tab/>
      </w:r>
      <w:r>
        <w:rPr>
          <w:noProof/>
        </w:rPr>
        <w:t>Paginador de resultados.</w:t>
      </w:r>
      <w:r>
        <w:rPr>
          <w:noProof/>
        </w:rPr>
        <w:tab/>
      </w:r>
      <w:r>
        <w:rPr>
          <w:noProof/>
        </w:rPr>
        <w:fldChar w:fldCharType="begin"/>
      </w:r>
      <w:r>
        <w:rPr>
          <w:noProof/>
        </w:rPr>
        <w:instrText xml:space="preserve"> PAGEREF _Toc515878278 \h </w:instrText>
      </w:r>
      <w:r>
        <w:rPr>
          <w:noProof/>
        </w:rPr>
      </w:r>
      <w:r>
        <w:rPr>
          <w:noProof/>
        </w:rPr>
        <w:fldChar w:fldCharType="separate"/>
      </w:r>
      <w:r>
        <w:rPr>
          <w:noProof/>
        </w:rPr>
        <w:t>10</w:t>
      </w:r>
      <w:r>
        <w:rPr>
          <w:noProof/>
        </w:rPr>
        <w:fldChar w:fldCharType="end"/>
      </w:r>
    </w:p>
    <w:p w14:paraId="32B6D048"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17.</w:t>
      </w:r>
      <w:r>
        <w:rPr>
          <w:rFonts w:asciiTheme="minorHAnsi" w:eastAsiaTheme="minorEastAsia" w:hAnsiTheme="minorHAnsi" w:cstheme="minorBidi"/>
          <w:noProof/>
          <w:sz w:val="22"/>
          <w:szCs w:val="22"/>
          <w:lang w:val="es-MX" w:eastAsia="es-MX"/>
        </w:rPr>
        <w:tab/>
      </w:r>
      <w:r>
        <w:rPr>
          <w:noProof/>
        </w:rPr>
        <w:t>Ingresar a la pantalla de la Sub Etapa en la que se encuentre el prospecto.</w:t>
      </w:r>
      <w:r>
        <w:rPr>
          <w:noProof/>
        </w:rPr>
        <w:tab/>
      </w:r>
      <w:r>
        <w:rPr>
          <w:noProof/>
        </w:rPr>
        <w:fldChar w:fldCharType="begin"/>
      </w:r>
      <w:r>
        <w:rPr>
          <w:noProof/>
        </w:rPr>
        <w:instrText xml:space="preserve"> PAGEREF _Toc515878279 \h </w:instrText>
      </w:r>
      <w:r>
        <w:rPr>
          <w:noProof/>
        </w:rPr>
      </w:r>
      <w:r>
        <w:rPr>
          <w:noProof/>
        </w:rPr>
        <w:fldChar w:fldCharType="separate"/>
      </w:r>
      <w:r>
        <w:rPr>
          <w:noProof/>
        </w:rPr>
        <w:t>10</w:t>
      </w:r>
      <w:r>
        <w:rPr>
          <w:noProof/>
        </w:rPr>
        <w:fldChar w:fldCharType="end"/>
      </w:r>
    </w:p>
    <w:p w14:paraId="2A6127C9"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18.</w:t>
      </w:r>
      <w:r>
        <w:rPr>
          <w:rFonts w:asciiTheme="minorHAnsi" w:eastAsiaTheme="minorEastAsia" w:hAnsiTheme="minorHAnsi" w:cstheme="minorBidi"/>
          <w:noProof/>
          <w:sz w:val="22"/>
          <w:szCs w:val="22"/>
          <w:lang w:val="es-MX" w:eastAsia="es-MX"/>
        </w:rPr>
        <w:tab/>
      </w:r>
      <w:r>
        <w:rPr>
          <w:noProof/>
        </w:rPr>
        <w:t>Datos generales del prospecto en todas las pantallas.</w:t>
      </w:r>
      <w:r>
        <w:rPr>
          <w:noProof/>
        </w:rPr>
        <w:tab/>
      </w:r>
      <w:r>
        <w:rPr>
          <w:noProof/>
        </w:rPr>
        <w:fldChar w:fldCharType="begin"/>
      </w:r>
      <w:r>
        <w:rPr>
          <w:noProof/>
        </w:rPr>
        <w:instrText xml:space="preserve"> PAGEREF _Toc515878280 \h </w:instrText>
      </w:r>
      <w:r>
        <w:rPr>
          <w:noProof/>
        </w:rPr>
      </w:r>
      <w:r>
        <w:rPr>
          <w:noProof/>
        </w:rPr>
        <w:fldChar w:fldCharType="separate"/>
      </w:r>
      <w:r>
        <w:rPr>
          <w:noProof/>
        </w:rPr>
        <w:t>10</w:t>
      </w:r>
      <w:r>
        <w:rPr>
          <w:noProof/>
        </w:rPr>
        <w:fldChar w:fldCharType="end"/>
      </w:r>
    </w:p>
    <w:p w14:paraId="6C40046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19.</w:t>
      </w:r>
      <w:r>
        <w:rPr>
          <w:rFonts w:asciiTheme="minorHAnsi" w:eastAsiaTheme="minorEastAsia" w:hAnsiTheme="minorHAnsi" w:cstheme="minorBidi"/>
          <w:noProof/>
          <w:sz w:val="22"/>
          <w:szCs w:val="22"/>
          <w:lang w:val="es-MX" w:eastAsia="es-MX"/>
        </w:rPr>
        <w:tab/>
      </w:r>
      <w:r>
        <w:rPr>
          <w:noProof/>
        </w:rPr>
        <w:t>Línea de tiempo de los procesos.</w:t>
      </w:r>
      <w:r>
        <w:rPr>
          <w:noProof/>
        </w:rPr>
        <w:tab/>
      </w:r>
      <w:r>
        <w:rPr>
          <w:noProof/>
        </w:rPr>
        <w:fldChar w:fldCharType="begin"/>
      </w:r>
      <w:r>
        <w:rPr>
          <w:noProof/>
        </w:rPr>
        <w:instrText xml:space="preserve"> PAGEREF _Toc515878281 \h </w:instrText>
      </w:r>
      <w:r>
        <w:rPr>
          <w:noProof/>
        </w:rPr>
      </w:r>
      <w:r>
        <w:rPr>
          <w:noProof/>
        </w:rPr>
        <w:fldChar w:fldCharType="separate"/>
      </w:r>
      <w:r>
        <w:rPr>
          <w:noProof/>
        </w:rPr>
        <w:t>11</w:t>
      </w:r>
      <w:r>
        <w:rPr>
          <w:noProof/>
        </w:rPr>
        <w:fldChar w:fldCharType="end"/>
      </w:r>
    </w:p>
    <w:p w14:paraId="6EF536E8"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20.</w:t>
      </w:r>
      <w:r>
        <w:rPr>
          <w:rFonts w:asciiTheme="minorHAnsi" w:eastAsiaTheme="minorEastAsia" w:hAnsiTheme="minorHAnsi" w:cstheme="minorBidi"/>
          <w:noProof/>
          <w:sz w:val="22"/>
          <w:szCs w:val="22"/>
          <w:lang w:val="es-MX" w:eastAsia="es-MX"/>
        </w:rPr>
        <w:tab/>
      </w:r>
      <w:r>
        <w:rPr>
          <w:noProof/>
        </w:rPr>
        <w:t>Listado de teléfonos del prospecto.</w:t>
      </w:r>
      <w:r>
        <w:rPr>
          <w:noProof/>
        </w:rPr>
        <w:tab/>
      </w:r>
      <w:r>
        <w:rPr>
          <w:noProof/>
        </w:rPr>
        <w:fldChar w:fldCharType="begin"/>
      </w:r>
      <w:r>
        <w:rPr>
          <w:noProof/>
        </w:rPr>
        <w:instrText xml:space="preserve"> PAGEREF _Toc515878282 \h </w:instrText>
      </w:r>
      <w:r>
        <w:rPr>
          <w:noProof/>
        </w:rPr>
      </w:r>
      <w:r>
        <w:rPr>
          <w:noProof/>
        </w:rPr>
        <w:fldChar w:fldCharType="separate"/>
      </w:r>
      <w:r>
        <w:rPr>
          <w:noProof/>
        </w:rPr>
        <w:t>12</w:t>
      </w:r>
      <w:r>
        <w:rPr>
          <w:noProof/>
        </w:rPr>
        <w:fldChar w:fldCharType="end"/>
      </w:r>
    </w:p>
    <w:p w14:paraId="504866A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21.</w:t>
      </w:r>
      <w:r>
        <w:rPr>
          <w:rFonts w:asciiTheme="minorHAnsi" w:eastAsiaTheme="minorEastAsia" w:hAnsiTheme="minorHAnsi" w:cstheme="minorBidi"/>
          <w:noProof/>
          <w:sz w:val="22"/>
          <w:szCs w:val="22"/>
          <w:lang w:val="es-MX" w:eastAsia="es-MX"/>
        </w:rPr>
        <w:tab/>
      </w:r>
      <w:r>
        <w:rPr>
          <w:noProof/>
        </w:rPr>
        <w:t>Crear nuevo teléfono del prospecto.</w:t>
      </w:r>
      <w:r>
        <w:rPr>
          <w:noProof/>
        </w:rPr>
        <w:tab/>
      </w:r>
      <w:r>
        <w:rPr>
          <w:noProof/>
        </w:rPr>
        <w:fldChar w:fldCharType="begin"/>
      </w:r>
      <w:r>
        <w:rPr>
          <w:noProof/>
        </w:rPr>
        <w:instrText xml:space="preserve"> PAGEREF _Toc515878283 \h </w:instrText>
      </w:r>
      <w:r>
        <w:rPr>
          <w:noProof/>
        </w:rPr>
      </w:r>
      <w:r>
        <w:rPr>
          <w:noProof/>
        </w:rPr>
        <w:fldChar w:fldCharType="separate"/>
      </w:r>
      <w:r>
        <w:rPr>
          <w:noProof/>
        </w:rPr>
        <w:t>14</w:t>
      </w:r>
      <w:r>
        <w:rPr>
          <w:noProof/>
        </w:rPr>
        <w:fldChar w:fldCharType="end"/>
      </w:r>
    </w:p>
    <w:p w14:paraId="0497F98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22.</w:t>
      </w:r>
      <w:r>
        <w:rPr>
          <w:rFonts w:asciiTheme="minorHAnsi" w:eastAsiaTheme="minorEastAsia" w:hAnsiTheme="minorHAnsi" w:cstheme="minorBidi"/>
          <w:noProof/>
          <w:sz w:val="22"/>
          <w:szCs w:val="22"/>
          <w:lang w:val="es-MX" w:eastAsia="es-MX"/>
        </w:rPr>
        <w:tab/>
      </w:r>
      <w:r>
        <w:rPr>
          <w:noProof/>
        </w:rPr>
        <w:t>Guardar etiquetas de teléfono.</w:t>
      </w:r>
      <w:r>
        <w:rPr>
          <w:noProof/>
        </w:rPr>
        <w:tab/>
      </w:r>
      <w:r>
        <w:rPr>
          <w:noProof/>
        </w:rPr>
        <w:fldChar w:fldCharType="begin"/>
      </w:r>
      <w:r>
        <w:rPr>
          <w:noProof/>
        </w:rPr>
        <w:instrText xml:space="preserve"> PAGEREF _Toc515878284 \h </w:instrText>
      </w:r>
      <w:r>
        <w:rPr>
          <w:noProof/>
        </w:rPr>
      </w:r>
      <w:r>
        <w:rPr>
          <w:noProof/>
        </w:rPr>
        <w:fldChar w:fldCharType="separate"/>
      </w:r>
      <w:r>
        <w:rPr>
          <w:noProof/>
        </w:rPr>
        <w:t>16</w:t>
      </w:r>
      <w:r>
        <w:rPr>
          <w:noProof/>
        </w:rPr>
        <w:fldChar w:fldCharType="end"/>
      </w:r>
    </w:p>
    <w:p w14:paraId="554D75FB"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23.</w:t>
      </w:r>
      <w:r>
        <w:rPr>
          <w:rFonts w:asciiTheme="minorHAnsi" w:eastAsiaTheme="minorEastAsia" w:hAnsiTheme="minorHAnsi" w:cstheme="minorBidi"/>
          <w:noProof/>
          <w:sz w:val="22"/>
          <w:szCs w:val="22"/>
          <w:lang w:val="es-MX" w:eastAsia="es-MX"/>
        </w:rPr>
        <w:tab/>
      </w:r>
      <w:r>
        <w:rPr>
          <w:noProof/>
        </w:rPr>
        <w:t>Gestiones del prospecto.</w:t>
      </w:r>
      <w:r>
        <w:rPr>
          <w:noProof/>
        </w:rPr>
        <w:tab/>
      </w:r>
      <w:r>
        <w:rPr>
          <w:noProof/>
        </w:rPr>
        <w:fldChar w:fldCharType="begin"/>
      </w:r>
      <w:r>
        <w:rPr>
          <w:noProof/>
        </w:rPr>
        <w:instrText xml:space="preserve"> PAGEREF _Toc515878285 \h </w:instrText>
      </w:r>
      <w:r>
        <w:rPr>
          <w:noProof/>
        </w:rPr>
      </w:r>
      <w:r>
        <w:rPr>
          <w:noProof/>
        </w:rPr>
        <w:fldChar w:fldCharType="separate"/>
      </w:r>
      <w:r>
        <w:rPr>
          <w:noProof/>
        </w:rPr>
        <w:t>17</w:t>
      </w:r>
      <w:r>
        <w:rPr>
          <w:noProof/>
        </w:rPr>
        <w:fldChar w:fldCharType="end"/>
      </w:r>
    </w:p>
    <w:p w14:paraId="17B3FD4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24.</w:t>
      </w:r>
      <w:r>
        <w:rPr>
          <w:rFonts w:asciiTheme="minorHAnsi" w:eastAsiaTheme="minorEastAsia" w:hAnsiTheme="minorHAnsi" w:cstheme="minorBidi"/>
          <w:noProof/>
          <w:sz w:val="22"/>
          <w:szCs w:val="22"/>
          <w:lang w:val="es-MX" w:eastAsia="es-MX"/>
        </w:rPr>
        <w:tab/>
      </w:r>
      <w:r>
        <w:rPr>
          <w:noProof/>
        </w:rPr>
        <w:t>Visualizar ofertas del prospecto.</w:t>
      </w:r>
      <w:r>
        <w:rPr>
          <w:noProof/>
        </w:rPr>
        <w:tab/>
      </w:r>
      <w:r>
        <w:rPr>
          <w:noProof/>
        </w:rPr>
        <w:fldChar w:fldCharType="begin"/>
      </w:r>
      <w:r>
        <w:rPr>
          <w:noProof/>
        </w:rPr>
        <w:instrText xml:space="preserve"> PAGEREF _Toc515878286 \h </w:instrText>
      </w:r>
      <w:r>
        <w:rPr>
          <w:noProof/>
        </w:rPr>
      </w:r>
      <w:r>
        <w:rPr>
          <w:noProof/>
        </w:rPr>
        <w:fldChar w:fldCharType="separate"/>
      </w:r>
      <w:r>
        <w:rPr>
          <w:noProof/>
        </w:rPr>
        <w:t>18</w:t>
      </w:r>
      <w:r>
        <w:rPr>
          <w:noProof/>
        </w:rPr>
        <w:fldChar w:fldCharType="end"/>
      </w:r>
    </w:p>
    <w:p w14:paraId="6F0806CC"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25.</w:t>
      </w:r>
      <w:r>
        <w:rPr>
          <w:rFonts w:asciiTheme="minorHAnsi" w:eastAsiaTheme="minorEastAsia" w:hAnsiTheme="minorHAnsi" w:cstheme="minorBidi"/>
          <w:noProof/>
          <w:sz w:val="22"/>
          <w:szCs w:val="22"/>
          <w:lang w:val="es-MX" w:eastAsia="es-MX"/>
        </w:rPr>
        <w:tab/>
      </w:r>
      <w:r>
        <w:rPr>
          <w:noProof/>
        </w:rPr>
        <w:t>Etiquetar oferta.</w:t>
      </w:r>
      <w:r>
        <w:rPr>
          <w:noProof/>
        </w:rPr>
        <w:tab/>
      </w:r>
      <w:r>
        <w:rPr>
          <w:noProof/>
        </w:rPr>
        <w:fldChar w:fldCharType="begin"/>
      </w:r>
      <w:r>
        <w:rPr>
          <w:noProof/>
        </w:rPr>
        <w:instrText xml:space="preserve"> PAGEREF _Toc515878287 \h </w:instrText>
      </w:r>
      <w:r>
        <w:rPr>
          <w:noProof/>
        </w:rPr>
      </w:r>
      <w:r>
        <w:rPr>
          <w:noProof/>
        </w:rPr>
        <w:fldChar w:fldCharType="separate"/>
      </w:r>
      <w:r>
        <w:rPr>
          <w:noProof/>
        </w:rPr>
        <w:t>21</w:t>
      </w:r>
      <w:r>
        <w:rPr>
          <w:noProof/>
        </w:rPr>
        <w:fldChar w:fldCharType="end"/>
      </w:r>
    </w:p>
    <w:p w14:paraId="21F9ABEF"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26.</w:t>
      </w:r>
      <w:r>
        <w:rPr>
          <w:rFonts w:asciiTheme="minorHAnsi" w:eastAsiaTheme="minorEastAsia" w:hAnsiTheme="minorHAnsi" w:cstheme="minorBidi"/>
          <w:noProof/>
          <w:sz w:val="22"/>
          <w:szCs w:val="22"/>
          <w:lang w:val="es-MX" w:eastAsia="es-MX"/>
        </w:rPr>
        <w:tab/>
      </w:r>
      <w:r>
        <w:rPr>
          <w:noProof/>
        </w:rPr>
        <w:t>Vista de tablas de ofertas del prospecto.</w:t>
      </w:r>
      <w:r>
        <w:rPr>
          <w:noProof/>
        </w:rPr>
        <w:tab/>
      </w:r>
      <w:r>
        <w:rPr>
          <w:noProof/>
        </w:rPr>
        <w:fldChar w:fldCharType="begin"/>
      </w:r>
      <w:r>
        <w:rPr>
          <w:noProof/>
        </w:rPr>
        <w:instrText xml:space="preserve"> PAGEREF _Toc515878288 \h </w:instrText>
      </w:r>
      <w:r>
        <w:rPr>
          <w:noProof/>
        </w:rPr>
      </w:r>
      <w:r>
        <w:rPr>
          <w:noProof/>
        </w:rPr>
        <w:fldChar w:fldCharType="separate"/>
      </w:r>
      <w:r>
        <w:rPr>
          <w:noProof/>
        </w:rPr>
        <w:t>22</w:t>
      </w:r>
      <w:r>
        <w:rPr>
          <w:noProof/>
        </w:rPr>
        <w:fldChar w:fldCharType="end"/>
      </w:r>
    </w:p>
    <w:p w14:paraId="0245B1FD"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27.</w:t>
      </w:r>
      <w:r>
        <w:rPr>
          <w:rFonts w:asciiTheme="minorHAnsi" w:eastAsiaTheme="minorEastAsia" w:hAnsiTheme="minorHAnsi" w:cstheme="minorBidi"/>
          <w:noProof/>
          <w:sz w:val="22"/>
          <w:szCs w:val="22"/>
          <w:lang w:val="es-MX" w:eastAsia="es-MX"/>
        </w:rPr>
        <w:tab/>
      </w:r>
      <w:r>
        <w:rPr>
          <w:noProof/>
        </w:rPr>
        <w:t xml:space="preserve">Etiqueta </w:t>
      </w:r>
      <w:r w:rsidRPr="00B75656">
        <w:rPr>
          <w:noProof/>
          <w:lang w:val="es-MX"/>
        </w:rPr>
        <w:t>Monto Máximo sugerido</w:t>
      </w:r>
      <w:r>
        <w:rPr>
          <w:noProof/>
        </w:rPr>
        <w:t>.</w:t>
      </w:r>
      <w:r>
        <w:rPr>
          <w:noProof/>
        </w:rPr>
        <w:tab/>
      </w:r>
      <w:r>
        <w:rPr>
          <w:noProof/>
        </w:rPr>
        <w:fldChar w:fldCharType="begin"/>
      </w:r>
      <w:r>
        <w:rPr>
          <w:noProof/>
        </w:rPr>
        <w:instrText xml:space="preserve"> PAGEREF _Toc515878289 \h </w:instrText>
      </w:r>
      <w:r>
        <w:rPr>
          <w:noProof/>
        </w:rPr>
      </w:r>
      <w:r>
        <w:rPr>
          <w:noProof/>
        </w:rPr>
        <w:fldChar w:fldCharType="separate"/>
      </w:r>
      <w:r>
        <w:rPr>
          <w:noProof/>
        </w:rPr>
        <w:t>23</w:t>
      </w:r>
      <w:r>
        <w:rPr>
          <w:noProof/>
        </w:rPr>
        <w:fldChar w:fldCharType="end"/>
      </w:r>
    </w:p>
    <w:p w14:paraId="46C9F94C"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28.</w:t>
      </w:r>
      <w:r>
        <w:rPr>
          <w:rFonts w:asciiTheme="minorHAnsi" w:eastAsiaTheme="minorEastAsia" w:hAnsiTheme="minorHAnsi" w:cstheme="minorBidi"/>
          <w:noProof/>
          <w:sz w:val="22"/>
          <w:szCs w:val="22"/>
          <w:lang w:val="es-MX" w:eastAsia="es-MX"/>
        </w:rPr>
        <w:tab/>
      </w:r>
      <w:r>
        <w:rPr>
          <w:noProof/>
        </w:rPr>
        <w:t>Tabla de ofertas Automáticas.</w:t>
      </w:r>
      <w:r>
        <w:rPr>
          <w:noProof/>
        </w:rPr>
        <w:tab/>
      </w:r>
      <w:r>
        <w:rPr>
          <w:noProof/>
        </w:rPr>
        <w:fldChar w:fldCharType="begin"/>
      </w:r>
      <w:r>
        <w:rPr>
          <w:noProof/>
        </w:rPr>
        <w:instrText xml:space="preserve"> PAGEREF _Toc515878290 \h </w:instrText>
      </w:r>
      <w:r>
        <w:rPr>
          <w:noProof/>
        </w:rPr>
      </w:r>
      <w:r>
        <w:rPr>
          <w:noProof/>
        </w:rPr>
        <w:fldChar w:fldCharType="separate"/>
      </w:r>
      <w:r>
        <w:rPr>
          <w:noProof/>
        </w:rPr>
        <w:t>23</w:t>
      </w:r>
      <w:r>
        <w:rPr>
          <w:noProof/>
        </w:rPr>
        <w:fldChar w:fldCharType="end"/>
      </w:r>
    </w:p>
    <w:p w14:paraId="4D6DAFE7"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29.</w:t>
      </w:r>
      <w:r>
        <w:rPr>
          <w:rFonts w:asciiTheme="minorHAnsi" w:eastAsiaTheme="minorEastAsia" w:hAnsiTheme="minorHAnsi" w:cstheme="minorBidi"/>
          <w:noProof/>
          <w:sz w:val="22"/>
          <w:szCs w:val="22"/>
          <w:lang w:val="es-MX" w:eastAsia="es-MX"/>
        </w:rPr>
        <w:tab/>
      </w:r>
      <w:r>
        <w:rPr>
          <w:noProof/>
        </w:rPr>
        <w:t>Tabla de ofertas Máximas.</w:t>
      </w:r>
      <w:r>
        <w:rPr>
          <w:noProof/>
        </w:rPr>
        <w:tab/>
      </w:r>
      <w:r>
        <w:rPr>
          <w:noProof/>
        </w:rPr>
        <w:fldChar w:fldCharType="begin"/>
      </w:r>
      <w:r>
        <w:rPr>
          <w:noProof/>
        </w:rPr>
        <w:instrText xml:space="preserve"> PAGEREF _Toc515878291 \h </w:instrText>
      </w:r>
      <w:r>
        <w:rPr>
          <w:noProof/>
        </w:rPr>
      </w:r>
      <w:r>
        <w:rPr>
          <w:noProof/>
        </w:rPr>
        <w:fldChar w:fldCharType="separate"/>
      </w:r>
      <w:r>
        <w:rPr>
          <w:noProof/>
        </w:rPr>
        <w:t>26</w:t>
      </w:r>
      <w:r>
        <w:rPr>
          <w:noProof/>
        </w:rPr>
        <w:fldChar w:fldCharType="end"/>
      </w:r>
    </w:p>
    <w:p w14:paraId="040212DA"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kern w:val="28"/>
        </w:rPr>
        <w:t>Historia 30.</w:t>
      </w:r>
      <w:r>
        <w:rPr>
          <w:rFonts w:asciiTheme="minorHAnsi" w:eastAsiaTheme="minorEastAsia" w:hAnsiTheme="minorHAnsi" w:cstheme="minorBidi"/>
          <w:noProof/>
          <w:sz w:val="22"/>
          <w:szCs w:val="22"/>
          <w:lang w:val="es-MX" w:eastAsia="es-MX"/>
        </w:rPr>
        <w:tab/>
      </w:r>
      <w:r>
        <w:rPr>
          <w:noProof/>
        </w:rPr>
        <w:t>Tabla de ofertas Requeridas por el prospecto</w:t>
      </w:r>
      <w:r w:rsidRPr="00B75656">
        <w:rPr>
          <w:noProof/>
          <w:kern w:val="28"/>
        </w:rPr>
        <w:t>.</w:t>
      </w:r>
      <w:r>
        <w:rPr>
          <w:noProof/>
        </w:rPr>
        <w:tab/>
      </w:r>
      <w:r>
        <w:rPr>
          <w:noProof/>
        </w:rPr>
        <w:fldChar w:fldCharType="begin"/>
      </w:r>
      <w:r>
        <w:rPr>
          <w:noProof/>
        </w:rPr>
        <w:instrText xml:space="preserve"> PAGEREF _Toc515878292 \h </w:instrText>
      </w:r>
      <w:r>
        <w:rPr>
          <w:noProof/>
        </w:rPr>
      </w:r>
      <w:r>
        <w:rPr>
          <w:noProof/>
        </w:rPr>
        <w:fldChar w:fldCharType="separate"/>
      </w:r>
      <w:r>
        <w:rPr>
          <w:noProof/>
        </w:rPr>
        <w:t>29</w:t>
      </w:r>
      <w:r>
        <w:rPr>
          <w:noProof/>
        </w:rPr>
        <w:fldChar w:fldCharType="end"/>
      </w:r>
    </w:p>
    <w:p w14:paraId="5E99F82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31.</w:t>
      </w:r>
      <w:r>
        <w:rPr>
          <w:rFonts w:asciiTheme="minorHAnsi" w:eastAsiaTheme="minorEastAsia" w:hAnsiTheme="minorHAnsi" w:cstheme="minorBidi"/>
          <w:noProof/>
          <w:sz w:val="22"/>
          <w:szCs w:val="22"/>
          <w:lang w:val="es-MX" w:eastAsia="es-MX"/>
        </w:rPr>
        <w:tab/>
      </w:r>
      <w:r>
        <w:rPr>
          <w:noProof/>
        </w:rPr>
        <w:t>Indicador de ofertas de Movilidad.</w:t>
      </w:r>
      <w:r>
        <w:rPr>
          <w:noProof/>
        </w:rPr>
        <w:tab/>
      </w:r>
      <w:r>
        <w:rPr>
          <w:noProof/>
        </w:rPr>
        <w:fldChar w:fldCharType="begin"/>
      </w:r>
      <w:r>
        <w:rPr>
          <w:noProof/>
        </w:rPr>
        <w:instrText xml:space="preserve"> PAGEREF _Toc515878293 \h </w:instrText>
      </w:r>
      <w:r>
        <w:rPr>
          <w:noProof/>
        </w:rPr>
      </w:r>
      <w:r>
        <w:rPr>
          <w:noProof/>
        </w:rPr>
        <w:fldChar w:fldCharType="separate"/>
      </w:r>
      <w:r>
        <w:rPr>
          <w:noProof/>
        </w:rPr>
        <w:t>31</w:t>
      </w:r>
      <w:r>
        <w:rPr>
          <w:noProof/>
        </w:rPr>
        <w:fldChar w:fldCharType="end"/>
      </w:r>
    </w:p>
    <w:p w14:paraId="53D2E56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32.</w:t>
      </w:r>
      <w:r>
        <w:rPr>
          <w:rFonts w:asciiTheme="minorHAnsi" w:eastAsiaTheme="minorEastAsia" w:hAnsiTheme="minorHAnsi" w:cstheme="minorBidi"/>
          <w:noProof/>
          <w:sz w:val="22"/>
          <w:szCs w:val="22"/>
          <w:lang w:val="es-MX" w:eastAsia="es-MX"/>
        </w:rPr>
        <w:tab/>
      </w:r>
      <w:r>
        <w:rPr>
          <w:noProof/>
        </w:rPr>
        <w:t>Seleccionar ofertas del prospecto.</w:t>
      </w:r>
      <w:r>
        <w:rPr>
          <w:noProof/>
        </w:rPr>
        <w:tab/>
      </w:r>
      <w:r>
        <w:rPr>
          <w:noProof/>
        </w:rPr>
        <w:fldChar w:fldCharType="begin"/>
      </w:r>
      <w:r>
        <w:rPr>
          <w:noProof/>
        </w:rPr>
        <w:instrText xml:space="preserve"> PAGEREF _Toc515878294 \h </w:instrText>
      </w:r>
      <w:r>
        <w:rPr>
          <w:noProof/>
        </w:rPr>
      </w:r>
      <w:r>
        <w:rPr>
          <w:noProof/>
        </w:rPr>
        <w:fldChar w:fldCharType="separate"/>
      </w:r>
      <w:r>
        <w:rPr>
          <w:noProof/>
        </w:rPr>
        <w:t>33</w:t>
      </w:r>
      <w:r>
        <w:rPr>
          <w:noProof/>
        </w:rPr>
        <w:fldChar w:fldCharType="end"/>
      </w:r>
    </w:p>
    <w:p w14:paraId="5CB6D749"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33.</w:t>
      </w:r>
      <w:r>
        <w:rPr>
          <w:rFonts w:asciiTheme="minorHAnsi" w:eastAsiaTheme="minorEastAsia" w:hAnsiTheme="minorHAnsi" w:cstheme="minorBidi"/>
          <w:noProof/>
          <w:sz w:val="22"/>
          <w:szCs w:val="22"/>
          <w:lang w:val="es-MX" w:eastAsia="es-MX"/>
        </w:rPr>
        <w:tab/>
      </w:r>
      <w:r>
        <w:rPr>
          <w:noProof/>
        </w:rPr>
        <w:t>Guardar oferta seleccionada.</w:t>
      </w:r>
      <w:r>
        <w:rPr>
          <w:noProof/>
        </w:rPr>
        <w:tab/>
      </w:r>
      <w:r>
        <w:rPr>
          <w:noProof/>
        </w:rPr>
        <w:fldChar w:fldCharType="begin"/>
      </w:r>
      <w:r>
        <w:rPr>
          <w:noProof/>
        </w:rPr>
        <w:instrText xml:space="preserve"> PAGEREF _Toc515878295 \h </w:instrText>
      </w:r>
      <w:r>
        <w:rPr>
          <w:noProof/>
        </w:rPr>
      </w:r>
      <w:r>
        <w:rPr>
          <w:noProof/>
        </w:rPr>
        <w:fldChar w:fldCharType="separate"/>
      </w:r>
      <w:r>
        <w:rPr>
          <w:noProof/>
        </w:rPr>
        <w:t>33</w:t>
      </w:r>
      <w:r>
        <w:rPr>
          <w:noProof/>
        </w:rPr>
        <w:fldChar w:fldCharType="end"/>
      </w:r>
    </w:p>
    <w:p w14:paraId="6D6E00E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34.</w:t>
      </w:r>
      <w:r>
        <w:rPr>
          <w:rFonts w:asciiTheme="minorHAnsi" w:eastAsiaTheme="minorEastAsia" w:hAnsiTheme="minorHAnsi" w:cstheme="minorBidi"/>
          <w:noProof/>
          <w:sz w:val="22"/>
          <w:szCs w:val="22"/>
          <w:lang w:val="es-MX" w:eastAsia="es-MX"/>
        </w:rPr>
        <w:tab/>
      </w:r>
      <w:r>
        <w:rPr>
          <w:noProof/>
        </w:rPr>
        <w:t>Generar número de folio.</w:t>
      </w:r>
      <w:r>
        <w:rPr>
          <w:noProof/>
        </w:rPr>
        <w:tab/>
      </w:r>
      <w:r>
        <w:rPr>
          <w:noProof/>
        </w:rPr>
        <w:fldChar w:fldCharType="begin"/>
      </w:r>
      <w:r>
        <w:rPr>
          <w:noProof/>
        </w:rPr>
        <w:instrText xml:space="preserve"> PAGEREF _Toc515878296 \h </w:instrText>
      </w:r>
      <w:r>
        <w:rPr>
          <w:noProof/>
        </w:rPr>
      </w:r>
      <w:r>
        <w:rPr>
          <w:noProof/>
        </w:rPr>
        <w:fldChar w:fldCharType="separate"/>
      </w:r>
      <w:r>
        <w:rPr>
          <w:noProof/>
        </w:rPr>
        <w:t>35</w:t>
      </w:r>
      <w:r>
        <w:rPr>
          <w:noProof/>
        </w:rPr>
        <w:fldChar w:fldCharType="end"/>
      </w:r>
    </w:p>
    <w:p w14:paraId="30269C81"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35.</w:t>
      </w:r>
      <w:r>
        <w:rPr>
          <w:rFonts w:asciiTheme="minorHAnsi" w:eastAsiaTheme="minorEastAsia" w:hAnsiTheme="minorHAnsi" w:cstheme="minorBidi"/>
          <w:noProof/>
          <w:sz w:val="22"/>
          <w:szCs w:val="22"/>
          <w:lang w:val="es-MX" w:eastAsia="es-MX"/>
        </w:rPr>
        <w:tab/>
      </w:r>
      <w:r>
        <w:rPr>
          <w:noProof/>
        </w:rPr>
        <w:t>Consultar historial del crédito.</w:t>
      </w:r>
      <w:r>
        <w:rPr>
          <w:noProof/>
        </w:rPr>
        <w:tab/>
      </w:r>
      <w:r>
        <w:rPr>
          <w:noProof/>
        </w:rPr>
        <w:fldChar w:fldCharType="begin"/>
      </w:r>
      <w:r>
        <w:rPr>
          <w:noProof/>
        </w:rPr>
        <w:instrText xml:space="preserve"> PAGEREF _Toc515878297 \h </w:instrText>
      </w:r>
      <w:r>
        <w:rPr>
          <w:noProof/>
        </w:rPr>
      </w:r>
      <w:r>
        <w:rPr>
          <w:noProof/>
        </w:rPr>
        <w:fldChar w:fldCharType="separate"/>
      </w:r>
      <w:r>
        <w:rPr>
          <w:noProof/>
        </w:rPr>
        <w:t>35</w:t>
      </w:r>
      <w:r>
        <w:rPr>
          <w:noProof/>
        </w:rPr>
        <w:fldChar w:fldCharType="end"/>
      </w:r>
    </w:p>
    <w:p w14:paraId="544EC60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36.</w:t>
      </w:r>
      <w:r>
        <w:rPr>
          <w:rFonts w:asciiTheme="minorHAnsi" w:eastAsiaTheme="minorEastAsia" w:hAnsiTheme="minorHAnsi" w:cstheme="minorBidi"/>
          <w:noProof/>
          <w:sz w:val="22"/>
          <w:szCs w:val="22"/>
          <w:lang w:val="es-MX" w:eastAsia="es-MX"/>
        </w:rPr>
        <w:tab/>
      </w:r>
      <w:r>
        <w:rPr>
          <w:noProof/>
        </w:rPr>
        <w:t>Link Adeudo.</w:t>
      </w:r>
      <w:r>
        <w:rPr>
          <w:noProof/>
        </w:rPr>
        <w:tab/>
      </w:r>
      <w:r>
        <w:rPr>
          <w:noProof/>
        </w:rPr>
        <w:fldChar w:fldCharType="begin"/>
      </w:r>
      <w:r>
        <w:rPr>
          <w:noProof/>
        </w:rPr>
        <w:instrText xml:space="preserve"> PAGEREF _Toc515878298 \h </w:instrText>
      </w:r>
      <w:r>
        <w:rPr>
          <w:noProof/>
        </w:rPr>
      </w:r>
      <w:r>
        <w:rPr>
          <w:noProof/>
        </w:rPr>
        <w:fldChar w:fldCharType="separate"/>
      </w:r>
      <w:r>
        <w:rPr>
          <w:noProof/>
        </w:rPr>
        <w:t>37</w:t>
      </w:r>
      <w:r>
        <w:rPr>
          <w:noProof/>
        </w:rPr>
        <w:fldChar w:fldCharType="end"/>
      </w:r>
    </w:p>
    <w:p w14:paraId="6D0FA0C1"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37.</w:t>
      </w:r>
      <w:r>
        <w:rPr>
          <w:rFonts w:asciiTheme="minorHAnsi" w:eastAsiaTheme="minorEastAsia" w:hAnsiTheme="minorHAnsi" w:cstheme="minorBidi"/>
          <w:noProof/>
          <w:sz w:val="22"/>
          <w:szCs w:val="22"/>
          <w:lang w:val="es-MX" w:eastAsia="es-MX"/>
        </w:rPr>
        <w:tab/>
      </w:r>
      <w:r>
        <w:rPr>
          <w:noProof/>
        </w:rPr>
        <w:t>Link Detalle del historial del crédito.</w:t>
      </w:r>
      <w:r>
        <w:rPr>
          <w:noProof/>
        </w:rPr>
        <w:tab/>
      </w:r>
      <w:r>
        <w:rPr>
          <w:noProof/>
        </w:rPr>
        <w:fldChar w:fldCharType="begin"/>
      </w:r>
      <w:r>
        <w:rPr>
          <w:noProof/>
        </w:rPr>
        <w:instrText xml:space="preserve"> PAGEREF _Toc515878299 \h </w:instrText>
      </w:r>
      <w:r>
        <w:rPr>
          <w:noProof/>
        </w:rPr>
      </w:r>
      <w:r>
        <w:rPr>
          <w:noProof/>
        </w:rPr>
        <w:fldChar w:fldCharType="separate"/>
      </w:r>
      <w:r>
        <w:rPr>
          <w:noProof/>
        </w:rPr>
        <w:t>38</w:t>
      </w:r>
      <w:r>
        <w:rPr>
          <w:noProof/>
        </w:rPr>
        <w:fldChar w:fldCharType="end"/>
      </w:r>
    </w:p>
    <w:p w14:paraId="0B96FE62"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38.</w:t>
      </w:r>
      <w:r>
        <w:rPr>
          <w:rFonts w:asciiTheme="minorHAnsi" w:eastAsiaTheme="minorEastAsia" w:hAnsiTheme="minorHAnsi" w:cstheme="minorBidi"/>
          <w:noProof/>
          <w:sz w:val="22"/>
          <w:szCs w:val="22"/>
          <w:lang w:val="es-MX" w:eastAsia="es-MX"/>
        </w:rPr>
        <w:tab/>
      </w:r>
      <w:r>
        <w:rPr>
          <w:noProof/>
        </w:rPr>
        <w:t>Consultar Estructura de Saldos.</w:t>
      </w:r>
      <w:r>
        <w:rPr>
          <w:noProof/>
        </w:rPr>
        <w:tab/>
      </w:r>
      <w:r>
        <w:rPr>
          <w:noProof/>
        </w:rPr>
        <w:fldChar w:fldCharType="begin"/>
      </w:r>
      <w:r>
        <w:rPr>
          <w:noProof/>
        </w:rPr>
        <w:instrText xml:space="preserve"> PAGEREF _Toc515878300 \h </w:instrText>
      </w:r>
      <w:r>
        <w:rPr>
          <w:noProof/>
        </w:rPr>
      </w:r>
      <w:r>
        <w:rPr>
          <w:noProof/>
        </w:rPr>
        <w:fldChar w:fldCharType="separate"/>
      </w:r>
      <w:r>
        <w:rPr>
          <w:noProof/>
        </w:rPr>
        <w:t>38</w:t>
      </w:r>
      <w:r>
        <w:rPr>
          <w:noProof/>
        </w:rPr>
        <w:fldChar w:fldCharType="end"/>
      </w:r>
    </w:p>
    <w:p w14:paraId="3AA9A93A"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39.</w:t>
      </w:r>
      <w:r>
        <w:rPr>
          <w:rFonts w:asciiTheme="minorHAnsi" w:eastAsiaTheme="minorEastAsia" w:hAnsiTheme="minorHAnsi" w:cstheme="minorBidi"/>
          <w:noProof/>
          <w:sz w:val="22"/>
          <w:szCs w:val="22"/>
          <w:lang w:val="es-MX" w:eastAsia="es-MX"/>
        </w:rPr>
        <w:tab/>
      </w:r>
      <w:r>
        <w:rPr>
          <w:noProof/>
        </w:rPr>
        <w:t>Consultar Estructura de Historial de Solicitudes.</w:t>
      </w:r>
      <w:r>
        <w:rPr>
          <w:noProof/>
        </w:rPr>
        <w:tab/>
      </w:r>
      <w:r>
        <w:rPr>
          <w:noProof/>
        </w:rPr>
        <w:fldChar w:fldCharType="begin"/>
      </w:r>
      <w:r>
        <w:rPr>
          <w:noProof/>
        </w:rPr>
        <w:instrText xml:space="preserve"> PAGEREF _Toc515878301 \h </w:instrText>
      </w:r>
      <w:r>
        <w:rPr>
          <w:noProof/>
        </w:rPr>
      </w:r>
      <w:r>
        <w:rPr>
          <w:noProof/>
        </w:rPr>
        <w:fldChar w:fldCharType="separate"/>
      </w:r>
      <w:r>
        <w:rPr>
          <w:noProof/>
        </w:rPr>
        <w:t>39</w:t>
      </w:r>
      <w:r>
        <w:rPr>
          <w:noProof/>
        </w:rPr>
        <w:fldChar w:fldCharType="end"/>
      </w:r>
    </w:p>
    <w:p w14:paraId="19CDF5A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40.</w:t>
      </w:r>
      <w:r>
        <w:rPr>
          <w:rFonts w:asciiTheme="minorHAnsi" w:eastAsiaTheme="minorEastAsia" w:hAnsiTheme="minorHAnsi" w:cstheme="minorBidi"/>
          <w:noProof/>
          <w:sz w:val="22"/>
          <w:szCs w:val="22"/>
          <w:lang w:val="es-MX" w:eastAsia="es-MX"/>
        </w:rPr>
        <w:tab/>
      </w:r>
      <w:r>
        <w:rPr>
          <w:noProof/>
        </w:rPr>
        <w:t>Consultar Estructura de Historial de Gestiones de Venta.</w:t>
      </w:r>
      <w:r>
        <w:rPr>
          <w:noProof/>
        </w:rPr>
        <w:tab/>
      </w:r>
      <w:r>
        <w:rPr>
          <w:noProof/>
        </w:rPr>
        <w:fldChar w:fldCharType="begin"/>
      </w:r>
      <w:r>
        <w:rPr>
          <w:noProof/>
        </w:rPr>
        <w:instrText xml:space="preserve"> PAGEREF _Toc515878302 \h </w:instrText>
      </w:r>
      <w:r>
        <w:rPr>
          <w:noProof/>
        </w:rPr>
      </w:r>
      <w:r>
        <w:rPr>
          <w:noProof/>
        </w:rPr>
        <w:fldChar w:fldCharType="separate"/>
      </w:r>
      <w:r>
        <w:rPr>
          <w:noProof/>
        </w:rPr>
        <w:t>40</w:t>
      </w:r>
      <w:r>
        <w:rPr>
          <w:noProof/>
        </w:rPr>
        <w:fldChar w:fldCharType="end"/>
      </w:r>
    </w:p>
    <w:p w14:paraId="0D56E55D"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41.</w:t>
      </w:r>
      <w:r>
        <w:rPr>
          <w:rFonts w:asciiTheme="minorHAnsi" w:eastAsiaTheme="minorEastAsia" w:hAnsiTheme="minorHAnsi" w:cstheme="minorBidi"/>
          <w:noProof/>
          <w:sz w:val="22"/>
          <w:szCs w:val="22"/>
          <w:lang w:val="es-MX" w:eastAsia="es-MX"/>
        </w:rPr>
        <w:tab/>
      </w:r>
      <w:r>
        <w:rPr>
          <w:noProof/>
        </w:rPr>
        <w:t>Consultar Estructura de Amortización.</w:t>
      </w:r>
      <w:r>
        <w:rPr>
          <w:noProof/>
        </w:rPr>
        <w:tab/>
      </w:r>
      <w:r>
        <w:rPr>
          <w:noProof/>
        </w:rPr>
        <w:fldChar w:fldCharType="begin"/>
      </w:r>
      <w:r>
        <w:rPr>
          <w:noProof/>
        </w:rPr>
        <w:instrText xml:space="preserve"> PAGEREF _Toc515878303 \h </w:instrText>
      </w:r>
      <w:r>
        <w:rPr>
          <w:noProof/>
        </w:rPr>
      </w:r>
      <w:r>
        <w:rPr>
          <w:noProof/>
        </w:rPr>
        <w:fldChar w:fldCharType="separate"/>
      </w:r>
      <w:r>
        <w:rPr>
          <w:noProof/>
        </w:rPr>
        <w:t>41</w:t>
      </w:r>
      <w:r>
        <w:rPr>
          <w:noProof/>
        </w:rPr>
        <w:fldChar w:fldCharType="end"/>
      </w:r>
    </w:p>
    <w:p w14:paraId="59A9C96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42.</w:t>
      </w:r>
      <w:r>
        <w:rPr>
          <w:rFonts w:asciiTheme="minorHAnsi" w:eastAsiaTheme="minorEastAsia" w:hAnsiTheme="minorHAnsi" w:cstheme="minorBidi"/>
          <w:noProof/>
          <w:sz w:val="22"/>
          <w:szCs w:val="22"/>
          <w:lang w:val="es-MX" w:eastAsia="es-MX"/>
        </w:rPr>
        <w:tab/>
      </w:r>
      <w:r>
        <w:rPr>
          <w:noProof/>
        </w:rPr>
        <w:t>Consultar Estructura de Proyección de Pago.</w:t>
      </w:r>
      <w:r>
        <w:rPr>
          <w:noProof/>
        </w:rPr>
        <w:tab/>
      </w:r>
      <w:r>
        <w:rPr>
          <w:noProof/>
        </w:rPr>
        <w:fldChar w:fldCharType="begin"/>
      </w:r>
      <w:r>
        <w:rPr>
          <w:noProof/>
        </w:rPr>
        <w:instrText xml:space="preserve"> PAGEREF _Toc515878304 \h </w:instrText>
      </w:r>
      <w:r>
        <w:rPr>
          <w:noProof/>
        </w:rPr>
      </w:r>
      <w:r>
        <w:rPr>
          <w:noProof/>
        </w:rPr>
        <w:fldChar w:fldCharType="separate"/>
      </w:r>
      <w:r>
        <w:rPr>
          <w:noProof/>
        </w:rPr>
        <w:t>42</w:t>
      </w:r>
      <w:r>
        <w:rPr>
          <w:noProof/>
        </w:rPr>
        <w:fldChar w:fldCharType="end"/>
      </w:r>
    </w:p>
    <w:p w14:paraId="61A012C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43.</w:t>
      </w:r>
      <w:r>
        <w:rPr>
          <w:rFonts w:asciiTheme="minorHAnsi" w:eastAsiaTheme="minorEastAsia" w:hAnsiTheme="minorHAnsi" w:cstheme="minorBidi"/>
          <w:noProof/>
          <w:sz w:val="22"/>
          <w:szCs w:val="22"/>
          <w:lang w:val="es-MX" w:eastAsia="es-MX"/>
        </w:rPr>
        <w:tab/>
      </w:r>
      <w:r>
        <w:rPr>
          <w:noProof/>
        </w:rPr>
        <w:t>Consultar Estructura de Partidas Abiertas.</w:t>
      </w:r>
      <w:r>
        <w:rPr>
          <w:noProof/>
        </w:rPr>
        <w:tab/>
      </w:r>
      <w:r>
        <w:rPr>
          <w:noProof/>
        </w:rPr>
        <w:fldChar w:fldCharType="begin"/>
      </w:r>
      <w:r>
        <w:rPr>
          <w:noProof/>
        </w:rPr>
        <w:instrText xml:space="preserve"> PAGEREF _Toc515878305 \h </w:instrText>
      </w:r>
      <w:r>
        <w:rPr>
          <w:noProof/>
        </w:rPr>
      </w:r>
      <w:r>
        <w:rPr>
          <w:noProof/>
        </w:rPr>
        <w:fldChar w:fldCharType="separate"/>
      </w:r>
      <w:r>
        <w:rPr>
          <w:noProof/>
        </w:rPr>
        <w:t>43</w:t>
      </w:r>
      <w:r>
        <w:rPr>
          <w:noProof/>
        </w:rPr>
        <w:fldChar w:fldCharType="end"/>
      </w:r>
    </w:p>
    <w:p w14:paraId="54FCB25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44.</w:t>
      </w:r>
      <w:r>
        <w:rPr>
          <w:rFonts w:asciiTheme="minorHAnsi" w:eastAsiaTheme="minorEastAsia" w:hAnsiTheme="minorHAnsi" w:cstheme="minorBidi"/>
          <w:noProof/>
          <w:sz w:val="22"/>
          <w:szCs w:val="22"/>
          <w:lang w:val="es-MX" w:eastAsia="es-MX"/>
        </w:rPr>
        <w:tab/>
      </w:r>
      <w:r>
        <w:rPr>
          <w:noProof/>
        </w:rPr>
        <w:t>Consultar Estructura de Vencimientos.</w:t>
      </w:r>
      <w:r>
        <w:rPr>
          <w:noProof/>
        </w:rPr>
        <w:tab/>
      </w:r>
      <w:r>
        <w:rPr>
          <w:noProof/>
        </w:rPr>
        <w:fldChar w:fldCharType="begin"/>
      </w:r>
      <w:r>
        <w:rPr>
          <w:noProof/>
        </w:rPr>
        <w:instrText xml:space="preserve"> PAGEREF _Toc515878306 \h </w:instrText>
      </w:r>
      <w:r>
        <w:rPr>
          <w:noProof/>
        </w:rPr>
      </w:r>
      <w:r>
        <w:rPr>
          <w:noProof/>
        </w:rPr>
        <w:fldChar w:fldCharType="separate"/>
      </w:r>
      <w:r>
        <w:rPr>
          <w:noProof/>
        </w:rPr>
        <w:t>44</w:t>
      </w:r>
      <w:r>
        <w:rPr>
          <w:noProof/>
        </w:rPr>
        <w:fldChar w:fldCharType="end"/>
      </w:r>
    </w:p>
    <w:p w14:paraId="7D524B81"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45.</w:t>
      </w:r>
      <w:r>
        <w:rPr>
          <w:rFonts w:asciiTheme="minorHAnsi" w:eastAsiaTheme="minorEastAsia" w:hAnsiTheme="minorHAnsi" w:cstheme="minorBidi"/>
          <w:noProof/>
          <w:sz w:val="22"/>
          <w:szCs w:val="22"/>
          <w:lang w:val="es-MX" w:eastAsia="es-MX"/>
        </w:rPr>
        <w:tab/>
      </w:r>
      <w:r>
        <w:rPr>
          <w:noProof/>
        </w:rPr>
        <w:t>Consultar Estructura de Pagos.</w:t>
      </w:r>
      <w:r>
        <w:rPr>
          <w:noProof/>
        </w:rPr>
        <w:tab/>
      </w:r>
      <w:r>
        <w:rPr>
          <w:noProof/>
        </w:rPr>
        <w:fldChar w:fldCharType="begin"/>
      </w:r>
      <w:r>
        <w:rPr>
          <w:noProof/>
        </w:rPr>
        <w:instrText xml:space="preserve"> PAGEREF _Toc515878307 \h </w:instrText>
      </w:r>
      <w:r>
        <w:rPr>
          <w:noProof/>
        </w:rPr>
      </w:r>
      <w:r>
        <w:rPr>
          <w:noProof/>
        </w:rPr>
        <w:fldChar w:fldCharType="separate"/>
      </w:r>
      <w:r>
        <w:rPr>
          <w:noProof/>
        </w:rPr>
        <w:t>45</w:t>
      </w:r>
      <w:r>
        <w:rPr>
          <w:noProof/>
        </w:rPr>
        <w:fldChar w:fldCharType="end"/>
      </w:r>
    </w:p>
    <w:p w14:paraId="592791E4"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46.</w:t>
      </w:r>
      <w:r>
        <w:rPr>
          <w:rFonts w:asciiTheme="minorHAnsi" w:eastAsiaTheme="minorEastAsia" w:hAnsiTheme="minorHAnsi" w:cstheme="minorBidi"/>
          <w:noProof/>
          <w:sz w:val="22"/>
          <w:szCs w:val="22"/>
          <w:lang w:val="es-MX" w:eastAsia="es-MX"/>
        </w:rPr>
        <w:tab/>
      </w:r>
      <w:r>
        <w:rPr>
          <w:noProof/>
        </w:rPr>
        <w:t>Consultar Estructura de Moratorios con Proyección.</w:t>
      </w:r>
      <w:r>
        <w:rPr>
          <w:noProof/>
        </w:rPr>
        <w:tab/>
      </w:r>
      <w:r>
        <w:rPr>
          <w:noProof/>
        </w:rPr>
        <w:fldChar w:fldCharType="begin"/>
      </w:r>
      <w:r>
        <w:rPr>
          <w:noProof/>
        </w:rPr>
        <w:instrText xml:space="preserve"> PAGEREF _Toc515878308 \h </w:instrText>
      </w:r>
      <w:r>
        <w:rPr>
          <w:noProof/>
        </w:rPr>
      </w:r>
      <w:r>
        <w:rPr>
          <w:noProof/>
        </w:rPr>
        <w:fldChar w:fldCharType="separate"/>
      </w:r>
      <w:r>
        <w:rPr>
          <w:noProof/>
        </w:rPr>
        <w:t>45</w:t>
      </w:r>
      <w:r>
        <w:rPr>
          <w:noProof/>
        </w:rPr>
        <w:fldChar w:fldCharType="end"/>
      </w:r>
    </w:p>
    <w:p w14:paraId="5E14C5BF"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47.</w:t>
      </w:r>
      <w:r>
        <w:rPr>
          <w:rFonts w:asciiTheme="minorHAnsi" w:eastAsiaTheme="minorEastAsia" w:hAnsiTheme="minorHAnsi" w:cstheme="minorBidi"/>
          <w:noProof/>
          <w:sz w:val="22"/>
          <w:szCs w:val="22"/>
          <w:lang w:val="es-MX" w:eastAsia="es-MX"/>
        </w:rPr>
        <w:tab/>
      </w:r>
      <w:r>
        <w:rPr>
          <w:noProof/>
        </w:rPr>
        <w:t>Siguiente etapa.</w:t>
      </w:r>
      <w:r>
        <w:rPr>
          <w:noProof/>
        </w:rPr>
        <w:tab/>
      </w:r>
      <w:r>
        <w:rPr>
          <w:noProof/>
        </w:rPr>
        <w:fldChar w:fldCharType="begin"/>
      </w:r>
      <w:r>
        <w:rPr>
          <w:noProof/>
        </w:rPr>
        <w:instrText xml:space="preserve"> PAGEREF _Toc515878309 \h </w:instrText>
      </w:r>
      <w:r>
        <w:rPr>
          <w:noProof/>
        </w:rPr>
      </w:r>
      <w:r>
        <w:rPr>
          <w:noProof/>
        </w:rPr>
        <w:fldChar w:fldCharType="separate"/>
      </w:r>
      <w:r>
        <w:rPr>
          <w:noProof/>
        </w:rPr>
        <w:t>46</w:t>
      </w:r>
      <w:r>
        <w:rPr>
          <w:noProof/>
        </w:rPr>
        <w:fldChar w:fldCharType="end"/>
      </w:r>
    </w:p>
    <w:p w14:paraId="5DF31C22"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48.</w:t>
      </w:r>
      <w:r>
        <w:rPr>
          <w:rFonts w:asciiTheme="minorHAnsi" w:eastAsiaTheme="minorEastAsia" w:hAnsiTheme="minorHAnsi" w:cstheme="minorBidi"/>
          <w:noProof/>
          <w:sz w:val="22"/>
          <w:szCs w:val="22"/>
          <w:lang w:val="es-MX" w:eastAsia="es-MX"/>
        </w:rPr>
        <w:tab/>
      </w:r>
      <w:r>
        <w:rPr>
          <w:noProof/>
        </w:rPr>
        <w:t>Generar número de solicitud.</w:t>
      </w:r>
      <w:r>
        <w:rPr>
          <w:noProof/>
        </w:rPr>
        <w:tab/>
      </w:r>
      <w:r>
        <w:rPr>
          <w:noProof/>
        </w:rPr>
        <w:fldChar w:fldCharType="begin"/>
      </w:r>
      <w:r>
        <w:rPr>
          <w:noProof/>
        </w:rPr>
        <w:instrText xml:space="preserve"> PAGEREF _Toc515878310 \h </w:instrText>
      </w:r>
      <w:r>
        <w:rPr>
          <w:noProof/>
        </w:rPr>
      </w:r>
      <w:r>
        <w:rPr>
          <w:noProof/>
        </w:rPr>
        <w:fldChar w:fldCharType="separate"/>
      </w:r>
      <w:r>
        <w:rPr>
          <w:noProof/>
        </w:rPr>
        <w:t>47</w:t>
      </w:r>
      <w:r>
        <w:rPr>
          <w:noProof/>
        </w:rPr>
        <w:fldChar w:fldCharType="end"/>
      </w:r>
    </w:p>
    <w:p w14:paraId="528B25D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49.</w:t>
      </w:r>
      <w:r>
        <w:rPr>
          <w:rFonts w:asciiTheme="minorHAnsi" w:eastAsiaTheme="minorEastAsia" w:hAnsiTheme="minorHAnsi" w:cstheme="minorBidi"/>
          <w:noProof/>
          <w:sz w:val="22"/>
          <w:szCs w:val="22"/>
          <w:lang w:val="es-MX" w:eastAsia="es-MX"/>
        </w:rPr>
        <w:tab/>
      </w:r>
      <w:r>
        <w:rPr>
          <w:noProof/>
        </w:rPr>
        <w:t>Validar información.</w:t>
      </w:r>
      <w:r>
        <w:rPr>
          <w:noProof/>
        </w:rPr>
        <w:tab/>
      </w:r>
      <w:r>
        <w:rPr>
          <w:noProof/>
        </w:rPr>
        <w:fldChar w:fldCharType="begin"/>
      </w:r>
      <w:r>
        <w:rPr>
          <w:noProof/>
        </w:rPr>
        <w:instrText xml:space="preserve"> PAGEREF _Toc515878311 \h </w:instrText>
      </w:r>
      <w:r>
        <w:rPr>
          <w:noProof/>
        </w:rPr>
      </w:r>
      <w:r>
        <w:rPr>
          <w:noProof/>
        </w:rPr>
        <w:fldChar w:fldCharType="separate"/>
      </w:r>
      <w:r>
        <w:rPr>
          <w:noProof/>
        </w:rPr>
        <w:t>48</w:t>
      </w:r>
      <w:r>
        <w:rPr>
          <w:noProof/>
        </w:rPr>
        <w:fldChar w:fldCharType="end"/>
      </w:r>
    </w:p>
    <w:p w14:paraId="3F374248"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50.</w:t>
      </w:r>
      <w:r>
        <w:rPr>
          <w:rFonts w:asciiTheme="minorHAnsi" w:eastAsiaTheme="minorEastAsia" w:hAnsiTheme="minorHAnsi" w:cstheme="minorBidi"/>
          <w:noProof/>
          <w:sz w:val="22"/>
          <w:szCs w:val="22"/>
          <w:lang w:val="es-MX" w:eastAsia="es-MX"/>
        </w:rPr>
        <w:tab/>
      </w:r>
      <w:r>
        <w:rPr>
          <w:noProof/>
        </w:rPr>
        <w:t>Validar datos generales del prospecto.</w:t>
      </w:r>
      <w:r>
        <w:rPr>
          <w:noProof/>
        </w:rPr>
        <w:tab/>
      </w:r>
      <w:r>
        <w:rPr>
          <w:noProof/>
        </w:rPr>
        <w:fldChar w:fldCharType="begin"/>
      </w:r>
      <w:r>
        <w:rPr>
          <w:noProof/>
        </w:rPr>
        <w:instrText xml:space="preserve"> PAGEREF _Toc515878312 \h </w:instrText>
      </w:r>
      <w:r>
        <w:rPr>
          <w:noProof/>
        </w:rPr>
      </w:r>
      <w:r>
        <w:rPr>
          <w:noProof/>
        </w:rPr>
        <w:fldChar w:fldCharType="separate"/>
      </w:r>
      <w:r>
        <w:rPr>
          <w:noProof/>
        </w:rPr>
        <w:t>48</w:t>
      </w:r>
      <w:r>
        <w:rPr>
          <w:noProof/>
        </w:rPr>
        <w:fldChar w:fldCharType="end"/>
      </w:r>
    </w:p>
    <w:p w14:paraId="45F69F32"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51.</w:t>
      </w:r>
      <w:r>
        <w:rPr>
          <w:rFonts w:asciiTheme="minorHAnsi" w:eastAsiaTheme="minorEastAsia" w:hAnsiTheme="minorHAnsi" w:cstheme="minorBidi"/>
          <w:noProof/>
          <w:sz w:val="22"/>
          <w:szCs w:val="22"/>
          <w:lang w:val="es-MX" w:eastAsia="es-MX"/>
        </w:rPr>
        <w:tab/>
      </w:r>
      <w:r>
        <w:rPr>
          <w:noProof/>
        </w:rPr>
        <w:t>Crear nuevo.</w:t>
      </w:r>
      <w:r>
        <w:rPr>
          <w:noProof/>
        </w:rPr>
        <w:tab/>
      </w:r>
      <w:r>
        <w:rPr>
          <w:noProof/>
        </w:rPr>
        <w:fldChar w:fldCharType="begin"/>
      </w:r>
      <w:r>
        <w:rPr>
          <w:noProof/>
        </w:rPr>
        <w:instrText xml:space="preserve"> PAGEREF _Toc515878313 \h </w:instrText>
      </w:r>
      <w:r>
        <w:rPr>
          <w:noProof/>
        </w:rPr>
      </w:r>
      <w:r>
        <w:rPr>
          <w:noProof/>
        </w:rPr>
        <w:fldChar w:fldCharType="separate"/>
      </w:r>
      <w:r>
        <w:rPr>
          <w:noProof/>
        </w:rPr>
        <w:t>50</w:t>
      </w:r>
      <w:r>
        <w:rPr>
          <w:noProof/>
        </w:rPr>
        <w:fldChar w:fldCharType="end"/>
      </w:r>
    </w:p>
    <w:p w14:paraId="21460F3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lastRenderedPageBreak/>
        <w:t>Historia 52.</w:t>
      </w:r>
      <w:r>
        <w:rPr>
          <w:rFonts w:asciiTheme="minorHAnsi" w:eastAsiaTheme="minorEastAsia" w:hAnsiTheme="minorHAnsi" w:cstheme="minorBidi"/>
          <w:noProof/>
          <w:sz w:val="22"/>
          <w:szCs w:val="22"/>
          <w:lang w:val="es-MX" w:eastAsia="es-MX"/>
        </w:rPr>
        <w:tab/>
      </w:r>
      <w:r>
        <w:rPr>
          <w:noProof/>
        </w:rPr>
        <w:t>Editar datos generales del prospecto.</w:t>
      </w:r>
      <w:r>
        <w:rPr>
          <w:noProof/>
        </w:rPr>
        <w:tab/>
      </w:r>
      <w:r>
        <w:rPr>
          <w:noProof/>
        </w:rPr>
        <w:fldChar w:fldCharType="begin"/>
      </w:r>
      <w:r>
        <w:rPr>
          <w:noProof/>
        </w:rPr>
        <w:instrText xml:space="preserve"> PAGEREF _Toc515878314 \h </w:instrText>
      </w:r>
      <w:r>
        <w:rPr>
          <w:noProof/>
        </w:rPr>
      </w:r>
      <w:r>
        <w:rPr>
          <w:noProof/>
        </w:rPr>
        <w:fldChar w:fldCharType="separate"/>
      </w:r>
      <w:r>
        <w:rPr>
          <w:noProof/>
        </w:rPr>
        <w:t>52</w:t>
      </w:r>
      <w:r>
        <w:rPr>
          <w:noProof/>
        </w:rPr>
        <w:fldChar w:fldCharType="end"/>
      </w:r>
    </w:p>
    <w:p w14:paraId="17C37B58"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53.</w:t>
      </w:r>
      <w:r>
        <w:rPr>
          <w:rFonts w:asciiTheme="minorHAnsi" w:eastAsiaTheme="minorEastAsia" w:hAnsiTheme="minorHAnsi" w:cstheme="minorBidi"/>
          <w:noProof/>
          <w:sz w:val="22"/>
          <w:szCs w:val="22"/>
          <w:lang w:val="es-MX" w:eastAsia="es-MX"/>
        </w:rPr>
        <w:tab/>
      </w:r>
      <w:r>
        <w:rPr>
          <w:noProof/>
        </w:rPr>
        <w:t>Visualizar datos de contacto y domicilio.</w:t>
      </w:r>
      <w:r>
        <w:rPr>
          <w:noProof/>
        </w:rPr>
        <w:tab/>
      </w:r>
      <w:r>
        <w:rPr>
          <w:noProof/>
        </w:rPr>
        <w:fldChar w:fldCharType="begin"/>
      </w:r>
      <w:r>
        <w:rPr>
          <w:noProof/>
        </w:rPr>
        <w:instrText xml:space="preserve"> PAGEREF _Toc515878315 \h </w:instrText>
      </w:r>
      <w:r>
        <w:rPr>
          <w:noProof/>
        </w:rPr>
      </w:r>
      <w:r>
        <w:rPr>
          <w:noProof/>
        </w:rPr>
        <w:fldChar w:fldCharType="separate"/>
      </w:r>
      <w:r>
        <w:rPr>
          <w:noProof/>
        </w:rPr>
        <w:t>53</w:t>
      </w:r>
      <w:r>
        <w:rPr>
          <w:noProof/>
        </w:rPr>
        <w:fldChar w:fldCharType="end"/>
      </w:r>
    </w:p>
    <w:p w14:paraId="415F8CD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54.</w:t>
      </w:r>
      <w:r>
        <w:rPr>
          <w:rFonts w:asciiTheme="minorHAnsi" w:eastAsiaTheme="minorEastAsia" w:hAnsiTheme="minorHAnsi" w:cstheme="minorBidi"/>
          <w:noProof/>
          <w:sz w:val="22"/>
          <w:szCs w:val="22"/>
          <w:lang w:val="es-MX" w:eastAsia="es-MX"/>
        </w:rPr>
        <w:tab/>
      </w:r>
      <w:r>
        <w:rPr>
          <w:noProof/>
        </w:rPr>
        <w:t>Validar domicilio del prospecto.</w:t>
      </w:r>
      <w:r>
        <w:rPr>
          <w:noProof/>
        </w:rPr>
        <w:tab/>
      </w:r>
      <w:r>
        <w:rPr>
          <w:noProof/>
        </w:rPr>
        <w:fldChar w:fldCharType="begin"/>
      </w:r>
      <w:r>
        <w:rPr>
          <w:noProof/>
        </w:rPr>
        <w:instrText xml:space="preserve"> PAGEREF _Toc515878316 \h </w:instrText>
      </w:r>
      <w:r>
        <w:rPr>
          <w:noProof/>
        </w:rPr>
      </w:r>
      <w:r>
        <w:rPr>
          <w:noProof/>
        </w:rPr>
        <w:fldChar w:fldCharType="separate"/>
      </w:r>
      <w:r>
        <w:rPr>
          <w:noProof/>
        </w:rPr>
        <w:t>54</w:t>
      </w:r>
      <w:r>
        <w:rPr>
          <w:noProof/>
        </w:rPr>
        <w:fldChar w:fldCharType="end"/>
      </w:r>
    </w:p>
    <w:p w14:paraId="09AA5ACA"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55.</w:t>
      </w:r>
      <w:r>
        <w:rPr>
          <w:rFonts w:asciiTheme="minorHAnsi" w:eastAsiaTheme="minorEastAsia" w:hAnsiTheme="minorHAnsi" w:cstheme="minorBidi"/>
          <w:noProof/>
          <w:sz w:val="22"/>
          <w:szCs w:val="22"/>
          <w:lang w:val="es-MX" w:eastAsia="es-MX"/>
        </w:rPr>
        <w:tab/>
      </w:r>
      <w:r>
        <w:rPr>
          <w:noProof/>
        </w:rPr>
        <w:t>Crear nuevo domicilio del prospecto.</w:t>
      </w:r>
      <w:r>
        <w:rPr>
          <w:noProof/>
        </w:rPr>
        <w:tab/>
      </w:r>
      <w:r>
        <w:rPr>
          <w:noProof/>
        </w:rPr>
        <w:fldChar w:fldCharType="begin"/>
      </w:r>
      <w:r>
        <w:rPr>
          <w:noProof/>
        </w:rPr>
        <w:instrText xml:space="preserve"> PAGEREF _Toc515878317 \h </w:instrText>
      </w:r>
      <w:r>
        <w:rPr>
          <w:noProof/>
        </w:rPr>
      </w:r>
      <w:r>
        <w:rPr>
          <w:noProof/>
        </w:rPr>
        <w:fldChar w:fldCharType="separate"/>
      </w:r>
      <w:r>
        <w:rPr>
          <w:noProof/>
        </w:rPr>
        <w:t>55</w:t>
      </w:r>
      <w:r>
        <w:rPr>
          <w:noProof/>
        </w:rPr>
        <w:fldChar w:fldCharType="end"/>
      </w:r>
    </w:p>
    <w:p w14:paraId="6769AC94"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56.</w:t>
      </w:r>
      <w:r>
        <w:rPr>
          <w:rFonts w:asciiTheme="minorHAnsi" w:eastAsiaTheme="minorEastAsia" w:hAnsiTheme="minorHAnsi" w:cstheme="minorBidi"/>
          <w:noProof/>
          <w:sz w:val="22"/>
          <w:szCs w:val="22"/>
          <w:lang w:val="es-MX" w:eastAsia="es-MX"/>
        </w:rPr>
        <w:tab/>
      </w:r>
      <w:r>
        <w:rPr>
          <w:noProof/>
        </w:rPr>
        <w:t>Editar domicilio del prospecto.</w:t>
      </w:r>
      <w:r>
        <w:rPr>
          <w:noProof/>
        </w:rPr>
        <w:tab/>
      </w:r>
      <w:r>
        <w:rPr>
          <w:noProof/>
        </w:rPr>
        <w:fldChar w:fldCharType="begin"/>
      </w:r>
      <w:r>
        <w:rPr>
          <w:noProof/>
        </w:rPr>
        <w:instrText xml:space="preserve"> PAGEREF _Toc515878318 \h </w:instrText>
      </w:r>
      <w:r>
        <w:rPr>
          <w:noProof/>
        </w:rPr>
      </w:r>
      <w:r>
        <w:rPr>
          <w:noProof/>
        </w:rPr>
        <w:fldChar w:fldCharType="separate"/>
      </w:r>
      <w:r>
        <w:rPr>
          <w:noProof/>
        </w:rPr>
        <w:t>58</w:t>
      </w:r>
      <w:r>
        <w:rPr>
          <w:noProof/>
        </w:rPr>
        <w:fldChar w:fldCharType="end"/>
      </w:r>
    </w:p>
    <w:p w14:paraId="5C0EA89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57.</w:t>
      </w:r>
      <w:r>
        <w:rPr>
          <w:rFonts w:asciiTheme="minorHAnsi" w:eastAsiaTheme="minorEastAsia" w:hAnsiTheme="minorHAnsi" w:cstheme="minorBidi"/>
          <w:noProof/>
          <w:sz w:val="22"/>
          <w:szCs w:val="22"/>
          <w:lang w:val="es-MX" w:eastAsia="es-MX"/>
        </w:rPr>
        <w:tab/>
      </w:r>
      <w:r>
        <w:rPr>
          <w:noProof/>
        </w:rPr>
        <w:t>Validar datos de contacto.</w:t>
      </w:r>
      <w:r>
        <w:rPr>
          <w:noProof/>
        </w:rPr>
        <w:tab/>
      </w:r>
      <w:r>
        <w:rPr>
          <w:noProof/>
        </w:rPr>
        <w:fldChar w:fldCharType="begin"/>
      </w:r>
      <w:r>
        <w:rPr>
          <w:noProof/>
        </w:rPr>
        <w:instrText xml:space="preserve"> PAGEREF _Toc515878319 \h </w:instrText>
      </w:r>
      <w:r>
        <w:rPr>
          <w:noProof/>
        </w:rPr>
      </w:r>
      <w:r>
        <w:rPr>
          <w:noProof/>
        </w:rPr>
        <w:fldChar w:fldCharType="separate"/>
      </w:r>
      <w:r>
        <w:rPr>
          <w:noProof/>
        </w:rPr>
        <w:t>59</w:t>
      </w:r>
      <w:r>
        <w:rPr>
          <w:noProof/>
        </w:rPr>
        <w:fldChar w:fldCharType="end"/>
      </w:r>
    </w:p>
    <w:p w14:paraId="3967A318"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58.</w:t>
      </w:r>
      <w:r>
        <w:rPr>
          <w:rFonts w:asciiTheme="minorHAnsi" w:eastAsiaTheme="minorEastAsia" w:hAnsiTheme="minorHAnsi" w:cstheme="minorBidi"/>
          <w:noProof/>
          <w:sz w:val="22"/>
          <w:szCs w:val="22"/>
          <w:lang w:val="es-MX" w:eastAsia="es-MX"/>
        </w:rPr>
        <w:tab/>
      </w:r>
      <w:r>
        <w:rPr>
          <w:noProof/>
        </w:rPr>
        <w:t>Crear nuevo teléfono.</w:t>
      </w:r>
      <w:r>
        <w:rPr>
          <w:noProof/>
        </w:rPr>
        <w:tab/>
      </w:r>
      <w:r>
        <w:rPr>
          <w:noProof/>
        </w:rPr>
        <w:fldChar w:fldCharType="begin"/>
      </w:r>
      <w:r>
        <w:rPr>
          <w:noProof/>
        </w:rPr>
        <w:instrText xml:space="preserve"> PAGEREF _Toc515878320 \h </w:instrText>
      </w:r>
      <w:r>
        <w:rPr>
          <w:noProof/>
        </w:rPr>
      </w:r>
      <w:r>
        <w:rPr>
          <w:noProof/>
        </w:rPr>
        <w:fldChar w:fldCharType="separate"/>
      </w:r>
      <w:r>
        <w:rPr>
          <w:noProof/>
        </w:rPr>
        <w:t>59</w:t>
      </w:r>
      <w:r>
        <w:rPr>
          <w:noProof/>
        </w:rPr>
        <w:fldChar w:fldCharType="end"/>
      </w:r>
    </w:p>
    <w:p w14:paraId="57E8A68F"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59.</w:t>
      </w:r>
      <w:r>
        <w:rPr>
          <w:rFonts w:asciiTheme="minorHAnsi" w:eastAsiaTheme="minorEastAsia" w:hAnsiTheme="minorHAnsi" w:cstheme="minorBidi"/>
          <w:noProof/>
          <w:sz w:val="22"/>
          <w:szCs w:val="22"/>
          <w:lang w:val="es-MX" w:eastAsia="es-MX"/>
        </w:rPr>
        <w:tab/>
      </w:r>
      <w:r>
        <w:rPr>
          <w:noProof/>
        </w:rPr>
        <w:t>Crear nuevo correo electrónico.</w:t>
      </w:r>
      <w:r>
        <w:rPr>
          <w:noProof/>
        </w:rPr>
        <w:tab/>
      </w:r>
      <w:r>
        <w:rPr>
          <w:noProof/>
        </w:rPr>
        <w:fldChar w:fldCharType="begin"/>
      </w:r>
      <w:r>
        <w:rPr>
          <w:noProof/>
        </w:rPr>
        <w:instrText xml:space="preserve"> PAGEREF _Toc515878321 \h </w:instrText>
      </w:r>
      <w:r>
        <w:rPr>
          <w:noProof/>
        </w:rPr>
      </w:r>
      <w:r>
        <w:rPr>
          <w:noProof/>
        </w:rPr>
        <w:fldChar w:fldCharType="separate"/>
      </w:r>
      <w:r>
        <w:rPr>
          <w:noProof/>
        </w:rPr>
        <w:t>60</w:t>
      </w:r>
      <w:r>
        <w:rPr>
          <w:noProof/>
        </w:rPr>
        <w:fldChar w:fldCharType="end"/>
      </w:r>
    </w:p>
    <w:p w14:paraId="134AA9CC"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60.</w:t>
      </w:r>
      <w:r>
        <w:rPr>
          <w:rFonts w:asciiTheme="minorHAnsi" w:eastAsiaTheme="minorEastAsia" w:hAnsiTheme="minorHAnsi" w:cstheme="minorBidi"/>
          <w:noProof/>
          <w:sz w:val="22"/>
          <w:szCs w:val="22"/>
          <w:lang w:val="es-MX" w:eastAsia="es-MX"/>
        </w:rPr>
        <w:tab/>
      </w:r>
      <w:r>
        <w:rPr>
          <w:noProof/>
        </w:rPr>
        <w:t>Editar teléfonos.</w:t>
      </w:r>
      <w:r>
        <w:rPr>
          <w:noProof/>
        </w:rPr>
        <w:tab/>
      </w:r>
      <w:r>
        <w:rPr>
          <w:noProof/>
        </w:rPr>
        <w:fldChar w:fldCharType="begin"/>
      </w:r>
      <w:r>
        <w:rPr>
          <w:noProof/>
        </w:rPr>
        <w:instrText xml:space="preserve"> PAGEREF _Toc515878322 \h </w:instrText>
      </w:r>
      <w:r>
        <w:rPr>
          <w:noProof/>
        </w:rPr>
      </w:r>
      <w:r>
        <w:rPr>
          <w:noProof/>
        </w:rPr>
        <w:fldChar w:fldCharType="separate"/>
      </w:r>
      <w:r>
        <w:rPr>
          <w:noProof/>
        </w:rPr>
        <w:t>60</w:t>
      </w:r>
      <w:r>
        <w:rPr>
          <w:noProof/>
        </w:rPr>
        <w:fldChar w:fldCharType="end"/>
      </w:r>
    </w:p>
    <w:p w14:paraId="3260B587"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61.</w:t>
      </w:r>
      <w:r>
        <w:rPr>
          <w:rFonts w:asciiTheme="minorHAnsi" w:eastAsiaTheme="minorEastAsia" w:hAnsiTheme="minorHAnsi" w:cstheme="minorBidi"/>
          <w:noProof/>
          <w:sz w:val="22"/>
          <w:szCs w:val="22"/>
          <w:lang w:val="es-MX" w:eastAsia="es-MX"/>
        </w:rPr>
        <w:tab/>
      </w:r>
      <w:r>
        <w:rPr>
          <w:noProof/>
        </w:rPr>
        <w:t>Editar correo electrónico.</w:t>
      </w:r>
      <w:r>
        <w:rPr>
          <w:noProof/>
        </w:rPr>
        <w:tab/>
      </w:r>
      <w:r>
        <w:rPr>
          <w:noProof/>
        </w:rPr>
        <w:fldChar w:fldCharType="begin"/>
      </w:r>
      <w:r>
        <w:rPr>
          <w:noProof/>
        </w:rPr>
        <w:instrText xml:space="preserve"> PAGEREF _Toc515878323 \h </w:instrText>
      </w:r>
      <w:r>
        <w:rPr>
          <w:noProof/>
        </w:rPr>
      </w:r>
      <w:r>
        <w:rPr>
          <w:noProof/>
        </w:rPr>
        <w:fldChar w:fldCharType="separate"/>
      </w:r>
      <w:r>
        <w:rPr>
          <w:noProof/>
        </w:rPr>
        <w:t>61</w:t>
      </w:r>
      <w:r>
        <w:rPr>
          <w:noProof/>
        </w:rPr>
        <w:fldChar w:fldCharType="end"/>
      </w:r>
    </w:p>
    <w:p w14:paraId="4320BB48"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62.</w:t>
      </w:r>
      <w:r>
        <w:rPr>
          <w:rFonts w:asciiTheme="minorHAnsi" w:eastAsiaTheme="minorEastAsia" w:hAnsiTheme="minorHAnsi" w:cstheme="minorBidi"/>
          <w:noProof/>
          <w:sz w:val="22"/>
          <w:szCs w:val="22"/>
          <w:lang w:val="es-MX" w:eastAsia="es-MX"/>
        </w:rPr>
        <w:tab/>
      </w:r>
      <w:r>
        <w:rPr>
          <w:noProof/>
        </w:rPr>
        <w:t>Validar datos de ocupación económica.</w:t>
      </w:r>
      <w:r>
        <w:rPr>
          <w:noProof/>
        </w:rPr>
        <w:tab/>
      </w:r>
      <w:r>
        <w:rPr>
          <w:noProof/>
        </w:rPr>
        <w:fldChar w:fldCharType="begin"/>
      </w:r>
      <w:r>
        <w:rPr>
          <w:noProof/>
        </w:rPr>
        <w:instrText xml:space="preserve"> PAGEREF _Toc515878324 \h </w:instrText>
      </w:r>
      <w:r>
        <w:rPr>
          <w:noProof/>
        </w:rPr>
      </w:r>
      <w:r>
        <w:rPr>
          <w:noProof/>
        </w:rPr>
        <w:fldChar w:fldCharType="separate"/>
      </w:r>
      <w:r>
        <w:rPr>
          <w:noProof/>
        </w:rPr>
        <w:t>61</w:t>
      </w:r>
      <w:r>
        <w:rPr>
          <w:noProof/>
        </w:rPr>
        <w:fldChar w:fldCharType="end"/>
      </w:r>
    </w:p>
    <w:p w14:paraId="59BD9EAF"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63.</w:t>
      </w:r>
      <w:r>
        <w:rPr>
          <w:rFonts w:asciiTheme="minorHAnsi" w:eastAsiaTheme="minorEastAsia" w:hAnsiTheme="minorHAnsi" w:cstheme="minorBidi"/>
          <w:noProof/>
          <w:sz w:val="22"/>
          <w:szCs w:val="22"/>
          <w:lang w:val="es-MX" w:eastAsia="es-MX"/>
        </w:rPr>
        <w:tab/>
      </w:r>
      <w:r>
        <w:rPr>
          <w:noProof/>
        </w:rPr>
        <w:t>Crear nueva ocupación económica.</w:t>
      </w:r>
      <w:r>
        <w:rPr>
          <w:noProof/>
        </w:rPr>
        <w:tab/>
      </w:r>
      <w:r>
        <w:rPr>
          <w:noProof/>
        </w:rPr>
        <w:fldChar w:fldCharType="begin"/>
      </w:r>
      <w:r>
        <w:rPr>
          <w:noProof/>
        </w:rPr>
        <w:instrText xml:space="preserve"> PAGEREF _Toc515878325 \h </w:instrText>
      </w:r>
      <w:r>
        <w:rPr>
          <w:noProof/>
        </w:rPr>
      </w:r>
      <w:r>
        <w:rPr>
          <w:noProof/>
        </w:rPr>
        <w:fldChar w:fldCharType="separate"/>
      </w:r>
      <w:r>
        <w:rPr>
          <w:noProof/>
        </w:rPr>
        <w:t>62</w:t>
      </w:r>
      <w:r>
        <w:rPr>
          <w:noProof/>
        </w:rPr>
        <w:fldChar w:fldCharType="end"/>
      </w:r>
    </w:p>
    <w:p w14:paraId="5A7D7E22"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64.</w:t>
      </w:r>
      <w:r>
        <w:rPr>
          <w:rFonts w:asciiTheme="minorHAnsi" w:eastAsiaTheme="minorEastAsia" w:hAnsiTheme="minorHAnsi" w:cstheme="minorBidi"/>
          <w:noProof/>
          <w:sz w:val="22"/>
          <w:szCs w:val="22"/>
          <w:lang w:val="es-MX" w:eastAsia="es-MX"/>
        </w:rPr>
        <w:tab/>
      </w:r>
      <w:r>
        <w:rPr>
          <w:noProof/>
        </w:rPr>
        <w:t>Editar ocupación económica.</w:t>
      </w:r>
      <w:r>
        <w:rPr>
          <w:noProof/>
        </w:rPr>
        <w:tab/>
      </w:r>
      <w:r>
        <w:rPr>
          <w:noProof/>
        </w:rPr>
        <w:fldChar w:fldCharType="begin"/>
      </w:r>
      <w:r>
        <w:rPr>
          <w:noProof/>
        </w:rPr>
        <w:instrText xml:space="preserve"> PAGEREF _Toc515878326 \h </w:instrText>
      </w:r>
      <w:r>
        <w:rPr>
          <w:noProof/>
        </w:rPr>
      </w:r>
      <w:r>
        <w:rPr>
          <w:noProof/>
        </w:rPr>
        <w:fldChar w:fldCharType="separate"/>
      </w:r>
      <w:r>
        <w:rPr>
          <w:noProof/>
        </w:rPr>
        <w:t>64</w:t>
      </w:r>
      <w:r>
        <w:rPr>
          <w:noProof/>
        </w:rPr>
        <w:fldChar w:fldCharType="end"/>
      </w:r>
    </w:p>
    <w:p w14:paraId="1B5CC109"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65.</w:t>
      </w:r>
      <w:r>
        <w:rPr>
          <w:rFonts w:asciiTheme="minorHAnsi" w:eastAsiaTheme="minorEastAsia" w:hAnsiTheme="minorHAnsi" w:cstheme="minorBidi"/>
          <w:noProof/>
          <w:sz w:val="22"/>
          <w:szCs w:val="22"/>
          <w:lang w:val="es-MX" w:eastAsia="es-MX"/>
        </w:rPr>
        <w:tab/>
      </w:r>
      <w:r>
        <w:rPr>
          <w:noProof/>
        </w:rPr>
        <w:t>Validar referencias del prospecto.</w:t>
      </w:r>
      <w:r>
        <w:rPr>
          <w:noProof/>
        </w:rPr>
        <w:tab/>
      </w:r>
      <w:r>
        <w:rPr>
          <w:noProof/>
        </w:rPr>
        <w:fldChar w:fldCharType="begin"/>
      </w:r>
      <w:r>
        <w:rPr>
          <w:noProof/>
        </w:rPr>
        <w:instrText xml:space="preserve"> PAGEREF _Toc515878327 \h </w:instrText>
      </w:r>
      <w:r>
        <w:rPr>
          <w:noProof/>
        </w:rPr>
      </w:r>
      <w:r>
        <w:rPr>
          <w:noProof/>
        </w:rPr>
        <w:fldChar w:fldCharType="separate"/>
      </w:r>
      <w:r>
        <w:rPr>
          <w:noProof/>
        </w:rPr>
        <w:t>66</w:t>
      </w:r>
      <w:r>
        <w:rPr>
          <w:noProof/>
        </w:rPr>
        <w:fldChar w:fldCharType="end"/>
      </w:r>
    </w:p>
    <w:p w14:paraId="50663236"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66.</w:t>
      </w:r>
      <w:r>
        <w:rPr>
          <w:rFonts w:asciiTheme="minorHAnsi" w:eastAsiaTheme="minorEastAsia" w:hAnsiTheme="minorHAnsi" w:cstheme="minorBidi"/>
          <w:noProof/>
          <w:sz w:val="22"/>
          <w:szCs w:val="22"/>
          <w:lang w:val="es-MX" w:eastAsia="es-MX"/>
        </w:rPr>
        <w:tab/>
      </w:r>
      <w:r>
        <w:rPr>
          <w:noProof/>
        </w:rPr>
        <w:t>Crear nueva referencia del prospecto.</w:t>
      </w:r>
      <w:r>
        <w:rPr>
          <w:noProof/>
        </w:rPr>
        <w:tab/>
      </w:r>
      <w:r>
        <w:rPr>
          <w:noProof/>
        </w:rPr>
        <w:fldChar w:fldCharType="begin"/>
      </w:r>
      <w:r>
        <w:rPr>
          <w:noProof/>
        </w:rPr>
        <w:instrText xml:space="preserve"> PAGEREF _Toc515878328 \h </w:instrText>
      </w:r>
      <w:r>
        <w:rPr>
          <w:noProof/>
        </w:rPr>
      </w:r>
      <w:r>
        <w:rPr>
          <w:noProof/>
        </w:rPr>
        <w:fldChar w:fldCharType="separate"/>
      </w:r>
      <w:r>
        <w:rPr>
          <w:noProof/>
        </w:rPr>
        <w:t>67</w:t>
      </w:r>
      <w:r>
        <w:rPr>
          <w:noProof/>
        </w:rPr>
        <w:fldChar w:fldCharType="end"/>
      </w:r>
    </w:p>
    <w:p w14:paraId="7BA12771"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67.</w:t>
      </w:r>
      <w:r>
        <w:rPr>
          <w:rFonts w:asciiTheme="minorHAnsi" w:eastAsiaTheme="minorEastAsia" w:hAnsiTheme="minorHAnsi" w:cstheme="minorBidi"/>
          <w:noProof/>
          <w:sz w:val="22"/>
          <w:szCs w:val="22"/>
          <w:lang w:val="es-MX" w:eastAsia="es-MX"/>
        </w:rPr>
        <w:tab/>
      </w:r>
      <w:r>
        <w:rPr>
          <w:noProof/>
        </w:rPr>
        <w:t>Editar referencia del prospecto.</w:t>
      </w:r>
      <w:r>
        <w:rPr>
          <w:noProof/>
        </w:rPr>
        <w:tab/>
      </w:r>
      <w:r>
        <w:rPr>
          <w:noProof/>
        </w:rPr>
        <w:fldChar w:fldCharType="begin"/>
      </w:r>
      <w:r>
        <w:rPr>
          <w:noProof/>
        </w:rPr>
        <w:instrText xml:space="preserve"> PAGEREF _Toc515878329 \h </w:instrText>
      </w:r>
      <w:r>
        <w:rPr>
          <w:noProof/>
        </w:rPr>
      </w:r>
      <w:r>
        <w:rPr>
          <w:noProof/>
        </w:rPr>
        <w:fldChar w:fldCharType="separate"/>
      </w:r>
      <w:r>
        <w:rPr>
          <w:noProof/>
        </w:rPr>
        <w:t>70</w:t>
      </w:r>
      <w:r>
        <w:rPr>
          <w:noProof/>
        </w:rPr>
        <w:fldChar w:fldCharType="end"/>
      </w:r>
    </w:p>
    <w:p w14:paraId="7073147B"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68.</w:t>
      </w:r>
      <w:r>
        <w:rPr>
          <w:rFonts w:asciiTheme="minorHAnsi" w:eastAsiaTheme="minorEastAsia" w:hAnsiTheme="minorHAnsi" w:cstheme="minorBidi"/>
          <w:noProof/>
          <w:sz w:val="22"/>
          <w:szCs w:val="22"/>
          <w:lang w:val="es-MX" w:eastAsia="es-MX"/>
        </w:rPr>
        <w:tab/>
      </w:r>
      <w:r>
        <w:rPr>
          <w:noProof/>
        </w:rPr>
        <w:t>Quitar referencia del prospecto.</w:t>
      </w:r>
      <w:r>
        <w:rPr>
          <w:noProof/>
        </w:rPr>
        <w:tab/>
      </w:r>
      <w:r>
        <w:rPr>
          <w:noProof/>
        </w:rPr>
        <w:fldChar w:fldCharType="begin"/>
      </w:r>
      <w:r>
        <w:rPr>
          <w:noProof/>
        </w:rPr>
        <w:instrText xml:space="preserve"> PAGEREF _Toc515878330 \h </w:instrText>
      </w:r>
      <w:r>
        <w:rPr>
          <w:noProof/>
        </w:rPr>
      </w:r>
      <w:r>
        <w:rPr>
          <w:noProof/>
        </w:rPr>
        <w:fldChar w:fldCharType="separate"/>
      </w:r>
      <w:r>
        <w:rPr>
          <w:noProof/>
        </w:rPr>
        <w:t>70</w:t>
      </w:r>
      <w:r>
        <w:rPr>
          <w:noProof/>
        </w:rPr>
        <w:fldChar w:fldCharType="end"/>
      </w:r>
    </w:p>
    <w:p w14:paraId="09E5AB66"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highlight w:val="green"/>
        </w:rPr>
        <w:t>Historia 69.</w:t>
      </w:r>
      <w:r>
        <w:rPr>
          <w:rFonts w:asciiTheme="minorHAnsi" w:eastAsiaTheme="minorEastAsia" w:hAnsiTheme="minorHAnsi" w:cstheme="minorBidi"/>
          <w:noProof/>
          <w:sz w:val="22"/>
          <w:szCs w:val="22"/>
          <w:lang w:val="es-MX" w:eastAsia="es-MX"/>
        </w:rPr>
        <w:tab/>
      </w:r>
      <w:r w:rsidRPr="00B75656">
        <w:rPr>
          <w:noProof/>
          <w:highlight w:val="green"/>
        </w:rPr>
        <w:t>Ver medios de dispersión</w:t>
      </w:r>
      <w:r>
        <w:rPr>
          <w:noProof/>
        </w:rPr>
        <w:tab/>
      </w:r>
      <w:r>
        <w:rPr>
          <w:noProof/>
        </w:rPr>
        <w:fldChar w:fldCharType="begin"/>
      </w:r>
      <w:r>
        <w:rPr>
          <w:noProof/>
        </w:rPr>
        <w:instrText xml:space="preserve"> PAGEREF _Toc515878331 \h </w:instrText>
      </w:r>
      <w:r>
        <w:rPr>
          <w:noProof/>
        </w:rPr>
      </w:r>
      <w:r>
        <w:rPr>
          <w:noProof/>
        </w:rPr>
        <w:fldChar w:fldCharType="separate"/>
      </w:r>
      <w:r>
        <w:rPr>
          <w:noProof/>
        </w:rPr>
        <w:t>71</w:t>
      </w:r>
      <w:r>
        <w:rPr>
          <w:noProof/>
        </w:rPr>
        <w:fldChar w:fldCharType="end"/>
      </w:r>
    </w:p>
    <w:p w14:paraId="4AED0D2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highlight w:val="green"/>
        </w:rPr>
        <w:t>Historia 70.</w:t>
      </w:r>
      <w:r>
        <w:rPr>
          <w:rFonts w:asciiTheme="minorHAnsi" w:eastAsiaTheme="minorEastAsia" w:hAnsiTheme="minorHAnsi" w:cstheme="minorBidi"/>
          <w:noProof/>
          <w:sz w:val="22"/>
          <w:szCs w:val="22"/>
          <w:lang w:val="es-MX" w:eastAsia="es-MX"/>
        </w:rPr>
        <w:tab/>
      </w:r>
      <w:r w:rsidRPr="00B75656">
        <w:rPr>
          <w:noProof/>
          <w:highlight w:val="green"/>
        </w:rPr>
        <w:t>Selección de Medios de dispersión</w:t>
      </w:r>
      <w:r>
        <w:rPr>
          <w:noProof/>
        </w:rPr>
        <w:tab/>
      </w:r>
      <w:r>
        <w:rPr>
          <w:noProof/>
        </w:rPr>
        <w:fldChar w:fldCharType="begin"/>
      </w:r>
      <w:r>
        <w:rPr>
          <w:noProof/>
        </w:rPr>
        <w:instrText xml:space="preserve"> PAGEREF _Toc515878332 \h </w:instrText>
      </w:r>
      <w:r>
        <w:rPr>
          <w:noProof/>
        </w:rPr>
      </w:r>
      <w:r>
        <w:rPr>
          <w:noProof/>
        </w:rPr>
        <w:fldChar w:fldCharType="separate"/>
      </w:r>
      <w:r>
        <w:rPr>
          <w:noProof/>
        </w:rPr>
        <w:t>72</w:t>
      </w:r>
      <w:r>
        <w:rPr>
          <w:noProof/>
        </w:rPr>
        <w:fldChar w:fldCharType="end"/>
      </w:r>
    </w:p>
    <w:p w14:paraId="031E1AEA"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highlight w:val="green"/>
        </w:rPr>
        <w:t>Historia 71.</w:t>
      </w:r>
      <w:r>
        <w:rPr>
          <w:rFonts w:asciiTheme="minorHAnsi" w:eastAsiaTheme="minorEastAsia" w:hAnsiTheme="minorHAnsi" w:cstheme="minorBidi"/>
          <w:noProof/>
          <w:sz w:val="22"/>
          <w:szCs w:val="22"/>
          <w:lang w:val="es-MX" w:eastAsia="es-MX"/>
        </w:rPr>
        <w:tab/>
      </w:r>
      <w:r w:rsidRPr="00B75656">
        <w:rPr>
          <w:noProof/>
          <w:highlight w:val="green"/>
        </w:rPr>
        <w:t>Validación de medios de dispersión</w:t>
      </w:r>
      <w:r>
        <w:rPr>
          <w:noProof/>
        </w:rPr>
        <w:tab/>
      </w:r>
      <w:r>
        <w:rPr>
          <w:noProof/>
        </w:rPr>
        <w:fldChar w:fldCharType="begin"/>
      </w:r>
      <w:r>
        <w:rPr>
          <w:noProof/>
        </w:rPr>
        <w:instrText xml:space="preserve"> PAGEREF _Toc515878333 \h </w:instrText>
      </w:r>
      <w:r>
        <w:rPr>
          <w:noProof/>
        </w:rPr>
      </w:r>
      <w:r>
        <w:rPr>
          <w:noProof/>
        </w:rPr>
        <w:fldChar w:fldCharType="separate"/>
      </w:r>
      <w:r>
        <w:rPr>
          <w:noProof/>
        </w:rPr>
        <w:t>72</w:t>
      </w:r>
      <w:r>
        <w:rPr>
          <w:noProof/>
        </w:rPr>
        <w:fldChar w:fldCharType="end"/>
      </w:r>
    </w:p>
    <w:p w14:paraId="34FB27A6"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highlight w:val="green"/>
        </w:rPr>
        <w:t>Historia 72.</w:t>
      </w:r>
      <w:r>
        <w:rPr>
          <w:rFonts w:asciiTheme="minorHAnsi" w:eastAsiaTheme="minorEastAsia" w:hAnsiTheme="minorHAnsi" w:cstheme="minorBidi"/>
          <w:noProof/>
          <w:sz w:val="22"/>
          <w:szCs w:val="22"/>
          <w:lang w:val="es-MX" w:eastAsia="es-MX"/>
        </w:rPr>
        <w:tab/>
      </w:r>
      <w:r w:rsidRPr="00B75656">
        <w:rPr>
          <w:noProof/>
          <w:highlight w:val="green"/>
        </w:rPr>
        <w:t>Editar cuentas del cliente</w:t>
      </w:r>
      <w:r>
        <w:rPr>
          <w:noProof/>
        </w:rPr>
        <w:tab/>
      </w:r>
      <w:r>
        <w:rPr>
          <w:noProof/>
        </w:rPr>
        <w:fldChar w:fldCharType="begin"/>
      </w:r>
      <w:r>
        <w:rPr>
          <w:noProof/>
        </w:rPr>
        <w:instrText xml:space="preserve"> PAGEREF _Toc515878334 \h </w:instrText>
      </w:r>
      <w:r>
        <w:rPr>
          <w:noProof/>
        </w:rPr>
      </w:r>
      <w:r>
        <w:rPr>
          <w:noProof/>
        </w:rPr>
        <w:fldChar w:fldCharType="separate"/>
      </w:r>
      <w:r>
        <w:rPr>
          <w:noProof/>
        </w:rPr>
        <w:t>73</w:t>
      </w:r>
      <w:r>
        <w:rPr>
          <w:noProof/>
        </w:rPr>
        <w:fldChar w:fldCharType="end"/>
      </w:r>
    </w:p>
    <w:p w14:paraId="222CDE54"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highlight w:val="green"/>
        </w:rPr>
        <w:t>Historia 73.</w:t>
      </w:r>
      <w:r>
        <w:rPr>
          <w:rFonts w:asciiTheme="minorHAnsi" w:eastAsiaTheme="minorEastAsia" w:hAnsiTheme="minorHAnsi" w:cstheme="minorBidi"/>
          <w:noProof/>
          <w:sz w:val="22"/>
          <w:szCs w:val="22"/>
          <w:lang w:val="es-MX" w:eastAsia="es-MX"/>
        </w:rPr>
        <w:tab/>
      </w:r>
      <w:r w:rsidRPr="00B75656">
        <w:rPr>
          <w:noProof/>
          <w:highlight w:val="green"/>
        </w:rPr>
        <w:t>Crear cuentas del cliente</w:t>
      </w:r>
      <w:r>
        <w:rPr>
          <w:noProof/>
        </w:rPr>
        <w:tab/>
      </w:r>
      <w:r>
        <w:rPr>
          <w:noProof/>
        </w:rPr>
        <w:fldChar w:fldCharType="begin"/>
      </w:r>
      <w:r>
        <w:rPr>
          <w:noProof/>
        </w:rPr>
        <w:instrText xml:space="preserve"> PAGEREF _Toc515878335 \h </w:instrText>
      </w:r>
      <w:r>
        <w:rPr>
          <w:noProof/>
        </w:rPr>
      </w:r>
      <w:r>
        <w:rPr>
          <w:noProof/>
        </w:rPr>
        <w:fldChar w:fldCharType="separate"/>
      </w:r>
      <w:r>
        <w:rPr>
          <w:noProof/>
        </w:rPr>
        <w:t>73</w:t>
      </w:r>
      <w:r>
        <w:rPr>
          <w:noProof/>
        </w:rPr>
        <w:fldChar w:fldCharType="end"/>
      </w:r>
    </w:p>
    <w:p w14:paraId="2E5A10E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74.</w:t>
      </w:r>
      <w:r>
        <w:rPr>
          <w:rFonts w:asciiTheme="minorHAnsi" w:eastAsiaTheme="minorEastAsia" w:hAnsiTheme="minorHAnsi" w:cstheme="minorBidi"/>
          <w:noProof/>
          <w:sz w:val="22"/>
          <w:szCs w:val="22"/>
          <w:lang w:val="es-MX" w:eastAsia="es-MX"/>
        </w:rPr>
        <w:tab/>
      </w:r>
      <w:r>
        <w:rPr>
          <w:noProof/>
        </w:rPr>
        <w:t>Visualizar documentación.</w:t>
      </w:r>
      <w:r>
        <w:rPr>
          <w:noProof/>
        </w:rPr>
        <w:tab/>
      </w:r>
      <w:r>
        <w:rPr>
          <w:noProof/>
        </w:rPr>
        <w:fldChar w:fldCharType="begin"/>
      </w:r>
      <w:r>
        <w:rPr>
          <w:noProof/>
        </w:rPr>
        <w:instrText xml:space="preserve"> PAGEREF _Toc515878336 \h </w:instrText>
      </w:r>
      <w:r>
        <w:rPr>
          <w:noProof/>
        </w:rPr>
      </w:r>
      <w:r>
        <w:rPr>
          <w:noProof/>
        </w:rPr>
        <w:fldChar w:fldCharType="separate"/>
      </w:r>
      <w:r>
        <w:rPr>
          <w:noProof/>
        </w:rPr>
        <w:t>74</w:t>
      </w:r>
      <w:r>
        <w:rPr>
          <w:noProof/>
        </w:rPr>
        <w:fldChar w:fldCharType="end"/>
      </w:r>
    </w:p>
    <w:p w14:paraId="50469C2C"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75.</w:t>
      </w:r>
      <w:r>
        <w:rPr>
          <w:rFonts w:asciiTheme="minorHAnsi" w:eastAsiaTheme="minorEastAsia" w:hAnsiTheme="minorHAnsi" w:cstheme="minorBidi"/>
          <w:noProof/>
          <w:sz w:val="22"/>
          <w:szCs w:val="22"/>
          <w:lang w:val="es-MX" w:eastAsia="es-MX"/>
        </w:rPr>
        <w:tab/>
      </w:r>
      <w:r>
        <w:rPr>
          <w:noProof/>
        </w:rPr>
        <w:t>Crear carpetas de la solicitud</w:t>
      </w:r>
      <w:r>
        <w:rPr>
          <w:noProof/>
        </w:rPr>
        <w:tab/>
      </w:r>
      <w:r>
        <w:rPr>
          <w:noProof/>
        </w:rPr>
        <w:fldChar w:fldCharType="begin"/>
      </w:r>
      <w:r>
        <w:rPr>
          <w:noProof/>
        </w:rPr>
        <w:instrText xml:space="preserve"> PAGEREF _Toc515878337 \h </w:instrText>
      </w:r>
      <w:r>
        <w:rPr>
          <w:noProof/>
        </w:rPr>
      </w:r>
      <w:r>
        <w:rPr>
          <w:noProof/>
        </w:rPr>
        <w:fldChar w:fldCharType="separate"/>
      </w:r>
      <w:r>
        <w:rPr>
          <w:noProof/>
        </w:rPr>
        <w:t>75</w:t>
      </w:r>
      <w:r>
        <w:rPr>
          <w:noProof/>
        </w:rPr>
        <w:fldChar w:fldCharType="end"/>
      </w:r>
    </w:p>
    <w:p w14:paraId="3FE2174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76.</w:t>
      </w:r>
      <w:r>
        <w:rPr>
          <w:rFonts w:asciiTheme="minorHAnsi" w:eastAsiaTheme="minorEastAsia" w:hAnsiTheme="minorHAnsi" w:cstheme="minorBidi"/>
          <w:noProof/>
          <w:sz w:val="22"/>
          <w:szCs w:val="22"/>
          <w:lang w:val="es-MX" w:eastAsia="es-MX"/>
        </w:rPr>
        <w:tab/>
      </w:r>
      <w:r>
        <w:rPr>
          <w:noProof/>
        </w:rPr>
        <w:t>Copiar documento a otra sub carpeta</w:t>
      </w:r>
      <w:r>
        <w:rPr>
          <w:noProof/>
        </w:rPr>
        <w:tab/>
      </w:r>
      <w:r>
        <w:rPr>
          <w:noProof/>
        </w:rPr>
        <w:fldChar w:fldCharType="begin"/>
      </w:r>
      <w:r>
        <w:rPr>
          <w:noProof/>
        </w:rPr>
        <w:instrText xml:space="preserve"> PAGEREF _Toc515878338 \h </w:instrText>
      </w:r>
      <w:r>
        <w:rPr>
          <w:noProof/>
        </w:rPr>
      </w:r>
      <w:r>
        <w:rPr>
          <w:noProof/>
        </w:rPr>
        <w:fldChar w:fldCharType="separate"/>
      </w:r>
      <w:r>
        <w:rPr>
          <w:noProof/>
        </w:rPr>
        <w:t>76</w:t>
      </w:r>
      <w:r>
        <w:rPr>
          <w:noProof/>
        </w:rPr>
        <w:fldChar w:fldCharType="end"/>
      </w:r>
    </w:p>
    <w:p w14:paraId="5FA4E493"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sidRPr="00B75656">
        <w:rPr>
          <w:noProof/>
          <w:highlight w:val="green"/>
        </w:rPr>
        <w:t>Historia 77.</w:t>
      </w:r>
      <w:r>
        <w:rPr>
          <w:rFonts w:asciiTheme="minorHAnsi" w:eastAsiaTheme="minorEastAsia" w:hAnsiTheme="minorHAnsi" w:cstheme="minorBidi"/>
          <w:noProof/>
          <w:sz w:val="22"/>
          <w:szCs w:val="22"/>
          <w:lang w:val="es-MX" w:eastAsia="es-MX"/>
        </w:rPr>
        <w:tab/>
      </w:r>
      <w:r w:rsidRPr="00B75656">
        <w:rPr>
          <w:noProof/>
          <w:highlight w:val="green"/>
        </w:rPr>
        <w:t>Adjuntar documento</w:t>
      </w:r>
      <w:r>
        <w:rPr>
          <w:noProof/>
        </w:rPr>
        <w:tab/>
      </w:r>
      <w:r>
        <w:rPr>
          <w:noProof/>
        </w:rPr>
        <w:fldChar w:fldCharType="begin"/>
      </w:r>
      <w:r>
        <w:rPr>
          <w:noProof/>
        </w:rPr>
        <w:instrText xml:space="preserve"> PAGEREF _Toc515878339 \h </w:instrText>
      </w:r>
      <w:r>
        <w:rPr>
          <w:noProof/>
        </w:rPr>
      </w:r>
      <w:r>
        <w:rPr>
          <w:noProof/>
        </w:rPr>
        <w:fldChar w:fldCharType="separate"/>
      </w:r>
      <w:r>
        <w:rPr>
          <w:noProof/>
        </w:rPr>
        <w:t>76</w:t>
      </w:r>
      <w:r>
        <w:rPr>
          <w:noProof/>
        </w:rPr>
        <w:fldChar w:fldCharType="end"/>
      </w:r>
    </w:p>
    <w:p w14:paraId="53E1C20E"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78.</w:t>
      </w:r>
      <w:r>
        <w:rPr>
          <w:rFonts w:asciiTheme="minorHAnsi" w:eastAsiaTheme="minorEastAsia" w:hAnsiTheme="minorHAnsi" w:cstheme="minorBidi"/>
          <w:noProof/>
          <w:sz w:val="22"/>
          <w:szCs w:val="22"/>
          <w:lang w:val="es-MX" w:eastAsia="es-MX"/>
        </w:rPr>
        <w:tab/>
      </w:r>
      <w:r>
        <w:rPr>
          <w:noProof/>
        </w:rPr>
        <w:t>Eliminar documento</w:t>
      </w:r>
      <w:r>
        <w:rPr>
          <w:noProof/>
        </w:rPr>
        <w:tab/>
      </w:r>
      <w:r>
        <w:rPr>
          <w:noProof/>
        </w:rPr>
        <w:fldChar w:fldCharType="begin"/>
      </w:r>
      <w:r>
        <w:rPr>
          <w:noProof/>
        </w:rPr>
        <w:instrText xml:space="preserve"> PAGEREF _Toc515878340 \h </w:instrText>
      </w:r>
      <w:r>
        <w:rPr>
          <w:noProof/>
        </w:rPr>
      </w:r>
      <w:r>
        <w:rPr>
          <w:noProof/>
        </w:rPr>
        <w:fldChar w:fldCharType="separate"/>
      </w:r>
      <w:r>
        <w:rPr>
          <w:noProof/>
        </w:rPr>
        <w:t>78</w:t>
      </w:r>
      <w:r>
        <w:rPr>
          <w:noProof/>
        </w:rPr>
        <w:fldChar w:fldCharType="end"/>
      </w:r>
    </w:p>
    <w:p w14:paraId="16DE6715"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79.</w:t>
      </w:r>
      <w:r>
        <w:rPr>
          <w:rFonts w:asciiTheme="minorHAnsi" w:eastAsiaTheme="minorEastAsia" w:hAnsiTheme="minorHAnsi" w:cstheme="minorBidi"/>
          <w:noProof/>
          <w:sz w:val="22"/>
          <w:szCs w:val="22"/>
          <w:lang w:val="es-MX" w:eastAsia="es-MX"/>
        </w:rPr>
        <w:tab/>
      </w:r>
      <w:r>
        <w:rPr>
          <w:noProof/>
        </w:rPr>
        <w:t>Etiquetar solicitud.</w:t>
      </w:r>
      <w:r>
        <w:rPr>
          <w:noProof/>
        </w:rPr>
        <w:tab/>
      </w:r>
      <w:r>
        <w:rPr>
          <w:noProof/>
        </w:rPr>
        <w:fldChar w:fldCharType="begin"/>
      </w:r>
      <w:r>
        <w:rPr>
          <w:noProof/>
        </w:rPr>
        <w:instrText xml:space="preserve"> PAGEREF _Toc515878341 \h </w:instrText>
      </w:r>
      <w:r>
        <w:rPr>
          <w:noProof/>
        </w:rPr>
      </w:r>
      <w:r>
        <w:rPr>
          <w:noProof/>
        </w:rPr>
        <w:fldChar w:fldCharType="separate"/>
      </w:r>
      <w:r>
        <w:rPr>
          <w:noProof/>
        </w:rPr>
        <w:t>78</w:t>
      </w:r>
      <w:r>
        <w:rPr>
          <w:noProof/>
        </w:rPr>
        <w:fldChar w:fldCharType="end"/>
      </w:r>
    </w:p>
    <w:p w14:paraId="6D255BDB" w14:textId="77777777" w:rsidR="00AA4C64" w:rsidRDefault="00AA4C64">
      <w:pPr>
        <w:pStyle w:val="TDC2"/>
        <w:tabs>
          <w:tab w:val="left" w:pos="1320"/>
          <w:tab w:val="right" w:leader="dot" w:pos="8828"/>
        </w:tabs>
        <w:rPr>
          <w:rFonts w:asciiTheme="minorHAnsi" w:eastAsiaTheme="minorEastAsia" w:hAnsiTheme="minorHAnsi" w:cstheme="minorBidi"/>
          <w:noProof/>
          <w:sz w:val="22"/>
          <w:szCs w:val="22"/>
          <w:lang w:val="es-MX" w:eastAsia="es-MX"/>
        </w:rPr>
      </w:pPr>
      <w:r>
        <w:rPr>
          <w:noProof/>
        </w:rPr>
        <w:t>Historia 80.</w:t>
      </w:r>
      <w:r>
        <w:rPr>
          <w:rFonts w:asciiTheme="minorHAnsi" w:eastAsiaTheme="minorEastAsia" w:hAnsiTheme="minorHAnsi" w:cstheme="minorBidi"/>
          <w:noProof/>
          <w:sz w:val="22"/>
          <w:szCs w:val="22"/>
          <w:lang w:val="es-MX" w:eastAsia="es-MX"/>
        </w:rPr>
        <w:tab/>
      </w:r>
      <w:r>
        <w:rPr>
          <w:noProof/>
        </w:rPr>
        <w:t>Guardar solicitud.</w:t>
      </w:r>
      <w:r>
        <w:rPr>
          <w:noProof/>
        </w:rPr>
        <w:tab/>
      </w:r>
      <w:r>
        <w:rPr>
          <w:noProof/>
        </w:rPr>
        <w:fldChar w:fldCharType="begin"/>
      </w:r>
      <w:r>
        <w:rPr>
          <w:noProof/>
        </w:rPr>
        <w:instrText xml:space="preserve"> PAGEREF _Toc515878342 \h </w:instrText>
      </w:r>
      <w:r>
        <w:rPr>
          <w:noProof/>
        </w:rPr>
      </w:r>
      <w:r>
        <w:rPr>
          <w:noProof/>
        </w:rPr>
        <w:fldChar w:fldCharType="separate"/>
      </w:r>
      <w:r>
        <w:rPr>
          <w:noProof/>
        </w:rPr>
        <w:t>80</w:t>
      </w:r>
      <w:r>
        <w:rPr>
          <w:noProof/>
        </w:rPr>
        <w:fldChar w:fldCharType="end"/>
      </w:r>
    </w:p>
    <w:p w14:paraId="4D41C87C" w14:textId="77777777" w:rsidR="00AA4C64" w:rsidRDefault="00AA4C64">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Pr>
          <w:noProof/>
        </w:rPr>
        <w:t>4.</w:t>
      </w:r>
      <w:r>
        <w:rPr>
          <w:rFonts w:asciiTheme="minorHAnsi" w:eastAsiaTheme="minorEastAsia" w:hAnsiTheme="minorHAnsi" w:cstheme="minorBidi"/>
          <w:b w:val="0"/>
          <w:noProof/>
          <w:sz w:val="22"/>
          <w:szCs w:val="22"/>
          <w:lang w:val="es-MX" w:eastAsia="es-MX"/>
        </w:rPr>
        <w:tab/>
      </w:r>
      <w:r>
        <w:rPr>
          <w:noProof/>
        </w:rPr>
        <w:t>Roles y permisos</w:t>
      </w:r>
      <w:r>
        <w:rPr>
          <w:noProof/>
        </w:rPr>
        <w:tab/>
      </w:r>
      <w:r>
        <w:rPr>
          <w:noProof/>
        </w:rPr>
        <w:fldChar w:fldCharType="begin"/>
      </w:r>
      <w:r>
        <w:rPr>
          <w:noProof/>
        </w:rPr>
        <w:instrText xml:space="preserve"> PAGEREF _Toc515878343 \h </w:instrText>
      </w:r>
      <w:r>
        <w:rPr>
          <w:noProof/>
        </w:rPr>
      </w:r>
      <w:r>
        <w:rPr>
          <w:noProof/>
        </w:rPr>
        <w:fldChar w:fldCharType="separate"/>
      </w:r>
      <w:r>
        <w:rPr>
          <w:noProof/>
        </w:rPr>
        <w:t>81</w:t>
      </w:r>
      <w:r>
        <w:rPr>
          <w:noProof/>
        </w:rPr>
        <w:fldChar w:fldCharType="end"/>
      </w:r>
    </w:p>
    <w:p w14:paraId="6FB5147C" w14:textId="77777777" w:rsidR="00AA4C64" w:rsidRDefault="00AA4C64">
      <w:pPr>
        <w:pStyle w:val="TDC2"/>
        <w:tabs>
          <w:tab w:val="left" w:pos="1100"/>
          <w:tab w:val="right" w:leader="dot" w:pos="8828"/>
        </w:tabs>
        <w:rPr>
          <w:rFonts w:asciiTheme="minorHAnsi" w:eastAsiaTheme="minorEastAsia" w:hAnsiTheme="minorHAnsi" w:cstheme="minorBidi"/>
          <w:noProof/>
          <w:sz w:val="22"/>
          <w:szCs w:val="22"/>
          <w:lang w:val="es-MX" w:eastAsia="es-MX"/>
        </w:rPr>
      </w:pPr>
      <w:r>
        <w:rPr>
          <w:noProof/>
        </w:rPr>
        <w:t>4.1.</w:t>
      </w:r>
      <w:r>
        <w:rPr>
          <w:rFonts w:asciiTheme="minorHAnsi" w:eastAsiaTheme="minorEastAsia" w:hAnsiTheme="minorHAnsi" w:cstheme="minorBidi"/>
          <w:noProof/>
          <w:sz w:val="22"/>
          <w:szCs w:val="22"/>
          <w:lang w:val="es-MX" w:eastAsia="es-MX"/>
        </w:rPr>
        <w:tab/>
      </w:r>
      <w:r>
        <w:rPr>
          <w:noProof/>
        </w:rPr>
        <w:t>Análisis.</w:t>
      </w:r>
      <w:r>
        <w:rPr>
          <w:noProof/>
        </w:rPr>
        <w:tab/>
      </w:r>
      <w:r>
        <w:rPr>
          <w:noProof/>
        </w:rPr>
        <w:fldChar w:fldCharType="begin"/>
      </w:r>
      <w:r>
        <w:rPr>
          <w:noProof/>
        </w:rPr>
        <w:instrText xml:space="preserve"> PAGEREF _Toc515878344 \h </w:instrText>
      </w:r>
      <w:r>
        <w:rPr>
          <w:noProof/>
        </w:rPr>
      </w:r>
      <w:r>
        <w:rPr>
          <w:noProof/>
        </w:rPr>
        <w:fldChar w:fldCharType="separate"/>
      </w:r>
      <w:r>
        <w:rPr>
          <w:noProof/>
        </w:rPr>
        <w:t>81</w:t>
      </w:r>
      <w:r>
        <w:rPr>
          <w:noProof/>
        </w:rPr>
        <w:fldChar w:fldCharType="end"/>
      </w:r>
    </w:p>
    <w:p w14:paraId="10DFD847" w14:textId="77777777" w:rsidR="00AA4C64" w:rsidRDefault="00AA4C64">
      <w:pPr>
        <w:pStyle w:val="TDC3"/>
        <w:tabs>
          <w:tab w:val="left" w:pos="1100"/>
          <w:tab w:val="right" w:leader="dot" w:pos="8828"/>
        </w:tabs>
        <w:rPr>
          <w:rFonts w:asciiTheme="minorHAnsi" w:eastAsiaTheme="minorEastAsia" w:hAnsiTheme="minorHAnsi" w:cstheme="minorBidi"/>
          <w:noProof/>
          <w:sz w:val="22"/>
          <w:szCs w:val="22"/>
          <w:lang w:val="es-MX" w:eastAsia="es-MX"/>
        </w:rPr>
      </w:pPr>
      <w:r>
        <w:rPr>
          <w:noProof/>
        </w:rPr>
        <w:t>4.1.1.</w:t>
      </w:r>
      <w:r>
        <w:rPr>
          <w:rFonts w:asciiTheme="minorHAnsi" w:eastAsiaTheme="minorEastAsia" w:hAnsiTheme="minorHAnsi" w:cstheme="minorBidi"/>
          <w:noProof/>
          <w:sz w:val="22"/>
          <w:szCs w:val="22"/>
          <w:lang w:val="es-MX" w:eastAsia="es-MX"/>
        </w:rPr>
        <w:tab/>
      </w:r>
      <w:r>
        <w:rPr>
          <w:noProof/>
        </w:rPr>
        <w:t>Filtros de búsqueda - Buzón.</w:t>
      </w:r>
      <w:r>
        <w:rPr>
          <w:noProof/>
        </w:rPr>
        <w:tab/>
      </w:r>
      <w:r>
        <w:rPr>
          <w:noProof/>
        </w:rPr>
        <w:fldChar w:fldCharType="begin"/>
      </w:r>
      <w:r>
        <w:rPr>
          <w:noProof/>
        </w:rPr>
        <w:instrText xml:space="preserve"> PAGEREF _Toc515878345 \h </w:instrText>
      </w:r>
      <w:r>
        <w:rPr>
          <w:noProof/>
        </w:rPr>
      </w:r>
      <w:r>
        <w:rPr>
          <w:noProof/>
        </w:rPr>
        <w:fldChar w:fldCharType="separate"/>
      </w:r>
      <w:r>
        <w:rPr>
          <w:noProof/>
        </w:rPr>
        <w:t>83</w:t>
      </w:r>
      <w:r>
        <w:rPr>
          <w:noProof/>
        </w:rPr>
        <w:fldChar w:fldCharType="end"/>
      </w:r>
    </w:p>
    <w:p w14:paraId="7678DFC0" w14:textId="77777777" w:rsidR="00AA4C64" w:rsidRDefault="00AA4C64">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Pr>
          <w:noProof/>
        </w:rPr>
        <w:t>5.</w:t>
      </w:r>
      <w:r>
        <w:rPr>
          <w:rFonts w:asciiTheme="minorHAnsi" w:eastAsiaTheme="minorEastAsia" w:hAnsiTheme="minorHAnsi" w:cstheme="minorBidi"/>
          <w:b w:val="0"/>
          <w:noProof/>
          <w:sz w:val="22"/>
          <w:szCs w:val="22"/>
          <w:lang w:val="es-MX" w:eastAsia="es-MX"/>
        </w:rPr>
        <w:tab/>
      </w:r>
      <w:r>
        <w:rPr>
          <w:noProof/>
        </w:rPr>
        <w:t>No considerado en el alcance</w:t>
      </w:r>
      <w:r>
        <w:rPr>
          <w:noProof/>
        </w:rPr>
        <w:tab/>
      </w:r>
      <w:r>
        <w:rPr>
          <w:noProof/>
        </w:rPr>
        <w:fldChar w:fldCharType="begin"/>
      </w:r>
      <w:r>
        <w:rPr>
          <w:noProof/>
        </w:rPr>
        <w:instrText xml:space="preserve"> PAGEREF _Toc515878346 \h </w:instrText>
      </w:r>
      <w:r>
        <w:rPr>
          <w:noProof/>
        </w:rPr>
      </w:r>
      <w:r>
        <w:rPr>
          <w:noProof/>
        </w:rPr>
        <w:fldChar w:fldCharType="separate"/>
      </w:r>
      <w:r>
        <w:rPr>
          <w:noProof/>
        </w:rPr>
        <w:t>84</w:t>
      </w:r>
      <w:r>
        <w:rPr>
          <w:noProof/>
        </w:rPr>
        <w:fldChar w:fldCharType="end"/>
      </w:r>
    </w:p>
    <w:p w14:paraId="162CBF4A" w14:textId="77777777" w:rsidR="00AA4C64" w:rsidRDefault="00AA4C64">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Pr>
          <w:noProof/>
        </w:rPr>
        <w:t>6.</w:t>
      </w:r>
      <w:r>
        <w:rPr>
          <w:rFonts w:asciiTheme="minorHAnsi" w:eastAsiaTheme="minorEastAsia" w:hAnsiTheme="minorHAnsi" w:cstheme="minorBidi"/>
          <w:b w:val="0"/>
          <w:noProof/>
          <w:sz w:val="22"/>
          <w:szCs w:val="22"/>
          <w:lang w:val="es-MX" w:eastAsia="es-MX"/>
        </w:rPr>
        <w:tab/>
      </w:r>
      <w:r>
        <w:rPr>
          <w:noProof/>
        </w:rPr>
        <w:t>Anexos</w:t>
      </w:r>
      <w:r>
        <w:rPr>
          <w:noProof/>
        </w:rPr>
        <w:tab/>
      </w:r>
      <w:r>
        <w:rPr>
          <w:noProof/>
        </w:rPr>
        <w:fldChar w:fldCharType="begin"/>
      </w:r>
      <w:r>
        <w:rPr>
          <w:noProof/>
        </w:rPr>
        <w:instrText xml:space="preserve"> PAGEREF _Toc515878347 \h </w:instrText>
      </w:r>
      <w:r>
        <w:rPr>
          <w:noProof/>
        </w:rPr>
      </w:r>
      <w:r>
        <w:rPr>
          <w:noProof/>
        </w:rPr>
        <w:fldChar w:fldCharType="separate"/>
      </w:r>
      <w:r>
        <w:rPr>
          <w:noProof/>
        </w:rPr>
        <w:t>84</w:t>
      </w:r>
      <w:r>
        <w:rPr>
          <w:noProof/>
        </w:rPr>
        <w:fldChar w:fldCharType="end"/>
      </w:r>
    </w:p>
    <w:p w14:paraId="4DB33B25" w14:textId="77777777" w:rsidR="00AA4C64" w:rsidRDefault="00AA4C64">
      <w:pPr>
        <w:pStyle w:val="TDC1"/>
        <w:tabs>
          <w:tab w:val="left" w:pos="1100"/>
          <w:tab w:val="right" w:leader="dot" w:pos="8828"/>
        </w:tabs>
        <w:rPr>
          <w:rFonts w:asciiTheme="minorHAnsi" w:eastAsiaTheme="minorEastAsia" w:hAnsiTheme="minorHAnsi" w:cstheme="minorBidi"/>
          <w:b w:val="0"/>
          <w:noProof/>
          <w:sz w:val="22"/>
          <w:szCs w:val="22"/>
          <w:lang w:val="es-MX" w:eastAsia="es-MX"/>
        </w:rPr>
      </w:pPr>
      <w:r>
        <w:rPr>
          <w:noProof/>
        </w:rPr>
        <w:t>7.</w:t>
      </w:r>
      <w:r>
        <w:rPr>
          <w:rFonts w:asciiTheme="minorHAnsi" w:eastAsiaTheme="minorEastAsia" w:hAnsiTheme="minorHAnsi" w:cstheme="minorBidi"/>
          <w:b w:val="0"/>
          <w:noProof/>
          <w:sz w:val="22"/>
          <w:szCs w:val="22"/>
          <w:lang w:val="es-MX" w:eastAsia="es-MX"/>
        </w:rPr>
        <w:tab/>
      </w:r>
      <w:r>
        <w:rPr>
          <w:noProof/>
        </w:rPr>
        <w:t>Aprobación</w:t>
      </w:r>
      <w:r>
        <w:rPr>
          <w:noProof/>
        </w:rPr>
        <w:tab/>
      </w:r>
      <w:r>
        <w:rPr>
          <w:noProof/>
        </w:rPr>
        <w:fldChar w:fldCharType="begin"/>
      </w:r>
      <w:r>
        <w:rPr>
          <w:noProof/>
        </w:rPr>
        <w:instrText xml:space="preserve"> PAGEREF _Toc515878348 \h </w:instrText>
      </w:r>
      <w:r>
        <w:rPr>
          <w:noProof/>
        </w:rPr>
      </w:r>
      <w:r>
        <w:rPr>
          <w:noProof/>
        </w:rPr>
        <w:fldChar w:fldCharType="separate"/>
      </w:r>
      <w:r>
        <w:rPr>
          <w:noProof/>
        </w:rPr>
        <w:t>85</w:t>
      </w:r>
      <w:r>
        <w:rPr>
          <w:noProof/>
        </w:rPr>
        <w:fldChar w:fldCharType="end"/>
      </w:r>
    </w:p>
    <w:p w14:paraId="137B0B77" w14:textId="77777777" w:rsidR="00F86B64" w:rsidRPr="00632CA8" w:rsidRDefault="009053C0" w:rsidP="00F86B64">
      <w:pPr>
        <w:rPr>
          <w:rFonts w:cs="Arial"/>
          <w:sz w:val="20"/>
        </w:rPr>
      </w:pPr>
      <w:r w:rsidRPr="00632CA8">
        <w:rPr>
          <w:b/>
          <w:noProof/>
          <w:sz w:val="20"/>
        </w:rPr>
        <w:fldChar w:fldCharType="end"/>
      </w:r>
    </w:p>
    <w:p w14:paraId="72739C75" w14:textId="77777777" w:rsidR="00F86B64" w:rsidRPr="00632CA8" w:rsidRDefault="00F86B64" w:rsidP="009C393B">
      <w:r w:rsidRPr="00632CA8">
        <w:br w:type="page"/>
      </w:r>
      <w:bookmarkStart w:id="0" w:name="_Toc503070500"/>
      <w:bookmarkStart w:id="1" w:name="_Toc503070653"/>
      <w:bookmarkStart w:id="2" w:name="_Toc503071207"/>
      <w:bookmarkStart w:id="3" w:name="_Toc503071492"/>
      <w:bookmarkStart w:id="4" w:name="_Toc503071504"/>
      <w:bookmarkStart w:id="5" w:name="_GoBack"/>
      <w:bookmarkEnd w:id="5"/>
    </w:p>
    <w:p w14:paraId="5846389A" w14:textId="77777777" w:rsidR="006C3393" w:rsidRPr="00632CA8" w:rsidRDefault="00DD07AD" w:rsidP="00376544">
      <w:pPr>
        <w:pStyle w:val="Ttulo1"/>
      </w:pPr>
      <w:bookmarkStart w:id="6" w:name="_Toc175408012"/>
      <w:bookmarkStart w:id="7" w:name="_Toc515878270"/>
      <w:bookmarkEnd w:id="0"/>
      <w:bookmarkEnd w:id="1"/>
      <w:bookmarkEnd w:id="2"/>
      <w:bookmarkEnd w:id="3"/>
      <w:bookmarkEnd w:id="4"/>
      <w:r w:rsidRPr="00632CA8">
        <w:lastRenderedPageBreak/>
        <w:t xml:space="preserve">Funcionalidades del </w:t>
      </w:r>
      <w:r w:rsidR="00211734" w:rsidRPr="00632CA8">
        <w:t>Sprint 2 Análisis.</w:t>
      </w:r>
      <w:bookmarkEnd w:id="7"/>
    </w:p>
    <w:p w14:paraId="18F64EC7" w14:textId="77777777" w:rsidR="00F751B5" w:rsidRPr="00632CA8" w:rsidRDefault="00C36437" w:rsidP="006C3393">
      <w:r w:rsidRPr="00632CA8">
        <w:t>Se describen en el presente documento las funcionalidades que debe cubrir el Release 1 para el proyecto “Renovaciones y Top Ups”, las cuales son:</w:t>
      </w:r>
    </w:p>
    <w:p w14:paraId="3C38F22C" w14:textId="77777777" w:rsidR="00C36437" w:rsidRPr="00632CA8" w:rsidRDefault="00C36437" w:rsidP="006C3393"/>
    <w:tbl>
      <w:tblPr>
        <w:tblStyle w:val="Tablaconcuadrcula"/>
        <w:tblW w:w="0" w:type="auto"/>
        <w:tblLook w:val="04A0" w:firstRow="1" w:lastRow="0" w:firstColumn="1" w:lastColumn="0" w:noHBand="0" w:noVBand="1"/>
      </w:tblPr>
      <w:tblGrid>
        <w:gridCol w:w="8828"/>
      </w:tblGrid>
      <w:tr w:rsidR="00F80499" w:rsidRPr="00632CA8" w14:paraId="35F238DC" w14:textId="77777777" w:rsidTr="00A91DEB">
        <w:tc>
          <w:tcPr>
            <w:tcW w:w="8828" w:type="dxa"/>
            <w:shd w:val="clear" w:color="auto" w:fill="244061" w:themeFill="accent1" w:themeFillShade="80"/>
          </w:tcPr>
          <w:p w14:paraId="6FAF5F91" w14:textId="77777777" w:rsidR="00F80499" w:rsidRPr="00632CA8" w:rsidRDefault="00F80499" w:rsidP="00B07BD4">
            <w:pPr>
              <w:rPr>
                <w:b/>
                <w:sz w:val="20"/>
              </w:rPr>
            </w:pPr>
            <w:r w:rsidRPr="00632CA8">
              <w:rPr>
                <w:b/>
                <w:sz w:val="20"/>
              </w:rPr>
              <w:t>Macro Proceso: Análisis</w:t>
            </w:r>
          </w:p>
        </w:tc>
      </w:tr>
      <w:tr w:rsidR="00B07BD4" w:rsidRPr="00632CA8" w14:paraId="3C2788DC" w14:textId="77777777" w:rsidTr="00060B80">
        <w:tc>
          <w:tcPr>
            <w:tcW w:w="8828" w:type="dxa"/>
            <w:shd w:val="clear" w:color="auto" w:fill="244061" w:themeFill="accent1" w:themeFillShade="80"/>
          </w:tcPr>
          <w:p w14:paraId="287C1B14" w14:textId="77777777" w:rsidR="00B07BD4" w:rsidRPr="00632CA8" w:rsidRDefault="00B07BD4" w:rsidP="00060B80">
            <w:pPr>
              <w:jc w:val="center"/>
              <w:rPr>
                <w:sz w:val="20"/>
              </w:rPr>
            </w:pPr>
            <w:r w:rsidRPr="00632CA8">
              <w:rPr>
                <w:b/>
                <w:sz w:val="20"/>
              </w:rPr>
              <w:t>Funcionalidades</w:t>
            </w:r>
          </w:p>
        </w:tc>
      </w:tr>
      <w:tr w:rsidR="00B07BD4" w:rsidRPr="00632CA8" w14:paraId="2A85FCAB" w14:textId="77777777" w:rsidTr="00B07BD4">
        <w:tc>
          <w:tcPr>
            <w:tcW w:w="8828" w:type="dxa"/>
            <w:shd w:val="clear" w:color="auto" w:fill="auto"/>
          </w:tcPr>
          <w:p w14:paraId="53BA3B69" w14:textId="77777777" w:rsidR="00B07BD4" w:rsidRPr="00632CA8" w:rsidRDefault="00B07BD4" w:rsidP="00B1298A">
            <w:pPr>
              <w:pStyle w:val="Prrafodelista"/>
              <w:numPr>
                <w:ilvl w:val="0"/>
                <w:numId w:val="7"/>
              </w:numPr>
              <w:rPr>
                <w:sz w:val="20"/>
              </w:rPr>
            </w:pPr>
            <w:r w:rsidRPr="00632CA8">
              <w:rPr>
                <w:sz w:val="20"/>
              </w:rPr>
              <w:t>Buscar prospectos</w:t>
            </w:r>
          </w:p>
        </w:tc>
      </w:tr>
      <w:tr w:rsidR="00B07BD4" w:rsidRPr="00632CA8" w14:paraId="7E3898DE" w14:textId="77777777" w:rsidTr="00B07BD4">
        <w:tc>
          <w:tcPr>
            <w:tcW w:w="8828" w:type="dxa"/>
            <w:shd w:val="clear" w:color="auto" w:fill="auto"/>
          </w:tcPr>
          <w:p w14:paraId="713AF792" w14:textId="77777777" w:rsidR="00B07BD4" w:rsidRPr="00632CA8" w:rsidRDefault="00B07BD4" w:rsidP="00B1298A">
            <w:pPr>
              <w:pStyle w:val="Prrafodelista"/>
              <w:numPr>
                <w:ilvl w:val="0"/>
                <w:numId w:val="7"/>
              </w:numPr>
              <w:rPr>
                <w:sz w:val="20"/>
              </w:rPr>
            </w:pPr>
            <w:r w:rsidRPr="00632CA8">
              <w:rPr>
                <w:sz w:val="20"/>
              </w:rPr>
              <w:t>Autenticación de prospecto</w:t>
            </w:r>
          </w:p>
        </w:tc>
      </w:tr>
      <w:tr w:rsidR="00B07BD4" w:rsidRPr="00632CA8" w14:paraId="2188224B" w14:textId="77777777" w:rsidTr="00B07BD4">
        <w:tc>
          <w:tcPr>
            <w:tcW w:w="8828" w:type="dxa"/>
            <w:shd w:val="clear" w:color="auto" w:fill="auto"/>
          </w:tcPr>
          <w:p w14:paraId="5C4D6E2A" w14:textId="77777777" w:rsidR="00B07BD4" w:rsidRPr="00632CA8" w:rsidRDefault="00B07BD4" w:rsidP="00B1298A">
            <w:pPr>
              <w:pStyle w:val="Prrafodelista"/>
              <w:numPr>
                <w:ilvl w:val="0"/>
                <w:numId w:val="7"/>
              </w:numPr>
              <w:rPr>
                <w:sz w:val="20"/>
              </w:rPr>
            </w:pPr>
            <w:r w:rsidRPr="00632CA8">
              <w:rPr>
                <w:sz w:val="20"/>
              </w:rPr>
              <w:t>Pre Gestión</w:t>
            </w:r>
          </w:p>
        </w:tc>
      </w:tr>
      <w:tr w:rsidR="00B07BD4" w:rsidRPr="00632CA8" w14:paraId="34C1FE02" w14:textId="77777777" w:rsidTr="00B07BD4">
        <w:tc>
          <w:tcPr>
            <w:tcW w:w="8828" w:type="dxa"/>
            <w:shd w:val="clear" w:color="auto" w:fill="auto"/>
          </w:tcPr>
          <w:p w14:paraId="7E985356" w14:textId="77777777" w:rsidR="00B07BD4" w:rsidRPr="00632CA8" w:rsidRDefault="00B07BD4" w:rsidP="00B1298A">
            <w:pPr>
              <w:pStyle w:val="Prrafodelista"/>
              <w:numPr>
                <w:ilvl w:val="0"/>
                <w:numId w:val="7"/>
              </w:numPr>
              <w:rPr>
                <w:sz w:val="20"/>
              </w:rPr>
            </w:pPr>
            <w:r w:rsidRPr="00632CA8">
              <w:rPr>
                <w:sz w:val="20"/>
              </w:rPr>
              <w:t>Ofertas</w:t>
            </w:r>
          </w:p>
        </w:tc>
      </w:tr>
      <w:tr w:rsidR="00B07BD4" w:rsidRPr="00632CA8" w14:paraId="074D2068" w14:textId="77777777" w:rsidTr="00B07BD4">
        <w:tc>
          <w:tcPr>
            <w:tcW w:w="8828" w:type="dxa"/>
            <w:shd w:val="clear" w:color="auto" w:fill="auto"/>
          </w:tcPr>
          <w:p w14:paraId="113A5EA2" w14:textId="77777777" w:rsidR="00B07BD4" w:rsidRPr="00632CA8" w:rsidRDefault="00B07BD4" w:rsidP="00B1298A">
            <w:pPr>
              <w:pStyle w:val="Prrafodelista"/>
              <w:numPr>
                <w:ilvl w:val="0"/>
                <w:numId w:val="7"/>
              </w:numPr>
              <w:rPr>
                <w:sz w:val="20"/>
              </w:rPr>
            </w:pPr>
            <w:r w:rsidRPr="00632CA8">
              <w:rPr>
                <w:sz w:val="20"/>
              </w:rPr>
              <w:t>Historial del crédito</w:t>
            </w:r>
          </w:p>
        </w:tc>
      </w:tr>
      <w:tr w:rsidR="00F80499" w:rsidRPr="00632CA8" w14:paraId="33335CB8" w14:textId="77777777" w:rsidTr="00B07BD4">
        <w:tc>
          <w:tcPr>
            <w:tcW w:w="8828" w:type="dxa"/>
            <w:shd w:val="clear" w:color="auto" w:fill="auto"/>
          </w:tcPr>
          <w:p w14:paraId="34E0E80F" w14:textId="77777777" w:rsidR="00F80499" w:rsidRPr="00632CA8" w:rsidRDefault="00F80499" w:rsidP="00B1298A">
            <w:pPr>
              <w:pStyle w:val="Prrafodelista"/>
              <w:numPr>
                <w:ilvl w:val="0"/>
                <w:numId w:val="7"/>
              </w:numPr>
              <w:rPr>
                <w:sz w:val="20"/>
              </w:rPr>
            </w:pPr>
            <w:r w:rsidRPr="00632CA8">
              <w:rPr>
                <w:sz w:val="20"/>
              </w:rPr>
              <w:t xml:space="preserve">Validar información </w:t>
            </w:r>
          </w:p>
        </w:tc>
      </w:tr>
      <w:tr w:rsidR="00F80499" w:rsidRPr="00632CA8" w14:paraId="396E56A5" w14:textId="77777777" w:rsidTr="00B07BD4">
        <w:tc>
          <w:tcPr>
            <w:tcW w:w="8828" w:type="dxa"/>
            <w:shd w:val="clear" w:color="auto" w:fill="auto"/>
          </w:tcPr>
          <w:p w14:paraId="5478CD71" w14:textId="77777777" w:rsidR="00F80499" w:rsidRPr="00632CA8" w:rsidRDefault="00F80499" w:rsidP="00B1298A">
            <w:pPr>
              <w:pStyle w:val="Prrafodelista"/>
              <w:numPr>
                <w:ilvl w:val="0"/>
                <w:numId w:val="7"/>
              </w:numPr>
              <w:rPr>
                <w:sz w:val="20"/>
              </w:rPr>
            </w:pPr>
            <w:r w:rsidRPr="00632CA8">
              <w:rPr>
                <w:sz w:val="20"/>
              </w:rPr>
              <w:t>Validar documentación</w:t>
            </w:r>
          </w:p>
        </w:tc>
      </w:tr>
    </w:tbl>
    <w:p w14:paraId="58FED5AD" w14:textId="77777777" w:rsidR="00C36437" w:rsidRPr="00632CA8" w:rsidRDefault="00C36437" w:rsidP="00C36437"/>
    <w:p w14:paraId="4358309A" w14:textId="77777777" w:rsidR="00F80499" w:rsidRPr="00632CA8" w:rsidRDefault="00F80499" w:rsidP="000D2E74">
      <w:pPr>
        <w:ind w:left="720" w:hanging="720"/>
        <w:jc w:val="left"/>
      </w:pPr>
      <w:r w:rsidRPr="00632CA8">
        <w:br w:type="page"/>
      </w:r>
    </w:p>
    <w:p w14:paraId="294D6D39" w14:textId="77777777" w:rsidR="0053586B" w:rsidRPr="00632CA8" w:rsidRDefault="00F372A3" w:rsidP="00376544">
      <w:pPr>
        <w:pStyle w:val="Ttulo1"/>
      </w:pPr>
      <w:bookmarkStart w:id="8" w:name="_Toc515878271"/>
      <w:bookmarkEnd w:id="6"/>
      <w:r w:rsidRPr="00632CA8">
        <w:lastRenderedPageBreak/>
        <w:t>Diagrama Conceptual de Requerimiento</w:t>
      </w:r>
      <w:bookmarkEnd w:id="8"/>
    </w:p>
    <w:p w14:paraId="1A63DF0E" w14:textId="77777777" w:rsidR="00112EEB" w:rsidRPr="00632CA8" w:rsidRDefault="00112EEB" w:rsidP="00112EEB">
      <w:pPr>
        <w:pStyle w:val="Ttulo2"/>
      </w:pPr>
      <w:bookmarkStart w:id="9" w:name="_Toc515878272"/>
      <w:r w:rsidRPr="00632CA8">
        <w:t>Análisis</w:t>
      </w:r>
      <w:bookmarkEnd w:id="9"/>
    </w:p>
    <w:p w14:paraId="0470CA2C" w14:textId="72A87B84" w:rsidR="00112EEB" w:rsidRPr="00632CA8" w:rsidRDefault="00B12592" w:rsidP="001857F1">
      <w:pPr>
        <w:jc w:val="center"/>
      </w:pPr>
      <w:r>
        <w:rPr>
          <w:noProof/>
          <w:lang w:val="es-MX" w:eastAsia="es-MX"/>
        </w:rPr>
        <w:drawing>
          <wp:inline distT="0" distB="0" distL="0" distR="0" wp14:anchorId="1E50DA2F" wp14:editId="4D94BF6E">
            <wp:extent cx="4109085" cy="4596765"/>
            <wp:effectExtent l="19050" t="19050" r="24765" b="133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9085" cy="4596765"/>
                    </a:xfrm>
                    <a:prstGeom prst="rect">
                      <a:avLst/>
                    </a:prstGeom>
                    <a:noFill/>
                    <a:ln>
                      <a:solidFill>
                        <a:schemeClr val="accent6">
                          <a:lumMod val="75000"/>
                        </a:schemeClr>
                      </a:solidFill>
                    </a:ln>
                  </pic:spPr>
                </pic:pic>
              </a:graphicData>
            </a:graphic>
          </wp:inline>
        </w:drawing>
      </w:r>
    </w:p>
    <w:p w14:paraId="7608A24B" w14:textId="77777777" w:rsidR="00112EEB" w:rsidRPr="00632CA8" w:rsidRDefault="00112EEB" w:rsidP="001857F1">
      <w:pPr>
        <w:jc w:val="center"/>
      </w:pPr>
    </w:p>
    <w:p w14:paraId="44470CCF" w14:textId="77777777" w:rsidR="00112EEB" w:rsidRPr="00632CA8" w:rsidRDefault="00112EEB" w:rsidP="001857F1">
      <w:pPr>
        <w:jc w:val="center"/>
      </w:pPr>
    </w:p>
    <w:p w14:paraId="74C33AE3" w14:textId="77777777" w:rsidR="00376544" w:rsidRPr="00632CA8" w:rsidRDefault="00F372A3" w:rsidP="00376544">
      <w:pPr>
        <w:pStyle w:val="Ttulo1"/>
      </w:pPr>
      <w:bookmarkStart w:id="10" w:name="_Toc515878273"/>
      <w:r w:rsidRPr="00632CA8">
        <w:t>Especificación de Entregables</w:t>
      </w:r>
      <w:r w:rsidR="00376544" w:rsidRPr="00632CA8">
        <w:t>:</w:t>
      </w:r>
      <w:bookmarkEnd w:id="10"/>
    </w:p>
    <w:tbl>
      <w:tblPr>
        <w:tblStyle w:val="Tablaconcuadrcula"/>
        <w:tblW w:w="5000" w:type="pct"/>
        <w:tblLook w:val="04A0" w:firstRow="1" w:lastRow="0" w:firstColumn="1" w:lastColumn="0" w:noHBand="0" w:noVBand="1"/>
      </w:tblPr>
      <w:tblGrid>
        <w:gridCol w:w="2689"/>
        <w:gridCol w:w="3544"/>
        <w:gridCol w:w="2595"/>
      </w:tblGrid>
      <w:tr w:rsidR="00376544" w:rsidRPr="00632CA8" w14:paraId="4976E4A0" w14:textId="77777777" w:rsidTr="00F80499">
        <w:trPr>
          <w:tblHeader/>
        </w:trPr>
        <w:tc>
          <w:tcPr>
            <w:tcW w:w="1523" w:type="pct"/>
            <w:tcBorders>
              <w:top w:val="single" w:sz="4" w:space="0" w:color="auto"/>
              <w:left w:val="single" w:sz="4" w:space="0" w:color="auto"/>
              <w:bottom w:val="single" w:sz="4" w:space="0" w:color="auto"/>
              <w:right w:val="single" w:sz="4" w:space="0" w:color="auto"/>
            </w:tcBorders>
            <w:shd w:val="clear" w:color="auto" w:fill="0F243E" w:themeFill="text2" w:themeFillShade="80"/>
            <w:hideMark/>
          </w:tcPr>
          <w:p w14:paraId="00B70091" w14:textId="77777777" w:rsidR="00376544" w:rsidRPr="00632CA8" w:rsidRDefault="00F80499" w:rsidP="00323BA5">
            <w:pPr>
              <w:pStyle w:val="GuiaSeccin"/>
              <w:tabs>
                <w:tab w:val="left" w:pos="1843"/>
              </w:tabs>
              <w:spacing w:line="276" w:lineRule="auto"/>
              <w:ind w:left="0"/>
              <w:jc w:val="center"/>
              <w:rPr>
                <w:rFonts w:ascii="Arial" w:hAnsi="Arial" w:cs="Arial"/>
                <w:i w:val="0"/>
                <w:color w:val="FFFFFF" w:themeColor="background1"/>
              </w:rPr>
            </w:pPr>
            <w:r w:rsidRPr="00632CA8">
              <w:rPr>
                <w:rFonts w:ascii="Arial" w:hAnsi="Arial" w:cs="Arial"/>
                <w:i w:val="0"/>
                <w:color w:val="FFFFFF" w:themeColor="background1"/>
              </w:rPr>
              <w:t>Historia</w:t>
            </w:r>
          </w:p>
        </w:tc>
        <w:tc>
          <w:tcPr>
            <w:tcW w:w="2007" w:type="pct"/>
            <w:tcBorders>
              <w:top w:val="single" w:sz="4" w:space="0" w:color="auto"/>
              <w:left w:val="single" w:sz="4" w:space="0" w:color="auto"/>
              <w:bottom w:val="single" w:sz="4" w:space="0" w:color="auto"/>
              <w:right w:val="single" w:sz="4" w:space="0" w:color="auto"/>
            </w:tcBorders>
            <w:shd w:val="clear" w:color="auto" w:fill="0F243E" w:themeFill="text2" w:themeFillShade="80"/>
            <w:hideMark/>
          </w:tcPr>
          <w:p w14:paraId="079D75F3" w14:textId="77777777" w:rsidR="00376544" w:rsidRPr="00632CA8" w:rsidRDefault="00F80499" w:rsidP="00323BA5">
            <w:pPr>
              <w:pStyle w:val="GuiaSeccin"/>
              <w:tabs>
                <w:tab w:val="left" w:pos="1843"/>
              </w:tabs>
              <w:spacing w:line="276" w:lineRule="auto"/>
              <w:ind w:left="0"/>
              <w:jc w:val="center"/>
              <w:rPr>
                <w:rFonts w:ascii="Arial" w:hAnsi="Arial" w:cs="Arial"/>
                <w:i w:val="0"/>
                <w:color w:val="FFFFFF" w:themeColor="background1"/>
              </w:rPr>
            </w:pPr>
            <w:r w:rsidRPr="00632CA8">
              <w:rPr>
                <w:rFonts w:ascii="Arial" w:hAnsi="Arial" w:cs="Arial"/>
                <w:i w:val="0"/>
                <w:color w:val="FFFFFF" w:themeColor="background1"/>
              </w:rPr>
              <w:t>Release 1</w:t>
            </w:r>
            <w:r w:rsidR="00376544" w:rsidRPr="00632CA8">
              <w:rPr>
                <w:rFonts w:ascii="Arial" w:hAnsi="Arial" w:cs="Arial"/>
                <w:i w:val="0"/>
                <w:color w:val="FFFFFF" w:themeColor="background1"/>
              </w:rPr>
              <w:t xml:space="preserve"> </w:t>
            </w:r>
          </w:p>
        </w:tc>
        <w:tc>
          <w:tcPr>
            <w:tcW w:w="1470" w:type="pct"/>
            <w:tcBorders>
              <w:top w:val="single" w:sz="4" w:space="0" w:color="auto"/>
              <w:left w:val="single" w:sz="4" w:space="0" w:color="auto"/>
              <w:bottom w:val="single" w:sz="4" w:space="0" w:color="auto"/>
              <w:right w:val="single" w:sz="4" w:space="0" w:color="auto"/>
            </w:tcBorders>
            <w:shd w:val="clear" w:color="auto" w:fill="0F243E" w:themeFill="text2" w:themeFillShade="80"/>
            <w:hideMark/>
          </w:tcPr>
          <w:p w14:paraId="3EC29264" w14:textId="77777777" w:rsidR="00376544" w:rsidRPr="00632CA8" w:rsidRDefault="00F80499" w:rsidP="00F80499">
            <w:pPr>
              <w:pStyle w:val="GuiaSeccin"/>
              <w:tabs>
                <w:tab w:val="left" w:pos="1843"/>
              </w:tabs>
              <w:spacing w:line="276" w:lineRule="auto"/>
              <w:ind w:left="0"/>
              <w:jc w:val="center"/>
              <w:rPr>
                <w:rFonts w:ascii="Arial" w:hAnsi="Arial" w:cs="Arial"/>
                <w:i w:val="0"/>
                <w:color w:val="FFFFFF" w:themeColor="background1"/>
              </w:rPr>
            </w:pPr>
            <w:r w:rsidRPr="00632CA8">
              <w:rPr>
                <w:rFonts w:ascii="Arial" w:hAnsi="Arial" w:cs="Arial"/>
                <w:i w:val="0"/>
                <w:color w:val="FFFFFF" w:themeColor="background1"/>
              </w:rPr>
              <w:t xml:space="preserve">Fecha </w:t>
            </w:r>
          </w:p>
        </w:tc>
      </w:tr>
      <w:tr w:rsidR="00376544" w:rsidRPr="00632CA8" w14:paraId="5D7DB53B" w14:textId="77777777" w:rsidTr="00F80499">
        <w:trPr>
          <w:trHeight w:val="565"/>
        </w:trPr>
        <w:tc>
          <w:tcPr>
            <w:tcW w:w="1523" w:type="pct"/>
            <w:tcBorders>
              <w:top w:val="single" w:sz="4" w:space="0" w:color="auto"/>
              <w:left w:val="single" w:sz="4" w:space="0" w:color="auto"/>
              <w:bottom w:val="single" w:sz="4" w:space="0" w:color="auto"/>
              <w:right w:val="single" w:sz="4" w:space="0" w:color="auto"/>
            </w:tcBorders>
            <w:vAlign w:val="center"/>
          </w:tcPr>
          <w:p w14:paraId="712DABA2" w14:textId="54101216" w:rsidR="00376544" w:rsidRPr="00632CA8" w:rsidRDefault="00F80499" w:rsidP="00F80499">
            <w:pPr>
              <w:spacing w:before="40" w:after="40"/>
              <w:jc w:val="center"/>
              <w:rPr>
                <w:rFonts w:ascii="Calibri" w:hAnsi="Calibri" w:cs="Calibri"/>
              </w:rPr>
            </w:pPr>
            <w:r w:rsidRPr="00632CA8">
              <w:rPr>
                <w:rFonts w:ascii="Calibri" w:hAnsi="Calibri" w:cs="Calibri"/>
              </w:rPr>
              <w:t>Historia 1</w:t>
            </w:r>
            <w:r w:rsidR="00211734" w:rsidRPr="00632CA8">
              <w:rPr>
                <w:rFonts w:ascii="Calibri" w:hAnsi="Calibri" w:cs="Calibri"/>
              </w:rPr>
              <w:t>2</w:t>
            </w:r>
            <w:r w:rsidR="008B77BC">
              <w:rPr>
                <w:rFonts w:ascii="Calibri" w:hAnsi="Calibri" w:cs="Calibri"/>
              </w:rPr>
              <w:t xml:space="preserve"> a 80</w:t>
            </w:r>
          </w:p>
        </w:tc>
        <w:tc>
          <w:tcPr>
            <w:tcW w:w="2007" w:type="pct"/>
            <w:tcBorders>
              <w:top w:val="single" w:sz="4" w:space="0" w:color="auto"/>
              <w:left w:val="single" w:sz="4" w:space="0" w:color="auto"/>
              <w:bottom w:val="single" w:sz="4" w:space="0" w:color="auto"/>
              <w:right w:val="single" w:sz="4" w:space="0" w:color="auto"/>
            </w:tcBorders>
            <w:vAlign w:val="center"/>
          </w:tcPr>
          <w:p w14:paraId="001E5A12" w14:textId="5B4B0AA1" w:rsidR="00376544" w:rsidRPr="00632CA8" w:rsidRDefault="00376544" w:rsidP="00F80499">
            <w:pPr>
              <w:spacing w:before="40" w:after="40"/>
              <w:jc w:val="center"/>
              <w:rPr>
                <w:rFonts w:ascii="Calibri" w:hAnsi="Calibri" w:cs="Calibri"/>
              </w:rPr>
            </w:pPr>
          </w:p>
        </w:tc>
        <w:tc>
          <w:tcPr>
            <w:tcW w:w="1470" w:type="pct"/>
            <w:tcBorders>
              <w:top w:val="single" w:sz="4" w:space="0" w:color="auto"/>
              <w:left w:val="single" w:sz="4" w:space="0" w:color="auto"/>
              <w:bottom w:val="single" w:sz="4" w:space="0" w:color="auto"/>
              <w:right w:val="single" w:sz="4" w:space="0" w:color="auto"/>
            </w:tcBorders>
          </w:tcPr>
          <w:p w14:paraId="27720D87" w14:textId="77777777" w:rsidR="00376544" w:rsidRPr="00632CA8" w:rsidRDefault="00376544" w:rsidP="00F80499">
            <w:pPr>
              <w:widowControl w:val="0"/>
              <w:spacing w:before="60" w:after="60" w:line="276" w:lineRule="auto"/>
              <w:jc w:val="center"/>
              <w:rPr>
                <w:rFonts w:cs="Arial"/>
                <w:color w:val="000000"/>
                <w:szCs w:val="22"/>
              </w:rPr>
            </w:pPr>
          </w:p>
        </w:tc>
      </w:tr>
    </w:tbl>
    <w:p w14:paraId="3A9E81B5" w14:textId="77777777" w:rsidR="00CD0040" w:rsidRPr="00632CA8" w:rsidRDefault="00CD0040" w:rsidP="00CD0040">
      <w:pPr>
        <w:rPr>
          <w:b/>
          <w:sz w:val="28"/>
          <w:szCs w:val="28"/>
        </w:rPr>
      </w:pPr>
    </w:p>
    <w:p w14:paraId="6DE2DE75" w14:textId="77777777" w:rsidR="001A0788" w:rsidRPr="00632CA8" w:rsidRDefault="001A0788" w:rsidP="00CD0040">
      <w:pPr>
        <w:rPr>
          <w:b/>
          <w:sz w:val="28"/>
          <w:szCs w:val="28"/>
        </w:rPr>
      </w:pPr>
    </w:p>
    <w:p w14:paraId="337D2950"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63A6B0CF"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0CD9F1BC"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201B686E"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5682011A"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547124AD"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1398DFB6"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6ACAFAF1"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0809E7BD"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7F0BFE9F"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0A34061D" w14:textId="77777777" w:rsidR="00211734" w:rsidRPr="00632CA8" w:rsidRDefault="00211734" w:rsidP="00B1298A">
      <w:pPr>
        <w:pStyle w:val="Prrafodelista"/>
        <w:keepNext/>
        <w:numPr>
          <w:ilvl w:val="0"/>
          <w:numId w:val="21"/>
        </w:numPr>
        <w:spacing w:before="100" w:beforeAutospacing="1" w:after="120"/>
        <w:outlineLvl w:val="1"/>
        <w:rPr>
          <w:b/>
          <w:vanish/>
          <w:sz w:val="28"/>
          <w:szCs w:val="28"/>
        </w:rPr>
      </w:pPr>
    </w:p>
    <w:p w14:paraId="08DB2CD4" w14:textId="77777777" w:rsidR="00F452A9" w:rsidRPr="00632CA8" w:rsidRDefault="00F452A9" w:rsidP="007B0E0F">
      <w:pPr>
        <w:pStyle w:val="Estilo4"/>
      </w:pPr>
      <w:bookmarkStart w:id="11" w:name="_Toc507514785"/>
      <w:bookmarkStart w:id="12" w:name="_Toc515878274"/>
      <w:r w:rsidRPr="00632CA8">
        <w:t>Buzón</w:t>
      </w:r>
      <w:r w:rsidR="006B22CB" w:rsidRPr="00632CA8">
        <w:t xml:space="preserve"> de prospectos</w:t>
      </w:r>
      <w:r w:rsidRPr="00632CA8">
        <w:t>.</w:t>
      </w:r>
      <w:bookmarkEnd w:id="11"/>
      <w:bookmarkEnd w:id="12"/>
      <w:r w:rsidRPr="00632CA8">
        <w:t xml:space="preserve"> </w:t>
      </w:r>
    </w:p>
    <w:p w14:paraId="5B536D86" w14:textId="77777777" w:rsidR="00043F8A" w:rsidRPr="00632CA8" w:rsidRDefault="00043F8A" w:rsidP="00F452A9"/>
    <w:p w14:paraId="2A9D8379" w14:textId="77777777" w:rsidR="00043F8A" w:rsidRPr="00632CA8" w:rsidRDefault="00043F8A" w:rsidP="00043F8A">
      <w:r w:rsidRPr="00632CA8">
        <w:t xml:space="preserve">Como usuario </w:t>
      </w:r>
      <w:r w:rsidR="00C079DD" w:rsidRPr="00632CA8">
        <w:t xml:space="preserve"> Administrador  </w:t>
      </w:r>
      <w:r w:rsidRPr="00632CA8">
        <w:t>quiero tener un buscador que cuente con filtros de búsqueda para encontrar prospectos específicos.</w:t>
      </w:r>
    </w:p>
    <w:p w14:paraId="77C991F8" w14:textId="77777777" w:rsidR="002E62A6" w:rsidRPr="00632CA8" w:rsidRDefault="002E62A6" w:rsidP="00043F8A"/>
    <w:p w14:paraId="0AF1CF35" w14:textId="77777777" w:rsidR="002E62A6" w:rsidRPr="00632CA8" w:rsidRDefault="002E62A6" w:rsidP="002E62A6">
      <w:r w:rsidRPr="00632CA8">
        <w:t>Las características de los procesos</w:t>
      </w:r>
      <w:r w:rsidR="008F77F0" w:rsidRPr="00632CA8">
        <w:t xml:space="preserve"> se dividen en etapas </w:t>
      </w:r>
      <w:r w:rsidRPr="00632CA8">
        <w:t>las cuales son:</w:t>
      </w:r>
    </w:p>
    <w:p w14:paraId="79A6DE52" w14:textId="77777777" w:rsidR="002E62A6" w:rsidRPr="00632CA8" w:rsidRDefault="002E62A6" w:rsidP="00043F8A"/>
    <w:tbl>
      <w:tblPr>
        <w:tblW w:w="5000" w:type="pct"/>
        <w:tblLayout w:type="fixed"/>
        <w:tblCellMar>
          <w:left w:w="70" w:type="dxa"/>
          <w:right w:w="70" w:type="dxa"/>
        </w:tblCellMar>
        <w:tblLook w:val="04A0" w:firstRow="1" w:lastRow="0" w:firstColumn="1" w:lastColumn="0" w:noHBand="0" w:noVBand="1"/>
      </w:tblPr>
      <w:tblGrid>
        <w:gridCol w:w="1126"/>
        <w:gridCol w:w="853"/>
        <w:gridCol w:w="851"/>
        <w:gridCol w:w="1134"/>
        <w:gridCol w:w="1418"/>
        <w:gridCol w:w="1135"/>
        <w:gridCol w:w="1096"/>
        <w:gridCol w:w="1215"/>
      </w:tblGrid>
      <w:tr w:rsidR="008F77F0" w:rsidRPr="00632CA8" w14:paraId="10F0C5D7" w14:textId="77777777" w:rsidTr="008F77F0">
        <w:trPr>
          <w:trHeight w:val="300"/>
        </w:trPr>
        <w:tc>
          <w:tcPr>
            <w:tcW w:w="63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BE73A" w14:textId="77777777" w:rsidR="008F77F0" w:rsidRPr="00632CA8" w:rsidRDefault="008F77F0" w:rsidP="008F77F0">
            <w:pPr>
              <w:jc w:val="center"/>
              <w:rPr>
                <w:rFonts w:cs="Arial"/>
                <w:b/>
                <w:bCs/>
                <w:color w:val="000000"/>
                <w:sz w:val="18"/>
                <w:szCs w:val="18"/>
                <w:lang w:val="es-MX" w:eastAsia="es-MX"/>
              </w:rPr>
            </w:pPr>
            <w:r w:rsidRPr="00632CA8">
              <w:rPr>
                <w:rFonts w:cs="Arial"/>
                <w:b/>
                <w:bCs/>
                <w:color w:val="000000"/>
                <w:sz w:val="18"/>
                <w:szCs w:val="18"/>
                <w:lang w:val="es-MX" w:eastAsia="es-MX"/>
              </w:rPr>
              <w:t>MACRO PROCESO</w:t>
            </w:r>
          </w:p>
        </w:tc>
        <w:tc>
          <w:tcPr>
            <w:tcW w:w="965" w:type="pct"/>
            <w:gridSpan w:val="2"/>
            <w:tcBorders>
              <w:top w:val="single" w:sz="4" w:space="0" w:color="auto"/>
              <w:left w:val="nil"/>
              <w:bottom w:val="single" w:sz="4" w:space="0" w:color="auto"/>
              <w:right w:val="single" w:sz="4" w:space="0" w:color="auto"/>
            </w:tcBorders>
            <w:shd w:val="clear" w:color="000000" w:fill="375623"/>
            <w:noWrap/>
            <w:vAlign w:val="bottom"/>
            <w:hideMark/>
          </w:tcPr>
          <w:p w14:paraId="0AD2643B" w14:textId="77777777" w:rsidR="008F77F0" w:rsidRPr="00632CA8" w:rsidRDefault="008F77F0" w:rsidP="008F77F0">
            <w:pPr>
              <w:jc w:val="center"/>
              <w:rPr>
                <w:rFonts w:cs="Arial"/>
                <w:color w:val="FFFFFF"/>
                <w:sz w:val="18"/>
                <w:szCs w:val="18"/>
                <w:lang w:val="es-MX" w:eastAsia="es-MX"/>
              </w:rPr>
            </w:pPr>
            <w:r w:rsidRPr="00632CA8">
              <w:rPr>
                <w:rFonts w:cs="Arial"/>
                <w:color w:val="FFFFFF"/>
                <w:sz w:val="18"/>
                <w:szCs w:val="18"/>
                <w:lang w:val="es-MX" w:eastAsia="es-MX"/>
              </w:rPr>
              <w:t>Prospección</w:t>
            </w:r>
          </w:p>
        </w:tc>
        <w:tc>
          <w:tcPr>
            <w:tcW w:w="1445" w:type="pct"/>
            <w:gridSpan w:val="2"/>
            <w:tcBorders>
              <w:top w:val="single" w:sz="4" w:space="0" w:color="auto"/>
              <w:left w:val="nil"/>
              <w:bottom w:val="single" w:sz="4" w:space="0" w:color="auto"/>
              <w:right w:val="single" w:sz="4" w:space="0" w:color="auto"/>
            </w:tcBorders>
            <w:shd w:val="clear" w:color="000000" w:fill="833C0C"/>
            <w:noWrap/>
            <w:vAlign w:val="bottom"/>
            <w:hideMark/>
          </w:tcPr>
          <w:p w14:paraId="445BDBD6" w14:textId="77777777" w:rsidR="008F77F0" w:rsidRPr="00632CA8" w:rsidRDefault="008F77F0" w:rsidP="008F77F0">
            <w:pPr>
              <w:jc w:val="center"/>
              <w:rPr>
                <w:rFonts w:cs="Arial"/>
                <w:color w:val="FFFFFF"/>
                <w:sz w:val="18"/>
                <w:szCs w:val="18"/>
                <w:lang w:val="es-MX" w:eastAsia="es-MX"/>
              </w:rPr>
            </w:pPr>
            <w:r w:rsidRPr="00632CA8">
              <w:rPr>
                <w:rFonts w:cs="Arial"/>
                <w:color w:val="FFFFFF"/>
                <w:sz w:val="18"/>
                <w:szCs w:val="18"/>
                <w:lang w:val="es-MX" w:eastAsia="es-MX"/>
              </w:rPr>
              <w:t>Análisis</w:t>
            </w:r>
          </w:p>
        </w:tc>
        <w:tc>
          <w:tcPr>
            <w:tcW w:w="643" w:type="pct"/>
            <w:tcBorders>
              <w:top w:val="single" w:sz="4" w:space="0" w:color="auto"/>
              <w:left w:val="nil"/>
              <w:bottom w:val="single" w:sz="4" w:space="0" w:color="auto"/>
              <w:right w:val="single" w:sz="4" w:space="0" w:color="auto"/>
            </w:tcBorders>
            <w:shd w:val="clear" w:color="000000" w:fill="833C0C"/>
            <w:noWrap/>
            <w:vAlign w:val="bottom"/>
            <w:hideMark/>
          </w:tcPr>
          <w:p w14:paraId="130D879F" w14:textId="77777777" w:rsidR="008F77F0" w:rsidRPr="00632CA8" w:rsidRDefault="008F77F0" w:rsidP="008F77F0">
            <w:pPr>
              <w:jc w:val="center"/>
              <w:rPr>
                <w:rFonts w:cs="Arial"/>
                <w:color w:val="FFFFFF"/>
                <w:sz w:val="18"/>
                <w:szCs w:val="18"/>
                <w:lang w:val="es-MX" w:eastAsia="es-MX"/>
              </w:rPr>
            </w:pPr>
            <w:r w:rsidRPr="00632CA8">
              <w:rPr>
                <w:rFonts w:cs="Arial"/>
                <w:color w:val="FFFFFF"/>
                <w:sz w:val="18"/>
                <w:szCs w:val="18"/>
                <w:lang w:val="es-MX" w:eastAsia="es-MX"/>
              </w:rPr>
              <w:t>Autorización</w:t>
            </w:r>
          </w:p>
        </w:tc>
        <w:tc>
          <w:tcPr>
            <w:tcW w:w="1309" w:type="pct"/>
            <w:gridSpan w:val="2"/>
            <w:tcBorders>
              <w:top w:val="single" w:sz="4" w:space="0" w:color="auto"/>
              <w:left w:val="nil"/>
              <w:bottom w:val="single" w:sz="4" w:space="0" w:color="auto"/>
              <w:right w:val="single" w:sz="4" w:space="0" w:color="auto"/>
            </w:tcBorders>
            <w:shd w:val="clear" w:color="000000" w:fill="203764"/>
            <w:noWrap/>
            <w:vAlign w:val="bottom"/>
            <w:hideMark/>
          </w:tcPr>
          <w:p w14:paraId="0918A14D" w14:textId="77777777" w:rsidR="008F77F0" w:rsidRPr="00632CA8" w:rsidRDefault="008F77F0" w:rsidP="008F77F0">
            <w:pPr>
              <w:jc w:val="center"/>
              <w:rPr>
                <w:rFonts w:cs="Arial"/>
                <w:color w:val="FFFFFF"/>
                <w:sz w:val="18"/>
                <w:szCs w:val="18"/>
                <w:lang w:val="es-MX" w:eastAsia="es-MX"/>
              </w:rPr>
            </w:pPr>
            <w:r w:rsidRPr="00632CA8">
              <w:rPr>
                <w:rFonts w:cs="Arial"/>
                <w:color w:val="FFFFFF"/>
                <w:sz w:val="18"/>
                <w:szCs w:val="18"/>
                <w:lang w:val="es-MX" w:eastAsia="es-MX"/>
              </w:rPr>
              <w:t>Instrumentación</w:t>
            </w:r>
          </w:p>
        </w:tc>
      </w:tr>
      <w:tr w:rsidR="008F77F0" w:rsidRPr="00632CA8" w14:paraId="2D4D2924" w14:textId="77777777" w:rsidTr="008F77F0">
        <w:trPr>
          <w:trHeight w:val="300"/>
        </w:trPr>
        <w:tc>
          <w:tcPr>
            <w:tcW w:w="637" w:type="pct"/>
            <w:tcBorders>
              <w:top w:val="nil"/>
              <w:left w:val="single" w:sz="4" w:space="0" w:color="auto"/>
              <w:bottom w:val="single" w:sz="4" w:space="0" w:color="auto"/>
              <w:right w:val="single" w:sz="4" w:space="0" w:color="auto"/>
            </w:tcBorders>
            <w:shd w:val="clear" w:color="auto" w:fill="auto"/>
            <w:noWrap/>
            <w:vAlign w:val="bottom"/>
            <w:hideMark/>
          </w:tcPr>
          <w:p w14:paraId="7FE28BCA" w14:textId="77777777" w:rsidR="008F77F0" w:rsidRPr="00632CA8" w:rsidRDefault="008F77F0" w:rsidP="008F77F0">
            <w:pPr>
              <w:jc w:val="center"/>
              <w:rPr>
                <w:rFonts w:cs="Arial"/>
                <w:b/>
                <w:bCs/>
                <w:color w:val="000000"/>
                <w:sz w:val="18"/>
                <w:szCs w:val="18"/>
                <w:lang w:val="es-MX" w:eastAsia="es-MX"/>
              </w:rPr>
            </w:pPr>
            <w:r w:rsidRPr="00632CA8">
              <w:rPr>
                <w:rFonts w:cs="Arial"/>
                <w:b/>
                <w:bCs/>
                <w:color w:val="000000"/>
                <w:sz w:val="18"/>
                <w:szCs w:val="18"/>
                <w:lang w:val="es-MX" w:eastAsia="es-MX"/>
              </w:rPr>
              <w:t>ETAPA</w:t>
            </w:r>
          </w:p>
        </w:tc>
        <w:tc>
          <w:tcPr>
            <w:tcW w:w="965" w:type="pct"/>
            <w:gridSpan w:val="2"/>
            <w:tcBorders>
              <w:top w:val="single" w:sz="4" w:space="0" w:color="auto"/>
              <w:left w:val="nil"/>
              <w:bottom w:val="single" w:sz="4" w:space="0" w:color="auto"/>
              <w:right w:val="single" w:sz="4" w:space="0" w:color="auto"/>
            </w:tcBorders>
            <w:shd w:val="clear" w:color="000000" w:fill="A9D08E"/>
            <w:noWrap/>
            <w:vAlign w:val="bottom"/>
            <w:hideMark/>
          </w:tcPr>
          <w:p w14:paraId="3119B78D"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Prospecto</w:t>
            </w:r>
          </w:p>
        </w:tc>
        <w:tc>
          <w:tcPr>
            <w:tcW w:w="2088" w:type="pct"/>
            <w:gridSpan w:val="3"/>
            <w:tcBorders>
              <w:top w:val="single" w:sz="4" w:space="0" w:color="auto"/>
              <w:left w:val="nil"/>
              <w:bottom w:val="single" w:sz="4" w:space="0" w:color="auto"/>
              <w:right w:val="single" w:sz="4" w:space="0" w:color="auto"/>
            </w:tcBorders>
            <w:shd w:val="clear" w:color="000000" w:fill="F4B084"/>
            <w:noWrap/>
            <w:vAlign w:val="bottom"/>
            <w:hideMark/>
          </w:tcPr>
          <w:p w14:paraId="42A356B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Solicitud</w:t>
            </w:r>
          </w:p>
        </w:tc>
        <w:tc>
          <w:tcPr>
            <w:tcW w:w="1309" w:type="pct"/>
            <w:gridSpan w:val="2"/>
            <w:tcBorders>
              <w:top w:val="single" w:sz="4" w:space="0" w:color="auto"/>
              <w:left w:val="nil"/>
              <w:bottom w:val="single" w:sz="4" w:space="0" w:color="auto"/>
              <w:right w:val="single" w:sz="4" w:space="0" w:color="auto"/>
            </w:tcBorders>
            <w:shd w:val="clear" w:color="000000" w:fill="8EA9DB"/>
            <w:noWrap/>
            <w:vAlign w:val="bottom"/>
            <w:hideMark/>
          </w:tcPr>
          <w:p w14:paraId="0F438B8C"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Contrato</w:t>
            </w:r>
          </w:p>
        </w:tc>
      </w:tr>
      <w:tr w:rsidR="008F77F0" w:rsidRPr="00632CA8" w14:paraId="626892D4" w14:textId="77777777" w:rsidTr="008F77F0">
        <w:trPr>
          <w:trHeight w:val="300"/>
        </w:trPr>
        <w:tc>
          <w:tcPr>
            <w:tcW w:w="637" w:type="pct"/>
            <w:tcBorders>
              <w:top w:val="nil"/>
              <w:left w:val="single" w:sz="4" w:space="0" w:color="auto"/>
              <w:bottom w:val="single" w:sz="4" w:space="0" w:color="auto"/>
              <w:right w:val="single" w:sz="4" w:space="0" w:color="auto"/>
            </w:tcBorders>
            <w:shd w:val="clear" w:color="auto" w:fill="auto"/>
            <w:noWrap/>
            <w:vAlign w:val="bottom"/>
            <w:hideMark/>
          </w:tcPr>
          <w:p w14:paraId="04301529" w14:textId="77777777" w:rsidR="008F77F0" w:rsidRPr="00632CA8" w:rsidRDefault="008F77F0" w:rsidP="008F77F0">
            <w:pPr>
              <w:jc w:val="center"/>
              <w:rPr>
                <w:rFonts w:cs="Arial"/>
                <w:b/>
                <w:bCs/>
                <w:color w:val="000000"/>
                <w:sz w:val="18"/>
                <w:szCs w:val="18"/>
                <w:lang w:val="es-MX" w:eastAsia="es-MX"/>
              </w:rPr>
            </w:pPr>
            <w:r w:rsidRPr="00632CA8">
              <w:rPr>
                <w:rFonts w:cs="Arial"/>
                <w:b/>
                <w:bCs/>
                <w:color w:val="000000"/>
                <w:sz w:val="18"/>
                <w:szCs w:val="18"/>
                <w:lang w:val="es-MX" w:eastAsia="es-MX"/>
              </w:rPr>
              <w:t>SUB ETAPA</w:t>
            </w:r>
          </w:p>
        </w:tc>
        <w:tc>
          <w:tcPr>
            <w:tcW w:w="483" w:type="pct"/>
            <w:tcBorders>
              <w:top w:val="nil"/>
              <w:left w:val="nil"/>
              <w:bottom w:val="single" w:sz="4" w:space="0" w:color="auto"/>
              <w:right w:val="single" w:sz="4" w:space="0" w:color="auto"/>
            </w:tcBorders>
            <w:shd w:val="clear" w:color="000000" w:fill="E2EFDA"/>
            <w:noWrap/>
            <w:vAlign w:val="bottom"/>
            <w:hideMark/>
          </w:tcPr>
          <w:p w14:paraId="43A87985"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Sin Gestión</w:t>
            </w:r>
          </w:p>
        </w:tc>
        <w:tc>
          <w:tcPr>
            <w:tcW w:w="482" w:type="pct"/>
            <w:tcBorders>
              <w:top w:val="nil"/>
              <w:left w:val="nil"/>
              <w:bottom w:val="single" w:sz="4" w:space="0" w:color="auto"/>
              <w:right w:val="single" w:sz="4" w:space="0" w:color="auto"/>
            </w:tcBorders>
            <w:shd w:val="clear" w:color="000000" w:fill="E2EFDA"/>
            <w:noWrap/>
            <w:vAlign w:val="bottom"/>
            <w:hideMark/>
          </w:tcPr>
          <w:p w14:paraId="314AC2ED"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Pre Solicitud</w:t>
            </w:r>
          </w:p>
        </w:tc>
        <w:tc>
          <w:tcPr>
            <w:tcW w:w="1445" w:type="pct"/>
            <w:gridSpan w:val="2"/>
            <w:tcBorders>
              <w:top w:val="single" w:sz="4" w:space="0" w:color="auto"/>
              <w:left w:val="nil"/>
              <w:bottom w:val="single" w:sz="4" w:space="0" w:color="auto"/>
              <w:right w:val="single" w:sz="4" w:space="0" w:color="auto"/>
            </w:tcBorders>
            <w:shd w:val="clear" w:color="000000" w:fill="FCE4D6"/>
            <w:noWrap/>
            <w:vAlign w:val="bottom"/>
            <w:hideMark/>
          </w:tcPr>
          <w:p w14:paraId="1C24CF3F"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Análisis</w:t>
            </w:r>
          </w:p>
        </w:tc>
        <w:tc>
          <w:tcPr>
            <w:tcW w:w="643" w:type="pct"/>
            <w:tcBorders>
              <w:top w:val="nil"/>
              <w:left w:val="nil"/>
              <w:bottom w:val="single" w:sz="4" w:space="0" w:color="auto"/>
              <w:right w:val="single" w:sz="4" w:space="0" w:color="auto"/>
            </w:tcBorders>
            <w:shd w:val="clear" w:color="000000" w:fill="FCE4D6"/>
            <w:noWrap/>
            <w:vAlign w:val="bottom"/>
            <w:hideMark/>
          </w:tcPr>
          <w:p w14:paraId="4B2F72DC"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Autorización</w:t>
            </w:r>
          </w:p>
        </w:tc>
        <w:tc>
          <w:tcPr>
            <w:tcW w:w="621" w:type="pct"/>
            <w:tcBorders>
              <w:top w:val="nil"/>
              <w:left w:val="nil"/>
              <w:bottom w:val="single" w:sz="4" w:space="0" w:color="auto"/>
              <w:right w:val="single" w:sz="4" w:space="0" w:color="auto"/>
            </w:tcBorders>
            <w:shd w:val="clear" w:color="000000" w:fill="D9E1F2"/>
            <w:noWrap/>
            <w:vAlign w:val="bottom"/>
            <w:hideMark/>
          </w:tcPr>
          <w:p w14:paraId="76564CF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Agenda</w:t>
            </w:r>
          </w:p>
        </w:tc>
        <w:tc>
          <w:tcPr>
            <w:tcW w:w="688" w:type="pct"/>
            <w:tcBorders>
              <w:top w:val="nil"/>
              <w:left w:val="nil"/>
              <w:bottom w:val="single" w:sz="4" w:space="0" w:color="auto"/>
              <w:right w:val="single" w:sz="4" w:space="0" w:color="auto"/>
            </w:tcBorders>
            <w:shd w:val="clear" w:color="000000" w:fill="D9E1F2"/>
            <w:noWrap/>
            <w:vAlign w:val="bottom"/>
            <w:hideMark/>
          </w:tcPr>
          <w:p w14:paraId="67D49BC4"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Firma</w:t>
            </w:r>
          </w:p>
        </w:tc>
      </w:tr>
      <w:tr w:rsidR="008F77F0" w:rsidRPr="00632CA8" w14:paraId="5CF22E6E" w14:textId="77777777" w:rsidTr="008F77F0">
        <w:trPr>
          <w:trHeight w:val="300"/>
        </w:trPr>
        <w:tc>
          <w:tcPr>
            <w:tcW w:w="63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0D5CD0B" w14:textId="77777777" w:rsidR="008F77F0" w:rsidRPr="00632CA8" w:rsidRDefault="008F77F0" w:rsidP="008F77F0">
            <w:pPr>
              <w:jc w:val="center"/>
              <w:rPr>
                <w:rFonts w:cs="Arial"/>
                <w:b/>
                <w:bCs/>
                <w:color w:val="000000"/>
                <w:sz w:val="18"/>
                <w:szCs w:val="18"/>
                <w:lang w:val="es-MX" w:eastAsia="es-MX"/>
              </w:rPr>
            </w:pPr>
            <w:r w:rsidRPr="00632CA8">
              <w:rPr>
                <w:rFonts w:cs="Arial"/>
                <w:b/>
                <w:bCs/>
                <w:color w:val="000000"/>
                <w:sz w:val="18"/>
                <w:szCs w:val="18"/>
                <w:lang w:val="es-MX" w:eastAsia="es-MX"/>
              </w:rPr>
              <w:t>ESTATUS</w:t>
            </w:r>
          </w:p>
        </w:tc>
        <w:tc>
          <w:tcPr>
            <w:tcW w:w="483" w:type="pct"/>
            <w:vMerge w:val="restart"/>
            <w:tcBorders>
              <w:top w:val="nil"/>
              <w:left w:val="single" w:sz="4" w:space="0" w:color="auto"/>
              <w:bottom w:val="single" w:sz="4" w:space="0" w:color="auto"/>
              <w:right w:val="single" w:sz="4" w:space="0" w:color="auto"/>
            </w:tcBorders>
            <w:shd w:val="clear" w:color="000000" w:fill="FFF2CC"/>
            <w:noWrap/>
            <w:vAlign w:val="center"/>
            <w:hideMark/>
          </w:tcPr>
          <w:p w14:paraId="05280CC5"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Sin Folio</w:t>
            </w:r>
          </w:p>
        </w:tc>
        <w:tc>
          <w:tcPr>
            <w:tcW w:w="1124" w:type="pct"/>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C7E9903"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Proceso</w:t>
            </w:r>
          </w:p>
        </w:tc>
        <w:tc>
          <w:tcPr>
            <w:tcW w:w="803" w:type="pct"/>
            <w:tcBorders>
              <w:top w:val="nil"/>
              <w:left w:val="nil"/>
              <w:bottom w:val="single" w:sz="4" w:space="0" w:color="auto"/>
              <w:right w:val="single" w:sz="4" w:space="0" w:color="auto"/>
            </w:tcBorders>
            <w:shd w:val="clear" w:color="000000" w:fill="FFF2CC"/>
            <w:noWrap/>
            <w:vAlign w:val="bottom"/>
            <w:hideMark/>
          </w:tcPr>
          <w:p w14:paraId="4FC0F1D0"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Aprobada</w:t>
            </w:r>
          </w:p>
        </w:tc>
        <w:tc>
          <w:tcPr>
            <w:tcW w:w="643" w:type="pct"/>
            <w:vMerge w:val="restart"/>
            <w:tcBorders>
              <w:top w:val="nil"/>
              <w:left w:val="single" w:sz="4" w:space="0" w:color="auto"/>
              <w:bottom w:val="single" w:sz="4" w:space="0" w:color="auto"/>
              <w:right w:val="single" w:sz="4" w:space="0" w:color="auto"/>
            </w:tcBorders>
            <w:shd w:val="clear" w:color="000000" w:fill="FFF2CC"/>
            <w:vAlign w:val="center"/>
            <w:hideMark/>
          </w:tcPr>
          <w:p w14:paraId="38099DCB"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Autorizada</w:t>
            </w:r>
          </w:p>
        </w:tc>
        <w:tc>
          <w:tcPr>
            <w:tcW w:w="621" w:type="pct"/>
            <w:tcBorders>
              <w:top w:val="nil"/>
              <w:left w:val="nil"/>
              <w:bottom w:val="single" w:sz="4" w:space="0" w:color="auto"/>
              <w:right w:val="single" w:sz="4" w:space="0" w:color="auto"/>
            </w:tcBorders>
            <w:shd w:val="clear" w:color="000000" w:fill="FFF2CC"/>
            <w:noWrap/>
            <w:vAlign w:val="bottom"/>
            <w:hideMark/>
          </w:tcPr>
          <w:p w14:paraId="63F7376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Agendado</w:t>
            </w:r>
          </w:p>
        </w:tc>
        <w:tc>
          <w:tcPr>
            <w:tcW w:w="688" w:type="pct"/>
            <w:tcBorders>
              <w:top w:val="nil"/>
              <w:left w:val="nil"/>
              <w:bottom w:val="single" w:sz="4" w:space="0" w:color="auto"/>
              <w:right w:val="single" w:sz="4" w:space="0" w:color="auto"/>
            </w:tcBorders>
            <w:shd w:val="clear" w:color="000000" w:fill="FFF2CC"/>
            <w:noWrap/>
            <w:vAlign w:val="bottom"/>
            <w:hideMark/>
          </w:tcPr>
          <w:p w14:paraId="1E166A21"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Firmado</w:t>
            </w:r>
          </w:p>
        </w:tc>
      </w:tr>
      <w:tr w:rsidR="008F77F0" w:rsidRPr="00632CA8" w14:paraId="46794538" w14:textId="77777777" w:rsidTr="008F77F0">
        <w:trPr>
          <w:trHeight w:val="300"/>
        </w:trPr>
        <w:tc>
          <w:tcPr>
            <w:tcW w:w="637" w:type="pct"/>
            <w:vMerge/>
            <w:tcBorders>
              <w:top w:val="nil"/>
              <w:left w:val="single" w:sz="4" w:space="0" w:color="auto"/>
              <w:bottom w:val="single" w:sz="4" w:space="0" w:color="auto"/>
              <w:right w:val="single" w:sz="4" w:space="0" w:color="auto"/>
            </w:tcBorders>
            <w:vAlign w:val="center"/>
            <w:hideMark/>
          </w:tcPr>
          <w:p w14:paraId="51EC25E0" w14:textId="77777777" w:rsidR="008F77F0" w:rsidRPr="00632CA8" w:rsidRDefault="008F77F0" w:rsidP="008F77F0">
            <w:pPr>
              <w:jc w:val="left"/>
              <w:rPr>
                <w:rFonts w:cs="Arial"/>
                <w:b/>
                <w:bCs/>
                <w:color w:val="000000"/>
                <w:sz w:val="18"/>
                <w:szCs w:val="18"/>
                <w:lang w:val="es-MX" w:eastAsia="es-MX"/>
              </w:rPr>
            </w:pPr>
          </w:p>
        </w:tc>
        <w:tc>
          <w:tcPr>
            <w:tcW w:w="483" w:type="pct"/>
            <w:vMerge/>
            <w:tcBorders>
              <w:top w:val="nil"/>
              <w:left w:val="single" w:sz="4" w:space="0" w:color="auto"/>
              <w:bottom w:val="single" w:sz="4" w:space="0" w:color="auto"/>
              <w:right w:val="single" w:sz="4" w:space="0" w:color="auto"/>
            </w:tcBorders>
            <w:vAlign w:val="center"/>
            <w:hideMark/>
          </w:tcPr>
          <w:p w14:paraId="6B75DC23" w14:textId="77777777" w:rsidR="008F77F0" w:rsidRPr="00632CA8" w:rsidRDefault="008F77F0" w:rsidP="008F77F0">
            <w:pPr>
              <w:jc w:val="left"/>
              <w:rPr>
                <w:rFonts w:cs="Arial"/>
                <w:color w:val="000000"/>
                <w:sz w:val="18"/>
                <w:szCs w:val="18"/>
                <w:lang w:val="es-MX" w:eastAsia="es-MX"/>
              </w:rPr>
            </w:pPr>
          </w:p>
        </w:tc>
        <w:tc>
          <w:tcPr>
            <w:tcW w:w="1124" w:type="pct"/>
            <w:gridSpan w:val="2"/>
            <w:vMerge/>
            <w:tcBorders>
              <w:top w:val="single" w:sz="4" w:space="0" w:color="auto"/>
              <w:left w:val="single" w:sz="4" w:space="0" w:color="auto"/>
              <w:bottom w:val="single" w:sz="4" w:space="0" w:color="auto"/>
              <w:right w:val="single" w:sz="4" w:space="0" w:color="auto"/>
            </w:tcBorders>
            <w:vAlign w:val="center"/>
            <w:hideMark/>
          </w:tcPr>
          <w:p w14:paraId="238B1BC9" w14:textId="77777777" w:rsidR="008F77F0" w:rsidRPr="00632CA8" w:rsidRDefault="008F77F0" w:rsidP="008F77F0">
            <w:pPr>
              <w:jc w:val="left"/>
              <w:rPr>
                <w:rFonts w:cs="Arial"/>
                <w:color w:val="000000"/>
                <w:sz w:val="18"/>
                <w:szCs w:val="18"/>
                <w:lang w:val="es-MX" w:eastAsia="es-MX"/>
              </w:rPr>
            </w:pPr>
          </w:p>
        </w:tc>
        <w:tc>
          <w:tcPr>
            <w:tcW w:w="803" w:type="pct"/>
            <w:tcBorders>
              <w:top w:val="nil"/>
              <w:left w:val="nil"/>
              <w:bottom w:val="single" w:sz="4" w:space="0" w:color="auto"/>
              <w:right w:val="single" w:sz="4" w:space="0" w:color="auto"/>
            </w:tcBorders>
            <w:shd w:val="clear" w:color="000000" w:fill="FFF2CC"/>
            <w:noWrap/>
            <w:vAlign w:val="bottom"/>
            <w:hideMark/>
          </w:tcPr>
          <w:p w14:paraId="2AB5A53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Pendiente Renovación</w:t>
            </w:r>
          </w:p>
        </w:tc>
        <w:tc>
          <w:tcPr>
            <w:tcW w:w="643" w:type="pct"/>
            <w:vMerge/>
            <w:tcBorders>
              <w:top w:val="nil"/>
              <w:left w:val="single" w:sz="4" w:space="0" w:color="auto"/>
              <w:bottom w:val="single" w:sz="4" w:space="0" w:color="auto"/>
              <w:right w:val="single" w:sz="4" w:space="0" w:color="auto"/>
            </w:tcBorders>
            <w:vAlign w:val="center"/>
            <w:hideMark/>
          </w:tcPr>
          <w:p w14:paraId="15911058" w14:textId="77777777" w:rsidR="008F77F0" w:rsidRPr="00632CA8" w:rsidRDefault="008F77F0" w:rsidP="008F77F0">
            <w:pPr>
              <w:jc w:val="left"/>
              <w:rPr>
                <w:rFonts w:cs="Arial"/>
                <w:color w:val="000000"/>
                <w:sz w:val="18"/>
                <w:szCs w:val="18"/>
                <w:lang w:val="es-MX" w:eastAsia="es-MX"/>
              </w:rPr>
            </w:pPr>
          </w:p>
        </w:tc>
        <w:tc>
          <w:tcPr>
            <w:tcW w:w="1309" w:type="pct"/>
            <w:gridSpan w:val="2"/>
            <w:tcBorders>
              <w:top w:val="single" w:sz="4" w:space="0" w:color="auto"/>
              <w:left w:val="nil"/>
              <w:bottom w:val="single" w:sz="4" w:space="0" w:color="auto"/>
              <w:right w:val="single" w:sz="4" w:space="0" w:color="auto"/>
            </w:tcBorders>
            <w:shd w:val="clear" w:color="000000" w:fill="FFF2CC"/>
            <w:noWrap/>
            <w:vAlign w:val="bottom"/>
            <w:hideMark/>
          </w:tcPr>
          <w:p w14:paraId="792CCB1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Pendiente</w:t>
            </w:r>
          </w:p>
        </w:tc>
      </w:tr>
      <w:tr w:rsidR="008F77F0" w:rsidRPr="00632CA8" w14:paraId="0599B1A4" w14:textId="77777777" w:rsidTr="008F77F0">
        <w:trPr>
          <w:trHeight w:val="270"/>
        </w:trPr>
        <w:tc>
          <w:tcPr>
            <w:tcW w:w="637" w:type="pct"/>
            <w:vMerge/>
            <w:tcBorders>
              <w:top w:val="nil"/>
              <w:left w:val="single" w:sz="4" w:space="0" w:color="auto"/>
              <w:bottom w:val="single" w:sz="4" w:space="0" w:color="auto"/>
              <w:right w:val="single" w:sz="4" w:space="0" w:color="auto"/>
            </w:tcBorders>
            <w:vAlign w:val="center"/>
            <w:hideMark/>
          </w:tcPr>
          <w:p w14:paraId="356150FB" w14:textId="77777777" w:rsidR="008F77F0" w:rsidRPr="00632CA8" w:rsidRDefault="008F77F0" w:rsidP="008F77F0">
            <w:pPr>
              <w:jc w:val="left"/>
              <w:rPr>
                <w:rFonts w:cs="Arial"/>
                <w:b/>
                <w:bCs/>
                <w:color w:val="000000"/>
                <w:sz w:val="18"/>
                <w:szCs w:val="18"/>
                <w:lang w:val="es-MX" w:eastAsia="es-MX"/>
              </w:rPr>
            </w:pPr>
          </w:p>
        </w:tc>
        <w:tc>
          <w:tcPr>
            <w:tcW w:w="483" w:type="pct"/>
            <w:vMerge/>
            <w:tcBorders>
              <w:top w:val="nil"/>
              <w:left w:val="single" w:sz="4" w:space="0" w:color="auto"/>
              <w:bottom w:val="single" w:sz="4" w:space="0" w:color="auto"/>
              <w:right w:val="single" w:sz="4" w:space="0" w:color="auto"/>
            </w:tcBorders>
            <w:vAlign w:val="center"/>
            <w:hideMark/>
          </w:tcPr>
          <w:p w14:paraId="716C8CA4" w14:textId="77777777" w:rsidR="008F77F0" w:rsidRPr="00632CA8" w:rsidRDefault="008F77F0" w:rsidP="008F77F0">
            <w:pPr>
              <w:jc w:val="left"/>
              <w:rPr>
                <w:rFonts w:cs="Arial"/>
                <w:color w:val="000000"/>
                <w:sz w:val="18"/>
                <w:szCs w:val="18"/>
                <w:lang w:val="es-MX" w:eastAsia="es-MX"/>
              </w:rPr>
            </w:pPr>
          </w:p>
        </w:tc>
        <w:tc>
          <w:tcPr>
            <w:tcW w:w="1124" w:type="pct"/>
            <w:gridSpan w:val="2"/>
            <w:vMerge/>
            <w:tcBorders>
              <w:top w:val="single" w:sz="4" w:space="0" w:color="auto"/>
              <w:left w:val="single" w:sz="4" w:space="0" w:color="auto"/>
              <w:bottom w:val="single" w:sz="4" w:space="0" w:color="auto"/>
              <w:right w:val="single" w:sz="4" w:space="0" w:color="auto"/>
            </w:tcBorders>
            <w:vAlign w:val="center"/>
            <w:hideMark/>
          </w:tcPr>
          <w:p w14:paraId="6C5C5926" w14:textId="77777777" w:rsidR="008F77F0" w:rsidRPr="00632CA8" w:rsidRDefault="008F77F0" w:rsidP="008F77F0">
            <w:pPr>
              <w:jc w:val="left"/>
              <w:rPr>
                <w:rFonts w:cs="Arial"/>
                <w:color w:val="000000"/>
                <w:sz w:val="18"/>
                <w:szCs w:val="18"/>
                <w:lang w:val="es-MX" w:eastAsia="es-MX"/>
              </w:rPr>
            </w:pPr>
          </w:p>
        </w:tc>
        <w:tc>
          <w:tcPr>
            <w:tcW w:w="803" w:type="pct"/>
            <w:tcBorders>
              <w:top w:val="nil"/>
              <w:left w:val="nil"/>
              <w:bottom w:val="single" w:sz="4" w:space="0" w:color="auto"/>
              <w:right w:val="single" w:sz="4" w:space="0" w:color="auto"/>
            </w:tcBorders>
            <w:shd w:val="clear" w:color="000000" w:fill="FFF2CC"/>
            <w:noWrap/>
            <w:vAlign w:val="bottom"/>
            <w:hideMark/>
          </w:tcPr>
          <w:p w14:paraId="2DD50476"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Solventada</w:t>
            </w:r>
          </w:p>
        </w:tc>
        <w:tc>
          <w:tcPr>
            <w:tcW w:w="643" w:type="pct"/>
            <w:vMerge/>
            <w:tcBorders>
              <w:top w:val="nil"/>
              <w:left w:val="single" w:sz="4" w:space="0" w:color="auto"/>
              <w:bottom w:val="single" w:sz="4" w:space="0" w:color="auto"/>
              <w:right w:val="single" w:sz="4" w:space="0" w:color="auto"/>
            </w:tcBorders>
            <w:vAlign w:val="center"/>
            <w:hideMark/>
          </w:tcPr>
          <w:p w14:paraId="6018EDDE" w14:textId="77777777" w:rsidR="008F77F0" w:rsidRPr="00632CA8" w:rsidRDefault="008F77F0" w:rsidP="008F77F0">
            <w:pPr>
              <w:jc w:val="left"/>
              <w:rPr>
                <w:rFonts w:cs="Arial"/>
                <w:color w:val="000000"/>
                <w:sz w:val="18"/>
                <w:szCs w:val="18"/>
                <w:lang w:val="es-MX" w:eastAsia="es-MX"/>
              </w:rPr>
            </w:pPr>
          </w:p>
        </w:tc>
        <w:tc>
          <w:tcPr>
            <w:tcW w:w="1309" w:type="pct"/>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6A5708"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Rechazado</w:t>
            </w:r>
          </w:p>
        </w:tc>
      </w:tr>
      <w:tr w:rsidR="008F77F0" w:rsidRPr="00632CA8" w14:paraId="52A06861" w14:textId="77777777" w:rsidTr="008F77F0">
        <w:trPr>
          <w:trHeight w:val="300"/>
        </w:trPr>
        <w:tc>
          <w:tcPr>
            <w:tcW w:w="637" w:type="pct"/>
            <w:vMerge/>
            <w:tcBorders>
              <w:top w:val="nil"/>
              <w:left w:val="single" w:sz="4" w:space="0" w:color="auto"/>
              <w:bottom w:val="single" w:sz="4" w:space="0" w:color="auto"/>
              <w:right w:val="single" w:sz="4" w:space="0" w:color="auto"/>
            </w:tcBorders>
            <w:vAlign w:val="center"/>
            <w:hideMark/>
          </w:tcPr>
          <w:p w14:paraId="74408AFC" w14:textId="77777777" w:rsidR="008F77F0" w:rsidRPr="00632CA8" w:rsidRDefault="008F77F0" w:rsidP="008F77F0">
            <w:pPr>
              <w:jc w:val="left"/>
              <w:rPr>
                <w:rFonts w:cs="Arial"/>
                <w:b/>
                <w:bCs/>
                <w:color w:val="000000"/>
                <w:sz w:val="18"/>
                <w:szCs w:val="18"/>
                <w:lang w:val="es-MX" w:eastAsia="es-MX"/>
              </w:rPr>
            </w:pPr>
          </w:p>
        </w:tc>
        <w:tc>
          <w:tcPr>
            <w:tcW w:w="483" w:type="pct"/>
            <w:vMerge/>
            <w:tcBorders>
              <w:top w:val="nil"/>
              <w:left w:val="single" w:sz="4" w:space="0" w:color="auto"/>
              <w:bottom w:val="single" w:sz="4" w:space="0" w:color="auto"/>
              <w:right w:val="single" w:sz="4" w:space="0" w:color="auto"/>
            </w:tcBorders>
            <w:vAlign w:val="center"/>
            <w:hideMark/>
          </w:tcPr>
          <w:p w14:paraId="6B20DE67" w14:textId="77777777" w:rsidR="008F77F0" w:rsidRPr="00632CA8" w:rsidRDefault="008F77F0" w:rsidP="008F77F0">
            <w:pPr>
              <w:jc w:val="left"/>
              <w:rPr>
                <w:rFonts w:cs="Arial"/>
                <w:color w:val="000000"/>
                <w:sz w:val="18"/>
                <w:szCs w:val="18"/>
                <w:lang w:val="es-MX" w:eastAsia="es-MX"/>
              </w:rPr>
            </w:pPr>
          </w:p>
        </w:tc>
        <w:tc>
          <w:tcPr>
            <w:tcW w:w="1124" w:type="pct"/>
            <w:gridSpan w:val="2"/>
            <w:vMerge/>
            <w:tcBorders>
              <w:top w:val="single" w:sz="4" w:space="0" w:color="auto"/>
              <w:left w:val="single" w:sz="4" w:space="0" w:color="auto"/>
              <w:bottom w:val="single" w:sz="4" w:space="0" w:color="auto"/>
              <w:right w:val="single" w:sz="4" w:space="0" w:color="auto"/>
            </w:tcBorders>
            <w:vAlign w:val="center"/>
            <w:hideMark/>
          </w:tcPr>
          <w:p w14:paraId="6701152B" w14:textId="77777777" w:rsidR="008F77F0" w:rsidRPr="00632CA8" w:rsidRDefault="008F77F0" w:rsidP="008F77F0">
            <w:pPr>
              <w:jc w:val="left"/>
              <w:rPr>
                <w:rFonts w:cs="Arial"/>
                <w:color w:val="000000"/>
                <w:sz w:val="18"/>
                <w:szCs w:val="18"/>
                <w:lang w:val="es-MX" w:eastAsia="es-MX"/>
              </w:rPr>
            </w:pPr>
          </w:p>
        </w:tc>
        <w:tc>
          <w:tcPr>
            <w:tcW w:w="1446" w:type="pct"/>
            <w:gridSpan w:val="2"/>
            <w:tcBorders>
              <w:top w:val="single" w:sz="4" w:space="0" w:color="auto"/>
              <w:left w:val="nil"/>
              <w:bottom w:val="single" w:sz="4" w:space="0" w:color="auto"/>
              <w:right w:val="single" w:sz="4" w:space="0" w:color="auto"/>
            </w:tcBorders>
            <w:shd w:val="clear" w:color="000000" w:fill="FFF2CC"/>
            <w:noWrap/>
            <w:vAlign w:val="bottom"/>
            <w:hideMark/>
          </w:tcPr>
          <w:p w14:paraId="2F960749"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Rechazada</w:t>
            </w:r>
          </w:p>
        </w:tc>
        <w:tc>
          <w:tcPr>
            <w:tcW w:w="1309" w:type="pct"/>
            <w:gridSpan w:val="2"/>
            <w:vMerge/>
            <w:tcBorders>
              <w:top w:val="single" w:sz="4" w:space="0" w:color="auto"/>
              <w:left w:val="single" w:sz="4" w:space="0" w:color="auto"/>
              <w:bottom w:val="single" w:sz="4" w:space="0" w:color="auto"/>
              <w:right w:val="single" w:sz="4" w:space="0" w:color="auto"/>
            </w:tcBorders>
            <w:vAlign w:val="center"/>
            <w:hideMark/>
          </w:tcPr>
          <w:p w14:paraId="29A24E3E" w14:textId="77777777" w:rsidR="008F77F0" w:rsidRPr="00632CA8" w:rsidRDefault="008F77F0" w:rsidP="008F77F0">
            <w:pPr>
              <w:jc w:val="left"/>
              <w:rPr>
                <w:rFonts w:cs="Arial"/>
                <w:color w:val="000000"/>
                <w:sz w:val="18"/>
                <w:szCs w:val="18"/>
                <w:lang w:val="es-MX" w:eastAsia="es-MX"/>
              </w:rPr>
            </w:pPr>
          </w:p>
        </w:tc>
      </w:tr>
      <w:tr w:rsidR="008F77F0" w:rsidRPr="00632CA8" w14:paraId="68E83A03" w14:textId="77777777" w:rsidTr="008F77F0">
        <w:trPr>
          <w:trHeight w:val="300"/>
        </w:trPr>
        <w:tc>
          <w:tcPr>
            <w:tcW w:w="637" w:type="pct"/>
            <w:tcBorders>
              <w:top w:val="nil"/>
              <w:left w:val="single" w:sz="4" w:space="0" w:color="auto"/>
              <w:bottom w:val="single" w:sz="4" w:space="0" w:color="auto"/>
              <w:right w:val="single" w:sz="4" w:space="0" w:color="auto"/>
            </w:tcBorders>
            <w:shd w:val="clear" w:color="auto" w:fill="auto"/>
            <w:noWrap/>
            <w:vAlign w:val="bottom"/>
            <w:hideMark/>
          </w:tcPr>
          <w:p w14:paraId="6ED1327E" w14:textId="77777777" w:rsidR="008F77F0" w:rsidRPr="00632CA8" w:rsidRDefault="008F77F0" w:rsidP="008F77F0">
            <w:pPr>
              <w:jc w:val="center"/>
              <w:rPr>
                <w:rFonts w:cs="Arial"/>
                <w:b/>
                <w:bCs/>
                <w:color w:val="000000"/>
                <w:sz w:val="18"/>
                <w:szCs w:val="18"/>
                <w:lang w:val="es-MX" w:eastAsia="es-MX"/>
              </w:rPr>
            </w:pPr>
            <w:r w:rsidRPr="00632CA8">
              <w:rPr>
                <w:rFonts w:cs="Arial"/>
                <w:b/>
                <w:bCs/>
                <w:color w:val="000000"/>
                <w:sz w:val="18"/>
                <w:szCs w:val="18"/>
                <w:lang w:val="es-MX" w:eastAsia="es-MX"/>
              </w:rPr>
              <w:t>PANTALLA</w:t>
            </w:r>
          </w:p>
        </w:tc>
        <w:tc>
          <w:tcPr>
            <w:tcW w:w="483" w:type="pct"/>
            <w:tcBorders>
              <w:top w:val="nil"/>
              <w:left w:val="nil"/>
              <w:bottom w:val="single" w:sz="4" w:space="0" w:color="auto"/>
              <w:right w:val="single" w:sz="4" w:space="0" w:color="auto"/>
            </w:tcBorders>
            <w:shd w:val="clear" w:color="000000" w:fill="FFD966"/>
            <w:noWrap/>
            <w:vAlign w:val="bottom"/>
            <w:hideMark/>
          </w:tcPr>
          <w:p w14:paraId="6A8B0322"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Pre Gestión</w:t>
            </w:r>
          </w:p>
        </w:tc>
        <w:tc>
          <w:tcPr>
            <w:tcW w:w="482" w:type="pct"/>
            <w:tcBorders>
              <w:top w:val="nil"/>
              <w:left w:val="nil"/>
              <w:bottom w:val="single" w:sz="4" w:space="0" w:color="auto"/>
              <w:right w:val="single" w:sz="4" w:space="0" w:color="auto"/>
            </w:tcBorders>
            <w:shd w:val="clear" w:color="000000" w:fill="FFD966"/>
            <w:noWrap/>
            <w:vAlign w:val="bottom"/>
            <w:hideMark/>
          </w:tcPr>
          <w:p w14:paraId="720416D3"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Ofertas</w:t>
            </w:r>
          </w:p>
        </w:tc>
        <w:tc>
          <w:tcPr>
            <w:tcW w:w="642" w:type="pct"/>
            <w:tcBorders>
              <w:top w:val="nil"/>
              <w:left w:val="nil"/>
              <w:bottom w:val="single" w:sz="4" w:space="0" w:color="auto"/>
              <w:right w:val="single" w:sz="4" w:space="0" w:color="auto"/>
            </w:tcBorders>
            <w:shd w:val="clear" w:color="000000" w:fill="FFD966"/>
            <w:noWrap/>
            <w:vAlign w:val="bottom"/>
            <w:hideMark/>
          </w:tcPr>
          <w:p w14:paraId="21EC96F0"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Validar información</w:t>
            </w:r>
          </w:p>
        </w:tc>
        <w:tc>
          <w:tcPr>
            <w:tcW w:w="803" w:type="pct"/>
            <w:tcBorders>
              <w:top w:val="nil"/>
              <w:left w:val="nil"/>
              <w:bottom w:val="single" w:sz="4" w:space="0" w:color="auto"/>
              <w:right w:val="single" w:sz="4" w:space="0" w:color="auto"/>
            </w:tcBorders>
            <w:shd w:val="clear" w:color="000000" w:fill="FFD966"/>
            <w:noWrap/>
            <w:vAlign w:val="bottom"/>
            <w:hideMark/>
          </w:tcPr>
          <w:p w14:paraId="0C673973"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Validar documentación</w:t>
            </w:r>
          </w:p>
        </w:tc>
        <w:tc>
          <w:tcPr>
            <w:tcW w:w="643" w:type="pct"/>
            <w:tcBorders>
              <w:top w:val="nil"/>
              <w:left w:val="nil"/>
              <w:bottom w:val="single" w:sz="4" w:space="0" w:color="auto"/>
              <w:right w:val="single" w:sz="4" w:space="0" w:color="auto"/>
            </w:tcBorders>
            <w:shd w:val="clear" w:color="000000" w:fill="FFD966"/>
            <w:noWrap/>
            <w:vAlign w:val="bottom"/>
            <w:hideMark/>
          </w:tcPr>
          <w:p w14:paraId="6F13B675"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Autorización</w:t>
            </w:r>
          </w:p>
        </w:tc>
        <w:tc>
          <w:tcPr>
            <w:tcW w:w="621" w:type="pct"/>
            <w:tcBorders>
              <w:top w:val="nil"/>
              <w:left w:val="nil"/>
              <w:bottom w:val="single" w:sz="4" w:space="0" w:color="auto"/>
              <w:right w:val="single" w:sz="4" w:space="0" w:color="auto"/>
            </w:tcBorders>
            <w:shd w:val="clear" w:color="000000" w:fill="FFD966"/>
            <w:noWrap/>
            <w:vAlign w:val="bottom"/>
            <w:hideMark/>
          </w:tcPr>
          <w:p w14:paraId="624BA3DB"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Agendar</w:t>
            </w:r>
          </w:p>
        </w:tc>
        <w:tc>
          <w:tcPr>
            <w:tcW w:w="688" w:type="pct"/>
            <w:tcBorders>
              <w:top w:val="nil"/>
              <w:left w:val="nil"/>
              <w:bottom w:val="single" w:sz="4" w:space="0" w:color="auto"/>
              <w:right w:val="single" w:sz="4" w:space="0" w:color="auto"/>
            </w:tcBorders>
            <w:shd w:val="clear" w:color="000000" w:fill="FFD966"/>
            <w:noWrap/>
            <w:vAlign w:val="bottom"/>
            <w:hideMark/>
          </w:tcPr>
          <w:p w14:paraId="0ADA046B"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Consultar agenda</w:t>
            </w:r>
          </w:p>
        </w:tc>
      </w:tr>
      <w:tr w:rsidR="008F77F0" w:rsidRPr="00632CA8" w14:paraId="70D7D5DE" w14:textId="77777777" w:rsidTr="008F77F0">
        <w:trPr>
          <w:trHeight w:val="300"/>
        </w:trPr>
        <w:tc>
          <w:tcPr>
            <w:tcW w:w="637" w:type="pct"/>
            <w:vMerge w:val="restart"/>
            <w:tcBorders>
              <w:top w:val="nil"/>
              <w:left w:val="single" w:sz="4" w:space="0" w:color="auto"/>
              <w:bottom w:val="single" w:sz="4" w:space="0" w:color="auto"/>
              <w:right w:val="single" w:sz="4" w:space="0" w:color="auto"/>
            </w:tcBorders>
            <w:shd w:val="clear" w:color="auto" w:fill="auto"/>
            <w:vAlign w:val="center"/>
            <w:hideMark/>
          </w:tcPr>
          <w:p w14:paraId="30066752" w14:textId="77777777" w:rsidR="008F77F0" w:rsidRPr="00632CA8" w:rsidRDefault="008F77F0" w:rsidP="008F77F0">
            <w:pPr>
              <w:jc w:val="center"/>
              <w:rPr>
                <w:rFonts w:cs="Arial"/>
                <w:b/>
                <w:bCs/>
                <w:color w:val="000000"/>
                <w:sz w:val="18"/>
                <w:szCs w:val="18"/>
                <w:lang w:val="es-MX" w:eastAsia="es-MX"/>
              </w:rPr>
            </w:pPr>
            <w:r w:rsidRPr="00632CA8">
              <w:rPr>
                <w:rFonts w:cs="Arial"/>
                <w:b/>
                <w:bCs/>
                <w:color w:val="000000"/>
                <w:sz w:val="18"/>
                <w:szCs w:val="18"/>
                <w:lang w:val="es-MX" w:eastAsia="es-MX"/>
              </w:rPr>
              <w:t>FOLIOS / NÚMEROS</w:t>
            </w:r>
          </w:p>
        </w:tc>
        <w:tc>
          <w:tcPr>
            <w:tcW w:w="483"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00B693A7"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Sin Folio</w:t>
            </w:r>
          </w:p>
        </w:tc>
        <w:tc>
          <w:tcPr>
            <w:tcW w:w="2570" w:type="pct"/>
            <w:gridSpan w:val="4"/>
            <w:tcBorders>
              <w:top w:val="single" w:sz="4" w:space="0" w:color="auto"/>
              <w:left w:val="nil"/>
              <w:bottom w:val="single" w:sz="4" w:space="0" w:color="auto"/>
              <w:right w:val="single" w:sz="4" w:space="0" w:color="auto"/>
            </w:tcBorders>
            <w:shd w:val="clear" w:color="000000" w:fill="F2F2F2"/>
            <w:noWrap/>
            <w:vAlign w:val="bottom"/>
            <w:hideMark/>
          </w:tcPr>
          <w:p w14:paraId="774B1F7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Folio BPM</w:t>
            </w:r>
          </w:p>
        </w:tc>
        <w:tc>
          <w:tcPr>
            <w:tcW w:w="1309" w:type="pct"/>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8041CF6"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Número de contrato</w:t>
            </w:r>
          </w:p>
        </w:tc>
      </w:tr>
      <w:tr w:rsidR="008F77F0" w:rsidRPr="00632CA8" w14:paraId="6BFFB3B9" w14:textId="77777777" w:rsidTr="008F77F0">
        <w:trPr>
          <w:trHeight w:val="300"/>
        </w:trPr>
        <w:tc>
          <w:tcPr>
            <w:tcW w:w="637" w:type="pct"/>
            <w:vMerge/>
            <w:tcBorders>
              <w:top w:val="nil"/>
              <w:left w:val="single" w:sz="4" w:space="0" w:color="auto"/>
              <w:bottom w:val="single" w:sz="4" w:space="0" w:color="auto"/>
              <w:right w:val="single" w:sz="4" w:space="0" w:color="auto"/>
            </w:tcBorders>
            <w:vAlign w:val="center"/>
            <w:hideMark/>
          </w:tcPr>
          <w:p w14:paraId="233490F3" w14:textId="77777777" w:rsidR="008F77F0" w:rsidRPr="00632CA8" w:rsidRDefault="008F77F0" w:rsidP="008F77F0">
            <w:pPr>
              <w:jc w:val="left"/>
              <w:rPr>
                <w:rFonts w:cs="Arial"/>
                <w:b/>
                <w:bCs/>
                <w:color w:val="000000"/>
                <w:sz w:val="18"/>
                <w:szCs w:val="18"/>
                <w:lang w:val="es-MX" w:eastAsia="es-MX"/>
              </w:rPr>
            </w:pPr>
          </w:p>
        </w:tc>
        <w:tc>
          <w:tcPr>
            <w:tcW w:w="483" w:type="pct"/>
            <w:vMerge/>
            <w:tcBorders>
              <w:top w:val="nil"/>
              <w:left w:val="single" w:sz="4" w:space="0" w:color="auto"/>
              <w:bottom w:val="single" w:sz="4" w:space="0" w:color="auto"/>
              <w:right w:val="single" w:sz="4" w:space="0" w:color="auto"/>
            </w:tcBorders>
            <w:vAlign w:val="center"/>
            <w:hideMark/>
          </w:tcPr>
          <w:p w14:paraId="32A971F3" w14:textId="77777777" w:rsidR="008F77F0" w:rsidRPr="00632CA8" w:rsidRDefault="008F77F0" w:rsidP="008F77F0">
            <w:pPr>
              <w:jc w:val="left"/>
              <w:rPr>
                <w:rFonts w:cs="Arial"/>
                <w:color w:val="000000"/>
                <w:sz w:val="18"/>
                <w:szCs w:val="18"/>
                <w:lang w:val="es-MX" w:eastAsia="es-MX"/>
              </w:rPr>
            </w:pPr>
          </w:p>
        </w:tc>
        <w:tc>
          <w:tcPr>
            <w:tcW w:w="2570" w:type="pct"/>
            <w:gridSpan w:val="4"/>
            <w:tcBorders>
              <w:top w:val="single" w:sz="4" w:space="0" w:color="auto"/>
              <w:left w:val="nil"/>
              <w:bottom w:val="single" w:sz="4" w:space="0" w:color="auto"/>
              <w:right w:val="single" w:sz="4" w:space="0" w:color="auto"/>
            </w:tcBorders>
            <w:shd w:val="clear" w:color="000000" w:fill="F2F2F2"/>
            <w:noWrap/>
            <w:vAlign w:val="bottom"/>
            <w:hideMark/>
          </w:tcPr>
          <w:p w14:paraId="29854F8B"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Folio Movilidad</w:t>
            </w:r>
          </w:p>
        </w:tc>
        <w:tc>
          <w:tcPr>
            <w:tcW w:w="1309" w:type="pct"/>
            <w:gridSpan w:val="2"/>
            <w:vMerge/>
            <w:tcBorders>
              <w:top w:val="single" w:sz="4" w:space="0" w:color="auto"/>
              <w:left w:val="single" w:sz="4" w:space="0" w:color="auto"/>
              <w:bottom w:val="single" w:sz="4" w:space="0" w:color="auto"/>
              <w:right w:val="single" w:sz="4" w:space="0" w:color="auto"/>
            </w:tcBorders>
            <w:vAlign w:val="center"/>
            <w:hideMark/>
          </w:tcPr>
          <w:p w14:paraId="7A496048" w14:textId="77777777" w:rsidR="008F77F0" w:rsidRPr="00632CA8" w:rsidRDefault="008F77F0" w:rsidP="008F77F0">
            <w:pPr>
              <w:jc w:val="left"/>
              <w:rPr>
                <w:rFonts w:cs="Arial"/>
                <w:color w:val="000000"/>
                <w:sz w:val="18"/>
                <w:szCs w:val="18"/>
                <w:lang w:val="es-MX" w:eastAsia="es-MX"/>
              </w:rPr>
            </w:pPr>
          </w:p>
        </w:tc>
      </w:tr>
      <w:tr w:rsidR="008F77F0" w:rsidRPr="00632CA8" w14:paraId="1DEB37B0" w14:textId="77777777" w:rsidTr="008F77F0">
        <w:trPr>
          <w:trHeight w:val="253"/>
        </w:trPr>
        <w:tc>
          <w:tcPr>
            <w:tcW w:w="637" w:type="pct"/>
            <w:vMerge/>
            <w:tcBorders>
              <w:top w:val="nil"/>
              <w:left w:val="single" w:sz="4" w:space="0" w:color="auto"/>
              <w:bottom w:val="single" w:sz="4" w:space="0" w:color="auto"/>
              <w:right w:val="single" w:sz="4" w:space="0" w:color="auto"/>
            </w:tcBorders>
            <w:vAlign w:val="center"/>
            <w:hideMark/>
          </w:tcPr>
          <w:p w14:paraId="4B9EACED" w14:textId="77777777" w:rsidR="008F77F0" w:rsidRPr="00632CA8" w:rsidRDefault="008F77F0" w:rsidP="008F77F0">
            <w:pPr>
              <w:jc w:val="left"/>
              <w:rPr>
                <w:rFonts w:cs="Arial"/>
                <w:b/>
                <w:bCs/>
                <w:color w:val="000000"/>
                <w:sz w:val="18"/>
                <w:szCs w:val="18"/>
                <w:lang w:val="es-MX" w:eastAsia="es-MX"/>
              </w:rPr>
            </w:pPr>
          </w:p>
        </w:tc>
        <w:tc>
          <w:tcPr>
            <w:tcW w:w="483" w:type="pct"/>
            <w:vMerge/>
            <w:tcBorders>
              <w:top w:val="nil"/>
              <w:left w:val="single" w:sz="4" w:space="0" w:color="auto"/>
              <w:bottom w:val="single" w:sz="4" w:space="0" w:color="auto"/>
              <w:right w:val="single" w:sz="4" w:space="0" w:color="auto"/>
            </w:tcBorders>
            <w:vAlign w:val="center"/>
            <w:hideMark/>
          </w:tcPr>
          <w:p w14:paraId="215CEF85" w14:textId="77777777" w:rsidR="008F77F0" w:rsidRPr="00632CA8" w:rsidRDefault="008F77F0" w:rsidP="008F77F0">
            <w:pPr>
              <w:jc w:val="left"/>
              <w:rPr>
                <w:rFonts w:cs="Arial"/>
                <w:color w:val="000000"/>
                <w:sz w:val="18"/>
                <w:szCs w:val="18"/>
                <w:lang w:val="es-MX" w:eastAsia="es-MX"/>
              </w:rPr>
            </w:pPr>
          </w:p>
        </w:tc>
        <w:tc>
          <w:tcPr>
            <w:tcW w:w="2570" w:type="pct"/>
            <w:gridSpan w:val="4"/>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55D789E" w14:textId="77777777" w:rsidR="008F77F0" w:rsidRPr="00632CA8" w:rsidRDefault="008F77F0" w:rsidP="008F77F0">
            <w:pPr>
              <w:jc w:val="center"/>
              <w:rPr>
                <w:rFonts w:cs="Arial"/>
                <w:color w:val="000000"/>
                <w:sz w:val="18"/>
                <w:szCs w:val="18"/>
                <w:lang w:val="es-MX" w:eastAsia="es-MX"/>
              </w:rPr>
            </w:pPr>
            <w:r w:rsidRPr="00632CA8">
              <w:rPr>
                <w:rFonts w:cs="Arial"/>
                <w:color w:val="000000"/>
                <w:sz w:val="18"/>
                <w:szCs w:val="18"/>
                <w:lang w:val="es-MX" w:eastAsia="es-MX"/>
              </w:rPr>
              <w:t>Número de solicitud</w:t>
            </w:r>
          </w:p>
        </w:tc>
        <w:tc>
          <w:tcPr>
            <w:tcW w:w="1309" w:type="pct"/>
            <w:gridSpan w:val="2"/>
            <w:vMerge/>
            <w:tcBorders>
              <w:top w:val="single" w:sz="4" w:space="0" w:color="auto"/>
              <w:left w:val="single" w:sz="4" w:space="0" w:color="auto"/>
              <w:bottom w:val="single" w:sz="4" w:space="0" w:color="auto"/>
              <w:right w:val="single" w:sz="4" w:space="0" w:color="auto"/>
            </w:tcBorders>
            <w:vAlign w:val="center"/>
            <w:hideMark/>
          </w:tcPr>
          <w:p w14:paraId="6DE8FAD2" w14:textId="77777777" w:rsidR="008F77F0" w:rsidRPr="00632CA8" w:rsidRDefault="008F77F0" w:rsidP="008F77F0">
            <w:pPr>
              <w:jc w:val="left"/>
              <w:rPr>
                <w:rFonts w:cs="Arial"/>
                <w:color w:val="000000"/>
                <w:sz w:val="18"/>
                <w:szCs w:val="18"/>
                <w:lang w:val="es-MX" w:eastAsia="es-MX"/>
              </w:rPr>
            </w:pPr>
          </w:p>
        </w:tc>
      </w:tr>
      <w:tr w:rsidR="008F77F0" w:rsidRPr="00632CA8" w14:paraId="7E47BA01" w14:textId="77777777" w:rsidTr="009A3E96">
        <w:trPr>
          <w:trHeight w:val="253"/>
        </w:trPr>
        <w:tc>
          <w:tcPr>
            <w:tcW w:w="637" w:type="pct"/>
            <w:vMerge/>
            <w:tcBorders>
              <w:top w:val="nil"/>
              <w:left w:val="single" w:sz="4" w:space="0" w:color="auto"/>
              <w:bottom w:val="single" w:sz="4" w:space="0" w:color="auto"/>
              <w:right w:val="single" w:sz="4" w:space="0" w:color="auto"/>
            </w:tcBorders>
            <w:vAlign w:val="center"/>
            <w:hideMark/>
          </w:tcPr>
          <w:p w14:paraId="63C415E7" w14:textId="77777777" w:rsidR="008F77F0" w:rsidRPr="00632CA8" w:rsidRDefault="008F77F0" w:rsidP="008F77F0">
            <w:pPr>
              <w:jc w:val="left"/>
              <w:rPr>
                <w:rFonts w:cs="Arial"/>
                <w:b/>
                <w:bCs/>
                <w:color w:val="000000"/>
                <w:sz w:val="18"/>
                <w:szCs w:val="18"/>
                <w:lang w:val="es-MX" w:eastAsia="es-MX"/>
              </w:rPr>
            </w:pPr>
          </w:p>
        </w:tc>
        <w:tc>
          <w:tcPr>
            <w:tcW w:w="483" w:type="pct"/>
            <w:vMerge/>
            <w:tcBorders>
              <w:top w:val="nil"/>
              <w:left w:val="single" w:sz="4" w:space="0" w:color="auto"/>
              <w:bottom w:val="single" w:sz="4" w:space="0" w:color="auto"/>
              <w:right w:val="single" w:sz="4" w:space="0" w:color="auto"/>
            </w:tcBorders>
            <w:vAlign w:val="center"/>
            <w:hideMark/>
          </w:tcPr>
          <w:p w14:paraId="74893D3F" w14:textId="77777777" w:rsidR="008F77F0" w:rsidRPr="00632CA8" w:rsidRDefault="008F77F0" w:rsidP="008F77F0">
            <w:pPr>
              <w:jc w:val="left"/>
              <w:rPr>
                <w:rFonts w:cs="Arial"/>
                <w:color w:val="000000"/>
                <w:sz w:val="18"/>
                <w:szCs w:val="18"/>
                <w:lang w:val="es-MX" w:eastAsia="es-MX"/>
              </w:rPr>
            </w:pPr>
          </w:p>
        </w:tc>
        <w:tc>
          <w:tcPr>
            <w:tcW w:w="2570" w:type="pct"/>
            <w:gridSpan w:val="4"/>
            <w:vMerge/>
            <w:tcBorders>
              <w:top w:val="single" w:sz="4" w:space="0" w:color="auto"/>
              <w:left w:val="single" w:sz="4" w:space="0" w:color="auto"/>
              <w:bottom w:val="single" w:sz="4" w:space="0" w:color="auto"/>
              <w:right w:val="single" w:sz="4" w:space="0" w:color="auto"/>
            </w:tcBorders>
            <w:vAlign w:val="center"/>
            <w:hideMark/>
          </w:tcPr>
          <w:p w14:paraId="4FFF7D2B" w14:textId="77777777" w:rsidR="008F77F0" w:rsidRPr="00632CA8" w:rsidRDefault="008F77F0" w:rsidP="008F77F0">
            <w:pPr>
              <w:jc w:val="left"/>
              <w:rPr>
                <w:rFonts w:cs="Arial"/>
                <w:color w:val="000000"/>
                <w:sz w:val="18"/>
                <w:szCs w:val="18"/>
                <w:lang w:val="es-MX" w:eastAsia="es-MX"/>
              </w:rPr>
            </w:pPr>
          </w:p>
        </w:tc>
        <w:tc>
          <w:tcPr>
            <w:tcW w:w="1309" w:type="pct"/>
            <w:gridSpan w:val="2"/>
            <w:vMerge/>
            <w:tcBorders>
              <w:top w:val="single" w:sz="4" w:space="0" w:color="auto"/>
              <w:left w:val="single" w:sz="4" w:space="0" w:color="auto"/>
              <w:bottom w:val="single" w:sz="4" w:space="0" w:color="auto"/>
              <w:right w:val="single" w:sz="4" w:space="0" w:color="auto"/>
            </w:tcBorders>
            <w:vAlign w:val="center"/>
            <w:hideMark/>
          </w:tcPr>
          <w:p w14:paraId="1771A806" w14:textId="77777777" w:rsidR="008F77F0" w:rsidRPr="00632CA8" w:rsidRDefault="008F77F0" w:rsidP="008F77F0">
            <w:pPr>
              <w:jc w:val="left"/>
              <w:rPr>
                <w:rFonts w:cs="Arial"/>
                <w:color w:val="000000"/>
                <w:sz w:val="18"/>
                <w:szCs w:val="18"/>
                <w:lang w:val="es-MX" w:eastAsia="es-MX"/>
              </w:rPr>
            </w:pPr>
          </w:p>
        </w:tc>
      </w:tr>
    </w:tbl>
    <w:p w14:paraId="20B7B1AD" w14:textId="77777777" w:rsidR="00043F8A" w:rsidRPr="00632CA8" w:rsidRDefault="00043F8A" w:rsidP="00F452A9"/>
    <w:p w14:paraId="4227F052" w14:textId="77777777" w:rsidR="00F452A9" w:rsidRPr="00632CA8" w:rsidRDefault="00F452A9" w:rsidP="00F452A9">
      <w:r w:rsidRPr="00632CA8">
        <w:t>Las características de los filtros</w:t>
      </w:r>
      <w:r w:rsidR="009A0B8C" w:rsidRPr="00632CA8">
        <w:t xml:space="preserve"> generales</w:t>
      </w:r>
      <w:r w:rsidRPr="00632CA8">
        <w:t xml:space="preserve"> son:</w:t>
      </w:r>
    </w:p>
    <w:p w14:paraId="113B55A8" w14:textId="77777777" w:rsidR="00F452A9" w:rsidRPr="00632CA8" w:rsidRDefault="00F452A9" w:rsidP="00F452A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74"/>
        <w:gridCol w:w="892"/>
        <w:gridCol w:w="1100"/>
        <w:gridCol w:w="5662"/>
      </w:tblGrid>
      <w:tr w:rsidR="00F452A9" w:rsidRPr="00632CA8" w14:paraId="3DE9AB88" w14:textId="77777777" w:rsidTr="00CD3467">
        <w:trPr>
          <w:trHeight w:val="240"/>
        </w:trPr>
        <w:tc>
          <w:tcPr>
            <w:tcW w:w="665" w:type="pct"/>
            <w:shd w:val="clear" w:color="000000" w:fill="BFBFBF"/>
            <w:vAlign w:val="center"/>
            <w:hideMark/>
          </w:tcPr>
          <w:p w14:paraId="2C51B5AB" w14:textId="77777777" w:rsidR="00F452A9" w:rsidRPr="00632CA8" w:rsidRDefault="00F452A9" w:rsidP="00411188">
            <w:pPr>
              <w:jc w:val="center"/>
              <w:rPr>
                <w:rFonts w:cs="Arial"/>
                <w:b/>
                <w:bCs/>
                <w:color w:val="000000"/>
                <w:sz w:val="18"/>
                <w:szCs w:val="18"/>
                <w:lang w:val="es-MX" w:eastAsia="es-MX"/>
              </w:rPr>
            </w:pPr>
            <w:r w:rsidRPr="00632CA8">
              <w:rPr>
                <w:rFonts w:cs="Arial"/>
                <w:b/>
                <w:bCs/>
                <w:color w:val="000000"/>
                <w:sz w:val="18"/>
                <w:szCs w:val="18"/>
                <w:lang w:val="es-MX" w:eastAsia="es-MX"/>
              </w:rPr>
              <w:t>Filtros de búsqueda</w:t>
            </w:r>
          </w:p>
        </w:tc>
        <w:tc>
          <w:tcPr>
            <w:tcW w:w="505" w:type="pct"/>
            <w:shd w:val="clear" w:color="000000" w:fill="BFBFBF"/>
            <w:vAlign w:val="center"/>
            <w:hideMark/>
          </w:tcPr>
          <w:p w14:paraId="55B33E55" w14:textId="77777777" w:rsidR="00F452A9" w:rsidRPr="00632CA8" w:rsidRDefault="00F452A9" w:rsidP="00411188">
            <w:pPr>
              <w:jc w:val="center"/>
              <w:rPr>
                <w:rFonts w:cs="Arial"/>
                <w:b/>
                <w:bCs/>
                <w:color w:val="000000"/>
                <w:sz w:val="18"/>
                <w:szCs w:val="18"/>
                <w:lang w:val="es-MX" w:eastAsia="es-MX"/>
              </w:rPr>
            </w:pPr>
            <w:r w:rsidRPr="00632CA8">
              <w:rPr>
                <w:rFonts w:cs="Arial"/>
                <w:b/>
                <w:bCs/>
                <w:color w:val="000000"/>
                <w:sz w:val="18"/>
                <w:szCs w:val="18"/>
                <w:lang w:val="es-MX" w:eastAsia="es-MX"/>
              </w:rPr>
              <w:t>Formato</w:t>
            </w:r>
          </w:p>
        </w:tc>
        <w:tc>
          <w:tcPr>
            <w:tcW w:w="623" w:type="pct"/>
            <w:shd w:val="clear" w:color="000000" w:fill="BFBFBF"/>
          </w:tcPr>
          <w:p w14:paraId="586B1B38" w14:textId="77777777" w:rsidR="00F452A9" w:rsidRPr="00632CA8" w:rsidRDefault="00F452A9" w:rsidP="00411188">
            <w:pPr>
              <w:jc w:val="center"/>
              <w:rPr>
                <w:rFonts w:cs="Arial"/>
                <w:b/>
                <w:bCs/>
                <w:color w:val="000000"/>
                <w:sz w:val="18"/>
                <w:szCs w:val="18"/>
                <w:lang w:val="es-MX" w:eastAsia="es-MX"/>
              </w:rPr>
            </w:pPr>
            <w:r w:rsidRPr="00632CA8">
              <w:rPr>
                <w:rFonts w:cs="Arial"/>
                <w:b/>
                <w:bCs/>
                <w:color w:val="000000"/>
                <w:sz w:val="18"/>
                <w:szCs w:val="18"/>
                <w:lang w:val="es-MX" w:eastAsia="es-MX"/>
              </w:rPr>
              <w:t>Obligatorio</w:t>
            </w:r>
          </w:p>
        </w:tc>
        <w:tc>
          <w:tcPr>
            <w:tcW w:w="3207" w:type="pct"/>
            <w:shd w:val="clear" w:color="000000" w:fill="BFBFBF"/>
            <w:vAlign w:val="center"/>
            <w:hideMark/>
          </w:tcPr>
          <w:p w14:paraId="2000131B" w14:textId="77777777" w:rsidR="00F452A9" w:rsidRPr="00632CA8" w:rsidRDefault="00F452A9" w:rsidP="00411188">
            <w:pPr>
              <w:jc w:val="center"/>
              <w:rPr>
                <w:rFonts w:cs="Arial"/>
                <w:b/>
                <w:bCs/>
                <w:color w:val="000000"/>
                <w:sz w:val="18"/>
                <w:szCs w:val="18"/>
                <w:lang w:val="es-MX" w:eastAsia="es-MX"/>
              </w:rPr>
            </w:pPr>
            <w:r w:rsidRPr="00632CA8">
              <w:rPr>
                <w:rFonts w:cs="Arial"/>
                <w:b/>
                <w:bCs/>
                <w:color w:val="000000"/>
                <w:sz w:val="18"/>
                <w:szCs w:val="18"/>
                <w:lang w:val="es-MX" w:eastAsia="es-MX"/>
              </w:rPr>
              <w:t>Descripción</w:t>
            </w:r>
          </w:p>
        </w:tc>
      </w:tr>
      <w:tr w:rsidR="00F452A9" w:rsidRPr="00632CA8" w14:paraId="158D9EF9" w14:textId="77777777" w:rsidTr="00CD3467">
        <w:trPr>
          <w:trHeight w:val="720"/>
        </w:trPr>
        <w:tc>
          <w:tcPr>
            <w:tcW w:w="665" w:type="pct"/>
            <w:shd w:val="clear" w:color="auto" w:fill="auto"/>
            <w:vAlign w:val="center"/>
            <w:hideMark/>
          </w:tcPr>
          <w:p w14:paraId="48664723"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Fecha de última gestión (De a Hasta)</w:t>
            </w:r>
          </w:p>
        </w:tc>
        <w:tc>
          <w:tcPr>
            <w:tcW w:w="505" w:type="pct"/>
            <w:shd w:val="clear" w:color="auto" w:fill="auto"/>
            <w:vAlign w:val="center"/>
            <w:hideMark/>
          </w:tcPr>
          <w:p w14:paraId="16C3F58A"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Rango de fechas</w:t>
            </w:r>
          </w:p>
        </w:tc>
        <w:tc>
          <w:tcPr>
            <w:tcW w:w="623" w:type="pct"/>
          </w:tcPr>
          <w:p w14:paraId="76AF7137"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Sí</w:t>
            </w:r>
          </w:p>
        </w:tc>
        <w:tc>
          <w:tcPr>
            <w:tcW w:w="3207" w:type="pct"/>
            <w:shd w:val="clear" w:color="auto" w:fill="auto"/>
            <w:vAlign w:val="center"/>
            <w:hideMark/>
          </w:tcPr>
          <w:p w14:paraId="43975320" w14:textId="77777777" w:rsidR="00F452A9" w:rsidRPr="00632CA8" w:rsidRDefault="00F452A9" w:rsidP="00411188">
            <w:pPr>
              <w:jc w:val="left"/>
              <w:rPr>
                <w:rFonts w:cs="Arial"/>
                <w:color w:val="FF0000"/>
                <w:sz w:val="18"/>
                <w:szCs w:val="18"/>
                <w:lang w:val="es-MX" w:eastAsia="es-MX"/>
              </w:rPr>
            </w:pPr>
            <w:r w:rsidRPr="00632CA8">
              <w:rPr>
                <w:rFonts w:cs="Arial"/>
                <w:color w:val="000000"/>
                <w:sz w:val="18"/>
                <w:szCs w:val="18"/>
                <w:lang w:val="es-MX" w:eastAsia="es-MX"/>
              </w:rPr>
              <w:t xml:space="preserve">Selección de rango de fechas a través de campos de selección "De / Hasta", </w:t>
            </w:r>
            <w:r w:rsidR="00411188" w:rsidRPr="00632CA8">
              <w:rPr>
                <w:rFonts w:cs="Arial"/>
                <w:color w:val="000000"/>
                <w:sz w:val="18"/>
                <w:szCs w:val="18"/>
                <w:lang w:val="es-MX" w:eastAsia="es-MX"/>
              </w:rPr>
              <w:t>la selección es a través de</w:t>
            </w:r>
            <w:r w:rsidRPr="00632CA8">
              <w:rPr>
                <w:rFonts w:cs="Arial"/>
                <w:color w:val="000000"/>
                <w:sz w:val="18"/>
                <w:szCs w:val="18"/>
                <w:lang w:val="es-MX" w:eastAsia="es-MX"/>
              </w:rPr>
              <w:t xml:space="preserve"> calendario</w:t>
            </w:r>
            <w:r w:rsidR="00411188" w:rsidRPr="00632CA8">
              <w:rPr>
                <w:rFonts w:cs="Arial"/>
                <w:color w:val="000000"/>
                <w:sz w:val="18"/>
                <w:szCs w:val="18"/>
                <w:lang w:val="es-MX" w:eastAsia="es-MX"/>
              </w:rPr>
              <w:t>.</w:t>
            </w:r>
          </w:p>
          <w:p w14:paraId="1F5CCE1D" w14:textId="77777777" w:rsidR="00411188" w:rsidRPr="00632CA8" w:rsidRDefault="00411188" w:rsidP="00411188">
            <w:pPr>
              <w:jc w:val="left"/>
              <w:rPr>
                <w:rFonts w:cs="Arial"/>
                <w:color w:val="FF0000"/>
                <w:sz w:val="18"/>
                <w:szCs w:val="18"/>
                <w:lang w:val="es-MX" w:eastAsia="es-MX"/>
              </w:rPr>
            </w:pPr>
          </w:p>
          <w:p w14:paraId="465C000F" w14:textId="77777777" w:rsidR="00411188" w:rsidRPr="00632CA8" w:rsidRDefault="00411188" w:rsidP="00411188">
            <w:pPr>
              <w:jc w:val="left"/>
              <w:rPr>
                <w:rFonts w:cs="Arial"/>
                <w:sz w:val="18"/>
                <w:szCs w:val="18"/>
                <w:lang w:val="es-MX" w:eastAsia="es-MX"/>
              </w:rPr>
            </w:pPr>
            <w:r w:rsidRPr="00632CA8">
              <w:rPr>
                <w:rFonts w:cs="Arial"/>
                <w:sz w:val="18"/>
                <w:szCs w:val="18"/>
                <w:lang w:val="es-MX" w:eastAsia="es-MX"/>
              </w:rPr>
              <w:t xml:space="preserve">La fecha de última gestión, realiza la búsqueda de la fecha reciente del registro conforme a la Sub etapa en la que se encuentra el Prospecto. </w:t>
            </w:r>
          </w:p>
          <w:p w14:paraId="527B0AE7" w14:textId="77777777" w:rsidR="00411188" w:rsidRPr="00632CA8" w:rsidRDefault="00411188" w:rsidP="00411188">
            <w:pPr>
              <w:jc w:val="left"/>
              <w:rPr>
                <w:rFonts w:cs="Arial"/>
                <w:color w:val="FF0000"/>
                <w:sz w:val="18"/>
                <w:szCs w:val="18"/>
                <w:lang w:val="es-MX" w:eastAsia="es-MX"/>
              </w:rPr>
            </w:pPr>
          </w:p>
          <w:p w14:paraId="555E1662" w14:textId="77777777" w:rsidR="00411188" w:rsidRPr="00632CA8" w:rsidRDefault="00411188" w:rsidP="00BB25CE">
            <w:pPr>
              <w:jc w:val="left"/>
              <w:rPr>
                <w:rFonts w:cs="Arial"/>
                <w:color w:val="000000"/>
                <w:sz w:val="18"/>
                <w:szCs w:val="18"/>
                <w:lang w:val="es-MX" w:eastAsia="es-MX"/>
              </w:rPr>
            </w:pPr>
            <w:r w:rsidRPr="00632CA8">
              <w:rPr>
                <w:rFonts w:cs="Arial"/>
                <w:color w:val="000000"/>
                <w:sz w:val="18"/>
                <w:szCs w:val="18"/>
                <w:lang w:val="es-MX" w:eastAsia="es-MX"/>
              </w:rPr>
              <w:t xml:space="preserve">Calendario que al ser seleccionado </w:t>
            </w:r>
            <w:r w:rsidR="00BB25CE" w:rsidRPr="00632CA8">
              <w:rPr>
                <w:rFonts w:cs="Arial"/>
                <w:color w:val="000000"/>
                <w:sz w:val="18"/>
                <w:szCs w:val="18"/>
                <w:lang w:val="es-MX" w:eastAsia="es-MX"/>
              </w:rPr>
              <w:t>inhabilita</w:t>
            </w:r>
            <w:r w:rsidRPr="00632CA8">
              <w:rPr>
                <w:rFonts w:cs="Arial"/>
                <w:color w:val="000000"/>
                <w:sz w:val="18"/>
                <w:szCs w:val="18"/>
                <w:lang w:val="es-MX" w:eastAsia="es-MX"/>
              </w:rPr>
              <w:t xml:space="preserve"> al Filtro “</w:t>
            </w:r>
            <w:r w:rsidR="007F53E4" w:rsidRPr="00632CA8">
              <w:rPr>
                <w:rFonts w:cs="Arial"/>
                <w:color w:val="000000"/>
                <w:sz w:val="18"/>
                <w:szCs w:val="18"/>
                <w:lang w:val="es-MX" w:eastAsia="es-MX"/>
              </w:rPr>
              <w:t>Fecha de ejecución  de Prospección</w:t>
            </w:r>
            <w:r w:rsidRPr="00632CA8">
              <w:rPr>
                <w:rFonts w:cs="Arial"/>
                <w:color w:val="000000"/>
                <w:sz w:val="18"/>
                <w:szCs w:val="18"/>
                <w:lang w:val="es-MX" w:eastAsia="es-MX"/>
              </w:rPr>
              <w:t>”.</w:t>
            </w:r>
          </w:p>
        </w:tc>
      </w:tr>
      <w:tr w:rsidR="00F452A9" w:rsidRPr="00632CA8" w14:paraId="42ED1C49" w14:textId="77777777" w:rsidTr="00CD3467">
        <w:trPr>
          <w:trHeight w:val="720"/>
        </w:trPr>
        <w:tc>
          <w:tcPr>
            <w:tcW w:w="665" w:type="pct"/>
            <w:shd w:val="clear" w:color="auto" w:fill="auto"/>
            <w:vAlign w:val="center"/>
            <w:hideMark/>
          </w:tcPr>
          <w:p w14:paraId="7518631D" w14:textId="77777777" w:rsidR="00F452A9" w:rsidRPr="00632CA8" w:rsidRDefault="00F452A9" w:rsidP="00BB25CE">
            <w:pPr>
              <w:jc w:val="left"/>
              <w:rPr>
                <w:rFonts w:cs="Arial"/>
                <w:color w:val="000000"/>
                <w:sz w:val="18"/>
                <w:szCs w:val="18"/>
                <w:lang w:val="es-MX" w:eastAsia="es-MX"/>
              </w:rPr>
            </w:pPr>
            <w:r w:rsidRPr="00632CA8">
              <w:rPr>
                <w:rFonts w:cs="Arial"/>
                <w:color w:val="000000"/>
                <w:sz w:val="18"/>
                <w:szCs w:val="18"/>
                <w:lang w:val="es-MX" w:eastAsia="es-MX"/>
              </w:rPr>
              <w:t xml:space="preserve">Fecha de </w:t>
            </w:r>
            <w:r w:rsidR="00BB25CE" w:rsidRPr="00632CA8">
              <w:rPr>
                <w:rFonts w:cs="Arial"/>
                <w:color w:val="000000"/>
                <w:sz w:val="18"/>
                <w:szCs w:val="18"/>
                <w:lang w:val="es-MX" w:eastAsia="es-MX"/>
              </w:rPr>
              <w:t>ejecución</w:t>
            </w:r>
            <w:r w:rsidRPr="00632CA8">
              <w:rPr>
                <w:rFonts w:cs="Arial"/>
                <w:color w:val="000000"/>
                <w:sz w:val="18"/>
                <w:szCs w:val="18"/>
                <w:lang w:val="es-MX" w:eastAsia="es-MX"/>
              </w:rPr>
              <w:t xml:space="preserve"> </w:t>
            </w:r>
            <w:r w:rsidR="00BB25CE" w:rsidRPr="00632CA8">
              <w:rPr>
                <w:rFonts w:cs="Arial"/>
                <w:color w:val="000000"/>
                <w:sz w:val="18"/>
                <w:szCs w:val="18"/>
                <w:lang w:val="es-MX" w:eastAsia="es-MX"/>
              </w:rPr>
              <w:t xml:space="preserve"> de Prospección </w:t>
            </w:r>
            <w:r w:rsidRPr="00632CA8">
              <w:rPr>
                <w:rFonts w:cs="Arial"/>
                <w:color w:val="000000"/>
                <w:sz w:val="18"/>
                <w:szCs w:val="18"/>
                <w:lang w:val="es-MX" w:eastAsia="es-MX"/>
              </w:rPr>
              <w:t>(De a Hasta)</w:t>
            </w:r>
          </w:p>
        </w:tc>
        <w:tc>
          <w:tcPr>
            <w:tcW w:w="505" w:type="pct"/>
            <w:shd w:val="clear" w:color="auto" w:fill="auto"/>
            <w:vAlign w:val="center"/>
            <w:hideMark/>
          </w:tcPr>
          <w:p w14:paraId="439F3344"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Rango de fechas</w:t>
            </w:r>
          </w:p>
        </w:tc>
        <w:tc>
          <w:tcPr>
            <w:tcW w:w="623" w:type="pct"/>
          </w:tcPr>
          <w:p w14:paraId="4D7E888D"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Sí</w:t>
            </w:r>
          </w:p>
        </w:tc>
        <w:tc>
          <w:tcPr>
            <w:tcW w:w="3207" w:type="pct"/>
            <w:shd w:val="clear" w:color="auto" w:fill="auto"/>
            <w:vAlign w:val="center"/>
            <w:hideMark/>
          </w:tcPr>
          <w:p w14:paraId="0A4962B1" w14:textId="77777777" w:rsidR="00BB25CE"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Selección de rango de fechas a través de campos de selección</w:t>
            </w:r>
            <w:r w:rsidR="00BB25CE" w:rsidRPr="00632CA8">
              <w:rPr>
                <w:rFonts w:cs="Arial"/>
                <w:color w:val="000000"/>
                <w:sz w:val="18"/>
                <w:szCs w:val="18"/>
                <w:lang w:val="es-MX" w:eastAsia="es-MX"/>
              </w:rPr>
              <w:t xml:space="preserve"> "De / Hasta", la selección es a través de calendario.</w:t>
            </w:r>
          </w:p>
          <w:p w14:paraId="3C5BCF22" w14:textId="77777777" w:rsidR="00BB25CE" w:rsidRPr="00632CA8" w:rsidRDefault="00BB25CE" w:rsidP="00411188">
            <w:pPr>
              <w:jc w:val="left"/>
              <w:rPr>
                <w:rFonts w:cs="Arial"/>
                <w:color w:val="000000"/>
                <w:sz w:val="18"/>
                <w:szCs w:val="18"/>
                <w:lang w:val="es-MX" w:eastAsia="es-MX"/>
              </w:rPr>
            </w:pPr>
          </w:p>
          <w:p w14:paraId="292612FC" w14:textId="77777777" w:rsidR="00435D28" w:rsidRPr="00632CA8" w:rsidRDefault="00BB25CE" w:rsidP="00411188">
            <w:pPr>
              <w:jc w:val="left"/>
              <w:rPr>
                <w:rFonts w:cs="Arial"/>
                <w:sz w:val="18"/>
                <w:szCs w:val="18"/>
                <w:lang w:val="es-MX" w:eastAsia="es-MX"/>
              </w:rPr>
            </w:pPr>
            <w:r w:rsidRPr="00632CA8">
              <w:rPr>
                <w:rFonts w:cs="Arial"/>
                <w:sz w:val="18"/>
                <w:szCs w:val="18"/>
                <w:lang w:val="es-MX" w:eastAsia="es-MX"/>
              </w:rPr>
              <w:t>La Fecha de ejecución de Prospección, realiza la búsqueda d</w:t>
            </w:r>
            <w:r w:rsidR="00435D28" w:rsidRPr="00632CA8">
              <w:rPr>
                <w:rFonts w:cs="Arial"/>
                <w:sz w:val="18"/>
                <w:szCs w:val="18"/>
                <w:lang w:val="es-MX" w:eastAsia="es-MX"/>
              </w:rPr>
              <w:t xml:space="preserve">e la fecha en que se realiza el envío del layout de prospección como lista de marketing. </w:t>
            </w:r>
          </w:p>
          <w:p w14:paraId="34B319E6" w14:textId="77777777" w:rsidR="00BB25CE" w:rsidRPr="00632CA8" w:rsidRDefault="00BB25CE" w:rsidP="00411188">
            <w:pPr>
              <w:jc w:val="left"/>
              <w:rPr>
                <w:rFonts w:cs="Arial"/>
                <w:color w:val="000000"/>
                <w:sz w:val="18"/>
                <w:szCs w:val="18"/>
                <w:lang w:val="es-MX" w:eastAsia="es-MX"/>
              </w:rPr>
            </w:pPr>
          </w:p>
          <w:p w14:paraId="55F569EA" w14:textId="77777777" w:rsidR="00411188" w:rsidRPr="00632CA8" w:rsidRDefault="00411188" w:rsidP="00411188">
            <w:pPr>
              <w:jc w:val="left"/>
              <w:rPr>
                <w:rFonts w:cs="Arial"/>
                <w:color w:val="000000"/>
                <w:sz w:val="18"/>
                <w:szCs w:val="18"/>
                <w:lang w:val="es-MX" w:eastAsia="es-MX"/>
              </w:rPr>
            </w:pPr>
            <w:r w:rsidRPr="00632CA8">
              <w:rPr>
                <w:rFonts w:cs="Arial"/>
                <w:color w:val="000000"/>
                <w:sz w:val="18"/>
                <w:szCs w:val="18"/>
                <w:lang w:val="es-MX" w:eastAsia="es-MX"/>
              </w:rPr>
              <w:t xml:space="preserve">Calendario que al ser seleccionado </w:t>
            </w:r>
            <w:r w:rsidR="00BB25CE" w:rsidRPr="00632CA8">
              <w:rPr>
                <w:rFonts w:cs="Arial"/>
                <w:color w:val="000000"/>
                <w:sz w:val="18"/>
                <w:szCs w:val="18"/>
                <w:lang w:val="es-MX" w:eastAsia="es-MX"/>
              </w:rPr>
              <w:t xml:space="preserve">inhabilita </w:t>
            </w:r>
            <w:r w:rsidRPr="00632CA8">
              <w:rPr>
                <w:rFonts w:cs="Arial"/>
                <w:color w:val="000000"/>
                <w:sz w:val="18"/>
                <w:szCs w:val="18"/>
                <w:lang w:val="es-MX" w:eastAsia="es-MX"/>
              </w:rPr>
              <w:t>al Filtro “Fecha de última gestión”.</w:t>
            </w:r>
          </w:p>
        </w:tc>
      </w:tr>
      <w:tr w:rsidR="00F452A9" w:rsidRPr="00632CA8" w14:paraId="3B4A1F1C" w14:textId="77777777" w:rsidTr="00CD3467">
        <w:trPr>
          <w:trHeight w:val="720"/>
        </w:trPr>
        <w:tc>
          <w:tcPr>
            <w:tcW w:w="665" w:type="pct"/>
            <w:shd w:val="clear" w:color="auto" w:fill="auto"/>
            <w:vAlign w:val="center"/>
          </w:tcPr>
          <w:p w14:paraId="1D62F40A"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 xml:space="preserve">Producto </w:t>
            </w:r>
          </w:p>
        </w:tc>
        <w:tc>
          <w:tcPr>
            <w:tcW w:w="505" w:type="pct"/>
            <w:shd w:val="clear" w:color="auto" w:fill="auto"/>
            <w:vAlign w:val="center"/>
          </w:tcPr>
          <w:p w14:paraId="7838DD1A"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Catálogo de selección de opciones</w:t>
            </w:r>
          </w:p>
        </w:tc>
        <w:tc>
          <w:tcPr>
            <w:tcW w:w="623" w:type="pct"/>
          </w:tcPr>
          <w:p w14:paraId="38871480" w14:textId="77777777" w:rsidR="00F452A9"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tcPr>
          <w:p w14:paraId="312A3543"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Catálogo que permite la selección de opciones, las opciones son: Crédito Simple S/G, Renovación, Todos.</w:t>
            </w:r>
          </w:p>
        </w:tc>
      </w:tr>
      <w:tr w:rsidR="00F452A9" w:rsidRPr="00632CA8" w14:paraId="42119057" w14:textId="77777777" w:rsidTr="00CD3467">
        <w:trPr>
          <w:trHeight w:val="720"/>
        </w:trPr>
        <w:tc>
          <w:tcPr>
            <w:tcW w:w="665" w:type="pct"/>
            <w:shd w:val="clear" w:color="auto" w:fill="auto"/>
            <w:vAlign w:val="center"/>
            <w:hideMark/>
          </w:tcPr>
          <w:p w14:paraId="259851DC"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lastRenderedPageBreak/>
              <w:t>Subproducto ofertado</w:t>
            </w:r>
          </w:p>
        </w:tc>
        <w:tc>
          <w:tcPr>
            <w:tcW w:w="505" w:type="pct"/>
            <w:shd w:val="clear" w:color="auto" w:fill="auto"/>
            <w:vAlign w:val="center"/>
            <w:hideMark/>
          </w:tcPr>
          <w:p w14:paraId="5F8932D8"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Catálogo de selección de opciones</w:t>
            </w:r>
          </w:p>
        </w:tc>
        <w:tc>
          <w:tcPr>
            <w:tcW w:w="623" w:type="pct"/>
          </w:tcPr>
          <w:p w14:paraId="2D708513" w14:textId="77777777" w:rsidR="00F452A9"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hideMark/>
          </w:tcPr>
          <w:p w14:paraId="50AE065D"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 xml:space="preserve">Catálogo que permite la selección de opciones, las opciones son: </w:t>
            </w:r>
          </w:p>
          <w:p w14:paraId="3F36FD2B" w14:textId="77777777" w:rsidR="00F452A9" w:rsidRPr="00632CA8" w:rsidRDefault="00F452A9" w:rsidP="00411188">
            <w:pPr>
              <w:jc w:val="left"/>
              <w:rPr>
                <w:rFonts w:cs="Arial"/>
                <w:color w:val="000000"/>
                <w:sz w:val="18"/>
                <w:szCs w:val="18"/>
                <w:lang w:val="es-MX" w:eastAsia="es-MX"/>
              </w:rPr>
            </w:pPr>
          </w:p>
          <w:p w14:paraId="3B9B3D3A"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 xml:space="preserve">Para </w:t>
            </w:r>
            <w:r w:rsidR="002437E2" w:rsidRPr="00632CA8">
              <w:rPr>
                <w:rFonts w:cs="Arial"/>
                <w:color w:val="000000"/>
                <w:sz w:val="18"/>
                <w:szCs w:val="18"/>
                <w:lang w:val="es-MX" w:eastAsia="es-MX"/>
              </w:rPr>
              <w:t>opción</w:t>
            </w:r>
            <w:r w:rsidRPr="00632CA8">
              <w:rPr>
                <w:rFonts w:cs="Arial"/>
                <w:color w:val="000000"/>
                <w:sz w:val="18"/>
                <w:szCs w:val="18"/>
                <w:lang w:val="es-MX" w:eastAsia="es-MX"/>
              </w:rPr>
              <w:t xml:space="preserve"> Crédito Simple S/G:</w:t>
            </w:r>
          </w:p>
          <w:p w14:paraId="4D88B568" w14:textId="77777777" w:rsidR="00F452A9" w:rsidRPr="00632CA8" w:rsidRDefault="00F452A9" w:rsidP="00B1298A">
            <w:pPr>
              <w:pStyle w:val="Prrafodelista"/>
              <w:numPr>
                <w:ilvl w:val="0"/>
                <w:numId w:val="8"/>
              </w:numPr>
              <w:rPr>
                <w:sz w:val="18"/>
                <w:szCs w:val="18"/>
              </w:rPr>
            </w:pPr>
            <w:r w:rsidRPr="00632CA8">
              <w:rPr>
                <w:sz w:val="18"/>
                <w:szCs w:val="18"/>
              </w:rPr>
              <w:t>Omega</w:t>
            </w:r>
          </w:p>
          <w:p w14:paraId="10A440BC" w14:textId="77777777" w:rsidR="00F452A9" w:rsidRPr="00632CA8" w:rsidRDefault="00F452A9" w:rsidP="00B1298A">
            <w:pPr>
              <w:pStyle w:val="Prrafodelista"/>
              <w:numPr>
                <w:ilvl w:val="0"/>
                <w:numId w:val="8"/>
              </w:numPr>
              <w:rPr>
                <w:sz w:val="18"/>
                <w:szCs w:val="18"/>
              </w:rPr>
            </w:pPr>
            <w:r w:rsidRPr="00632CA8">
              <w:rPr>
                <w:sz w:val="18"/>
                <w:szCs w:val="18"/>
              </w:rPr>
              <w:t>Omega_M</w:t>
            </w:r>
          </w:p>
          <w:p w14:paraId="085419A2" w14:textId="77777777" w:rsidR="00F452A9" w:rsidRPr="00632CA8" w:rsidRDefault="00F452A9" w:rsidP="00B1298A">
            <w:pPr>
              <w:pStyle w:val="Prrafodelista"/>
              <w:numPr>
                <w:ilvl w:val="0"/>
                <w:numId w:val="8"/>
              </w:numPr>
              <w:rPr>
                <w:sz w:val="18"/>
                <w:szCs w:val="18"/>
              </w:rPr>
            </w:pPr>
            <w:r w:rsidRPr="00632CA8">
              <w:rPr>
                <w:sz w:val="18"/>
                <w:szCs w:val="18"/>
              </w:rPr>
              <w:t>Unid.famil</w:t>
            </w:r>
          </w:p>
          <w:p w14:paraId="1D680B35" w14:textId="77777777" w:rsidR="00F452A9" w:rsidRPr="00632CA8" w:rsidRDefault="00F452A9" w:rsidP="00B1298A">
            <w:pPr>
              <w:pStyle w:val="Prrafodelista"/>
              <w:numPr>
                <w:ilvl w:val="0"/>
                <w:numId w:val="8"/>
              </w:numPr>
              <w:rPr>
                <w:sz w:val="18"/>
                <w:szCs w:val="18"/>
              </w:rPr>
            </w:pPr>
            <w:r w:rsidRPr="00632CA8">
              <w:rPr>
                <w:sz w:val="18"/>
                <w:szCs w:val="18"/>
              </w:rPr>
              <w:t>Omega_S</w:t>
            </w:r>
          </w:p>
          <w:p w14:paraId="3B82C24D" w14:textId="77777777" w:rsidR="00F452A9" w:rsidRPr="00632CA8" w:rsidRDefault="00F452A9" w:rsidP="00B1298A">
            <w:pPr>
              <w:pStyle w:val="Prrafodelista"/>
              <w:numPr>
                <w:ilvl w:val="0"/>
                <w:numId w:val="8"/>
              </w:numPr>
              <w:rPr>
                <w:sz w:val="18"/>
                <w:szCs w:val="18"/>
              </w:rPr>
            </w:pPr>
            <w:r w:rsidRPr="00632CA8">
              <w:rPr>
                <w:sz w:val="18"/>
                <w:szCs w:val="18"/>
              </w:rPr>
              <w:t>Omega_T</w:t>
            </w:r>
          </w:p>
          <w:p w14:paraId="2264D9D8" w14:textId="77777777" w:rsidR="00F452A9" w:rsidRPr="00632CA8" w:rsidRDefault="00F452A9" w:rsidP="00B1298A">
            <w:pPr>
              <w:pStyle w:val="Prrafodelista"/>
              <w:numPr>
                <w:ilvl w:val="0"/>
                <w:numId w:val="8"/>
              </w:numPr>
              <w:rPr>
                <w:sz w:val="18"/>
                <w:szCs w:val="18"/>
              </w:rPr>
            </w:pPr>
            <w:r w:rsidRPr="00632CA8">
              <w:rPr>
                <w:sz w:val="18"/>
                <w:szCs w:val="18"/>
              </w:rPr>
              <w:t>Todos</w:t>
            </w:r>
          </w:p>
          <w:p w14:paraId="1205ED17" w14:textId="77777777" w:rsidR="00F452A9" w:rsidRPr="00632CA8" w:rsidRDefault="00F452A9" w:rsidP="00411188">
            <w:pPr>
              <w:jc w:val="left"/>
              <w:rPr>
                <w:rFonts w:cs="Arial"/>
                <w:color w:val="000000"/>
                <w:sz w:val="18"/>
                <w:szCs w:val="18"/>
                <w:lang w:val="es-MX" w:eastAsia="es-MX"/>
              </w:rPr>
            </w:pPr>
          </w:p>
          <w:p w14:paraId="086558FC"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Para Producto Renovación:</w:t>
            </w:r>
          </w:p>
          <w:p w14:paraId="331375EB" w14:textId="77777777" w:rsidR="00F452A9" w:rsidRPr="00632CA8" w:rsidRDefault="00F452A9" w:rsidP="00B1298A">
            <w:pPr>
              <w:pStyle w:val="Prrafodelista"/>
              <w:numPr>
                <w:ilvl w:val="0"/>
                <w:numId w:val="8"/>
              </w:numPr>
              <w:rPr>
                <w:sz w:val="18"/>
                <w:szCs w:val="18"/>
              </w:rPr>
            </w:pPr>
            <w:r w:rsidRPr="00632CA8">
              <w:rPr>
                <w:sz w:val="18"/>
                <w:szCs w:val="18"/>
              </w:rPr>
              <w:t>Renovación</w:t>
            </w:r>
          </w:p>
          <w:p w14:paraId="0C9F7EF5" w14:textId="77777777" w:rsidR="00F452A9" w:rsidRPr="00632CA8" w:rsidRDefault="00F452A9" w:rsidP="00B1298A">
            <w:pPr>
              <w:pStyle w:val="Prrafodelista"/>
              <w:numPr>
                <w:ilvl w:val="0"/>
                <w:numId w:val="8"/>
              </w:numPr>
              <w:rPr>
                <w:rFonts w:cs="Arial"/>
                <w:color w:val="000000"/>
                <w:sz w:val="18"/>
                <w:szCs w:val="18"/>
                <w:lang w:val="es-MX" w:eastAsia="es-MX"/>
              </w:rPr>
            </w:pPr>
            <w:r w:rsidRPr="00632CA8">
              <w:rPr>
                <w:sz w:val="18"/>
                <w:szCs w:val="18"/>
              </w:rPr>
              <w:t>Top Up</w:t>
            </w:r>
          </w:p>
          <w:p w14:paraId="5DD63486" w14:textId="77777777" w:rsidR="00F452A9" w:rsidRPr="00632CA8" w:rsidRDefault="00F452A9" w:rsidP="00B1298A">
            <w:pPr>
              <w:pStyle w:val="Prrafodelista"/>
              <w:numPr>
                <w:ilvl w:val="0"/>
                <w:numId w:val="8"/>
              </w:numPr>
              <w:rPr>
                <w:rFonts w:cs="Arial"/>
                <w:color w:val="000000"/>
                <w:sz w:val="18"/>
                <w:szCs w:val="18"/>
                <w:lang w:val="es-MX" w:eastAsia="es-MX"/>
              </w:rPr>
            </w:pPr>
            <w:r w:rsidRPr="00632CA8">
              <w:rPr>
                <w:sz w:val="18"/>
                <w:szCs w:val="18"/>
              </w:rPr>
              <w:t>Todos</w:t>
            </w:r>
          </w:p>
          <w:p w14:paraId="7DA9E95E" w14:textId="77777777" w:rsidR="002437E2" w:rsidRPr="00632CA8" w:rsidRDefault="002437E2" w:rsidP="002437E2">
            <w:pPr>
              <w:pStyle w:val="Prrafodelista"/>
              <w:ind w:left="720"/>
              <w:rPr>
                <w:rFonts w:cs="Arial"/>
                <w:color w:val="000000"/>
                <w:sz w:val="18"/>
                <w:szCs w:val="18"/>
                <w:lang w:val="es-MX" w:eastAsia="es-MX"/>
              </w:rPr>
            </w:pPr>
          </w:p>
          <w:p w14:paraId="7A6AC28A" w14:textId="77777777" w:rsidR="002437E2" w:rsidRPr="00632CA8" w:rsidRDefault="002437E2" w:rsidP="002437E2">
            <w:pPr>
              <w:rPr>
                <w:rFonts w:cs="Arial"/>
                <w:color w:val="000000"/>
                <w:sz w:val="18"/>
                <w:szCs w:val="18"/>
                <w:lang w:val="es-MX" w:eastAsia="es-MX"/>
              </w:rPr>
            </w:pPr>
            <w:r w:rsidRPr="00632CA8">
              <w:rPr>
                <w:rFonts w:cs="Arial"/>
                <w:color w:val="000000"/>
                <w:sz w:val="18"/>
                <w:szCs w:val="18"/>
                <w:lang w:val="es-MX" w:eastAsia="es-MX"/>
              </w:rPr>
              <w:t>Para opción Todos:</w:t>
            </w:r>
          </w:p>
          <w:p w14:paraId="6CB63106" w14:textId="77777777" w:rsidR="002437E2" w:rsidRPr="00632CA8" w:rsidRDefault="002437E2" w:rsidP="00B1298A">
            <w:pPr>
              <w:pStyle w:val="Prrafodelista"/>
              <w:numPr>
                <w:ilvl w:val="0"/>
                <w:numId w:val="8"/>
              </w:numPr>
              <w:rPr>
                <w:sz w:val="18"/>
                <w:szCs w:val="18"/>
              </w:rPr>
            </w:pPr>
            <w:r w:rsidRPr="00632CA8">
              <w:rPr>
                <w:sz w:val="18"/>
                <w:szCs w:val="18"/>
              </w:rPr>
              <w:t>Omega</w:t>
            </w:r>
          </w:p>
          <w:p w14:paraId="2483ADFD" w14:textId="77777777" w:rsidR="002437E2" w:rsidRPr="00632CA8" w:rsidRDefault="002437E2" w:rsidP="00B1298A">
            <w:pPr>
              <w:pStyle w:val="Prrafodelista"/>
              <w:numPr>
                <w:ilvl w:val="0"/>
                <w:numId w:val="8"/>
              </w:numPr>
              <w:rPr>
                <w:sz w:val="18"/>
                <w:szCs w:val="18"/>
              </w:rPr>
            </w:pPr>
            <w:r w:rsidRPr="00632CA8">
              <w:rPr>
                <w:sz w:val="18"/>
                <w:szCs w:val="18"/>
              </w:rPr>
              <w:t>Omega_M</w:t>
            </w:r>
          </w:p>
          <w:p w14:paraId="6AB691A8" w14:textId="77777777" w:rsidR="002437E2" w:rsidRPr="00632CA8" w:rsidRDefault="002437E2" w:rsidP="00B1298A">
            <w:pPr>
              <w:pStyle w:val="Prrafodelista"/>
              <w:numPr>
                <w:ilvl w:val="0"/>
                <w:numId w:val="8"/>
              </w:numPr>
              <w:rPr>
                <w:sz w:val="18"/>
                <w:szCs w:val="18"/>
              </w:rPr>
            </w:pPr>
            <w:r w:rsidRPr="00632CA8">
              <w:rPr>
                <w:sz w:val="18"/>
                <w:szCs w:val="18"/>
              </w:rPr>
              <w:t>Unid.famil</w:t>
            </w:r>
          </w:p>
          <w:p w14:paraId="78FED68F" w14:textId="77777777" w:rsidR="002437E2" w:rsidRPr="00632CA8" w:rsidRDefault="002437E2" w:rsidP="00B1298A">
            <w:pPr>
              <w:pStyle w:val="Prrafodelista"/>
              <w:numPr>
                <w:ilvl w:val="0"/>
                <w:numId w:val="8"/>
              </w:numPr>
              <w:rPr>
                <w:sz w:val="18"/>
                <w:szCs w:val="18"/>
              </w:rPr>
            </w:pPr>
            <w:r w:rsidRPr="00632CA8">
              <w:rPr>
                <w:sz w:val="18"/>
                <w:szCs w:val="18"/>
              </w:rPr>
              <w:t>Omega_S</w:t>
            </w:r>
          </w:p>
          <w:p w14:paraId="637A27CE" w14:textId="77777777" w:rsidR="002437E2" w:rsidRPr="00632CA8" w:rsidRDefault="002437E2" w:rsidP="00B1298A">
            <w:pPr>
              <w:pStyle w:val="Prrafodelista"/>
              <w:numPr>
                <w:ilvl w:val="0"/>
                <w:numId w:val="8"/>
              </w:numPr>
              <w:rPr>
                <w:sz w:val="18"/>
                <w:szCs w:val="18"/>
              </w:rPr>
            </w:pPr>
            <w:r w:rsidRPr="00632CA8">
              <w:rPr>
                <w:sz w:val="18"/>
                <w:szCs w:val="18"/>
              </w:rPr>
              <w:t>Omega_T</w:t>
            </w:r>
          </w:p>
          <w:p w14:paraId="6055ED6A" w14:textId="77777777" w:rsidR="002437E2" w:rsidRPr="00632CA8" w:rsidRDefault="002437E2" w:rsidP="00B1298A">
            <w:pPr>
              <w:pStyle w:val="Prrafodelista"/>
              <w:numPr>
                <w:ilvl w:val="0"/>
                <w:numId w:val="8"/>
              </w:numPr>
              <w:rPr>
                <w:sz w:val="18"/>
                <w:szCs w:val="18"/>
              </w:rPr>
            </w:pPr>
            <w:r w:rsidRPr="00632CA8">
              <w:rPr>
                <w:sz w:val="18"/>
                <w:szCs w:val="18"/>
              </w:rPr>
              <w:t>Renovación</w:t>
            </w:r>
          </w:p>
          <w:p w14:paraId="5B81E4B5" w14:textId="77777777" w:rsidR="002437E2" w:rsidRPr="00632CA8" w:rsidRDefault="002437E2" w:rsidP="00B1298A">
            <w:pPr>
              <w:pStyle w:val="Prrafodelista"/>
              <w:numPr>
                <w:ilvl w:val="0"/>
                <w:numId w:val="8"/>
              </w:numPr>
              <w:rPr>
                <w:rFonts w:cs="Arial"/>
                <w:color w:val="000000"/>
                <w:sz w:val="18"/>
                <w:szCs w:val="18"/>
                <w:lang w:val="es-MX" w:eastAsia="es-MX"/>
              </w:rPr>
            </w:pPr>
            <w:r w:rsidRPr="00632CA8">
              <w:rPr>
                <w:sz w:val="18"/>
                <w:szCs w:val="18"/>
              </w:rPr>
              <w:t>Top Up</w:t>
            </w:r>
          </w:p>
          <w:p w14:paraId="212FCE7F" w14:textId="77777777" w:rsidR="002437E2" w:rsidRPr="00632CA8" w:rsidRDefault="002437E2" w:rsidP="002437E2">
            <w:pPr>
              <w:rPr>
                <w:rFonts w:cs="Arial"/>
                <w:color w:val="000000"/>
                <w:sz w:val="18"/>
                <w:szCs w:val="18"/>
                <w:lang w:val="es-MX" w:eastAsia="es-MX"/>
              </w:rPr>
            </w:pPr>
          </w:p>
        </w:tc>
      </w:tr>
      <w:tr w:rsidR="00F452A9" w:rsidRPr="00632CA8" w14:paraId="757A9DF1" w14:textId="77777777" w:rsidTr="00CD3467">
        <w:trPr>
          <w:trHeight w:val="480"/>
        </w:trPr>
        <w:tc>
          <w:tcPr>
            <w:tcW w:w="665" w:type="pct"/>
            <w:shd w:val="clear" w:color="auto" w:fill="auto"/>
            <w:vAlign w:val="center"/>
            <w:hideMark/>
          </w:tcPr>
          <w:p w14:paraId="36DB27E8" w14:textId="77777777" w:rsidR="00F452A9" w:rsidRPr="00632CA8" w:rsidRDefault="00F452A9" w:rsidP="00AA04BC">
            <w:pPr>
              <w:jc w:val="left"/>
              <w:rPr>
                <w:rFonts w:cs="Arial"/>
                <w:color w:val="000000"/>
                <w:sz w:val="18"/>
                <w:szCs w:val="18"/>
                <w:lang w:val="es-MX" w:eastAsia="es-MX"/>
              </w:rPr>
            </w:pPr>
            <w:r w:rsidRPr="00632CA8">
              <w:rPr>
                <w:rFonts w:cs="Arial"/>
                <w:color w:val="000000"/>
                <w:sz w:val="18"/>
                <w:szCs w:val="18"/>
                <w:lang w:val="es-MX" w:eastAsia="es-MX"/>
              </w:rPr>
              <w:t xml:space="preserve">Número de </w:t>
            </w:r>
            <w:r w:rsidR="00AA04BC">
              <w:rPr>
                <w:rFonts w:cs="Arial"/>
                <w:color w:val="000000"/>
                <w:sz w:val="18"/>
                <w:szCs w:val="18"/>
                <w:lang w:val="es-MX" w:eastAsia="es-MX"/>
              </w:rPr>
              <w:t>prospecto</w:t>
            </w:r>
            <w:r w:rsidRPr="00632CA8">
              <w:rPr>
                <w:rFonts w:cs="Arial"/>
                <w:color w:val="000000"/>
                <w:sz w:val="18"/>
                <w:szCs w:val="18"/>
                <w:lang w:val="es-MX" w:eastAsia="es-MX"/>
              </w:rPr>
              <w:t xml:space="preserve"> </w:t>
            </w:r>
          </w:p>
        </w:tc>
        <w:tc>
          <w:tcPr>
            <w:tcW w:w="505" w:type="pct"/>
            <w:shd w:val="clear" w:color="auto" w:fill="auto"/>
            <w:vAlign w:val="center"/>
            <w:hideMark/>
          </w:tcPr>
          <w:p w14:paraId="1096C201"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Campo de captura</w:t>
            </w:r>
          </w:p>
        </w:tc>
        <w:tc>
          <w:tcPr>
            <w:tcW w:w="623" w:type="pct"/>
          </w:tcPr>
          <w:p w14:paraId="029D6839" w14:textId="77777777" w:rsidR="00F452A9"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hideMark/>
          </w:tcPr>
          <w:p w14:paraId="6BB40D99"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 xml:space="preserve">Campo de captura numérica. Tiene longitud de valores de 20 caracteres. </w:t>
            </w:r>
          </w:p>
        </w:tc>
      </w:tr>
      <w:tr w:rsidR="0026372C" w:rsidRPr="00632CA8" w14:paraId="2C3DB725" w14:textId="77777777" w:rsidTr="00CD3467">
        <w:trPr>
          <w:trHeight w:val="480"/>
        </w:trPr>
        <w:tc>
          <w:tcPr>
            <w:tcW w:w="665" w:type="pct"/>
            <w:shd w:val="clear" w:color="auto" w:fill="auto"/>
            <w:vAlign w:val="center"/>
          </w:tcPr>
          <w:p w14:paraId="7C0A24F4" w14:textId="77777777" w:rsidR="0026372C" w:rsidRPr="00632CA8" w:rsidRDefault="0026372C" w:rsidP="0026372C">
            <w:pPr>
              <w:jc w:val="left"/>
              <w:rPr>
                <w:rFonts w:cs="Arial"/>
                <w:color w:val="000000"/>
                <w:sz w:val="18"/>
                <w:szCs w:val="18"/>
                <w:lang w:val="es-MX" w:eastAsia="es-MX"/>
              </w:rPr>
            </w:pPr>
            <w:r w:rsidRPr="00632CA8">
              <w:rPr>
                <w:rFonts w:cs="Arial"/>
                <w:color w:val="000000"/>
                <w:sz w:val="18"/>
                <w:szCs w:val="18"/>
                <w:lang w:val="es-MX" w:eastAsia="es-MX"/>
              </w:rPr>
              <w:t>Folio</w:t>
            </w:r>
          </w:p>
        </w:tc>
        <w:tc>
          <w:tcPr>
            <w:tcW w:w="505" w:type="pct"/>
            <w:shd w:val="clear" w:color="auto" w:fill="auto"/>
            <w:vAlign w:val="center"/>
          </w:tcPr>
          <w:p w14:paraId="2C388EF7" w14:textId="77777777" w:rsidR="0026372C" w:rsidRPr="00632CA8" w:rsidRDefault="0026372C" w:rsidP="0026372C">
            <w:pPr>
              <w:jc w:val="center"/>
              <w:rPr>
                <w:rFonts w:cs="Arial"/>
                <w:color w:val="000000"/>
                <w:sz w:val="18"/>
                <w:szCs w:val="18"/>
                <w:lang w:val="es-MX" w:eastAsia="es-MX"/>
              </w:rPr>
            </w:pPr>
            <w:r w:rsidRPr="00632CA8">
              <w:rPr>
                <w:rFonts w:cs="Arial"/>
                <w:color w:val="000000"/>
                <w:sz w:val="18"/>
                <w:szCs w:val="18"/>
                <w:lang w:val="es-MX" w:eastAsia="es-MX"/>
              </w:rPr>
              <w:t>Campo de captura</w:t>
            </w:r>
          </w:p>
        </w:tc>
        <w:tc>
          <w:tcPr>
            <w:tcW w:w="623" w:type="pct"/>
          </w:tcPr>
          <w:p w14:paraId="10D169FB" w14:textId="77777777" w:rsidR="0026372C" w:rsidRPr="00632CA8" w:rsidRDefault="0026372C" w:rsidP="0026372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tcPr>
          <w:p w14:paraId="4CDB8A44" w14:textId="77777777" w:rsidR="0026372C" w:rsidRDefault="002E62A6" w:rsidP="0026372C">
            <w:pPr>
              <w:jc w:val="left"/>
              <w:rPr>
                <w:rFonts w:cs="Arial"/>
                <w:color w:val="000000"/>
                <w:sz w:val="18"/>
                <w:szCs w:val="18"/>
                <w:lang w:val="es-MX" w:eastAsia="es-MX"/>
              </w:rPr>
            </w:pPr>
            <w:r w:rsidRPr="00632CA8">
              <w:rPr>
                <w:rFonts w:cs="Arial"/>
                <w:color w:val="000000"/>
                <w:sz w:val="18"/>
                <w:szCs w:val="18"/>
                <w:lang w:val="es-MX" w:eastAsia="es-MX"/>
              </w:rPr>
              <w:t>Campo de captura numérica. Tiene longitud de valores de 10 caracteres.</w:t>
            </w:r>
            <w:r w:rsidR="00B616C5">
              <w:rPr>
                <w:rFonts w:cs="Arial"/>
                <w:color w:val="000000"/>
                <w:sz w:val="18"/>
                <w:szCs w:val="18"/>
                <w:lang w:val="es-MX" w:eastAsia="es-MX"/>
              </w:rPr>
              <w:t xml:space="preserve"> Los folios que puede identificar son:</w:t>
            </w:r>
          </w:p>
          <w:p w14:paraId="1D542281" w14:textId="77777777" w:rsidR="00B616C5" w:rsidRDefault="00B616C5" w:rsidP="0026372C">
            <w:pPr>
              <w:jc w:val="left"/>
              <w:rPr>
                <w:rFonts w:cs="Arial"/>
                <w:color w:val="000000"/>
                <w:sz w:val="18"/>
                <w:szCs w:val="18"/>
                <w:lang w:val="es-MX" w:eastAsia="es-MX"/>
              </w:rPr>
            </w:pPr>
          </w:p>
          <w:p w14:paraId="3FBC737F" w14:textId="77777777" w:rsidR="00B616C5" w:rsidRPr="00B616C5" w:rsidRDefault="00B616C5" w:rsidP="00B1298A">
            <w:pPr>
              <w:pStyle w:val="Prrafodelista"/>
              <w:numPr>
                <w:ilvl w:val="0"/>
                <w:numId w:val="32"/>
              </w:numPr>
              <w:rPr>
                <w:rFonts w:cs="Arial"/>
                <w:color w:val="000000"/>
                <w:sz w:val="18"/>
                <w:szCs w:val="18"/>
                <w:lang w:val="es-MX" w:eastAsia="es-MX"/>
              </w:rPr>
            </w:pPr>
            <w:r w:rsidRPr="00B616C5">
              <w:rPr>
                <w:rFonts w:cs="Arial"/>
                <w:color w:val="000000"/>
                <w:sz w:val="18"/>
                <w:szCs w:val="18"/>
                <w:lang w:val="es-MX" w:eastAsia="es-MX"/>
              </w:rPr>
              <w:t>Folio BPM</w:t>
            </w:r>
          </w:p>
          <w:p w14:paraId="3BA7B7AA" w14:textId="77777777" w:rsidR="00B616C5" w:rsidRPr="00B616C5" w:rsidRDefault="00B616C5" w:rsidP="00B1298A">
            <w:pPr>
              <w:pStyle w:val="Prrafodelista"/>
              <w:numPr>
                <w:ilvl w:val="0"/>
                <w:numId w:val="32"/>
              </w:numPr>
              <w:jc w:val="left"/>
              <w:rPr>
                <w:rFonts w:cs="Arial"/>
                <w:color w:val="000000"/>
                <w:sz w:val="18"/>
                <w:szCs w:val="18"/>
                <w:lang w:val="es-MX" w:eastAsia="es-MX"/>
              </w:rPr>
            </w:pPr>
            <w:r w:rsidRPr="00B616C5">
              <w:rPr>
                <w:rFonts w:cs="Arial"/>
                <w:color w:val="000000"/>
                <w:sz w:val="18"/>
                <w:szCs w:val="18"/>
                <w:lang w:val="es-MX" w:eastAsia="es-MX"/>
              </w:rPr>
              <w:t>Folio Movilidad</w:t>
            </w:r>
          </w:p>
        </w:tc>
      </w:tr>
      <w:tr w:rsidR="00F452A9" w:rsidRPr="00632CA8" w14:paraId="7642D265" w14:textId="77777777" w:rsidTr="00CD3467">
        <w:trPr>
          <w:trHeight w:val="480"/>
        </w:trPr>
        <w:tc>
          <w:tcPr>
            <w:tcW w:w="665" w:type="pct"/>
            <w:shd w:val="clear" w:color="auto" w:fill="auto"/>
            <w:vAlign w:val="center"/>
            <w:hideMark/>
          </w:tcPr>
          <w:p w14:paraId="56A7DDBB"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Primer nombre</w:t>
            </w:r>
          </w:p>
        </w:tc>
        <w:tc>
          <w:tcPr>
            <w:tcW w:w="505" w:type="pct"/>
            <w:shd w:val="clear" w:color="auto" w:fill="auto"/>
            <w:vAlign w:val="center"/>
            <w:hideMark/>
          </w:tcPr>
          <w:p w14:paraId="00F2403B"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Campo de captura</w:t>
            </w:r>
          </w:p>
        </w:tc>
        <w:tc>
          <w:tcPr>
            <w:tcW w:w="623" w:type="pct"/>
          </w:tcPr>
          <w:p w14:paraId="6896BD1F" w14:textId="77777777" w:rsidR="00F452A9"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hideMark/>
          </w:tcPr>
          <w:p w14:paraId="79E2361C"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 xml:space="preserve">Campo de captura alfanumérica, este indica el nombre del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que desea buscar. Tiene longitud de valores de 30 caracteres. </w:t>
            </w:r>
          </w:p>
        </w:tc>
      </w:tr>
      <w:tr w:rsidR="00F452A9" w:rsidRPr="00632CA8" w14:paraId="0D1DB50F" w14:textId="77777777" w:rsidTr="00CD3467">
        <w:trPr>
          <w:trHeight w:val="480"/>
        </w:trPr>
        <w:tc>
          <w:tcPr>
            <w:tcW w:w="665" w:type="pct"/>
            <w:shd w:val="clear" w:color="auto" w:fill="auto"/>
            <w:vAlign w:val="center"/>
            <w:hideMark/>
          </w:tcPr>
          <w:p w14:paraId="7C8E6134"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Segundo Nombre</w:t>
            </w:r>
          </w:p>
        </w:tc>
        <w:tc>
          <w:tcPr>
            <w:tcW w:w="505" w:type="pct"/>
            <w:shd w:val="clear" w:color="auto" w:fill="auto"/>
            <w:vAlign w:val="center"/>
            <w:hideMark/>
          </w:tcPr>
          <w:p w14:paraId="7D33F31C"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Campo de captura</w:t>
            </w:r>
          </w:p>
        </w:tc>
        <w:tc>
          <w:tcPr>
            <w:tcW w:w="623" w:type="pct"/>
          </w:tcPr>
          <w:p w14:paraId="4D0276AD" w14:textId="77777777" w:rsidR="00F452A9"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hideMark/>
          </w:tcPr>
          <w:p w14:paraId="728FAE46" w14:textId="77777777" w:rsidR="00F452A9" w:rsidRPr="00632CA8" w:rsidRDefault="00F452A9" w:rsidP="00244DCC">
            <w:pPr>
              <w:jc w:val="left"/>
              <w:rPr>
                <w:rFonts w:cs="Arial"/>
                <w:color w:val="000000"/>
                <w:sz w:val="18"/>
                <w:szCs w:val="18"/>
                <w:lang w:val="es-MX" w:eastAsia="es-MX"/>
              </w:rPr>
            </w:pPr>
            <w:r w:rsidRPr="00632CA8">
              <w:rPr>
                <w:rFonts w:cs="Arial"/>
                <w:color w:val="000000"/>
                <w:sz w:val="18"/>
                <w:szCs w:val="18"/>
                <w:lang w:val="es-MX" w:eastAsia="es-MX"/>
              </w:rPr>
              <w:t xml:space="preserve">Campo de captura alfanumérica, este indica el </w:t>
            </w:r>
            <w:r w:rsidR="00244DCC" w:rsidRPr="00632CA8">
              <w:rPr>
                <w:rFonts w:cs="Arial"/>
                <w:color w:val="000000"/>
                <w:sz w:val="18"/>
                <w:szCs w:val="18"/>
                <w:lang w:val="es-MX" w:eastAsia="es-MX"/>
              </w:rPr>
              <w:t xml:space="preserve">segundo </w:t>
            </w:r>
            <w:r w:rsidRPr="00632CA8">
              <w:rPr>
                <w:rFonts w:cs="Arial"/>
                <w:color w:val="000000"/>
                <w:sz w:val="18"/>
                <w:szCs w:val="18"/>
                <w:lang w:val="es-MX" w:eastAsia="es-MX"/>
              </w:rPr>
              <w:t>nomb</w:t>
            </w:r>
            <w:r w:rsidR="00244DCC" w:rsidRPr="00632CA8">
              <w:rPr>
                <w:rFonts w:cs="Arial"/>
                <w:color w:val="000000"/>
                <w:sz w:val="18"/>
                <w:szCs w:val="18"/>
                <w:lang w:val="es-MX" w:eastAsia="es-MX"/>
              </w:rPr>
              <w:t xml:space="preserve">re del </w:t>
            </w:r>
            <w:r w:rsidR="00B173C7" w:rsidRPr="00632CA8">
              <w:rPr>
                <w:rFonts w:cs="Arial"/>
                <w:color w:val="000000"/>
                <w:sz w:val="18"/>
                <w:szCs w:val="18"/>
                <w:lang w:val="es-MX" w:eastAsia="es-MX"/>
              </w:rPr>
              <w:t>prospecto</w:t>
            </w:r>
            <w:r w:rsidR="00244DCC" w:rsidRPr="00632CA8">
              <w:rPr>
                <w:rFonts w:cs="Arial"/>
                <w:color w:val="000000"/>
                <w:sz w:val="18"/>
                <w:szCs w:val="18"/>
                <w:lang w:val="es-MX" w:eastAsia="es-MX"/>
              </w:rPr>
              <w:t xml:space="preserve"> que desea buscar</w:t>
            </w:r>
            <w:r w:rsidRPr="00632CA8">
              <w:rPr>
                <w:rFonts w:cs="Arial"/>
                <w:color w:val="000000"/>
                <w:sz w:val="18"/>
                <w:szCs w:val="18"/>
                <w:lang w:val="es-MX" w:eastAsia="es-MX"/>
              </w:rPr>
              <w:t xml:space="preserve">. Tiene longitud de valores de 30 caracteres. </w:t>
            </w:r>
          </w:p>
        </w:tc>
      </w:tr>
      <w:tr w:rsidR="00F452A9" w:rsidRPr="00632CA8" w14:paraId="78BDBFCF" w14:textId="77777777" w:rsidTr="00CD3467">
        <w:trPr>
          <w:trHeight w:val="480"/>
        </w:trPr>
        <w:tc>
          <w:tcPr>
            <w:tcW w:w="665" w:type="pct"/>
            <w:shd w:val="clear" w:color="auto" w:fill="auto"/>
            <w:vAlign w:val="center"/>
            <w:hideMark/>
          </w:tcPr>
          <w:p w14:paraId="47B7BD37" w14:textId="77777777" w:rsidR="00F452A9" w:rsidRPr="00632CA8" w:rsidRDefault="00F452A9" w:rsidP="00411188">
            <w:pPr>
              <w:jc w:val="left"/>
              <w:rPr>
                <w:rFonts w:cs="Arial"/>
                <w:color w:val="000000"/>
                <w:sz w:val="18"/>
                <w:szCs w:val="18"/>
                <w:lang w:val="es-MX" w:eastAsia="es-MX"/>
              </w:rPr>
            </w:pPr>
            <w:r w:rsidRPr="00632CA8">
              <w:rPr>
                <w:rFonts w:cs="Arial"/>
                <w:color w:val="000000"/>
                <w:sz w:val="18"/>
                <w:szCs w:val="18"/>
                <w:lang w:val="es-MX" w:eastAsia="es-MX"/>
              </w:rPr>
              <w:t>Apellido paterno</w:t>
            </w:r>
          </w:p>
        </w:tc>
        <w:tc>
          <w:tcPr>
            <w:tcW w:w="505" w:type="pct"/>
            <w:shd w:val="clear" w:color="auto" w:fill="auto"/>
            <w:vAlign w:val="center"/>
            <w:hideMark/>
          </w:tcPr>
          <w:p w14:paraId="6EE2CCBB" w14:textId="77777777" w:rsidR="00F452A9" w:rsidRPr="00632CA8" w:rsidRDefault="00F452A9" w:rsidP="00411188">
            <w:pPr>
              <w:jc w:val="center"/>
              <w:rPr>
                <w:rFonts w:cs="Arial"/>
                <w:color w:val="000000"/>
                <w:sz w:val="18"/>
                <w:szCs w:val="18"/>
                <w:lang w:val="es-MX" w:eastAsia="es-MX"/>
              </w:rPr>
            </w:pPr>
            <w:r w:rsidRPr="00632CA8">
              <w:rPr>
                <w:rFonts w:cs="Arial"/>
                <w:color w:val="000000"/>
                <w:sz w:val="18"/>
                <w:szCs w:val="18"/>
                <w:lang w:val="es-MX" w:eastAsia="es-MX"/>
              </w:rPr>
              <w:t>Campo de captura</w:t>
            </w:r>
          </w:p>
        </w:tc>
        <w:tc>
          <w:tcPr>
            <w:tcW w:w="623" w:type="pct"/>
          </w:tcPr>
          <w:p w14:paraId="0DD51567" w14:textId="77777777" w:rsidR="00F452A9"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hideMark/>
          </w:tcPr>
          <w:p w14:paraId="42A2C072" w14:textId="77777777" w:rsidR="00F452A9" w:rsidRPr="00632CA8" w:rsidRDefault="00F452A9" w:rsidP="00244DCC">
            <w:pPr>
              <w:jc w:val="left"/>
              <w:rPr>
                <w:rFonts w:cs="Arial"/>
                <w:color w:val="000000"/>
                <w:sz w:val="18"/>
                <w:szCs w:val="18"/>
                <w:lang w:val="es-MX" w:eastAsia="es-MX"/>
              </w:rPr>
            </w:pPr>
            <w:r w:rsidRPr="00632CA8">
              <w:rPr>
                <w:rFonts w:cs="Arial"/>
                <w:color w:val="000000"/>
                <w:sz w:val="18"/>
                <w:szCs w:val="18"/>
                <w:lang w:val="es-MX" w:eastAsia="es-MX"/>
              </w:rPr>
              <w:t xml:space="preserve">Campo de captura alfanumérica, este indica el apellido paterno del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que de</w:t>
            </w:r>
            <w:r w:rsidR="00244DCC" w:rsidRPr="00632CA8">
              <w:rPr>
                <w:rFonts w:cs="Arial"/>
                <w:color w:val="000000"/>
                <w:sz w:val="18"/>
                <w:szCs w:val="18"/>
                <w:lang w:val="es-MX" w:eastAsia="es-MX"/>
              </w:rPr>
              <w:t xml:space="preserve">sea buscar. </w:t>
            </w:r>
            <w:r w:rsidRPr="00632CA8">
              <w:rPr>
                <w:rFonts w:cs="Arial"/>
                <w:color w:val="000000"/>
                <w:sz w:val="18"/>
                <w:szCs w:val="18"/>
                <w:lang w:val="es-MX" w:eastAsia="es-MX"/>
              </w:rPr>
              <w:t xml:space="preserve">Tiene longitud de valores de 30 caracteres. </w:t>
            </w:r>
          </w:p>
        </w:tc>
      </w:tr>
      <w:tr w:rsidR="00244DCC" w:rsidRPr="00632CA8" w14:paraId="146D02B6" w14:textId="77777777" w:rsidTr="00CD3467">
        <w:trPr>
          <w:trHeight w:val="480"/>
        </w:trPr>
        <w:tc>
          <w:tcPr>
            <w:tcW w:w="665" w:type="pct"/>
            <w:shd w:val="clear" w:color="auto" w:fill="auto"/>
            <w:vAlign w:val="center"/>
            <w:hideMark/>
          </w:tcPr>
          <w:p w14:paraId="227465B5" w14:textId="77777777" w:rsidR="00244DCC" w:rsidRPr="00632CA8" w:rsidRDefault="00244DCC" w:rsidP="00244DCC">
            <w:pPr>
              <w:jc w:val="left"/>
              <w:rPr>
                <w:rFonts w:cs="Arial"/>
                <w:color w:val="000000"/>
                <w:sz w:val="18"/>
                <w:szCs w:val="18"/>
                <w:lang w:val="es-MX" w:eastAsia="es-MX"/>
              </w:rPr>
            </w:pPr>
            <w:r w:rsidRPr="00632CA8">
              <w:rPr>
                <w:rFonts w:cs="Arial"/>
                <w:color w:val="000000"/>
                <w:sz w:val="18"/>
                <w:szCs w:val="18"/>
                <w:lang w:val="es-MX" w:eastAsia="es-MX"/>
              </w:rPr>
              <w:t>Apellido materno</w:t>
            </w:r>
          </w:p>
        </w:tc>
        <w:tc>
          <w:tcPr>
            <w:tcW w:w="505" w:type="pct"/>
            <w:shd w:val="clear" w:color="auto" w:fill="auto"/>
            <w:vAlign w:val="center"/>
            <w:hideMark/>
          </w:tcPr>
          <w:p w14:paraId="666E8DD2" w14:textId="77777777" w:rsidR="00244DCC" w:rsidRPr="00632CA8" w:rsidRDefault="00244DCC" w:rsidP="00244DCC">
            <w:pPr>
              <w:jc w:val="center"/>
              <w:rPr>
                <w:rFonts w:cs="Arial"/>
                <w:color w:val="000000"/>
                <w:sz w:val="18"/>
                <w:szCs w:val="18"/>
                <w:lang w:val="es-MX" w:eastAsia="es-MX"/>
              </w:rPr>
            </w:pPr>
            <w:r w:rsidRPr="00632CA8">
              <w:rPr>
                <w:rFonts w:cs="Arial"/>
                <w:color w:val="000000"/>
                <w:sz w:val="18"/>
                <w:szCs w:val="18"/>
                <w:lang w:val="es-MX" w:eastAsia="es-MX"/>
              </w:rPr>
              <w:t>Campo de captura</w:t>
            </w:r>
          </w:p>
        </w:tc>
        <w:tc>
          <w:tcPr>
            <w:tcW w:w="623" w:type="pct"/>
          </w:tcPr>
          <w:p w14:paraId="3A438C8D" w14:textId="77777777" w:rsidR="00244DCC" w:rsidRPr="00632CA8" w:rsidRDefault="003370A0" w:rsidP="00244DCC">
            <w:pPr>
              <w:jc w:val="center"/>
              <w:rPr>
                <w:rFonts w:cs="Arial"/>
                <w:color w:val="000000"/>
                <w:sz w:val="18"/>
                <w:szCs w:val="18"/>
                <w:lang w:val="es-MX" w:eastAsia="es-MX"/>
              </w:rPr>
            </w:pPr>
            <w:r w:rsidRPr="00632CA8">
              <w:rPr>
                <w:rFonts w:cs="Arial"/>
                <w:color w:val="000000"/>
                <w:sz w:val="18"/>
                <w:szCs w:val="18"/>
                <w:lang w:val="es-MX" w:eastAsia="es-MX"/>
              </w:rPr>
              <w:t>No</w:t>
            </w:r>
          </w:p>
        </w:tc>
        <w:tc>
          <w:tcPr>
            <w:tcW w:w="3207" w:type="pct"/>
            <w:shd w:val="clear" w:color="auto" w:fill="auto"/>
            <w:vAlign w:val="center"/>
            <w:hideMark/>
          </w:tcPr>
          <w:p w14:paraId="4C73E034" w14:textId="77777777" w:rsidR="00244DCC" w:rsidRPr="00632CA8" w:rsidRDefault="00244DCC" w:rsidP="00244DCC">
            <w:pPr>
              <w:jc w:val="left"/>
              <w:rPr>
                <w:rFonts w:cs="Arial"/>
                <w:color w:val="000000"/>
                <w:sz w:val="18"/>
                <w:szCs w:val="18"/>
                <w:lang w:val="es-MX" w:eastAsia="es-MX"/>
              </w:rPr>
            </w:pPr>
            <w:r w:rsidRPr="00632CA8">
              <w:rPr>
                <w:rFonts w:cs="Arial"/>
                <w:color w:val="000000"/>
                <w:sz w:val="18"/>
                <w:szCs w:val="18"/>
                <w:lang w:val="es-MX" w:eastAsia="es-MX"/>
              </w:rPr>
              <w:t xml:space="preserve">Campo de captura alfanumérica, este indica el apellido materno del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que desea buscar. Tiene longitud de valores de 30 caracteres. </w:t>
            </w:r>
          </w:p>
        </w:tc>
      </w:tr>
    </w:tbl>
    <w:p w14:paraId="350DAF19" w14:textId="77777777" w:rsidR="00F452A9" w:rsidRPr="00632CA8" w:rsidRDefault="00F452A9" w:rsidP="00F452A9"/>
    <w:p w14:paraId="690327A6" w14:textId="77777777" w:rsidR="009A0B8C" w:rsidRPr="00632CA8" w:rsidRDefault="009A0B8C" w:rsidP="00F452A9"/>
    <w:p w14:paraId="3914F5C7" w14:textId="77777777" w:rsidR="00FC26B3" w:rsidRPr="00632CA8" w:rsidRDefault="00FC26B3" w:rsidP="009A0B8C"/>
    <w:p w14:paraId="7425B166" w14:textId="77777777" w:rsidR="009A0B8C" w:rsidRPr="00632CA8" w:rsidRDefault="009A0B8C" w:rsidP="009A0B8C"/>
    <w:p w14:paraId="65139BA6" w14:textId="77777777" w:rsidR="009A0B8C" w:rsidRPr="00632CA8" w:rsidRDefault="009A0B8C" w:rsidP="009A0B8C"/>
    <w:p w14:paraId="3C472A6A" w14:textId="77777777" w:rsidR="009A0B8C" w:rsidRPr="00632CA8" w:rsidRDefault="00435D28" w:rsidP="009A0B8C">
      <w:r w:rsidRPr="00632CA8">
        <w:t>De acuerdo a las etapas</w:t>
      </w:r>
      <w:r w:rsidR="00DA6B21" w:rsidRPr="00632CA8">
        <w:t>, l</w:t>
      </w:r>
      <w:r w:rsidR="009A0B8C" w:rsidRPr="00632CA8">
        <w:t>as características de los filtros son:</w:t>
      </w:r>
    </w:p>
    <w:p w14:paraId="1132E8B2" w14:textId="77777777" w:rsidR="009A0B8C" w:rsidRPr="00632CA8" w:rsidRDefault="009A0B8C" w:rsidP="00F452A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52"/>
        <w:gridCol w:w="892"/>
        <w:gridCol w:w="1162"/>
        <w:gridCol w:w="5622"/>
      </w:tblGrid>
      <w:tr w:rsidR="00CD3467" w:rsidRPr="00632CA8" w14:paraId="7A674CF0" w14:textId="77777777" w:rsidTr="009A0B8C">
        <w:trPr>
          <w:trHeight w:val="240"/>
        </w:trPr>
        <w:tc>
          <w:tcPr>
            <w:tcW w:w="653" w:type="pct"/>
            <w:shd w:val="clear" w:color="000000" w:fill="BFBFBF"/>
            <w:vAlign w:val="center"/>
            <w:hideMark/>
          </w:tcPr>
          <w:p w14:paraId="6915B360" w14:textId="77777777" w:rsidR="00CD3467" w:rsidRPr="00632CA8" w:rsidRDefault="00CD3467" w:rsidP="00FE676E">
            <w:pPr>
              <w:jc w:val="center"/>
              <w:rPr>
                <w:rFonts w:cs="Arial"/>
                <w:b/>
                <w:bCs/>
                <w:sz w:val="18"/>
                <w:szCs w:val="18"/>
                <w:lang w:val="es-MX" w:eastAsia="es-MX"/>
              </w:rPr>
            </w:pPr>
            <w:r w:rsidRPr="00632CA8">
              <w:rPr>
                <w:rFonts w:cs="Arial"/>
                <w:b/>
                <w:bCs/>
                <w:sz w:val="18"/>
                <w:szCs w:val="18"/>
                <w:lang w:val="es-MX" w:eastAsia="es-MX"/>
              </w:rPr>
              <w:t>Filtros de búsqueda</w:t>
            </w:r>
          </w:p>
        </w:tc>
        <w:tc>
          <w:tcPr>
            <w:tcW w:w="505" w:type="pct"/>
            <w:shd w:val="clear" w:color="000000" w:fill="BFBFBF"/>
            <w:vAlign w:val="center"/>
            <w:hideMark/>
          </w:tcPr>
          <w:p w14:paraId="008F6B5B" w14:textId="77777777" w:rsidR="00CD3467" w:rsidRPr="00632CA8" w:rsidRDefault="00CD3467" w:rsidP="00FE676E">
            <w:pPr>
              <w:jc w:val="center"/>
              <w:rPr>
                <w:rFonts w:cs="Arial"/>
                <w:b/>
                <w:bCs/>
                <w:sz w:val="18"/>
                <w:szCs w:val="18"/>
                <w:lang w:val="es-MX" w:eastAsia="es-MX"/>
              </w:rPr>
            </w:pPr>
            <w:r w:rsidRPr="00632CA8">
              <w:rPr>
                <w:rFonts w:cs="Arial"/>
                <w:b/>
                <w:bCs/>
                <w:sz w:val="18"/>
                <w:szCs w:val="18"/>
                <w:lang w:val="es-MX" w:eastAsia="es-MX"/>
              </w:rPr>
              <w:t>Formato</w:t>
            </w:r>
          </w:p>
        </w:tc>
        <w:tc>
          <w:tcPr>
            <w:tcW w:w="658" w:type="pct"/>
            <w:shd w:val="clear" w:color="000000" w:fill="BFBFBF"/>
          </w:tcPr>
          <w:p w14:paraId="191630BE" w14:textId="77777777" w:rsidR="00CD3467" w:rsidRPr="00632CA8" w:rsidRDefault="00CD3467" w:rsidP="00FE676E">
            <w:pPr>
              <w:jc w:val="center"/>
              <w:rPr>
                <w:rFonts w:cs="Arial"/>
                <w:b/>
                <w:bCs/>
                <w:sz w:val="18"/>
                <w:szCs w:val="18"/>
                <w:lang w:val="es-MX" w:eastAsia="es-MX"/>
              </w:rPr>
            </w:pPr>
            <w:r w:rsidRPr="00632CA8">
              <w:rPr>
                <w:rFonts w:cs="Arial"/>
                <w:b/>
                <w:bCs/>
                <w:sz w:val="18"/>
                <w:szCs w:val="18"/>
                <w:lang w:val="es-MX" w:eastAsia="es-MX"/>
              </w:rPr>
              <w:t>Obligatorio</w:t>
            </w:r>
          </w:p>
        </w:tc>
        <w:tc>
          <w:tcPr>
            <w:tcW w:w="3185" w:type="pct"/>
            <w:shd w:val="clear" w:color="000000" w:fill="BFBFBF"/>
            <w:vAlign w:val="center"/>
            <w:hideMark/>
          </w:tcPr>
          <w:p w14:paraId="0358A2B9" w14:textId="77777777" w:rsidR="00CD3467" w:rsidRPr="00632CA8" w:rsidRDefault="00CD3467" w:rsidP="00FE676E">
            <w:pPr>
              <w:jc w:val="center"/>
              <w:rPr>
                <w:rFonts w:cs="Arial"/>
                <w:b/>
                <w:bCs/>
                <w:sz w:val="18"/>
                <w:szCs w:val="18"/>
                <w:lang w:val="es-MX" w:eastAsia="es-MX"/>
              </w:rPr>
            </w:pPr>
            <w:r w:rsidRPr="00632CA8">
              <w:rPr>
                <w:rFonts w:cs="Arial"/>
                <w:b/>
                <w:bCs/>
                <w:sz w:val="18"/>
                <w:szCs w:val="18"/>
                <w:lang w:val="es-MX" w:eastAsia="es-MX"/>
              </w:rPr>
              <w:t>Descripción</w:t>
            </w:r>
          </w:p>
        </w:tc>
      </w:tr>
      <w:tr w:rsidR="00CD3467" w:rsidRPr="00632CA8" w14:paraId="0189034C" w14:textId="77777777" w:rsidTr="009A0B8C">
        <w:trPr>
          <w:trHeight w:val="720"/>
        </w:trPr>
        <w:tc>
          <w:tcPr>
            <w:tcW w:w="653" w:type="pct"/>
            <w:shd w:val="clear" w:color="auto" w:fill="auto"/>
            <w:vAlign w:val="center"/>
          </w:tcPr>
          <w:p w14:paraId="67FF7E72" w14:textId="77777777" w:rsidR="00CD3467" w:rsidRPr="00632CA8" w:rsidRDefault="00CD3467" w:rsidP="00FE676E">
            <w:pPr>
              <w:jc w:val="left"/>
              <w:rPr>
                <w:rFonts w:cs="Arial"/>
                <w:sz w:val="18"/>
                <w:szCs w:val="18"/>
                <w:lang w:val="es-MX" w:eastAsia="es-MX"/>
              </w:rPr>
            </w:pPr>
            <w:r w:rsidRPr="00632CA8">
              <w:rPr>
                <w:rFonts w:cs="Arial"/>
                <w:sz w:val="18"/>
                <w:szCs w:val="18"/>
                <w:lang w:val="es-MX" w:eastAsia="es-MX"/>
              </w:rPr>
              <w:lastRenderedPageBreak/>
              <w:t>Etapa</w:t>
            </w:r>
          </w:p>
        </w:tc>
        <w:tc>
          <w:tcPr>
            <w:tcW w:w="505" w:type="pct"/>
            <w:shd w:val="clear" w:color="auto" w:fill="auto"/>
            <w:vAlign w:val="center"/>
          </w:tcPr>
          <w:p w14:paraId="4FA2C92F" w14:textId="77777777" w:rsidR="00CD3467" w:rsidRPr="00632CA8" w:rsidRDefault="00CD3467" w:rsidP="00FE676E">
            <w:pPr>
              <w:jc w:val="center"/>
              <w:rPr>
                <w:rFonts w:cs="Arial"/>
                <w:sz w:val="18"/>
                <w:szCs w:val="18"/>
                <w:lang w:val="es-MX" w:eastAsia="es-MX"/>
              </w:rPr>
            </w:pPr>
            <w:r w:rsidRPr="00632CA8">
              <w:rPr>
                <w:rFonts w:cs="Arial"/>
                <w:sz w:val="18"/>
                <w:szCs w:val="18"/>
                <w:lang w:val="es-MX" w:eastAsia="es-MX"/>
              </w:rPr>
              <w:t>Catálogo de selección de opciones</w:t>
            </w:r>
          </w:p>
        </w:tc>
        <w:tc>
          <w:tcPr>
            <w:tcW w:w="658" w:type="pct"/>
          </w:tcPr>
          <w:p w14:paraId="330CEDE3" w14:textId="77777777" w:rsidR="00CD3467" w:rsidRPr="00632CA8" w:rsidRDefault="00CD3467" w:rsidP="00CD3467">
            <w:pPr>
              <w:jc w:val="center"/>
              <w:rPr>
                <w:rFonts w:cs="Arial"/>
                <w:sz w:val="18"/>
                <w:szCs w:val="18"/>
                <w:lang w:val="es-MX" w:eastAsia="es-MX"/>
              </w:rPr>
            </w:pPr>
            <w:r w:rsidRPr="00632CA8">
              <w:rPr>
                <w:rFonts w:cs="Arial"/>
                <w:sz w:val="18"/>
                <w:szCs w:val="18"/>
                <w:lang w:val="es-MX" w:eastAsia="es-MX"/>
              </w:rPr>
              <w:t>No</w:t>
            </w:r>
          </w:p>
        </w:tc>
        <w:tc>
          <w:tcPr>
            <w:tcW w:w="3185" w:type="pct"/>
            <w:shd w:val="clear" w:color="auto" w:fill="auto"/>
            <w:vAlign w:val="center"/>
          </w:tcPr>
          <w:p w14:paraId="120EE0D4" w14:textId="77777777" w:rsidR="00B34A6A" w:rsidRPr="00632CA8" w:rsidRDefault="00B34A6A" w:rsidP="00B34A6A">
            <w:pPr>
              <w:jc w:val="left"/>
              <w:rPr>
                <w:rFonts w:cs="Arial"/>
                <w:sz w:val="18"/>
                <w:szCs w:val="18"/>
                <w:lang w:val="es-MX" w:eastAsia="es-MX"/>
              </w:rPr>
            </w:pPr>
            <w:r w:rsidRPr="00632CA8">
              <w:rPr>
                <w:rFonts w:cs="Arial"/>
                <w:sz w:val="18"/>
                <w:szCs w:val="18"/>
                <w:lang w:val="es-MX" w:eastAsia="es-MX"/>
              </w:rPr>
              <w:t xml:space="preserve">Catálogo </w:t>
            </w:r>
            <w:r w:rsidR="00CD3467" w:rsidRPr="00632CA8">
              <w:rPr>
                <w:rFonts w:cs="Arial"/>
                <w:sz w:val="18"/>
                <w:szCs w:val="18"/>
                <w:lang w:val="es-MX" w:eastAsia="es-MX"/>
              </w:rPr>
              <w:t>que pe</w:t>
            </w:r>
            <w:r w:rsidRPr="00632CA8">
              <w:rPr>
                <w:rFonts w:cs="Arial"/>
                <w:sz w:val="18"/>
                <w:szCs w:val="18"/>
                <w:lang w:val="es-MX" w:eastAsia="es-MX"/>
              </w:rPr>
              <w:t xml:space="preserve">rmite la selección de opciones que </w:t>
            </w:r>
            <w:r w:rsidR="00CD3467" w:rsidRPr="00632CA8">
              <w:rPr>
                <w:rFonts w:cs="Arial"/>
                <w:sz w:val="18"/>
                <w:szCs w:val="18"/>
                <w:lang w:val="es-MX" w:eastAsia="es-MX"/>
              </w:rPr>
              <w:t xml:space="preserve">indican la etapa </w:t>
            </w:r>
            <w:r w:rsidR="00433189" w:rsidRPr="00632CA8">
              <w:rPr>
                <w:rFonts w:cs="Arial"/>
                <w:sz w:val="18"/>
                <w:szCs w:val="18"/>
                <w:lang w:val="es-MX" w:eastAsia="es-MX"/>
              </w:rPr>
              <w:t>del prospecto que desea buscar</w:t>
            </w:r>
            <w:r w:rsidR="00CD3467" w:rsidRPr="00632CA8">
              <w:rPr>
                <w:rFonts w:cs="Arial"/>
                <w:sz w:val="18"/>
                <w:szCs w:val="18"/>
                <w:lang w:val="es-MX" w:eastAsia="es-MX"/>
              </w:rPr>
              <w:t xml:space="preserve">.  </w:t>
            </w:r>
          </w:p>
          <w:p w14:paraId="5FD3E3CE" w14:textId="77777777" w:rsidR="00B34A6A" w:rsidRPr="00632CA8" w:rsidRDefault="00B34A6A" w:rsidP="00B34A6A">
            <w:pPr>
              <w:jc w:val="left"/>
              <w:rPr>
                <w:rFonts w:cs="Arial"/>
                <w:sz w:val="18"/>
                <w:szCs w:val="18"/>
                <w:lang w:val="es-MX" w:eastAsia="es-MX"/>
              </w:rPr>
            </w:pPr>
          </w:p>
          <w:p w14:paraId="5ED737EA" w14:textId="77777777" w:rsidR="00CD3467" w:rsidRPr="00632CA8" w:rsidRDefault="00B34A6A" w:rsidP="00B34A6A">
            <w:pPr>
              <w:jc w:val="left"/>
              <w:rPr>
                <w:rFonts w:cs="Arial"/>
                <w:sz w:val="18"/>
                <w:szCs w:val="18"/>
                <w:lang w:val="es-MX" w:eastAsia="es-MX"/>
              </w:rPr>
            </w:pPr>
            <w:r w:rsidRPr="00632CA8">
              <w:rPr>
                <w:rFonts w:cs="Arial"/>
                <w:sz w:val="18"/>
                <w:szCs w:val="18"/>
                <w:lang w:val="es-MX" w:eastAsia="es-MX"/>
              </w:rPr>
              <w:t>Las opciones son: Prospecto / Solicitud /</w:t>
            </w:r>
            <w:r w:rsidR="00CD3467" w:rsidRPr="00632CA8">
              <w:rPr>
                <w:rFonts w:cs="Arial"/>
                <w:sz w:val="18"/>
                <w:szCs w:val="18"/>
                <w:lang w:val="es-MX" w:eastAsia="es-MX"/>
              </w:rPr>
              <w:t xml:space="preserve"> Contrato.</w:t>
            </w:r>
          </w:p>
        </w:tc>
      </w:tr>
      <w:tr w:rsidR="00B34A6A" w:rsidRPr="00632CA8" w14:paraId="7DE2E5E7" w14:textId="77777777" w:rsidTr="009A0B8C">
        <w:trPr>
          <w:trHeight w:val="720"/>
        </w:trPr>
        <w:tc>
          <w:tcPr>
            <w:tcW w:w="653" w:type="pct"/>
            <w:shd w:val="clear" w:color="auto" w:fill="auto"/>
            <w:vAlign w:val="center"/>
          </w:tcPr>
          <w:p w14:paraId="005034AF" w14:textId="77777777" w:rsidR="00B34A6A" w:rsidRPr="00632CA8" w:rsidRDefault="00B34A6A" w:rsidP="00B34A6A">
            <w:pPr>
              <w:jc w:val="left"/>
              <w:rPr>
                <w:rFonts w:cs="Arial"/>
                <w:bCs/>
                <w:sz w:val="18"/>
                <w:szCs w:val="18"/>
                <w:lang w:val="es-MX" w:eastAsia="es-MX"/>
              </w:rPr>
            </w:pPr>
            <w:r w:rsidRPr="00632CA8">
              <w:rPr>
                <w:rFonts w:cs="Arial"/>
                <w:bCs/>
                <w:sz w:val="18"/>
                <w:szCs w:val="18"/>
                <w:lang w:val="es-MX" w:eastAsia="es-MX"/>
              </w:rPr>
              <w:t>Sub Etapa</w:t>
            </w:r>
          </w:p>
        </w:tc>
        <w:tc>
          <w:tcPr>
            <w:tcW w:w="505" w:type="pct"/>
            <w:shd w:val="clear" w:color="auto" w:fill="auto"/>
            <w:vAlign w:val="center"/>
          </w:tcPr>
          <w:p w14:paraId="2001C849" w14:textId="77777777" w:rsidR="00B34A6A" w:rsidRPr="00632CA8" w:rsidRDefault="00B34A6A" w:rsidP="00B34A6A">
            <w:pPr>
              <w:jc w:val="center"/>
              <w:rPr>
                <w:rFonts w:cs="Arial"/>
                <w:bCs/>
                <w:sz w:val="18"/>
                <w:szCs w:val="18"/>
                <w:lang w:val="es-MX" w:eastAsia="es-MX"/>
              </w:rPr>
            </w:pPr>
            <w:r w:rsidRPr="00632CA8">
              <w:rPr>
                <w:rFonts w:cs="Arial"/>
                <w:sz w:val="18"/>
                <w:szCs w:val="18"/>
                <w:lang w:val="es-MX" w:eastAsia="es-MX"/>
              </w:rPr>
              <w:t xml:space="preserve">Catálogo </w:t>
            </w:r>
            <w:r w:rsidRPr="00632CA8">
              <w:rPr>
                <w:rFonts w:cs="Arial"/>
                <w:bCs/>
                <w:sz w:val="18"/>
                <w:szCs w:val="18"/>
                <w:lang w:val="es-MX" w:eastAsia="es-MX"/>
              </w:rPr>
              <w:t>de selección de opciones</w:t>
            </w:r>
          </w:p>
        </w:tc>
        <w:tc>
          <w:tcPr>
            <w:tcW w:w="658" w:type="pct"/>
          </w:tcPr>
          <w:p w14:paraId="7F6D6C06" w14:textId="77777777" w:rsidR="00B34A6A" w:rsidRPr="00632CA8" w:rsidRDefault="00B34A6A" w:rsidP="00B34A6A">
            <w:pPr>
              <w:jc w:val="center"/>
              <w:rPr>
                <w:rFonts w:cs="Arial"/>
                <w:sz w:val="18"/>
                <w:szCs w:val="18"/>
                <w:lang w:val="es-MX" w:eastAsia="es-MX"/>
              </w:rPr>
            </w:pPr>
            <w:r w:rsidRPr="00632CA8">
              <w:rPr>
                <w:rFonts w:cs="Arial"/>
                <w:sz w:val="18"/>
                <w:szCs w:val="18"/>
                <w:lang w:val="es-MX" w:eastAsia="es-MX"/>
              </w:rPr>
              <w:t>Sí</w:t>
            </w:r>
          </w:p>
          <w:p w14:paraId="23D60BE8" w14:textId="77777777" w:rsidR="00B34A6A" w:rsidRPr="00632CA8" w:rsidRDefault="00B34A6A" w:rsidP="00B34A6A">
            <w:pPr>
              <w:jc w:val="left"/>
              <w:rPr>
                <w:rFonts w:cs="Arial"/>
                <w:sz w:val="18"/>
                <w:szCs w:val="18"/>
                <w:lang w:val="es-MX" w:eastAsia="es-MX"/>
              </w:rPr>
            </w:pPr>
            <w:r w:rsidRPr="00632CA8">
              <w:rPr>
                <w:rFonts w:cs="Arial"/>
                <w:sz w:val="18"/>
                <w:szCs w:val="18"/>
                <w:lang w:val="es-MX" w:eastAsia="es-MX"/>
              </w:rPr>
              <w:t>Dependiente de Etapa</w:t>
            </w:r>
          </w:p>
        </w:tc>
        <w:tc>
          <w:tcPr>
            <w:tcW w:w="3185" w:type="pct"/>
            <w:shd w:val="clear" w:color="auto" w:fill="auto"/>
            <w:vAlign w:val="center"/>
          </w:tcPr>
          <w:p w14:paraId="65938225" w14:textId="77777777" w:rsidR="004A27E9" w:rsidRPr="00632CA8" w:rsidRDefault="004A27E9" w:rsidP="00B34A6A">
            <w:pPr>
              <w:jc w:val="left"/>
              <w:rPr>
                <w:rFonts w:cs="Arial"/>
                <w:sz w:val="18"/>
                <w:szCs w:val="18"/>
                <w:lang w:val="es-MX" w:eastAsia="es-MX"/>
              </w:rPr>
            </w:pPr>
          </w:p>
          <w:p w14:paraId="66F4AE7D" w14:textId="77777777" w:rsidR="004A27E9" w:rsidRPr="00632CA8" w:rsidRDefault="004A27E9" w:rsidP="004A27E9">
            <w:pPr>
              <w:jc w:val="left"/>
              <w:rPr>
                <w:rFonts w:cs="Arial"/>
                <w:sz w:val="18"/>
                <w:szCs w:val="18"/>
                <w:lang w:val="es-MX" w:eastAsia="es-MX"/>
              </w:rPr>
            </w:pPr>
            <w:r w:rsidRPr="00632CA8">
              <w:rPr>
                <w:rFonts w:cs="Arial"/>
                <w:sz w:val="18"/>
                <w:szCs w:val="18"/>
                <w:lang w:val="es-MX" w:eastAsia="es-MX"/>
              </w:rPr>
              <w:t xml:space="preserve">Catálogo que permite la selección de opciones que indican la Sub Etapa </w:t>
            </w:r>
            <w:r w:rsidR="00433189" w:rsidRPr="00632CA8">
              <w:rPr>
                <w:rFonts w:cs="Arial"/>
                <w:sz w:val="18"/>
                <w:szCs w:val="18"/>
                <w:lang w:val="es-MX" w:eastAsia="es-MX"/>
              </w:rPr>
              <w:t>del prospecto que desea buscar</w:t>
            </w:r>
            <w:r w:rsidRPr="00632CA8">
              <w:rPr>
                <w:rFonts w:cs="Arial"/>
                <w:sz w:val="18"/>
                <w:szCs w:val="18"/>
                <w:lang w:val="es-MX" w:eastAsia="es-MX"/>
              </w:rPr>
              <w:t xml:space="preserve">.  </w:t>
            </w:r>
          </w:p>
          <w:p w14:paraId="53D6E493" w14:textId="77777777" w:rsidR="004A27E9" w:rsidRPr="00632CA8" w:rsidRDefault="004A27E9" w:rsidP="004A27E9">
            <w:pPr>
              <w:jc w:val="left"/>
              <w:rPr>
                <w:rFonts w:cs="Arial"/>
                <w:sz w:val="18"/>
                <w:szCs w:val="18"/>
                <w:lang w:val="es-MX" w:eastAsia="es-MX"/>
              </w:rPr>
            </w:pPr>
          </w:p>
          <w:p w14:paraId="760BBC35" w14:textId="77777777" w:rsidR="004A27E9" w:rsidRPr="00632CA8" w:rsidRDefault="004A27E9" w:rsidP="004A27E9">
            <w:pPr>
              <w:jc w:val="left"/>
              <w:rPr>
                <w:rFonts w:cs="Arial"/>
                <w:sz w:val="18"/>
                <w:szCs w:val="18"/>
                <w:lang w:val="es-MX" w:eastAsia="es-MX"/>
              </w:rPr>
            </w:pPr>
            <w:r w:rsidRPr="00632CA8">
              <w:rPr>
                <w:rFonts w:cs="Arial"/>
                <w:sz w:val="18"/>
                <w:szCs w:val="18"/>
                <w:lang w:val="es-MX" w:eastAsia="es-MX"/>
              </w:rPr>
              <w:t>Las opciones son:</w:t>
            </w:r>
          </w:p>
          <w:p w14:paraId="3B40312B" w14:textId="77777777" w:rsidR="00433189" w:rsidRPr="00632CA8" w:rsidRDefault="00433189" w:rsidP="004A27E9">
            <w:pPr>
              <w:jc w:val="left"/>
              <w:rPr>
                <w:rFonts w:cs="Arial"/>
                <w:sz w:val="18"/>
                <w:szCs w:val="18"/>
                <w:lang w:val="es-MX" w:eastAsia="es-MX"/>
              </w:rPr>
            </w:pPr>
          </w:p>
          <w:p w14:paraId="28AB1876" w14:textId="77777777" w:rsidR="004A27E9" w:rsidRPr="00632CA8" w:rsidRDefault="004A27E9" w:rsidP="004A27E9">
            <w:pPr>
              <w:jc w:val="left"/>
              <w:rPr>
                <w:rFonts w:cs="Arial"/>
                <w:sz w:val="18"/>
                <w:szCs w:val="18"/>
                <w:lang w:val="es-MX" w:eastAsia="es-MX"/>
              </w:rPr>
            </w:pPr>
            <w:r w:rsidRPr="00632CA8">
              <w:rPr>
                <w:rFonts w:cs="Arial"/>
                <w:sz w:val="18"/>
                <w:szCs w:val="18"/>
                <w:lang w:val="es-MX" w:eastAsia="es-MX"/>
              </w:rPr>
              <w:t>Para Etapa Prospecto: Sin gestión / Pre solicitud.</w:t>
            </w:r>
          </w:p>
          <w:p w14:paraId="46D6388A" w14:textId="77777777" w:rsidR="004A27E9" w:rsidRPr="00632CA8" w:rsidRDefault="004A27E9" w:rsidP="004A27E9">
            <w:pPr>
              <w:jc w:val="left"/>
              <w:rPr>
                <w:rFonts w:cs="Arial"/>
                <w:sz w:val="18"/>
                <w:szCs w:val="18"/>
                <w:lang w:val="es-MX" w:eastAsia="es-MX"/>
              </w:rPr>
            </w:pPr>
            <w:r w:rsidRPr="00632CA8">
              <w:rPr>
                <w:rFonts w:cs="Arial"/>
                <w:sz w:val="18"/>
                <w:szCs w:val="18"/>
                <w:lang w:val="es-MX" w:eastAsia="es-MX"/>
              </w:rPr>
              <w:t>Para Etapa Solicitud: Análisis / Autorización.</w:t>
            </w:r>
          </w:p>
          <w:p w14:paraId="2343DF86" w14:textId="77777777" w:rsidR="00B34A6A" w:rsidRPr="00632CA8" w:rsidRDefault="004A27E9" w:rsidP="004A27E9">
            <w:pPr>
              <w:jc w:val="left"/>
              <w:rPr>
                <w:rFonts w:cs="Arial"/>
                <w:sz w:val="18"/>
                <w:szCs w:val="18"/>
                <w:lang w:val="es-MX" w:eastAsia="es-MX"/>
              </w:rPr>
            </w:pPr>
            <w:r w:rsidRPr="00632CA8">
              <w:rPr>
                <w:rFonts w:cs="Arial"/>
                <w:sz w:val="18"/>
                <w:szCs w:val="18"/>
                <w:lang w:val="es-MX" w:eastAsia="es-MX"/>
              </w:rPr>
              <w:t xml:space="preserve">Para Etapa Contrato: Agenda / Firma </w:t>
            </w:r>
          </w:p>
        </w:tc>
      </w:tr>
      <w:tr w:rsidR="00CD3467" w:rsidRPr="00632CA8" w14:paraId="277659D7" w14:textId="77777777" w:rsidTr="007039B6">
        <w:trPr>
          <w:trHeight w:val="204"/>
        </w:trPr>
        <w:tc>
          <w:tcPr>
            <w:tcW w:w="653" w:type="pct"/>
            <w:shd w:val="clear" w:color="auto" w:fill="auto"/>
            <w:vAlign w:val="center"/>
          </w:tcPr>
          <w:p w14:paraId="049AC10A" w14:textId="77777777" w:rsidR="00CD3467" w:rsidRPr="00632CA8" w:rsidRDefault="00433189" w:rsidP="00FE676E">
            <w:pPr>
              <w:jc w:val="left"/>
              <w:rPr>
                <w:rFonts w:cs="Arial"/>
                <w:sz w:val="18"/>
                <w:szCs w:val="18"/>
                <w:lang w:val="es-MX" w:eastAsia="es-MX"/>
              </w:rPr>
            </w:pPr>
            <w:r w:rsidRPr="00632CA8">
              <w:rPr>
                <w:rFonts w:cs="Arial"/>
                <w:sz w:val="18"/>
                <w:szCs w:val="18"/>
                <w:lang w:val="es-MX" w:eastAsia="es-MX"/>
              </w:rPr>
              <w:t>Estatus</w:t>
            </w:r>
          </w:p>
        </w:tc>
        <w:tc>
          <w:tcPr>
            <w:tcW w:w="505" w:type="pct"/>
            <w:shd w:val="clear" w:color="auto" w:fill="auto"/>
            <w:vAlign w:val="center"/>
          </w:tcPr>
          <w:p w14:paraId="3FEC4252" w14:textId="77777777" w:rsidR="00CD3467" w:rsidRPr="00632CA8" w:rsidRDefault="00433189" w:rsidP="00FE676E">
            <w:pPr>
              <w:jc w:val="center"/>
              <w:rPr>
                <w:rFonts w:cs="Arial"/>
                <w:sz w:val="18"/>
                <w:szCs w:val="18"/>
                <w:lang w:val="es-MX" w:eastAsia="es-MX"/>
              </w:rPr>
            </w:pPr>
            <w:r w:rsidRPr="00632CA8">
              <w:rPr>
                <w:rFonts w:cs="Arial"/>
                <w:sz w:val="18"/>
                <w:szCs w:val="18"/>
                <w:lang w:val="es-MX" w:eastAsia="es-MX"/>
              </w:rPr>
              <w:t xml:space="preserve">Catálogo </w:t>
            </w:r>
            <w:r w:rsidRPr="00632CA8">
              <w:rPr>
                <w:rFonts w:cs="Arial"/>
                <w:bCs/>
                <w:sz w:val="18"/>
                <w:szCs w:val="18"/>
                <w:lang w:val="es-MX" w:eastAsia="es-MX"/>
              </w:rPr>
              <w:t>de selección de opciones</w:t>
            </w:r>
          </w:p>
        </w:tc>
        <w:tc>
          <w:tcPr>
            <w:tcW w:w="658" w:type="pct"/>
          </w:tcPr>
          <w:p w14:paraId="65B92BA3" w14:textId="77777777" w:rsidR="00433189" w:rsidRPr="00632CA8" w:rsidRDefault="00433189" w:rsidP="00433189">
            <w:pPr>
              <w:jc w:val="center"/>
              <w:rPr>
                <w:rFonts w:cs="Arial"/>
                <w:sz w:val="18"/>
                <w:szCs w:val="18"/>
                <w:lang w:val="es-MX" w:eastAsia="es-MX"/>
              </w:rPr>
            </w:pPr>
            <w:r w:rsidRPr="00632CA8">
              <w:rPr>
                <w:rFonts w:cs="Arial"/>
                <w:sz w:val="18"/>
                <w:szCs w:val="18"/>
                <w:lang w:val="es-MX" w:eastAsia="es-MX"/>
              </w:rPr>
              <w:t>Sí</w:t>
            </w:r>
          </w:p>
          <w:p w14:paraId="0BCC02FB" w14:textId="77777777" w:rsidR="00CD3467" w:rsidRPr="00632CA8" w:rsidRDefault="00433189" w:rsidP="00433189">
            <w:pPr>
              <w:jc w:val="center"/>
              <w:rPr>
                <w:rFonts w:cs="Arial"/>
                <w:sz w:val="18"/>
                <w:szCs w:val="18"/>
                <w:lang w:val="es-MX" w:eastAsia="es-MX"/>
              </w:rPr>
            </w:pPr>
            <w:r w:rsidRPr="00632CA8">
              <w:rPr>
                <w:rFonts w:cs="Arial"/>
                <w:sz w:val="18"/>
                <w:szCs w:val="18"/>
                <w:lang w:val="es-MX" w:eastAsia="es-MX"/>
              </w:rPr>
              <w:t>Dependiente de Sub Etapa</w:t>
            </w:r>
          </w:p>
        </w:tc>
        <w:tc>
          <w:tcPr>
            <w:tcW w:w="3185" w:type="pct"/>
            <w:shd w:val="clear" w:color="auto" w:fill="auto"/>
            <w:vAlign w:val="center"/>
          </w:tcPr>
          <w:p w14:paraId="2C9B06D7" w14:textId="77777777" w:rsidR="00433189" w:rsidRPr="00632CA8" w:rsidRDefault="00433189" w:rsidP="00433189">
            <w:pPr>
              <w:jc w:val="left"/>
              <w:rPr>
                <w:rFonts w:cs="Arial"/>
                <w:sz w:val="18"/>
                <w:szCs w:val="18"/>
                <w:lang w:val="es-MX" w:eastAsia="es-MX"/>
              </w:rPr>
            </w:pPr>
            <w:r w:rsidRPr="00632CA8">
              <w:rPr>
                <w:rFonts w:cs="Arial"/>
                <w:sz w:val="18"/>
                <w:szCs w:val="18"/>
                <w:lang w:val="es-MX" w:eastAsia="es-MX"/>
              </w:rPr>
              <w:t xml:space="preserve">Catálogo que permite la selección de opciones que indican el Estatus del prospecto que desea buscar.  </w:t>
            </w:r>
          </w:p>
          <w:p w14:paraId="52622DA9" w14:textId="77777777" w:rsidR="00CD3467" w:rsidRPr="00632CA8" w:rsidRDefault="00CD3467" w:rsidP="00FE676E">
            <w:pPr>
              <w:jc w:val="left"/>
              <w:rPr>
                <w:rFonts w:cs="Arial"/>
                <w:sz w:val="18"/>
                <w:szCs w:val="18"/>
                <w:lang w:val="es-MX" w:eastAsia="es-MX"/>
              </w:rPr>
            </w:pPr>
          </w:p>
          <w:p w14:paraId="1B7E9825" w14:textId="77777777" w:rsidR="00433189" w:rsidRPr="00632CA8" w:rsidRDefault="00433189" w:rsidP="00433189">
            <w:pPr>
              <w:jc w:val="left"/>
              <w:rPr>
                <w:rFonts w:cs="Arial"/>
                <w:sz w:val="18"/>
                <w:szCs w:val="18"/>
                <w:lang w:val="es-MX" w:eastAsia="es-MX"/>
              </w:rPr>
            </w:pPr>
            <w:r w:rsidRPr="00632CA8">
              <w:rPr>
                <w:rFonts w:cs="Arial"/>
                <w:sz w:val="18"/>
                <w:szCs w:val="18"/>
                <w:lang w:val="es-MX" w:eastAsia="es-MX"/>
              </w:rPr>
              <w:t>Las opciones son:</w:t>
            </w:r>
          </w:p>
          <w:p w14:paraId="629F7E8F" w14:textId="77777777" w:rsidR="005E658C" w:rsidRPr="00632CA8" w:rsidRDefault="005E658C" w:rsidP="00433189">
            <w:pPr>
              <w:jc w:val="left"/>
              <w:rPr>
                <w:rFonts w:cs="Arial"/>
                <w:sz w:val="18"/>
                <w:szCs w:val="18"/>
                <w:lang w:val="es-MX" w:eastAsia="es-MX"/>
              </w:rPr>
            </w:pPr>
          </w:p>
          <w:p w14:paraId="1BC719DB" w14:textId="77777777" w:rsidR="005E658C" w:rsidRPr="00632CA8" w:rsidRDefault="005E658C" w:rsidP="00433189">
            <w:pPr>
              <w:jc w:val="left"/>
              <w:rPr>
                <w:rFonts w:cs="Arial"/>
                <w:color w:val="FF0000"/>
                <w:sz w:val="18"/>
                <w:szCs w:val="18"/>
                <w:lang w:val="es-MX" w:eastAsia="es-MX"/>
              </w:rPr>
            </w:pPr>
            <w:r w:rsidRPr="00632CA8">
              <w:rPr>
                <w:rFonts w:cs="Arial"/>
                <w:sz w:val="18"/>
                <w:szCs w:val="18"/>
                <w:lang w:val="es-MX" w:eastAsia="es-MX"/>
              </w:rPr>
              <w:t xml:space="preserve">Para Sub Etapa Sin Gestión: </w:t>
            </w:r>
            <w:r w:rsidR="0078560A" w:rsidRPr="00632CA8">
              <w:rPr>
                <w:rFonts w:cs="Arial"/>
                <w:sz w:val="18"/>
                <w:szCs w:val="18"/>
                <w:lang w:val="es-MX" w:eastAsia="es-MX"/>
              </w:rPr>
              <w:t>Sin Folio</w:t>
            </w:r>
            <w:r w:rsidR="00435D28" w:rsidRPr="00632CA8">
              <w:rPr>
                <w:rFonts w:cs="Arial"/>
                <w:sz w:val="18"/>
                <w:szCs w:val="18"/>
                <w:lang w:val="es-MX" w:eastAsia="es-MX"/>
              </w:rPr>
              <w:t>.</w:t>
            </w:r>
          </w:p>
          <w:p w14:paraId="40379B3C" w14:textId="77777777" w:rsidR="005E658C" w:rsidRPr="00632CA8" w:rsidRDefault="005E658C" w:rsidP="00433189">
            <w:pPr>
              <w:jc w:val="left"/>
              <w:rPr>
                <w:rFonts w:cs="Arial"/>
                <w:color w:val="FF0000"/>
                <w:sz w:val="18"/>
                <w:szCs w:val="18"/>
                <w:lang w:val="es-MX" w:eastAsia="es-MX"/>
              </w:rPr>
            </w:pPr>
            <w:r w:rsidRPr="00632CA8">
              <w:rPr>
                <w:rFonts w:cs="Arial"/>
                <w:sz w:val="18"/>
                <w:szCs w:val="18"/>
                <w:lang w:val="es-MX" w:eastAsia="es-MX"/>
              </w:rPr>
              <w:t xml:space="preserve">Para Sub Etapa Pre Solicitud: </w:t>
            </w:r>
            <w:r w:rsidR="0078560A" w:rsidRPr="00632CA8">
              <w:rPr>
                <w:rFonts w:cs="Arial"/>
                <w:sz w:val="18"/>
                <w:szCs w:val="18"/>
                <w:lang w:val="es-MX" w:eastAsia="es-MX"/>
              </w:rPr>
              <w:t>Proceso.</w:t>
            </w:r>
            <w:r w:rsidR="0078560A" w:rsidRPr="00632CA8">
              <w:rPr>
                <w:rFonts w:cs="Arial"/>
                <w:color w:val="FF0000"/>
                <w:sz w:val="18"/>
                <w:szCs w:val="18"/>
                <w:lang w:val="es-MX" w:eastAsia="es-MX"/>
              </w:rPr>
              <w:t xml:space="preserve"> </w:t>
            </w:r>
          </w:p>
          <w:p w14:paraId="304B1AE0" w14:textId="77777777" w:rsidR="005E658C" w:rsidRPr="00632CA8" w:rsidRDefault="005E658C" w:rsidP="00433189">
            <w:pPr>
              <w:jc w:val="left"/>
              <w:rPr>
                <w:rFonts w:cs="Arial"/>
                <w:sz w:val="18"/>
                <w:szCs w:val="18"/>
                <w:lang w:val="es-MX" w:eastAsia="es-MX"/>
              </w:rPr>
            </w:pPr>
            <w:r w:rsidRPr="00632CA8">
              <w:rPr>
                <w:rFonts w:cs="Arial"/>
                <w:sz w:val="18"/>
                <w:szCs w:val="18"/>
                <w:lang w:val="es-MX" w:eastAsia="es-MX"/>
              </w:rPr>
              <w:t xml:space="preserve">Para Sub Etapa Análisis: Proceso, </w:t>
            </w:r>
            <w:r w:rsidR="00435D28" w:rsidRPr="00632CA8">
              <w:rPr>
                <w:rFonts w:cs="Arial"/>
                <w:sz w:val="18"/>
                <w:szCs w:val="18"/>
                <w:lang w:val="es-MX" w:eastAsia="es-MX"/>
              </w:rPr>
              <w:t xml:space="preserve">Aprobada, </w:t>
            </w:r>
            <w:r w:rsidRPr="00632CA8">
              <w:rPr>
                <w:rFonts w:cs="Arial"/>
                <w:sz w:val="18"/>
                <w:szCs w:val="18"/>
                <w:lang w:val="es-MX" w:eastAsia="es-MX"/>
              </w:rPr>
              <w:t>Pendiente</w:t>
            </w:r>
            <w:r w:rsidR="00435D28" w:rsidRPr="00632CA8">
              <w:rPr>
                <w:rFonts w:cs="Arial"/>
                <w:sz w:val="18"/>
                <w:szCs w:val="18"/>
                <w:lang w:val="es-MX" w:eastAsia="es-MX"/>
              </w:rPr>
              <w:t xml:space="preserve"> Renovación</w:t>
            </w:r>
            <w:r w:rsidRPr="00632CA8">
              <w:rPr>
                <w:rFonts w:cs="Arial"/>
                <w:sz w:val="18"/>
                <w:szCs w:val="18"/>
                <w:lang w:val="es-MX" w:eastAsia="es-MX"/>
              </w:rPr>
              <w:t xml:space="preserve">, </w:t>
            </w:r>
            <w:r w:rsidR="00435D28" w:rsidRPr="00632CA8">
              <w:rPr>
                <w:rFonts w:cs="Arial"/>
                <w:sz w:val="18"/>
                <w:szCs w:val="18"/>
                <w:lang w:val="es-MX" w:eastAsia="es-MX"/>
              </w:rPr>
              <w:t xml:space="preserve">Solventada, </w:t>
            </w:r>
            <w:r w:rsidRPr="00632CA8">
              <w:rPr>
                <w:rFonts w:cs="Arial"/>
                <w:sz w:val="18"/>
                <w:szCs w:val="18"/>
                <w:lang w:val="es-MX" w:eastAsia="es-MX"/>
              </w:rPr>
              <w:t>Rechazada</w:t>
            </w:r>
            <w:r w:rsidR="007039B6" w:rsidRPr="00632CA8">
              <w:rPr>
                <w:rFonts w:cs="Arial"/>
                <w:sz w:val="18"/>
                <w:szCs w:val="18"/>
                <w:lang w:val="es-MX" w:eastAsia="es-MX"/>
              </w:rPr>
              <w:t>,</w:t>
            </w:r>
          </w:p>
          <w:p w14:paraId="4C52C131" w14:textId="77777777" w:rsidR="005E658C" w:rsidRPr="00632CA8" w:rsidRDefault="005E658C" w:rsidP="00433189">
            <w:pPr>
              <w:jc w:val="left"/>
              <w:rPr>
                <w:rFonts w:cs="Arial"/>
                <w:sz w:val="18"/>
                <w:szCs w:val="18"/>
                <w:lang w:val="es-MX" w:eastAsia="es-MX"/>
              </w:rPr>
            </w:pPr>
            <w:r w:rsidRPr="00632CA8">
              <w:rPr>
                <w:rFonts w:cs="Arial"/>
                <w:sz w:val="18"/>
                <w:szCs w:val="18"/>
                <w:lang w:val="es-MX" w:eastAsia="es-MX"/>
              </w:rPr>
              <w:t>Para Sub Etapa Autorización: Autorizada, Rechazada.</w:t>
            </w:r>
          </w:p>
          <w:p w14:paraId="1DCA4906" w14:textId="77777777" w:rsidR="005E658C" w:rsidRPr="00632CA8" w:rsidRDefault="00435D28" w:rsidP="00433189">
            <w:pPr>
              <w:jc w:val="left"/>
              <w:rPr>
                <w:rFonts w:cs="Arial"/>
                <w:sz w:val="18"/>
                <w:szCs w:val="18"/>
                <w:lang w:val="es-MX" w:eastAsia="es-MX"/>
              </w:rPr>
            </w:pPr>
            <w:r w:rsidRPr="00632CA8">
              <w:rPr>
                <w:rFonts w:cs="Arial"/>
                <w:sz w:val="18"/>
                <w:szCs w:val="18"/>
                <w:lang w:val="es-MX" w:eastAsia="es-MX"/>
              </w:rPr>
              <w:t>Para Sub Etapa Agenda: Agendado</w:t>
            </w:r>
            <w:r w:rsidR="005E658C" w:rsidRPr="00632CA8">
              <w:rPr>
                <w:rFonts w:cs="Arial"/>
                <w:sz w:val="18"/>
                <w:szCs w:val="18"/>
                <w:lang w:val="es-MX" w:eastAsia="es-MX"/>
              </w:rPr>
              <w:t>, Rechazad</w:t>
            </w:r>
            <w:r w:rsidRPr="00632CA8">
              <w:rPr>
                <w:rFonts w:cs="Arial"/>
                <w:sz w:val="18"/>
                <w:szCs w:val="18"/>
                <w:lang w:val="es-MX" w:eastAsia="es-MX"/>
              </w:rPr>
              <w:t>o</w:t>
            </w:r>
            <w:r w:rsidR="005E658C" w:rsidRPr="00632CA8">
              <w:rPr>
                <w:rFonts w:cs="Arial"/>
                <w:sz w:val="18"/>
                <w:szCs w:val="18"/>
                <w:lang w:val="es-MX" w:eastAsia="es-MX"/>
              </w:rPr>
              <w:t xml:space="preserve">, Pendiente. </w:t>
            </w:r>
          </w:p>
          <w:p w14:paraId="746024F2" w14:textId="77777777" w:rsidR="00433189" w:rsidRPr="00632CA8" w:rsidRDefault="005E658C" w:rsidP="005E658C">
            <w:pPr>
              <w:jc w:val="left"/>
              <w:rPr>
                <w:rFonts w:cs="Arial"/>
                <w:sz w:val="18"/>
                <w:szCs w:val="18"/>
                <w:lang w:val="es-MX" w:eastAsia="es-MX"/>
              </w:rPr>
            </w:pPr>
            <w:r w:rsidRPr="00632CA8">
              <w:rPr>
                <w:rFonts w:cs="Arial"/>
                <w:sz w:val="18"/>
                <w:szCs w:val="18"/>
                <w:lang w:val="es-MX" w:eastAsia="es-MX"/>
              </w:rPr>
              <w:t xml:space="preserve">Para Sub Etapa Firma: Firmado, Pendiente, Rechazado. </w:t>
            </w:r>
          </w:p>
        </w:tc>
      </w:tr>
    </w:tbl>
    <w:p w14:paraId="026165C0" w14:textId="77777777" w:rsidR="00F452A9" w:rsidRPr="00632CA8" w:rsidRDefault="00F452A9" w:rsidP="00A2045A"/>
    <w:p w14:paraId="6D8925A7" w14:textId="77777777" w:rsidR="00D755C5" w:rsidRPr="00632CA8" w:rsidRDefault="00D755C5" w:rsidP="00A2045A">
      <w:r w:rsidRPr="00632CA8">
        <w:t>La pantalla muestra:</w:t>
      </w:r>
    </w:p>
    <w:p w14:paraId="41766CA2" w14:textId="77777777" w:rsidR="00D755C5" w:rsidRPr="00632CA8" w:rsidRDefault="00D755C5" w:rsidP="00A2045A"/>
    <w:p w14:paraId="77326215" w14:textId="77777777" w:rsidR="00D755C5" w:rsidRPr="00632CA8" w:rsidRDefault="00AD53F5" w:rsidP="00AD53F5">
      <w:pPr>
        <w:jc w:val="center"/>
      </w:pPr>
      <w:r w:rsidRPr="00632CA8">
        <w:rPr>
          <w:noProof/>
          <w:lang w:val="es-MX" w:eastAsia="es-MX"/>
        </w:rPr>
        <w:drawing>
          <wp:inline distT="0" distB="0" distL="0" distR="0" wp14:anchorId="543FF307" wp14:editId="345B4237">
            <wp:extent cx="5400000" cy="154644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1546446"/>
                    </a:xfrm>
                    <a:prstGeom prst="rect">
                      <a:avLst/>
                    </a:prstGeom>
                    <a:noFill/>
                  </pic:spPr>
                </pic:pic>
              </a:graphicData>
            </a:graphic>
          </wp:inline>
        </w:drawing>
      </w:r>
    </w:p>
    <w:p w14:paraId="62E9BAA9" w14:textId="77777777" w:rsidR="00EC65E9" w:rsidRPr="00632CA8" w:rsidRDefault="00EC65E9" w:rsidP="00AD53F5">
      <w:pPr>
        <w:jc w:val="center"/>
      </w:pPr>
    </w:p>
    <w:p w14:paraId="3BAAC920" w14:textId="77777777" w:rsidR="00EC65E9" w:rsidRPr="00632CA8" w:rsidRDefault="00EC65E9" w:rsidP="00EC65E9">
      <w:r w:rsidRPr="00632CA8">
        <w:t xml:space="preserve">Nota: Los filtros de búsqueda se muestran de acuerdo a la matriz: </w:t>
      </w:r>
      <w:r w:rsidR="00632CA8" w:rsidRPr="00632CA8">
        <w:t xml:space="preserve">5. </w:t>
      </w:r>
      <w:r w:rsidR="00F13544" w:rsidRPr="00632CA8">
        <w:t>“Filtros de búsqueda</w:t>
      </w:r>
      <w:r w:rsidR="009A3E96" w:rsidRPr="00632CA8">
        <w:t xml:space="preserve"> - Buzón</w:t>
      </w:r>
      <w:r w:rsidR="00F13544" w:rsidRPr="00632CA8">
        <w:t>”.</w:t>
      </w:r>
    </w:p>
    <w:p w14:paraId="21F2A166" w14:textId="77777777" w:rsidR="006B22CB" w:rsidRPr="00632CA8" w:rsidRDefault="006B22CB" w:rsidP="007B0E0F">
      <w:pPr>
        <w:pStyle w:val="Estilo4"/>
      </w:pPr>
      <w:bookmarkStart w:id="13" w:name="_Toc515878275"/>
      <w:r w:rsidRPr="00632CA8">
        <w:t>Buscar prospectos.</w:t>
      </w:r>
      <w:bookmarkEnd w:id="13"/>
      <w:r w:rsidRPr="00632CA8">
        <w:t xml:space="preserve"> </w:t>
      </w:r>
    </w:p>
    <w:p w14:paraId="7426988C" w14:textId="77777777" w:rsidR="00701306" w:rsidRPr="00632CA8" w:rsidRDefault="00701306" w:rsidP="006B22CB">
      <w:r w:rsidRPr="00632CA8">
        <w:t>Como usuario</w:t>
      </w:r>
      <w:r w:rsidR="00C079DD" w:rsidRPr="00632CA8">
        <w:t xml:space="preserve"> </w:t>
      </w:r>
      <w:r w:rsidRPr="00632CA8">
        <w:t xml:space="preserve"> </w:t>
      </w:r>
      <w:r w:rsidR="00F81DA7" w:rsidRPr="00632CA8">
        <w:t xml:space="preserve">Administrador  </w:t>
      </w:r>
      <w:r w:rsidRPr="00632CA8">
        <w:t>quiero que al realizar la acción “Buscar” se muestren los prospectos conforme a la selección de mis filtros de búsqueda.</w:t>
      </w:r>
    </w:p>
    <w:p w14:paraId="07B7328A" w14:textId="77777777" w:rsidR="008234FD" w:rsidRPr="00632CA8" w:rsidRDefault="008234FD" w:rsidP="006B22CB"/>
    <w:p w14:paraId="1A1A9F64" w14:textId="77777777" w:rsidR="006B22CB" w:rsidRPr="00632CA8" w:rsidRDefault="006B22CB" w:rsidP="00A2045A">
      <w:r w:rsidRPr="00632CA8">
        <w:t xml:space="preserve">Cuando el buscador no encuentre a los prospectos indicados con los filtros de búsqueda, se debe mostrar el mensaje “No se encontraron valores”. </w:t>
      </w:r>
    </w:p>
    <w:p w14:paraId="0A618F35" w14:textId="77777777" w:rsidR="00753930" w:rsidRPr="00632CA8" w:rsidRDefault="00753930" w:rsidP="00A2045A"/>
    <w:p w14:paraId="5BBF897E" w14:textId="77777777" w:rsidR="00753930" w:rsidRPr="00632CA8" w:rsidRDefault="00753930" w:rsidP="00A2045A">
      <w:r w:rsidRPr="00632CA8">
        <w:lastRenderedPageBreak/>
        <w:t xml:space="preserve">Para que el botón buscar se encuentre activo, se debe seleccionar al menos un filtro de búsqueda. </w:t>
      </w:r>
    </w:p>
    <w:p w14:paraId="5E0A8B2D" w14:textId="77777777" w:rsidR="00AD53F5" w:rsidRPr="00632CA8" w:rsidRDefault="00AD53F5" w:rsidP="007B0E0F">
      <w:pPr>
        <w:pStyle w:val="Estilo4"/>
      </w:pPr>
      <w:bookmarkStart w:id="14" w:name="_Toc515878276"/>
      <w:r w:rsidRPr="00632CA8">
        <w:t>Limpiar filtros de búsqueda.</w:t>
      </w:r>
      <w:bookmarkEnd w:id="14"/>
      <w:r w:rsidRPr="00632CA8">
        <w:t xml:space="preserve"> </w:t>
      </w:r>
    </w:p>
    <w:p w14:paraId="558A2679" w14:textId="77777777" w:rsidR="00701306" w:rsidRPr="00632CA8" w:rsidRDefault="00701306" w:rsidP="00A2045A">
      <w:r w:rsidRPr="00632CA8">
        <w:t xml:space="preserve">Como usuario </w:t>
      </w:r>
      <w:r w:rsidR="005C5ED4" w:rsidRPr="00632CA8">
        <w:t xml:space="preserve">Administrador  </w:t>
      </w:r>
      <w:r w:rsidRPr="00632CA8">
        <w:t>quiero poder inicializar los filtros de búsqueda para realizar una nueva búsqueda.</w:t>
      </w:r>
    </w:p>
    <w:p w14:paraId="2FF2C3BA" w14:textId="77777777" w:rsidR="00701306" w:rsidRPr="00632CA8" w:rsidRDefault="00701306" w:rsidP="00A2045A"/>
    <w:p w14:paraId="0F4B9343" w14:textId="77777777" w:rsidR="00AD53F5" w:rsidRPr="00632CA8" w:rsidRDefault="00AD53F5" w:rsidP="00A2045A">
      <w:r w:rsidRPr="00632CA8">
        <w:rPr>
          <w:noProof/>
          <w:lang w:val="es-MX" w:eastAsia="es-MX"/>
        </w:rPr>
        <w:drawing>
          <wp:inline distT="0" distB="0" distL="0" distR="0" wp14:anchorId="2C07F653" wp14:editId="4881866C">
            <wp:extent cx="5400000" cy="833901"/>
            <wp:effectExtent l="19050" t="19050" r="10795" b="234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833901"/>
                    </a:xfrm>
                    <a:prstGeom prst="rect">
                      <a:avLst/>
                    </a:prstGeom>
                    <a:noFill/>
                    <a:ln>
                      <a:solidFill>
                        <a:schemeClr val="bg1">
                          <a:lumMod val="65000"/>
                        </a:schemeClr>
                      </a:solidFill>
                    </a:ln>
                  </pic:spPr>
                </pic:pic>
              </a:graphicData>
            </a:graphic>
          </wp:inline>
        </w:drawing>
      </w:r>
    </w:p>
    <w:p w14:paraId="615D18E6" w14:textId="77777777" w:rsidR="00AB7B0A" w:rsidRPr="00632CA8" w:rsidRDefault="00AB7B0A" w:rsidP="007B0E0F">
      <w:pPr>
        <w:pStyle w:val="Estilo4"/>
      </w:pPr>
      <w:bookmarkStart w:id="15" w:name="_Toc515878277"/>
      <w:r w:rsidRPr="00632CA8">
        <w:t>Ver resultados de la búsqueda.</w:t>
      </w:r>
      <w:bookmarkEnd w:id="15"/>
      <w:r w:rsidRPr="00632CA8">
        <w:t xml:space="preserve"> </w:t>
      </w:r>
    </w:p>
    <w:p w14:paraId="4B912C29" w14:textId="77777777" w:rsidR="00AB7B0A" w:rsidRPr="00632CA8" w:rsidRDefault="00AB7B0A" w:rsidP="00A2045A"/>
    <w:p w14:paraId="1B57FD5C" w14:textId="77777777" w:rsidR="00701306" w:rsidRPr="00632CA8" w:rsidRDefault="00701306" w:rsidP="00A2045A">
      <w:r w:rsidRPr="00632CA8">
        <w:t>Como usuario</w:t>
      </w:r>
      <w:r w:rsidR="005C5ED4" w:rsidRPr="00632CA8">
        <w:t xml:space="preserve"> Administrador  </w:t>
      </w:r>
      <w:r w:rsidRPr="00632CA8">
        <w:t>quiero ver una tabla de resultados en la cual se muestre el total de prospectos encontrados.</w:t>
      </w:r>
    </w:p>
    <w:p w14:paraId="199F6B72" w14:textId="77777777" w:rsidR="00701306" w:rsidRPr="00632CA8" w:rsidRDefault="00701306" w:rsidP="00A2045A"/>
    <w:p w14:paraId="13E9B0A9" w14:textId="77777777" w:rsidR="00AB7B0A" w:rsidRPr="00632CA8" w:rsidRDefault="00AA42B4" w:rsidP="00A2045A">
      <w:r w:rsidRPr="00632CA8">
        <w:t>La tabla de resultados contiene las siguientes columnas:</w:t>
      </w:r>
    </w:p>
    <w:p w14:paraId="072AF85F" w14:textId="77777777" w:rsidR="00AA42B4" w:rsidRPr="00632CA8" w:rsidRDefault="00AA42B4" w:rsidP="00A2045A"/>
    <w:tbl>
      <w:tblPr>
        <w:tblW w:w="25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531"/>
      </w:tblGrid>
      <w:tr w:rsidR="00AA42B4" w:rsidRPr="00632CA8" w14:paraId="57B44AC7" w14:textId="77777777" w:rsidTr="00FC26A2">
        <w:trPr>
          <w:trHeight w:val="98"/>
        </w:trPr>
        <w:tc>
          <w:tcPr>
            <w:tcW w:w="5000" w:type="pct"/>
            <w:shd w:val="clear" w:color="000000" w:fill="BFBFBF"/>
            <w:vAlign w:val="center"/>
            <w:hideMark/>
          </w:tcPr>
          <w:p w14:paraId="1687181A" w14:textId="77777777" w:rsidR="00AA42B4" w:rsidRPr="00632CA8" w:rsidRDefault="00AA42B4" w:rsidP="00AA42B4">
            <w:pPr>
              <w:jc w:val="center"/>
              <w:rPr>
                <w:rFonts w:cs="Arial"/>
                <w:b/>
                <w:bCs/>
                <w:color w:val="000000"/>
                <w:szCs w:val="18"/>
                <w:lang w:val="es-MX" w:eastAsia="es-MX"/>
              </w:rPr>
            </w:pPr>
            <w:r w:rsidRPr="00632CA8">
              <w:rPr>
                <w:rFonts w:cs="Arial"/>
                <w:b/>
                <w:bCs/>
                <w:color w:val="000000"/>
                <w:szCs w:val="18"/>
                <w:lang w:val="es-MX" w:eastAsia="es-MX"/>
              </w:rPr>
              <w:t>Nombre de columna</w:t>
            </w:r>
          </w:p>
        </w:tc>
      </w:tr>
      <w:tr w:rsidR="000C0BB4" w:rsidRPr="00632CA8" w14:paraId="7BAC6722" w14:textId="77777777" w:rsidTr="00FC26A2">
        <w:trPr>
          <w:trHeight w:val="98"/>
        </w:trPr>
        <w:tc>
          <w:tcPr>
            <w:tcW w:w="5000" w:type="pct"/>
            <w:shd w:val="clear" w:color="auto" w:fill="auto"/>
            <w:vAlign w:val="center"/>
          </w:tcPr>
          <w:p w14:paraId="3AA58A03" w14:textId="77777777" w:rsidR="000C0BB4" w:rsidRPr="00632CA8" w:rsidRDefault="000C0BB4" w:rsidP="000C0BB4">
            <w:pPr>
              <w:jc w:val="left"/>
              <w:rPr>
                <w:rFonts w:cs="Arial"/>
                <w:szCs w:val="18"/>
                <w:lang w:val="es-MX" w:eastAsia="es-MX"/>
              </w:rPr>
            </w:pPr>
            <w:r w:rsidRPr="00632CA8">
              <w:rPr>
                <w:rFonts w:cs="Arial"/>
                <w:szCs w:val="18"/>
                <w:lang w:val="es-MX" w:eastAsia="es-MX"/>
              </w:rPr>
              <w:t>Fecha de última gestión</w:t>
            </w:r>
          </w:p>
        </w:tc>
      </w:tr>
      <w:tr w:rsidR="000C0BB4" w:rsidRPr="00632CA8" w14:paraId="5B145743" w14:textId="77777777" w:rsidTr="00FC26A2">
        <w:trPr>
          <w:trHeight w:val="98"/>
        </w:trPr>
        <w:tc>
          <w:tcPr>
            <w:tcW w:w="5000" w:type="pct"/>
            <w:shd w:val="clear" w:color="auto" w:fill="auto"/>
            <w:vAlign w:val="center"/>
          </w:tcPr>
          <w:p w14:paraId="1FFD7F96" w14:textId="77777777" w:rsidR="000C0BB4" w:rsidRPr="00632CA8" w:rsidRDefault="000C0BB4" w:rsidP="000C0BB4">
            <w:pPr>
              <w:jc w:val="left"/>
              <w:rPr>
                <w:rFonts w:cs="Arial"/>
                <w:szCs w:val="18"/>
                <w:lang w:val="es-MX" w:eastAsia="es-MX"/>
              </w:rPr>
            </w:pPr>
            <w:r w:rsidRPr="00632CA8">
              <w:rPr>
                <w:rFonts w:cs="Arial"/>
                <w:szCs w:val="18"/>
                <w:lang w:val="es-MX" w:eastAsia="es-MX"/>
              </w:rPr>
              <w:t>Fecha ejecución de Prospección</w:t>
            </w:r>
          </w:p>
        </w:tc>
      </w:tr>
      <w:tr w:rsidR="000C0BB4" w:rsidRPr="00632CA8" w14:paraId="48B1F668" w14:textId="77777777" w:rsidTr="00FC26A2">
        <w:trPr>
          <w:trHeight w:val="98"/>
        </w:trPr>
        <w:tc>
          <w:tcPr>
            <w:tcW w:w="5000" w:type="pct"/>
            <w:shd w:val="clear" w:color="auto" w:fill="auto"/>
            <w:vAlign w:val="center"/>
          </w:tcPr>
          <w:p w14:paraId="366480E7" w14:textId="77777777" w:rsidR="000C0BB4" w:rsidRPr="00632CA8" w:rsidRDefault="000C0BB4" w:rsidP="000C0BB4">
            <w:pPr>
              <w:jc w:val="left"/>
              <w:rPr>
                <w:rFonts w:cs="Arial"/>
                <w:szCs w:val="18"/>
                <w:lang w:val="es-MX" w:eastAsia="es-MX"/>
              </w:rPr>
            </w:pPr>
            <w:r w:rsidRPr="00632CA8">
              <w:rPr>
                <w:rFonts w:cs="Arial"/>
                <w:szCs w:val="18"/>
                <w:lang w:val="es-MX" w:eastAsia="es-MX"/>
              </w:rPr>
              <w:t>Producto</w:t>
            </w:r>
          </w:p>
        </w:tc>
      </w:tr>
      <w:tr w:rsidR="000C0BB4" w:rsidRPr="00632CA8" w14:paraId="3044DC2A" w14:textId="77777777" w:rsidTr="00FC26A2">
        <w:trPr>
          <w:trHeight w:val="98"/>
        </w:trPr>
        <w:tc>
          <w:tcPr>
            <w:tcW w:w="5000" w:type="pct"/>
            <w:shd w:val="clear" w:color="auto" w:fill="auto"/>
            <w:vAlign w:val="center"/>
          </w:tcPr>
          <w:p w14:paraId="6E46E179" w14:textId="77777777" w:rsidR="000C0BB4" w:rsidRPr="00632CA8" w:rsidRDefault="000C0BB4" w:rsidP="000C0BB4">
            <w:pPr>
              <w:jc w:val="left"/>
              <w:rPr>
                <w:rFonts w:cs="Arial"/>
                <w:szCs w:val="18"/>
                <w:lang w:val="es-MX" w:eastAsia="es-MX"/>
              </w:rPr>
            </w:pPr>
            <w:r w:rsidRPr="00632CA8">
              <w:rPr>
                <w:rFonts w:cs="Arial"/>
                <w:szCs w:val="18"/>
                <w:lang w:val="es-MX" w:eastAsia="es-MX"/>
              </w:rPr>
              <w:t>Subproducto</w:t>
            </w:r>
          </w:p>
        </w:tc>
      </w:tr>
      <w:tr w:rsidR="000C0BB4" w:rsidRPr="00632CA8" w14:paraId="26425D50" w14:textId="77777777" w:rsidTr="00FC26A2">
        <w:trPr>
          <w:trHeight w:val="98"/>
        </w:trPr>
        <w:tc>
          <w:tcPr>
            <w:tcW w:w="5000" w:type="pct"/>
            <w:shd w:val="clear" w:color="auto" w:fill="auto"/>
            <w:vAlign w:val="center"/>
          </w:tcPr>
          <w:p w14:paraId="5CBEFED0" w14:textId="77777777" w:rsidR="000C0BB4" w:rsidRPr="00632CA8" w:rsidRDefault="000C0BB4" w:rsidP="000C0BB4">
            <w:pPr>
              <w:jc w:val="left"/>
              <w:rPr>
                <w:rFonts w:cs="Arial"/>
                <w:szCs w:val="18"/>
                <w:lang w:val="es-MX" w:eastAsia="es-MX"/>
              </w:rPr>
            </w:pPr>
            <w:r w:rsidRPr="00632CA8">
              <w:rPr>
                <w:rFonts w:cs="Arial"/>
                <w:szCs w:val="18"/>
                <w:lang w:val="es-MX" w:eastAsia="es-MX"/>
              </w:rPr>
              <w:t xml:space="preserve">Número de </w:t>
            </w:r>
            <w:r w:rsidR="00B173C7" w:rsidRPr="00632CA8">
              <w:rPr>
                <w:rFonts w:cs="Arial"/>
                <w:szCs w:val="18"/>
                <w:lang w:val="es-MX" w:eastAsia="es-MX"/>
              </w:rPr>
              <w:t>Prospecto</w:t>
            </w:r>
          </w:p>
        </w:tc>
      </w:tr>
      <w:tr w:rsidR="000C0BB4" w:rsidRPr="00632CA8" w14:paraId="0A22A79E" w14:textId="77777777" w:rsidTr="00FC26A2">
        <w:trPr>
          <w:trHeight w:val="98"/>
        </w:trPr>
        <w:tc>
          <w:tcPr>
            <w:tcW w:w="5000" w:type="pct"/>
            <w:shd w:val="clear" w:color="auto" w:fill="auto"/>
            <w:vAlign w:val="center"/>
          </w:tcPr>
          <w:p w14:paraId="5B02812E" w14:textId="77777777" w:rsidR="000C0BB4" w:rsidRPr="00632CA8" w:rsidRDefault="000C0BB4" w:rsidP="000C0BB4">
            <w:pPr>
              <w:jc w:val="left"/>
              <w:rPr>
                <w:rFonts w:cs="Arial"/>
                <w:szCs w:val="18"/>
                <w:lang w:val="es-MX" w:eastAsia="es-MX"/>
              </w:rPr>
            </w:pPr>
            <w:r w:rsidRPr="00632CA8">
              <w:rPr>
                <w:rFonts w:cs="Arial"/>
                <w:szCs w:val="18"/>
                <w:lang w:val="es-MX" w:eastAsia="es-MX"/>
              </w:rPr>
              <w:t>Folio</w:t>
            </w:r>
          </w:p>
        </w:tc>
      </w:tr>
      <w:tr w:rsidR="000C0BB4" w:rsidRPr="00632CA8" w14:paraId="01535FFB" w14:textId="77777777" w:rsidTr="00FC26A2">
        <w:trPr>
          <w:trHeight w:val="92"/>
        </w:trPr>
        <w:tc>
          <w:tcPr>
            <w:tcW w:w="5000" w:type="pct"/>
            <w:shd w:val="clear" w:color="auto" w:fill="auto"/>
            <w:vAlign w:val="center"/>
            <w:hideMark/>
          </w:tcPr>
          <w:p w14:paraId="6E850D12" w14:textId="77777777" w:rsidR="000C0BB4" w:rsidRPr="00632CA8" w:rsidRDefault="000C0BB4" w:rsidP="000C0BB4">
            <w:pPr>
              <w:jc w:val="left"/>
              <w:rPr>
                <w:rFonts w:cs="Arial"/>
                <w:szCs w:val="18"/>
                <w:lang w:val="es-MX" w:eastAsia="es-MX"/>
              </w:rPr>
            </w:pPr>
            <w:r w:rsidRPr="00632CA8">
              <w:rPr>
                <w:rFonts w:cs="Arial"/>
                <w:szCs w:val="18"/>
                <w:lang w:val="es-MX" w:eastAsia="es-MX"/>
              </w:rPr>
              <w:t>Primer Nombre</w:t>
            </w:r>
          </w:p>
        </w:tc>
      </w:tr>
      <w:tr w:rsidR="000C0BB4" w:rsidRPr="00632CA8" w14:paraId="6E7839F6" w14:textId="77777777" w:rsidTr="00FC26A2">
        <w:trPr>
          <w:trHeight w:val="96"/>
        </w:trPr>
        <w:tc>
          <w:tcPr>
            <w:tcW w:w="5000" w:type="pct"/>
            <w:shd w:val="clear" w:color="auto" w:fill="auto"/>
            <w:vAlign w:val="center"/>
            <w:hideMark/>
          </w:tcPr>
          <w:p w14:paraId="7695DE25" w14:textId="77777777" w:rsidR="000C0BB4" w:rsidRPr="00632CA8" w:rsidRDefault="000C0BB4" w:rsidP="000C0BB4">
            <w:pPr>
              <w:jc w:val="left"/>
              <w:rPr>
                <w:rFonts w:cs="Arial"/>
                <w:szCs w:val="18"/>
                <w:lang w:val="es-MX" w:eastAsia="es-MX"/>
              </w:rPr>
            </w:pPr>
            <w:r w:rsidRPr="00632CA8">
              <w:rPr>
                <w:rFonts w:cs="Arial"/>
                <w:szCs w:val="18"/>
                <w:lang w:val="es-MX" w:eastAsia="es-MX"/>
              </w:rPr>
              <w:t>Segundo Nombre</w:t>
            </w:r>
          </w:p>
        </w:tc>
      </w:tr>
      <w:tr w:rsidR="000C0BB4" w:rsidRPr="00632CA8" w14:paraId="6437EE72" w14:textId="77777777" w:rsidTr="00FC26A2">
        <w:trPr>
          <w:trHeight w:val="170"/>
        </w:trPr>
        <w:tc>
          <w:tcPr>
            <w:tcW w:w="5000" w:type="pct"/>
            <w:shd w:val="clear" w:color="auto" w:fill="auto"/>
            <w:vAlign w:val="center"/>
            <w:hideMark/>
          </w:tcPr>
          <w:p w14:paraId="155475CD" w14:textId="77777777" w:rsidR="000C0BB4" w:rsidRPr="00632CA8" w:rsidRDefault="000C0BB4" w:rsidP="000C0BB4">
            <w:pPr>
              <w:jc w:val="left"/>
              <w:rPr>
                <w:rFonts w:cs="Arial"/>
                <w:color w:val="000000"/>
                <w:szCs w:val="18"/>
                <w:lang w:val="es-MX" w:eastAsia="es-MX"/>
              </w:rPr>
            </w:pPr>
            <w:r w:rsidRPr="00632CA8">
              <w:rPr>
                <w:rFonts w:cs="Arial"/>
                <w:color w:val="000000"/>
                <w:szCs w:val="18"/>
                <w:lang w:val="es-MX" w:eastAsia="es-MX"/>
              </w:rPr>
              <w:t>Apellido Paterno</w:t>
            </w:r>
          </w:p>
        </w:tc>
      </w:tr>
      <w:tr w:rsidR="000C0BB4" w:rsidRPr="00632CA8" w14:paraId="757A447A" w14:textId="77777777" w:rsidTr="00FC26A2">
        <w:trPr>
          <w:trHeight w:val="144"/>
        </w:trPr>
        <w:tc>
          <w:tcPr>
            <w:tcW w:w="5000" w:type="pct"/>
            <w:shd w:val="clear" w:color="auto" w:fill="auto"/>
            <w:vAlign w:val="center"/>
            <w:hideMark/>
          </w:tcPr>
          <w:p w14:paraId="50C3755D" w14:textId="77777777" w:rsidR="000C0BB4" w:rsidRPr="00632CA8" w:rsidRDefault="000C0BB4" w:rsidP="000C0BB4">
            <w:pPr>
              <w:jc w:val="left"/>
              <w:rPr>
                <w:rFonts w:cs="Arial"/>
                <w:szCs w:val="18"/>
                <w:lang w:val="es-MX" w:eastAsia="es-MX"/>
              </w:rPr>
            </w:pPr>
            <w:r w:rsidRPr="00632CA8">
              <w:rPr>
                <w:rFonts w:cs="Arial"/>
                <w:szCs w:val="18"/>
                <w:lang w:val="es-MX" w:eastAsia="es-MX"/>
              </w:rPr>
              <w:t>Apellido Materno</w:t>
            </w:r>
          </w:p>
        </w:tc>
      </w:tr>
      <w:tr w:rsidR="000C0BB4" w:rsidRPr="00632CA8" w14:paraId="56C35977" w14:textId="77777777" w:rsidTr="00FC26A2">
        <w:trPr>
          <w:trHeight w:val="75"/>
        </w:trPr>
        <w:tc>
          <w:tcPr>
            <w:tcW w:w="5000" w:type="pct"/>
            <w:shd w:val="clear" w:color="auto" w:fill="auto"/>
            <w:vAlign w:val="center"/>
            <w:hideMark/>
          </w:tcPr>
          <w:p w14:paraId="6EA1F866" w14:textId="77777777" w:rsidR="000C0BB4" w:rsidRPr="00632CA8" w:rsidRDefault="000C0BB4" w:rsidP="000C0BB4">
            <w:pPr>
              <w:jc w:val="left"/>
              <w:rPr>
                <w:rFonts w:cs="Arial"/>
                <w:szCs w:val="18"/>
                <w:lang w:val="es-MX" w:eastAsia="es-MX"/>
              </w:rPr>
            </w:pPr>
            <w:r w:rsidRPr="00632CA8">
              <w:rPr>
                <w:rFonts w:cs="Arial"/>
                <w:szCs w:val="18"/>
                <w:lang w:val="es-MX" w:eastAsia="es-MX"/>
              </w:rPr>
              <w:t>Fecha de nacimiento</w:t>
            </w:r>
          </w:p>
        </w:tc>
      </w:tr>
      <w:tr w:rsidR="000C0BB4" w:rsidRPr="00632CA8" w14:paraId="41AF7EF0" w14:textId="77777777" w:rsidTr="00FC26A2">
        <w:trPr>
          <w:trHeight w:val="150"/>
        </w:trPr>
        <w:tc>
          <w:tcPr>
            <w:tcW w:w="5000" w:type="pct"/>
            <w:shd w:val="clear" w:color="auto" w:fill="auto"/>
            <w:vAlign w:val="center"/>
            <w:hideMark/>
          </w:tcPr>
          <w:p w14:paraId="1F4C002D" w14:textId="77777777" w:rsidR="000C0BB4" w:rsidRPr="00632CA8" w:rsidRDefault="000C0BB4" w:rsidP="000C0BB4">
            <w:pPr>
              <w:jc w:val="left"/>
              <w:rPr>
                <w:rFonts w:cs="Arial"/>
                <w:szCs w:val="18"/>
                <w:lang w:val="es-MX" w:eastAsia="es-MX"/>
              </w:rPr>
            </w:pPr>
            <w:r w:rsidRPr="00632CA8">
              <w:rPr>
                <w:rFonts w:cs="Arial"/>
                <w:szCs w:val="18"/>
                <w:lang w:val="es-MX" w:eastAsia="es-MX"/>
              </w:rPr>
              <w:t>Etapa</w:t>
            </w:r>
          </w:p>
        </w:tc>
      </w:tr>
      <w:tr w:rsidR="000C0BB4" w:rsidRPr="00632CA8" w14:paraId="5D2D1568" w14:textId="77777777" w:rsidTr="00FC26A2">
        <w:trPr>
          <w:trHeight w:val="68"/>
        </w:trPr>
        <w:tc>
          <w:tcPr>
            <w:tcW w:w="5000" w:type="pct"/>
            <w:shd w:val="clear" w:color="auto" w:fill="auto"/>
            <w:vAlign w:val="center"/>
            <w:hideMark/>
          </w:tcPr>
          <w:p w14:paraId="04A586B2" w14:textId="77777777" w:rsidR="000C0BB4" w:rsidRPr="00632CA8" w:rsidRDefault="000C0BB4" w:rsidP="000C0BB4">
            <w:pPr>
              <w:jc w:val="left"/>
              <w:rPr>
                <w:rFonts w:cs="Arial"/>
                <w:szCs w:val="18"/>
                <w:lang w:val="es-MX" w:eastAsia="es-MX"/>
              </w:rPr>
            </w:pPr>
            <w:r w:rsidRPr="00632CA8">
              <w:rPr>
                <w:rFonts w:cs="Arial"/>
                <w:szCs w:val="18"/>
                <w:lang w:val="es-MX" w:eastAsia="es-MX"/>
              </w:rPr>
              <w:t>Sub Etapa</w:t>
            </w:r>
          </w:p>
        </w:tc>
      </w:tr>
      <w:tr w:rsidR="000C0BB4" w:rsidRPr="00632CA8" w14:paraId="4B2F5A89" w14:textId="77777777" w:rsidTr="00FC26A2">
        <w:trPr>
          <w:trHeight w:val="128"/>
        </w:trPr>
        <w:tc>
          <w:tcPr>
            <w:tcW w:w="5000" w:type="pct"/>
            <w:shd w:val="clear" w:color="auto" w:fill="auto"/>
            <w:vAlign w:val="center"/>
            <w:hideMark/>
          </w:tcPr>
          <w:p w14:paraId="259B2035" w14:textId="77777777" w:rsidR="000C0BB4" w:rsidRPr="00632CA8" w:rsidRDefault="000C0BB4" w:rsidP="000C0BB4">
            <w:pPr>
              <w:jc w:val="left"/>
              <w:rPr>
                <w:rFonts w:cs="Arial"/>
                <w:szCs w:val="18"/>
                <w:lang w:val="es-MX" w:eastAsia="es-MX"/>
              </w:rPr>
            </w:pPr>
            <w:r w:rsidRPr="00632CA8">
              <w:rPr>
                <w:rFonts w:cs="Arial"/>
                <w:szCs w:val="18"/>
                <w:lang w:val="es-MX" w:eastAsia="es-MX"/>
              </w:rPr>
              <w:t>Estatus</w:t>
            </w:r>
          </w:p>
        </w:tc>
      </w:tr>
    </w:tbl>
    <w:p w14:paraId="72B105F8" w14:textId="77777777" w:rsidR="00D755C5" w:rsidRPr="00632CA8" w:rsidRDefault="00D755C5" w:rsidP="00D755C5"/>
    <w:p w14:paraId="0C3EF0E2" w14:textId="77777777" w:rsidR="00D755C5" w:rsidRPr="00632CA8" w:rsidRDefault="00D755C5" w:rsidP="00D755C5">
      <w:r w:rsidRPr="00632CA8">
        <w:t>La pantalla muestra:</w:t>
      </w:r>
    </w:p>
    <w:p w14:paraId="65ABD641" w14:textId="77777777" w:rsidR="00AD53F5" w:rsidRPr="00632CA8" w:rsidRDefault="00AD53F5" w:rsidP="00D755C5"/>
    <w:p w14:paraId="0C4778BF" w14:textId="77777777" w:rsidR="00D755C5" w:rsidRPr="00632CA8" w:rsidRDefault="00AD53F5" w:rsidP="00D755C5">
      <w:r w:rsidRPr="00632CA8">
        <w:rPr>
          <w:noProof/>
          <w:lang w:val="es-MX" w:eastAsia="es-MX"/>
        </w:rPr>
        <w:drawing>
          <wp:inline distT="0" distB="0" distL="0" distR="0" wp14:anchorId="2C0EC6E3" wp14:editId="4DF0AA49">
            <wp:extent cx="5400000" cy="612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612255"/>
                    </a:xfrm>
                    <a:prstGeom prst="rect">
                      <a:avLst/>
                    </a:prstGeom>
                    <a:noFill/>
                  </pic:spPr>
                </pic:pic>
              </a:graphicData>
            </a:graphic>
          </wp:inline>
        </w:drawing>
      </w:r>
    </w:p>
    <w:p w14:paraId="2CEFF7E7" w14:textId="77777777" w:rsidR="008234FD" w:rsidRPr="00632CA8" w:rsidRDefault="008234FD" w:rsidP="00397640">
      <w:pPr>
        <w:pStyle w:val="Estilo4"/>
      </w:pPr>
      <w:bookmarkStart w:id="16" w:name="_Toc515878278"/>
      <w:r w:rsidRPr="00632CA8">
        <w:lastRenderedPageBreak/>
        <w:t>Paginador de resultados.</w:t>
      </w:r>
      <w:bookmarkEnd w:id="16"/>
      <w:r w:rsidRPr="00632CA8">
        <w:t xml:space="preserve"> </w:t>
      </w:r>
    </w:p>
    <w:p w14:paraId="0D061B75" w14:textId="77777777" w:rsidR="008A70DB" w:rsidRPr="00632CA8" w:rsidRDefault="008A70DB" w:rsidP="008234FD">
      <w:r w:rsidRPr="00632CA8">
        <w:t xml:space="preserve">Como usuario </w:t>
      </w:r>
      <w:r w:rsidR="005C5ED4" w:rsidRPr="00632CA8">
        <w:t xml:space="preserve">Administrador  </w:t>
      </w:r>
      <w:r w:rsidRPr="00632CA8">
        <w:t>quiero que se desplieguen 15 registros por página para poder obtener una vista optima de los prospectos por cada tabla del sistema.</w:t>
      </w:r>
    </w:p>
    <w:p w14:paraId="3E58165F" w14:textId="77777777" w:rsidR="008234FD" w:rsidRPr="00632CA8" w:rsidRDefault="008234FD" w:rsidP="008234FD"/>
    <w:p w14:paraId="545EFD32" w14:textId="77777777" w:rsidR="00D755C5" w:rsidRPr="00632CA8" w:rsidRDefault="006355BC" w:rsidP="00D755C5">
      <w:r w:rsidRPr="00632CA8">
        <w:t>Ejemplo</w:t>
      </w:r>
      <w:r w:rsidR="00D755C5" w:rsidRPr="00632CA8">
        <w:t>:</w:t>
      </w:r>
    </w:p>
    <w:p w14:paraId="5B245A54" w14:textId="77777777" w:rsidR="00AD53F5" w:rsidRPr="00632CA8" w:rsidRDefault="00AD53F5" w:rsidP="00D755C5"/>
    <w:p w14:paraId="1CAA2953" w14:textId="77777777" w:rsidR="00D755C5" w:rsidRPr="00632CA8" w:rsidRDefault="00AD53F5" w:rsidP="008234FD">
      <w:r w:rsidRPr="00632CA8">
        <w:rPr>
          <w:noProof/>
          <w:lang w:val="es-MX" w:eastAsia="es-MX"/>
        </w:rPr>
        <w:drawing>
          <wp:inline distT="0" distB="0" distL="0" distR="0" wp14:anchorId="24C198B9" wp14:editId="320CC1C2">
            <wp:extent cx="5400000" cy="833901"/>
            <wp:effectExtent l="19050" t="19050" r="10795" b="2349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833901"/>
                    </a:xfrm>
                    <a:prstGeom prst="rect">
                      <a:avLst/>
                    </a:prstGeom>
                    <a:noFill/>
                    <a:ln>
                      <a:solidFill>
                        <a:schemeClr val="bg1">
                          <a:lumMod val="65000"/>
                        </a:schemeClr>
                      </a:solidFill>
                    </a:ln>
                  </pic:spPr>
                </pic:pic>
              </a:graphicData>
            </a:graphic>
          </wp:inline>
        </w:drawing>
      </w:r>
    </w:p>
    <w:p w14:paraId="470022B4" w14:textId="77777777" w:rsidR="009225D0" w:rsidRPr="00632CA8" w:rsidRDefault="009225D0" w:rsidP="00397640">
      <w:pPr>
        <w:pStyle w:val="Estilo4"/>
      </w:pPr>
      <w:bookmarkStart w:id="17" w:name="_Toc515878279"/>
      <w:r w:rsidRPr="00632CA8">
        <w:t>Ingresar a la pantalla de la Sub Etapa en la que se encuentre el prospecto.</w:t>
      </w:r>
      <w:bookmarkEnd w:id="17"/>
      <w:r w:rsidRPr="00632CA8">
        <w:t xml:space="preserve"> </w:t>
      </w:r>
    </w:p>
    <w:p w14:paraId="6B402D27" w14:textId="77777777" w:rsidR="00C079DD" w:rsidRPr="00632CA8" w:rsidRDefault="00C079DD" w:rsidP="000C789C">
      <w:r w:rsidRPr="00632CA8">
        <w:t>Como usuario</w:t>
      </w:r>
      <w:r w:rsidR="000C789C" w:rsidRPr="00632CA8">
        <w:t xml:space="preserve"> Administrador</w:t>
      </w:r>
      <w:r w:rsidR="005C5ED4" w:rsidRPr="00632CA8">
        <w:t xml:space="preserve"> </w:t>
      </w:r>
      <w:r w:rsidR="000C789C" w:rsidRPr="00632CA8">
        <w:t>quiero poder ingresar a la pantalla de la Sub Etapa en la que se encuentre el prospecto desde la pantalla “Buzón” para iniciar/ continuar el proceso.</w:t>
      </w:r>
    </w:p>
    <w:p w14:paraId="1811223D" w14:textId="77777777" w:rsidR="00C079DD" w:rsidRPr="00632CA8" w:rsidRDefault="00C079DD" w:rsidP="008234FD"/>
    <w:p w14:paraId="645B3561" w14:textId="77777777" w:rsidR="009225D0" w:rsidRPr="00632CA8" w:rsidRDefault="00765642" w:rsidP="008234FD">
      <w:r w:rsidRPr="00632CA8">
        <w:t xml:space="preserve">El usuario podrá visualizar en la columna “Sub Etapa” el link de acceso </w:t>
      </w:r>
      <w:r w:rsidR="0018310A" w:rsidRPr="00632CA8">
        <w:t>en el</w:t>
      </w:r>
      <w:r w:rsidRPr="00632CA8">
        <w:t xml:space="preserve"> cual puede iniciar / continuar el proceso del prospecto seleccionado. </w:t>
      </w:r>
      <w:r w:rsidR="0018310A" w:rsidRPr="00632CA8">
        <w:t>Al dar clic se debe mostrar la pantalla en la cual debe continuar el proceso del prospecto.</w:t>
      </w:r>
    </w:p>
    <w:p w14:paraId="1A1BC56C" w14:textId="77777777" w:rsidR="00765642" w:rsidRPr="00632CA8" w:rsidRDefault="00765642" w:rsidP="008234FD"/>
    <w:p w14:paraId="36718B63" w14:textId="77777777" w:rsidR="00765642" w:rsidRPr="00632CA8" w:rsidRDefault="00765642" w:rsidP="00765642">
      <w:pPr>
        <w:jc w:val="center"/>
      </w:pPr>
      <w:r w:rsidRPr="00632CA8">
        <w:rPr>
          <w:noProof/>
          <w:lang w:val="es-MX" w:eastAsia="es-MX"/>
        </w:rPr>
        <w:drawing>
          <wp:inline distT="0" distB="0" distL="0" distR="0" wp14:anchorId="2E71ED12" wp14:editId="63A08ADA">
            <wp:extent cx="5400000" cy="833901"/>
            <wp:effectExtent l="19050" t="19050" r="10795" b="234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833901"/>
                    </a:xfrm>
                    <a:prstGeom prst="rect">
                      <a:avLst/>
                    </a:prstGeom>
                    <a:noFill/>
                    <a:ln>
                      <a:solidFill>
                        <a:schemeClr val="bg1">
                          <a:lumMod val="65000"/>
                        </a:schemeClr>
                      </a:solidFill>
                    </a:ln>
                  </pic:spPr>
                </pic:pic>
              </a:graphicData>
            </a:graphic>
          </wp:inline>
        </w:drawing>
      </w:r>
    </w:p>
    <w:p w14:paraId="3CFD35EC" w14:textId="77777777" w:rsidR="0020615E" w:rsidRPr="00632CA8" w:rsidRDefault="0020615E" w:rsidP="00765642">
      <w:pPr>
        <w:jc w:val="center"/>
      </w:pPr>
    </w:p>
    <w:p w14:paraId="590A7A38" w14:textId="77777777" w:rsidR="00D62267" w:rsidRPr="00632CA8" w:rsidRDefault="00652676" w:rsidP="00397640">
      <w:pPr>
        <w:pStyle w:val="Estilo4"/>
      </w:pPr>
      <w:bookmarkStart w:id="18" w:name="_Toc515878280"/>
      <w:r w:rsidRPr="00632CA8">
        <w:t xml:space="preserve">Datos generales del </w:t>
      </w:r>
      <w:r w:rsidR="00B173C7" w:rsidRPr="00632CA8">
        <w:t>prospecto</w:t>
      </w:r>
      <w:r w:rsidRPr="00632CA8">
        <w:t xml:space="preserve"> en todas las pantallas</w:t>
      </w:r>
      <w:r w:rsidR="00B165A5" w:rsidRPr="00632CA8">
        <w:t>.</w:t>
      </w:r>
      <w:bookmarkEnd w:id="18"/>
      <w:r w:rsidR="00B165A5" w:rsidRPr="00632CA8">
        <w:t xml:space="preserve"> </w:t>
      </w:r>
    </w:p>
    <w:p w14:paraId="01FFAE3C" w14:textId="77777777" w:rsidR="006B499C" w:rsidRPr="00632CA8" w:rsidRDefault="006B499C" w:rsidP="00B165A5"/>
    <w:p w14:paraId="48CBD8E3" w14:textId="77777777" w:rsidR="006B499C" w:rsidRPr="00632CA8" w:rsidRDefault="006B499C" w:rsidP="0020615E">
      <w:r w:rsidRPr="00632CA8">
        <w:t xml:space="preserve">Como usuario </w:t>
      </w:r>
      <w:r w:rsidR="0020615E" w:rsidRPr="00632CA8">
        <w:t xml:space="preserve">Administrador </w:t>
      </w:r>
      <w:r w:rsidR="00652676" w:rsidRPr="00632CA8">
        <w:t>quiero que en todas las pantallas, se muestre los datos generales del prospecto de forma fija para continuar validando la información.</w:t>
      </w:r>
    </w:p>
    <w:p w14:paraId="4F4C52EF" w14:textId="77777777" w:rsidR="006B499C" w:rsidRPr="00632CA8" w:rsidRDefault="006B499C" w:rsidP="00B165A5"/>
    <w:p w14:paraId="3E167CD5" w14:textId="77777777" w:rsidR="00FF6E64" w:rsidRPr="00632CA8" w:rsidRDefault="00D46C17" w:rsidP="006F699B">
      <w:pPr>
        <w:jc w:val="center"/>
      </w:pPr>
      <w:r>
        <w:rPr>
          <w:noProof/>
          <w:lang w:val="es-MX" w:eastAsia="es-MX"/>
        </w:rPr>
        <w:drawing>
          <wp:inline distT="0" distB="0" distL="0" distR="0" wp14:anchorId="20FBB9B2" wp14:editId="740F95BD">
            <wp:extent cx="5400000" cy="70874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708741"/>
                    </a:xfrm>
                    <a:prstGeom prst="rect">
                      <a:avLst/>
                    </a:prstGeom>
                    <a:noFill/>
                  </pic:spPr>
                </pic:pic>
              </a:graphicData>
            </a:graphic>
          </wp:inline>
        </w:drawing>
      </w:r>
    </w:p>
    <w:p w14:paraId="7FBFC154" w14:textId="77777777" w:rsidR="00782C4E" w:rsidRPr="00632CA8" w:rsidRDefault="00782C4E" w:rsidP="006F699B">
      <w:pPr>
        <w:jc w:val="center"/>
      </w:pPr>
    </w:p>
    <w:p w14:paraId="7A68BE6E" w14:textId="77777777" w:rsidR="00782C4E" w:rsidRPr="00632CA8" w:rsidRDefault="00782C4E" w:rsidP="00782C4E">
      <w:r w:rsidRPr="00632CA8">
        <w:t>El encabezado de pantalla muestra:</w:t>
      </w:r>
    </w:p>
    <w:p w14:paraId="1F5E792D" w14:textId="77777777" w:rsidR="00782C4E" w:rsidRPr="00632CA8" w:rsidRDefault="00782C4E" w:rsidP="00782C4E"/>
    <w:tbl>
      <w:tblPr>
        <w:tblStyle w:val="Tablaconcuadrcula"/>
        <w:tblW w:w="0" w:type="auto"/>
        <w:tblLook w:val="04A0" w:firstRow="1" w:lastRow="0" w:firstColumn="1" w:lastColumn="0" w:noHBand="0" w:noVBand="1"/>
      </w:tblPr>
      <w:tblGrid>
        <w:gridCol w:w="2830"/>
        <w:gridCol w:w="5998"/>
      </w:tblGrid>
      <w:tr w:rsidR="00782C4E" w:rsidRPr="00632CA8" w14:paraId="6BD567FA" w14:textId="77777777" w:rsidTr="00446412">
        <w:tc>
          <w:tcPr>
            <w:tcW w:w="2830" w:type="dxa"/>
            <w:shd w:val="clear" w:color="auto" w:fill="A6A6A6" w:themeFill="background1" w:themeFillShade="A6"/>
          </w:tcPr>
          <w:p w14:paraId="065B6687" w14:textId="77777777" w:rsidR="00782C4E" w:rsidRPr="00632CA8" w:rsidRDefault="00782C4E" w:rsidP="00782C4E">
            <w:r w:rsidRPr="00632CA8">
              <w:t>Campo</w:t>
            </w:r>
          </w:p>
        </w:tc>
        <w:tc>
          <w:tcPr>
            <w:tcW w:w="5998" w:type="dxa"/>
            <w:shd w:val="clear" w:color="auto" w:fill="A6A6A6" w:themeFill="background1" w:themeFillShade="A6"/>
          </w:tcPr>
          <w:p w14:paraId="7B78FED7" w14:textId="77777777" w:rsidR="00782C4E" w:rsidRPr="00632CA8" w:rsidRDefault="00782C4E" w:rsidP="00782C4E">
            <w:r w:rsidRPr="00632CA8">
              <w:t>Descripción</w:t>
            </w:r>
          </w:p>
        </w:tc>
      </w:tr>
      <w:tr w:rsidR="00782C4E" w:rsidRPr="00632CA8" w14:paraId="2297588F" w14:textId="77777777" w:rsidTr="00446412">
        <w:tc>
          <w:tcPr>
            <w:tcW w:w="2830" w:type="dxa"/>
          </w:tcPr>
          <w:p w14:paraId="7502D4FB" w14:textId="77777777" w:rsidR="00782C4E" w:rsidRPr="00632CA8" w:rsidRDefault="00782C4E" w:rsidP="00782C4E">
            <w:r w:rsidRPr="00632CA8">
              <w:t xml:space="preserve">Número de </w:t>
            </w:r>
            <w:r w:rsidR="00B173C7" w:rsidRPr="00632CA8">
              <w:t>prospecto</w:t>
            </w:r>
          </w:p>
        </w:tc>
        <w:tc>
          <w:tcPr>
            <w:tcW w:w="5998" w:type="dxa"/>
          </w:tcPr>
          <w:p w14:paraId="08B1A86F" w14:textId="77777777" w:rsidR="00782C4E" w:rsidRPr="00632CA8" w:rsidRDefault="00782C4E" w:rsidP="004477E2">
            <w:r w:rsidRPr="00632CA8">
              <w:t xml:space="preserve">Número del </w:t>
            </w:r>
            <w:r w:rsidR="00B173C7" w:rsidRPr="00632CA8">
              <w:t>prospecto</w:t>
            </w:r>
            <w:r w:rsidR="004477E2" w:rsidRPr="00632CA8">
              <w:t>.</w:t>
            </w:r>
          </w:p>
        </w:tc>
      </w:tr>
      <w:tr w:rsidR="00782C4E" w:rsidRPr="00632CA8" w14:paraId="49834A69" w14:textId="77777777" w:rsidTr="00446412">
        <w:tc>
          <w:tcPr>
            <w:tcW w:w="2830" w:type="dxa"/>
          </w:tcPr>
          <w:p w14:paraId="232D1C33" w14:textId="77777777" w:rsidR="00782C4E" w:rsidRPr="00632CA8" w:rsidRDefault="00782C4E" w:rsidP="00782C4E">
            <w:r w:rsidRPr="00632CA8">
              <w:lastRenderedPageBreak/>
              <w:t>Nombre completo</w:t>
            </w:r>
          </w:p>
        </w:tc>
        <w:tc>
          <w:tcPr>
            <w:tcW w:w="5998" w:type="dxa"/>
          </w:tcPr>
          <w:p w14:paraId="149F977D" w14:textId="77777777" w:rsidR="00782C4E" w:rsidRPr="00632CA8" w:rsidRDefault="00782C4E" w:rsidP="00782C4E">
            <w:r w:rsidRPr="00632CA8">
              <w:t>Concatenación de: Primer nombre, segundo nombre, apellido paterno, apellido materno.</w:t>
            </w:r>
          </w:p>
        </w:tc>
      </w:tr>
      <w:tr w:rsidR="006A45FC" w:rsidRPr="00632CA8" w14:paraId="2A33B03D" w14:textId="77777777" w:rsidTr="00446412">
        <w:tc>
          <w:tcPr>
            <w:tcW w:w="2830" w:type="dxa"/>
          </w:tcPr>
          <w:p w14:paraId="4CCA7A3B" w14:textId="77777777" w:rsidR="006A45FC" w:rsidRPr="00632CA8" w:rsidRDefault="006A45FC" w:rsidP="00782C4E">
            <w:r w:rsidRPr="00632CA8">
              <w:t>Folio</w:t>
            </w:r>
          </w:p>
        </w:tc>
        <w:tc>
          <w:tcPr>
            <w:tcW w:w="5998" w:type="dxa"/>
          </w:tcPr>
          <w:p w14:paraId="0EC00C58" w14:textId="77777777" w:rsidR="006A45FC" w:rsidRPr="00632CA8" w:rsidRDefault="006A45FC" w:rsidP="00782C4E">
            <w:r w:rsidRPr="00632CA8">
              <w:t>Muestra el número de folio más reciente:</w:t>
            </w:r>
          </w:p>
          <w:p w14:paraId="78A63673" w14:textId="77777777" w:rsidR="006A45FC" w:rsidRPr="00632CA8" w:rsidRDefault="006A45FC" w:rsidP="00782C4E"/>
          <w:p w14:paraId="1B83D99C" w14:textId="77777777" w:rsidR="006A45FC" w:rsidRPr="00632CA8" w:rsidRDefault="006A45FC" w:rsidP="00782C4E">
            <w:r w:rsidRPr="00632CA8">
              <w:t>Folio BPM</w:t>
            </w:r>
          </w:p>
          <w:p w14:paraId="2C3FE4A7" w14:textId="77777777" w:rsidR="006A45FC" w:rsidRPr="00632CA8" w:rsidRDefault="006A45FC" w:rsidP="00782C4E">
            <w:r w:rsidRPr="00632CA8">
              <w:t>Folio Movilidad</w:t>
            </w:r>
          </w:p>
        </w:tc>
      </w:tr>
      <w:tr w:rsidR="006A45FC" w:rsidRPr="00632CA8" w14:paraId="315D7695" w14:textId="77777777" w:rsidTr="00446412">
        <w:tc>
          <w:tcPr>
            <w:tcW w:w="2830" w:type="dxa"/>
          </w:tcPr>
          <w:p w14:paraId="1BFCD846" w14:textId="77777777" w:rsidR="006A45FC" w:rsidRPr="00632CA8" w:rsidRDefault="006A45FC" w:rsidP="00782C4E">
            <w:r w:rsidRPr="00632CA8">
              <w:t>Número de solicitud</w:t>
            </w:r>
          </w:p>
        </w:tc>
        <w:tc>
          <w:tcPr>
            <w:tcW w:w="5998" w:type="dxa"/>
          </w:tcPr>
          <w:p w14:paraId="4E01AD2D" w14:textId="77777777" w:rsidR="006A45FC" w:rsidRPr="00632CA8" w:rsidRDefault="006A45FC" w:rsidP="00782C4E">
            <w:r w:rsidRPr="00632CA8">
              <w:t>Muestra el número de solicitud</w:t>
            </w:r>
          </w:p>
        </w:tc>
      </w:tr>
      <w:tr w:rsidR="006A45FC" w:rsidRPr="00632CA8" w14:paraId="45748023" w14:textId="77777777" w:rsidTr="00446412">
        <w:tc>
          <w:tcPr>
            <w:tcW w:w="2830" w:type="dxa"/>
          </w:tcPr>
          <w:p w14:paraId="699B06CC" w14:textId="77777777" w:rsidR="006A45FC" w:rsidRPr="00632CA8" w:rsidRDefault="006A45FC" w:rsidP="00782C4E">
            <w:r w:rsidRPr="00632CA8">
              <w:t>Número de contrato</w:t>
            </w:r>
          </w:p>
        </w:tc>
        <w:tc>
          <w:tcPr>
            <w:tcW w:w="5998" w:type="dxa"/>
          </w:tcPr>
          <w:p w14:paraId="7B60A3B0" w14:textId="77777777" w:rsidR="006A45FC" w:rsidRPr="00632CA8" w:rsidRDefault="006A45FC" w:rsidP="00782C4E">
            <w:r w:rsidRPr="00632CA8">
              <w:t>Muestra el número de contrato</w:t>
            </w:r>
          </w:p>
        </w:tc>
      </w:tr>
      <w:tr w:rsidR="00782C4E" w:rsidRPr="00632CA8" w14:paraId="15B0210F" w14:textId="77777777" w:rsidTr="00446412">
        <w:tc>
          <w:tcPr>
            <w:tcW w:w="2830" w:type="dxa"/>
          </w:tcPr>
          <w:p w14:paraId="21649975" w14:textId="77777777" w:rsidR="00782C4E" w:rsidRPr="00632CA8" w:rsidRDefault="00782C4E" w:rsidP="00782C4E">
            <w:r w:rsidRPr="00632CA8">
              <w:t>Etapa</w:t>
            </w:r>
          </w:p>
        </w:tc>
        <w:tc>
          <w:tcPr>
            <w:tcW w:w="5998" w:type="dxa"/>
          </w:tcPr>
          <w:p w14:paraId="2B5FCFB5" w14:textId="77777777" w:rsidR="00782C4E" w:rsidRPr="00632CA8" w:rsidRDefault="00782C4E" w:rsidP="00782C4E">
            <w:r w:rsidRPr="00632CA8">
              <w:t xml:space="preserve">Nombre de la etapa en la que se encuentra el </w:t>
            </w:r>
            <w:r w:rsidR="00B173C7" w:rsidRPr="00632CA8">
              <w:t>prospecto</w:t>
            </w:r>
            <w:r w:rsidRPr="00632CA8">
              <w:t xml:space="preserve">. </w:t>
            </w:r>
          </w:p>
        </w:tc>
      </w:tr>
      <w:tr w:rsidR="00782C4E" w:rsidRPr="00632CA8" w14:paraId="4AD49B58" w14:textId="77777777" w:rsidTr="00446412">
        <w:tc>
          <w:tcPr>
            <w:tcW w:w="2830" w:type="dxa"/>
          </w:tcPr>
          <w:p w14:paraId="20F0E8CF" w14:textId="77777777" w:rsidR="00782C4E" w:rsidRPr="00632CA8" w:rsidRDefault="00782C4E" w:rsidP="00782C4E">
            <w:r w:rsidRPr="00632CA8">
              <w:t>Estatus</w:t>
            </w:r>
          </w:p>
        </w:tc>
        <w:tc>
          <w:tcPr>
            <w:tcW w:w="5998" w:type="dxa"/>
          </w:tcPr>
          <w:p w14:paraId="5520150E" w14:textId="77777777" w:rsidR="00782C4E" w:rsidRPr="00632CA8" w:rsidRDefault="00782C4E" w:rsidP="00782C4E">
            <w:r w:rsidRPr="00632CA8">
              <w:t xml:space="preserve">Nombre del estatus de la Etapa en la que se encuentra el </w:t>
            </w:r>
            <w:r w:rsidR="00B173C7" w:rsidRPr="00632CA8">
              <w:t>prospecto</w:t>
            </w:r>
            <w:r w:rsidRPr="00632CA8">
              <w:t>.</w:t>
            </w:r>
          </w:p>
        </w:tc>
      </w:tr>
      <w:tr w:rsidR="00782C4E" w:rsidRPr="00632CA8" w14:paraId="2EBF4B4E" w14:textId="77777777" w:rsidTr="00446412">
        <w:tc>
          <w:tcPr>
            <w:tcW w:w="2830" w:type="dxa"/>
          </w:tcPr>
          <w:p w14:paraId="59584FF7" w14:textId="77777777" w:rsidR="00782C4E" w:rsidRPr="00632CA8" w:rsidRDefault="00782C4E" w:rsidP="00782C4E">
            <w:r w:rsidRPr="00632CA8">
              <w:t>Sub Producto a Ofertar</w:t>
            </w:r>
          </w:p>
        </w:tc>
        <w:tc>
          <w:tcPr>
            <w:tcW w:w="5998" w:type="dxa"/>
          </w:tcPr>
          <w:p w14:paraId="2C009E22" w14:textId="77777777" w:rsidR="00782C4E" w:rsidRPr="00632CA8" w:rsidRDefault="00782C4E" w:rsidP="00782C4E">
            <w:r w:rsidRPr="00632CA8">
              <w:t>Nombre del producto ofertado en el Layout de Prospección</w:t>
            </w:r>
          </w:p>
        </w:tc>
      </w:tr>
    </w:tbl>
    <w:p w14:paraId="7BB8B7B7" w14:textId="77777777" w:rsidR="00DF37DC" w:rsidRPr="00632CA8" w:rsidRDefault="00DF37DC" w:rsidP="00DF37DC">
      <w:pPr>
        <w:pStyle w:val="Estilo4"/>
      </w:pPr>
      <w:bookmarkStart w:id="19" w:name="_Toc515878281"/>
      <w:r w:rsidRPr="00632CA8">
        <w:t>Línea de tiempo de los procesos.</w:t>
      </w:r>
      <w:bookmarkEnd w:id="19"/>
      <w:r w:rsidRPr="00632CA8">
        <w:t xml:space="preserve"> </w:t>
      </w:r>
    </w:p>
    <w:p w14:paraId="786CD326" w14:textId="77777777" w:rsidR="00DF37DC" w:rsidRPr="00632CA8" w:rsidRDefault="00DF37DC" w:rsidP="00782C4E">
      <w:r w:rsidRPr="00632CA8">
        <w:t xml:space="preserve">Como usuario </w:t>
      </w:r>
      <w:r w:rsidR="0020615E" w:rsidRPr="00632CA8">
        <w:t xml:space="preserve">Administrador </w:t>
      </w:r>
      <w:r w:rsidRPr="00632CA8">
        <w:t xml:space="preserve">quiero ver la línea de tiempo en la cual se encuentra el proceso del </w:t>
      </w:r>
      <w:r w:rsidR="00B173C7" w:rsidRPr="00632CA8">
        <w:t>prospecto</w:t>
      </w:r>
      <w:r w:rsidRPr="00632CA8">
        <w:t xml:space="preserve"> para identificar los pasos siguientes del crédito. </w:t>
      </w:r>
    </w:p>
    <w:p w14:paraId="01ED59C3" w14:textId="77777777" w:rsidR="005447DC" w:rsidRPr="00632CA8" w:rsidRDefault="005447DC" w:rsidP="00DF37DC"/>
    <w:p w14:paraId="0999322F" w14:textId="77777777" w:rsidR="005447DC" w:rsidRPr="00632CA8" w:rsidRDefault="005447DC" w:rsidP="00782C4E">
      <w:r w:rsidRPr="00632CA8">
        <w:t xml:space="preserve">De acuerdo a la siguiente tabla se debe identificar </w:t>
      </w:r>
      <w:r w:rsidR="00C60F88" w:rsidRPr="00632CA8">
        <w:t>la pantalla en el cual se encuentra el proceso del</w:t>
      </w:r>
      <w:r w:rsidRPr="00632CA8">
        <w:t xml:space="preserve"> </w:t>
      </w:r>
      <w:r w:rsidR="00B173C7" w:rsidRPr="00632CA8">
        <w:t>prospecto</w:t>
      </w:r>
      <w:r w:rsidRPr="00632CA8">
        <w:t>:</w:t>
      </w:r>
    </w:p>
    <w:p w14:paraId="5526EC39" w14:textId="77777777" w:rsidR="005447DC" w:rsidRPr="00632CA8" w:rsidRDefault="005447DC" w:rsidP="00782C4E"/>
    <w:tbl>
      <w:tblPr>
        <w:tblW w:w="5000" w:type="pct"/>
        <w:tblLayout w:type="fixed"/>
        <w:tblCellMar>
          <w:left w:w="70" w:type="dxa"/>
          <w:right w:w="70" w:type="dxa"/>
        </w:tblCellMar>
        <w:tblLook w:val="04A0" w:firstRow="1" w:lastRow="0" w:firstColumn="1" w:lastColumn="0" w:noHBand="0" w:noVBand="1"/>
      </w:tblPr>
      <w:tblGrid>
        <w:gridCol w:w="1389"/>
        <w:gridCol w:w="869"/>
        <w:gridCol w:w="915"/>
        <w:gridCol w:w="1075"/>
        <w:gridCol w:w="1418"/>
        <w:gridCol w:w="1134"/>
        <w:gridCol w:w="992"/>
        <w:gridCol w:w="1036"/>
      </w:tblGrid>
      <w:tr w:rsidR="00A96537" w:rsidRPr="00632CA8" w14:paraId="5CE5465F" w14:textId="77777777" w:rsidTr="00A96537">
        <w:trPr>
          <w:trHeight w:val="300"/>
        </w:trPr>
        <w:tc>
          <w:tcPr>
            <w:tcW w:w="7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12B8D" w14:textId="77777777" w:rsidR="00A96537" w:rsidRPr="00632CA8" w:rsidRDefault="00A96537" w:rsidP="00A96537">
            <w:pPr>
              <w:jc w:val="center"/>
              <w:rPr>
                <w:rFonts w:cs="Arial"/>
                <w:b/>
                <w:bCs/>
                <w:color w:val="000000"/>
                <w:sz w:val="18"/>
                <w:szCs w:val="18"/>
                <w:lang w:val="es-MX" w:eastAsia="es-MX"/>
              </w:rPr>
            </w:pPr>
            <w:r w:rsidRPr="00632CA8">
              <w:rPr>
                <w:rFonts w:cs="Arial"/>
                <w:b/>
                <w:bCs/>
                <w:color w:val="000000"/>
                <w:sz w:val="18"/>
                <w:szCs w:val="18"/>
                <w:lang w:val="es-MX" w:eastAsia="es-MX"/>
              </w:rPr>
              <w:t>MACRO PROCESO</w:t>
            </w:r>
          </w:p>
        </w:tc>
        <w:tc>
          <w:tcPr>
            <w:tcW w:w="1010" w:type="pct"/>
            <w:gridSpan w:val="2"/>
            <w:tcBorders>
              <w:top w:val="single" w:sz="4" w:space="0" w:color="auto"/>
              <w:left w:val="nil"/>
              <w:bottom w:val="single" w:sz="4" w:space="0" w:color="auto"/>
              <w:right w:val="single" w:sz="4" w:space="0" w:color="auto"/>
            </w:tcBorders>
            <w:shd w:val="clear" w:color="000000" w:fill="375623"/>
            <w:noWrap/>
            <w:vAlign w:val="bottom"/>
            <w:hideMark/>
          </w:tcPr>
          <w:p w14:paraId="4C309D82" w14:textId="77777777" w:rsidR="00A96537" w:rsidRPr="00632CA8" w:rsidRDefault="00A96537" w:rsidP="00A96537">
            <w:pPr>
              <w:jc w:val="center"/>
              <w:rPr>
                <w:rFonts w:cs="Arial"/>
                <w:color w:val="FFFFFF"/>
                <w:sz w:val="18"/>
                <w:szCs w:val="18"/>
                <w:lang w:val="es-MX" w:eastAsia="es-MX"/>
              </w:rPr>
            </w:pPr>
            <w:r w:rsidRPr="00632CA8">
              <w:rPr>
                <w:rFonts w:cs="Arial"/>
                <w:color w:val="FFFFFF"/>
                <w:sz w:val="18"/>
                <w:szCs w:val="18"/>
                <w:lang w:val="es-MX" w:eastAsia="es-MX"/>
              </w:rPr>
              <w:t>Promoción</w:t>
            </w:r>
          </w:p>
        </w:tc>
        <w:tc>
          <w:tcPr>
            <w:tcW w:w="1412" w:type="pct"/>
            <w:gridSpan w:val="2"/>
            <w:tcBorders>
              <w:top w:val="single" w:sz="4" w:space="0" w:color="auto"/>
              <w:left w:val="nil"/>
              <w:bottom w:val="single" w:sz="4" w:space="0" w:color="auto"/>
              <w:right w:val="single" w:sz="4" w:space="0" w:color="auto"/>
            </w:tcBorders>
            <w:shd w:val="clear" w:color="000000" w:fill="833C0C"/>
            <w:noWrap/>
            <w:vAlign w:val="bottom"/>
            <w:hideMark/>
          </w:tcPr>
          <w:p w14:paraId="0017638A" w14:textId="77777777" w:rsidR="00A96537" w:rsidRPr="00632CA8" w:rsidRDefault="00A96537" w:rsidP="00A96537">
            <w:pPr>
              <w:jc w:val="center"/>
              <w:rPr>
                <w:rFonts w:cs="Arial"/>
                <w:color w:val="FFFFFF"/>
                <w:sz w:val="18"/>
                <w:szCs w:val="18"/>
                <w:lang w:val="es-MX" w:eastAsia="es-MX"/>
              </w:rPr>
            </w:pPr>
            <w:r w:rsidRPr="00632CA8">
              <w:rPr>
                <w:rFonts w:cs="Arial"/>
                <w:color w:val="FFFFFF"/>
                <w:sz w:val="18"/>
                <w:szCs w:val="18"/>
                <w:lang w:val="es-MX" w:eastAsia="es-MX"/>
              </w:rPr>
              <w:t>Evaluación</w:t>
            </w:r>
          </w:p>
        </w:tc>
        <w:tc>
          <w:tcPr>
            <w:tcW w:w="642" w:type="pct"/>
            <w:tcBorders>
              <w:top w:val="single" w:sz="4" w:space="0" w:color="auto"/>
              <w:left w:val="nil"/>
              <w:bottom w:val="single" w:sz="4" w:space="0" w:color="auto"/>
              <w:right w:val="single" w:sz="4" w:space="0" w:color="auto"/>
            </w:tcBorders>
            <w:shd w:val="clear" w:color="000000" w:fill="833C0C"/>
            <w:noWrap/>
            <w:vAlign w:val="bottom"/>
            <w:hideMark/>
          </w:tcPr>
          <w:p w14:paraId="1C525A69" w14:textId="77777777" w:rsidR="00A96537" w:rsidRPr="00632CA8" w:rsidRDefault="00A96537" w:rsidP="00A96537">
            <w:pPr>
              <w:jc w:val="center"/>
              <w:rPr>
                <w:rFonts w:cs="Arial"/>
                <w:color w:val="FFFFFF"/>
                <w:sz w:val="18"/>
                <w:szCs w:val="18"/>
                <w:lang w:val="es-MX" w:eastAsia="es-MX"/>
              </w:rPr>
            </w:pPr>
            <w:r w:rsidRPr="00632CA8">
              <w:rPr>
                <w:rFonts w:cs="Arial"/>
                <w:color w:val="FFFFFF"/>
                <w:sz w:val="18"/>
                <w:szCs w:val="18"/>
                <w:lang w:val="es-MX" w:eastAsia="es-MX"/>
              </w:rPr>
              <w:t>Aprobación</w:t>
            </w:r>
          </w:p>
        </w:tc>
        <w:tc>
          <w:tcPr>
            <w:tcW w:w="1149" w:type="pct"/>
            <w:gridSpan w:val="2"/>
            <w:tcBorders>
              <w:top w:val="single" w:sz="4" w:space="0" w:color="auto"/>
              <w:left w:val="nil"/>
              <w:bottom w:val="single" w:sz="4" w:space="0" w:color="auto"/>
              <w:right w:val="single" w:sz="4" w:space="0" w:color="auto"/>
            </w:tcBorders>
            <w:shd w:val="clear" w:color="000000" w:fill="203764"/>
            <w:noWrap/>
            <w:vAlign w:val="bottom"/>
            <w:hideMark/>
          </w:tcPr>
          <w:p w14:paraId="1E63273E" w14:textId="77777777" w:rsidR="00A96537" w:rsidRPr="00632CA8" w:rsidRDefault="00A96537" w:rsidP="00A96537">
            <w:pPr>
              <w:jc w:val="center"/>
              <w:rPr>
                <w:rFonts w:cs="Arial"/>
                <w:color w:val="FFFFFF"/>
                <w:sz w:val="18"/>
                <w:szCs w:val="18"/>
                <w:lang w:val="es-MX" w:eastAsia="es-MX"/>
              </w:rPr>
            </w:pPr>
            <w:r w:rsidRPr="00632CA8">
              <w:rPr>
                <w:rFonts w:cs="Arial"/>
                <w:color w:val="FFFFFF"/>
                <w:sz w:val="18"/>
                <w:szCs w:val="18"/>
                <w:lang w:val="es-MX" w:eastAsia="es-MX"/>
              </w:rPr>
              <w:t>Instrumentación</w:t>
            </w:r>
          </w:p>
        </w:tc>
      </w:tr>
      <w:tr w:rsidR="00A96537" w:rsidRPr="00632CA8" w14:paraId="208E41F5" w14:textId="77777777" w:rsidTr="00A96537">
        <w:trPr>
          <w:trHeight w:val="300"/>
        </w:trPr>
        <w:tc>
          <w:tcPr>
            <w:tcW w:w="787" w:type="pct"/>
            <w:tcBorders>
              <w:top w:val="nil"/>
              <w:left w:val="single" w:sz="4" w:space="0" w:color="auto"/>
              <w:bottom w:val="single" w:sz="4" w:space="0" w:color="auto"/>
              <w:right w:val="single" w:sz="4" w:space="0" w:color="auto"/>
            </w:tcBorders>
            <w:shd w:val="clear" w:color="auto" w:fill="auto"/>
            <w:noWrap/>
            <w:vAlign w:val="bottom"/>
            <w:hideMark/>
          </w:tcPr>
          <w:p w14:paraId="62C983F9" w14:textId="77777777" w:rsidR="00A96537" w:rsidRPr="00632CA8" w:rsidRDefault="00A96537" w:rsidP="00A96537">
            <w:pPr>
              <w:jc w:val="center"/>
              <w:rPr>
                <w:rFonts w:cs="Arial"/>
                <w:b/>
                <w:bCs/>
                <w:color w:val="000000"/>
                <w:sz w:val="18"/>
                <w:szCs w:val="18"/>
                <w:lang w:val="es-MX" w:eastAsia="es-MX"/>
              </w:rPr>
            </w:pPr>
            <w:r w:rsidRPr="00632CA8">
              <w:rPr>
                <w:rFonts w:cs="Arial"/>
                <w:b/>
                <w:bCs/>
                <w:color w:val="000000"/>
                <w:sz w:val="18"/>
                <w:szCs w:val="18"/>
                <w:lang w:val="es-MX" w:eastAsia="es-MX"/>
              </w:rPr>
              <w:t>SUB ETAPA</w:t>
            </w:r>
          </w:p>
        </w:tc>
        <w:tc>
          <w:tcPr>
            <w:tcW w:w="492" w:type="pct"/>
            <w:tcBorders>
              <w:top w:val="nil"/>
              <w:left w:val="nil"/>
              <w:bottom w:val="single" w:sz="4" w:space="0" w:color="auto"/>
              <w:right w:val="single" w:sz="4" w:space="0" w:color="auto"/>
            </w:tcBorders>
            <w:shd w:val="clear" w:color="000000" w:fill="E2EFDA"/>
            <w:noWrap/>
            <w:vAlign w:val="bottom"/>
            <w:hideMark/>
          </w:tcPr>
          <w:p w14:paraId="67D8E303"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Sin Gestión</w:t>
            </w:r>
          </w:p>
        </w:tc>
        <w:tc>
          <w:tcPr>
            <w:tcW w:w="518" w:type="pct"/>
            <w:tcBorders>
              <w:top w:val="nil"/>
              <w:left w:val="nil"/>
              <w:bottom w:val="single" w:sz="4" w:space="0" w:color="auto"/>
              <w:right w:val="single" w:sz="4" w:space="0" w:color="auto"/>
            </w:tcBorders>
            <w:shd w:val="clear" w:color="000000" w:fill="E2EFDA"/>
            <w:noWrap/>
            <w:vAlign w:val="bottom"/>
            <w:hideMark/>
          </w:tcPr>
          <w:p w14:paraId="0689D817"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Pre Solicitud</w:t>
            </w:r>
          </w:p>
        </w:tc>
        <w:tc>
          <w:tcPr>
            <w:tcW w:w="1412" w:type="pct"/>
            <w:gridSpan w:val="2"/>
            <w:tcBorders>
              <w:top w:val="single" w:sz="4" w:space="0" w:color="auto"/>
              <w:left w:val="nil"/>
              <w:bottom w:val="single" w:sz="4" w:space="0" w:color="auto"/>
              <w:right w:val="single" w:sz="4" w:space="0" w:color="auto"/>
            </w:tcBorders>
            <w:shd w:val="clear" w:color="000000" w:fill="FCE4D6"/>
            <w:noWrap/>
            <w:vAlign w:val="bottom"/>
            <w:hideMark/>
          </w:tcPr>
          <w:p w14:paraId="71339057"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Análisis</w:t>
            </w:r>
          </w:p>
        </w:tc>
        <w:tc>
          <w:tcPr>
            <w:tcW w:w="642" w:type="pct"/>
            <w:tcBorders>
              <w:top w:val="nil"/>
              <w:left w:val="nil"/>
              <w:bottom w:val="single" w:sz="4" w:space="0" w:color="auto"/>
              <w:right w:val="single" w:sz="4" w:space="0" w:color="auto"/>
            </w:tcBorders>
            <w:shd w:val="clear" w:color="000000" w:fill="FCE4D6"/>
            <w:noWrap/>
            <w:vAlign w:val="bottom"/>
            <w:hideMark/>
          </w:tcPr>
          <w:p w14:paraId="62355D54"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Autorización</w:t>
            </w:r>
          </w:p>
        </w:tc>
        <w:tc>
          <w:tcPr>
            <w:tcW w:w="562" w:type="pct"/>
            <w:tcBorders>
              <w:top w:val="nil"/>
              <w:left w:val="nil"/>
              <w:bottom w:val="single" w:sz="4" w:space="0" w:color="auto"/>
              <w:right w:val="single" w:sz="4" w:space="0" w:color="auto"/>
            </w:tcBorders>
            <w:shd w:val="clear" w:color="000000" w:fill="D9E1F2"/>
            <w:noWrap/>
            <w:vAlign w:val="bottom"/>
            <w:hideMark/>
          </w:tcPr>
          <w:p w14:paraId="344A45F2"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Agenda</w:t>
            </w:r>
          </w:p>
        </w:tc>
        <w:tc>
          <w:tcPr>
            <w:tcW w:w="587" w:type="pct"/>
            <w:tcBorders>
              <w:top w:val="nil"/>
              <w:left w:val="nil"/>
              <w:bottom w:val="single" w:sz="4" w:space="0" w:color="auto"/>
              <w:right w:val="single" w:sz="4" w:space="0" w:color="auto"/>
            </w:tcBorders>
            <w:shd w:val="clear" w:color="000000" w:fill="D9E1F2"/>
            <w:noWrap/>
            <w:vAlign w:val="bottom"/>
            <w:hideMark/>
          </w:tcPr>
          <w:p w14:paraId="206A1402"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Firma</w:t>
            </w:r>
          </w:p>
        </w:tc>
      </w:tr>
      <w:tr w:rsidR="00A96537" w:rsidRPr="00632CA8" w14:paraId="018E8BCF" w14:textId="77777777" w:rsidTr="00A96537">
        <w:trPr>
          <w:trHeight w:val="300"/>
        </w:trPr>
        <w:tc>
          <w:tcPr>
            <w:tcW w:w="787" w:type="pct"/>
            <w:tcBorders>
              <w:top w:val="nil"/>
              <w:left w:val="single" w:sz="4" w:space="0" w:color="auto"/>
              <w:bottom w:val="single" w:sz="4" w:space="0" w:color="auto"/>
              <w:right w:val="single" w:sz="4" w:space="0" w:color="auto"/>
            </w:tcBorders>
            <w:shd w:val="clear" w:color="auto" w:fill="auto"/>
            <w:noWrap/>
            <w:vAlign w:val="bottom"/>
            <w:hideMark/>
          </w:tcPr>
          <w:p w14:paraId="0C851472" w14:textId="77777777" w:rsidR="00A96537" w:rsidRPr="00632CA8" w:rsidRDefault="00A96537" w:rsidP="00A96537">
            <w:pPr>
              <w:jc w:val="center"/>
              <w:rPr>
                <w:rFonts w:cs="Arial"/>
                <w:b/>
                <w:bCs/>
                <w:color w:val="000000"/>
                <w:sz w:val="18"/>
                <w:szCs w:val="18"/>
                <w:lang w:val="es-MX" w:eastAsia="es-MX"/>
              </w:rPr>
            </w:pPr>
            <w:r w:rsidRPr="00632CA8">
              <w:rPr>
                <w:rFonts w:cs="Arial"/>
                <w:b/>
                <w:bCs/>
                <w:color w:val="000000"/>
                <w:sz w:val="18"/>
                <w:szCs w:val="18"/>
                <w:lang w:val="es-MX" w:eastAsia="es-MX"/>
              </w:rPr>
              <w:t>PANTALLA</w:t>
            </w:r>
          </w:p>
        </w:tc>
        <w:tc>
          <w:tcPr>
            <w:tcW w:w="492" w:type="pct"/>
            <w:tcBorders>
              <w:top w:val="nil"/>
              <w:left w:val="nil"/>
              <w:bottom w:val="single" w:sz="4" w:space="0" w:color="auto"/>
              <w:right w:val="single" w:sz="4" w:space="0" w:color="auto"/>
            </w:tcBorders>
            <w:shd w:val="clear" w:color="000000" w:fill="FFD966"/>
            <w:noWrap/>
            <w:vAlign w:val="bottom"/>
            <w:hideMark/>
          </w:tcPr>
          <w:p w14:paraId="686E14FB"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Pre Gestión</w:t>
            </w:r>
          </w:p>
        </w:tc>
        <w:tc>
          <w:tcPr>
            <w:tcW w:w="518" w:type="pct"/>
            <w:tcBorders>
              <w:top w:val="nil"/>
              <w:left w:val="nil"/>
              <w:bottom w:val="single" w:sz="4" w:space="0" w:color="auto"/>
              <w:right w:val="single" w:sz="4" w:space="0" w:color="auto"/>
            </w:tcBorders>
            <w:shd w:val="clear" w:color="000000" w:fill="FFD966"/>
            <w:noWrap/>
            <w:vAlign w:val="bottom"/>
            <w:hideMark/>
          </w:tcPr>
          <w:p w14:paraId="6227CA88"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Ofertas</w:t>
            </w:r>
          </w:p>
        </w:tc>
        <w:tc>
          <w:tcPr>
            <w:tcW w:w="609" w:type="pct"/>
            <w:tcBorders>
              <w:top w:val="nil"/>
              <w:left w:val="nil"/>
              <w:bottom w:val="single" w:sz="4" w:space="0" w:color="auto"/>
              <w:right w:val="single" w:sz="4" w:space="0" w:color="auto"/>
            </w:tcBorders>
            <w:shd w:val="clear" w:color="000000" w:fill="FFD966"/>
            <w:noWrap/>
            <w:vAlign w:val="bottom"/>
            <w:hideMark/>
          </w:tcPr>
          <w:p w14:paraId="2B91AC15"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Validar información</w:t>
            </w:r>
          </w:p>
        </w:tc>
        <w:tc>
          <w:tcPr>
            <w:tcW w:w="803" w:type="pct"/>
            <w:tcBorders>
              <w:top w:val="nil"/>
              <w:left w:val="nil"/>
              <w:bottom w:val="single" w:sz="4" w:space="0" w:color="auto"/>
              <w:right w:val="single" w:sz="4" w:space="0" w:color="auto"/>
            </w:tcBorders>
            <w:shd w:val="clear" w:color="000000" w:fill="FFD966"/>
            <w:noWrap/>
            <w:vAlign w:val="bottom"/>
            <w:hideMark/>
          </w:tcPr>
          <w:p w14:paraId="0E8371F5"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Validar documentación</w:t>
            </w:r>
          </w:p>
        </w:tc>
        <w:tc>
          <w:tcPr>
            <w:tcW w:w="642" w:type="pct"/>
            <w:tcBorders>
              <w:top w:val="nil"/>
              <w:left w:val="nil"/>
              <w:bottom w:val="single" w:sz="4" w:space="0" w:color="auto"/>
              <w:right w:val="single" w:sz="4" w:space="0" w:color="auto"/>
            </w:tcBorders>
            <w:shd w:val="clear" w:color="000000" w:fill="FFD966"/>
            <w:noWrap/>
            <w:vAlign w:val="bottom"/>
            <w:hideMark/>
          </w:tcPr>
          <w:p w14:paraId="63B76CB0"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Autorización</w:t>
            </w:r>
          </w:p>
        </w:tc>
        <w:tc>
          <w:tcPr>
            <w:tcW w:w="562" w:type="pct"/>
            <w:tcBorders>
              <w:top w:val="nil"/>
              <w:left w:val="nil"/>
              <w:bottom w:val="single" w:sz="4" w:space="0" w:color="auto"/>
              <w:right w:val="single" w:sz="4" w:space="0" w:color="auto"/>
            </w:tcBorders>
            <w:shd w:val="clear" w:color="000000" w:fill="FFD966"/>
            <w:noWrap/>
            <w:vAlign w:val="bottom"/>
            <w:hideMark/>
          </w:tcPr>
          <w:p w14:paraId="0ED18DFB"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Agendar</w:t>
            </w:r>
          </w:p>
        </w:tc>
        <w:tc>
          <w:tcPr>
            <w:tcW w:w="587" w:type="pct"/>
            <w:tcBorders>
              <w:top w:val="nil"/>
              <w:left w:val="nil"/>
              <w:bottom w:val="single" w:sz="4" w:space="0" w:color="auto"/>
              <w:right w:val="single" w:sz="4" w:space="0" w:color="auto"/>
            </w:tcBorders>
            <w:shd w:val="clear" w:color="000000" w:fill="FFD966"/>
            <w:noWrap/>
            <w:vAlign w:val="bottom"/>
            <w:hideMark/>
          </w:tcPr>
          <w:p w14:paraId="18409B32" w14:textId="77777777" w:rsidR="00A96537" w:rsidRPr="00632CA8" w:rsidRDefault="00A96537" w:rsidP="00A96537">
            <w:pPr>
              <w:jc w:val="center"/>
              <w:rPr>
                <w:rFonts w:cs="Arial"/>
                <w:color w:val="000000"/>
                <w:sz w:val="18"/>
                <w:szCs w:val="18"/>
                <w:lang w:val="es-MX" w:eastAsia="es-MX"/>
              </w:rPr>
            </w:pPr>
            <w:r w:rsidRPr="00632CA8">
              <w:rPr>
                <w:rFonts w:cs="Arial"/>
                <w:color w:val="000000"/>
                <w:sz w:val="18"/>
                <w:szCs w:val="18"/>
                <w:lang w:val="es-MX" w:eastAsia="es-MX"/>
              </w:rPr>
              <w:t>Consultar agenda</w:t>
            </w:r>
          </w:p>
        </w:tc>
      </w:tr>
    </w:tbl>
    <w:p w14:paraId="549631FB" w14:textId="77777777" w:rsidR="005447DC" w:rsidRPr="00632CA8" w:rsidRDefault="005447DC" w:rsidP="00782C4E"/>
    <w:p w14:paraId="2108435A" w14:textId="77777777" w:rsidR="0056632D" w:rsidRPr="00632CA8" w:rsidRDefault="0056632D" w:rsidP="00782C4E">
      <w:r w:rsidRPr="00632CA8">
        <w:t>Nota: Los macro procesos cambian su nombre por lo que en el tí</w:t>
      </w:r>
      <w:r w:rsidR="009A3E96" w:rsidRPr="00632CA8">
        <w:t>tulo de pantalla, se considera</w:t>
      </w:r>
      <w:r w:rsidRPr="00632CA8">
        <w:t>:</w:t>
      </w:r>
    </w:p>
    <w:p w14:paraId="550C987B" w14:textId="77777777" w:rsidR="0056632D" w:rsidRPr="00632CA8" w:rsidRDefault="0056632D" w:rsidP="00782C4E"/>
    <w:p w14:paraId="5F4276C8" w14:textId="77777777" w:rsidR="0056632D" w:rsidRPr="00632CA8" w:rsidRDefault="0056632D" w:rsidP="00782C4E">
      <w:r w:rsidRPr="00632CA8">
        <w:t>Prospección = Promoción</w:t>
      </w:r>
    </w:p>
    <w:p w14:paraId="13D3B72B" w14:textId="77777777" w:rsidR="0056632D" w:rsidRPr="00632CA8" w:rsidRDefault="0056632D" w:rsidP="00782C4E">
      <w:r w:rsidRPr="00632CA8">
        <w:t>Análisis = Evaluación</w:t>
      </w:r>
    </w:p>
    <w:p w14:paraId="3C269E4D" w14:textId="77777777" w:rsidR="0056632D" w:rsidRPr="00632CA8" w:rsidRDefault="0056632D" w:rsidP="00782C4E">
      <w:r w:rsidRPr="00632CA8">
        <w:t>Autorización = Aprobación</w:t>
      </w:r>
    </w:p>
    <w:p w14:paraId="3093B3DC" w14:textId="77777777" w:rsidR="0056632D" w:rsidRPr="00632CA8" w:rsidRDefault="0056632D" w:rsidP="00782C4E">
      <w:r w:rsidRPr="00632CA8">
        <w:t>Instrumentación = Instrumentación</w:t>
      </w:r>
    </w:p>
    <w:p w14:paraId="2D67C821" w14:textId="77777777" w:rsidR="0056632D" w:rsidRPr="00632CA8" w:rsidRDefault="0056632D" w:rsidP="00782C4E"/>
    <w:p w14:paraId="01755F3A" w14:textId="77777777" w:rsidR="00180043" w:rsidRPr="00632CA8" w:rsidRDefault="001B6C5E" w:rsidP="00782C4E">
      <w:r w:rsidRPr="00632CA8">
        <w:t>Ejemplo</w:t>
      </w:r>
      <w:r w:rsidR="009F4498" w:rsidRPr="00632CA8">
        <w:t xml:space="preserve"> Inicio de proceso</w:t>
      </w:r>
      <w:r w:rsidRPr="00632CA8">
        <w:t>:</w:t>
      </w:r>
    </w:p>
    <w:p w14:paraId="0ED2E141" w14:textId="77777777" w:rsidR="005447DC" w:rsidRPr="00632CA8" w:rsidRDefault="00180043" w:rsidP="00782C4E">
      <w:r w:rsidRPr="00632CA8">
        <w:rPr>
          <w:noProof/>
          <w:lang w:val="es-MX" w:eastAsia="es-MX"/>
        </w:rPr>
        <w:drawing>
          <wp:inline distT="0" distB="0" distL="0" distR="0" wp14:anchorId="14F056B8" wp14:editId="633B896A">
            <wp:extent cx="5400000" cy="93353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933530"/>
                    </a:xfrm>
                    <a:prstGeom prst="rect">
                      <a:avLst/>
                    </a:prstGeom>
                    <a:noFill/>
                  </pic:spPr>
                </pic:pic>
              </a:graphicData>
            </a:graphic>
          </wp:inline>
        </w:drawing>
      </w:r>
    </w:p>
    <w:p w14:paraId="4B184265" w14:textId="77777777" w:rsidR="005447DC" w:rsidRPr="00632CA8" w:rsidRDefault="005447DC" w:rsidP="00782C4E"/>
    <w:p w14:paraId="7CB8027A" w14:textId="77777777" w:rsidR="001B6C5E" w:rsidRPr="00632CA8" w:rsidRDefault="001B6C5E" w:rsidP="00782C4E">
      <w:r w:rsidRPr="00632CA8">
        <w:t>Ejemplo</w:t>
      </w:r>
      <w:r w:rsidR="009F4498" w:rsidRPr="00632CA8">
        <w:t xml:space="preserve"> Avance de proceso</w:t>
      </w:r>
      <w:r w:rsidRPr="00632CA8">
        <w:t>:</w:t>
      </w:r>
    </w:p>
    <w:p w14:paraId="3A440C7D" w14:textId="77777777" w:rsidR="005447DC" w:rsidRPr="00632CA8" w:rsidRDefault="005447DC" w:rsidP="00782C4E"/>
    <w:p w14:paraId="5F9FEF26" w14:textId="77777777" w:rsidR="005447DC" w:rsidRPr="00632CA8" w:rsidRDefault="001B6C5E" w:rsidP="00782C4E">
      <w:r w:rsidRPr="00632CA8">
        <w:rPr>
          <w:noProof/>
          <w:lang w:val="es-MX" w:eastAsia="es-MX"/>
        </w:rPr>
        <w:lastRenderedPageBreak/>
        <w:drawing>
          <wp:inline distT="0" distB="0" distL="0" distR="0" wp14:anchorId="7E1386AA" wp14:editId="4E221BD2">
            <wp:extent cx="5400000" cy="95549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955490"/>
                    </a:xfrm>
                    <a:prstGeom prst="rect">
                      <a:avLst/>
                    </a:prstGeom>
                    <a:noFill/>
                  </pic:spPr>
                </pic:pic>
              </a:graphicData>
            </a:graphic>
          </wp:inline>
        </w:drawing>
      </w:r>
    </w:p>
    <w:p w14:paraId="15A6798C" w14:textId="77777777" w:rsidR="00DF37DC" w:rsidRPr="00632CA8" w:rsidRDefault="00DF37DC" w:rsidP="00782C4E"/>
    <w:p w14:paraId="2E91A330" w14:textId="77777777" w:rsidR="003A1A40" w:rsidRPr="00632CA8" w:rsidRDefault="003A1A40" w:rsidP="00397640">
      <w:pPr>
        <w:pStyle w:val="Estilo4"/>
      </w:pPr>
      <w:bookmarkStart w:id="20" w:name="_Toc515878282"/>
      <w:r w:rsidRPr="00632CA8">
        <w:t xml:space="preserve">Listado de </w:t>
      </w:r>
      <w:r w:rsidR="00CE170C" w:rsidRPr="00632CA8">
        <w:t xml:space="preserve">teléfonos del </w:t>
      </w:r>
      <w:r w:rsidR="00B173C7" w:rsidRPr="00632CA8">
        <w:t>prospecto</w:t>
      </w:r>
      <w:r w:rsidRPr="00632CA8">
        <w:t>.</w:t>
      </w:r>
      <w:bookmarkEnd w:id="20"/>
      <w:r w:rsidRPr="00632CA8">
        <w:t xml:space="preserve"> </w:t>
      </w:r>
    </w:p>
    <w:p w14:paraId="242E2C2D" w14:textId="77777777" w:rsidR="00CE170C" w:rsidRPr="00632CA8" w:rsidRDefault="00CE170C" w:rsidP="00B71F0F"/>
    <w:p w14:paraId="1A61759E" w14:textId="77777777" w:rsidR="00CE170C" w:rsidRPr="00632CA8" w:rsidRDefault="00CE170C" w:rsidP="00CE170C">
      <w:r w:rsidRPr="00632CA8">
        <w:t xml:space="preserve">Como usuario Administrador quiero visualizar </w:t>
      </w:r>
      <w:r w:rsidR="005B1E0C" w:rsidRPr="00632CA8">
        <w:t xml:space="preserve">todos los teléfonos que existan en SAP y CRM tenga asociado el </w:t>
      </w:r>
      <w:r w:rsidR="00B173C7" w:rsidRPr="00632CA8">
        <w:t>prospecto</w:t>
      </w:r>
      <w:r w:rsidR="005B1E0C" w:rsidRPr="00632CA8">
        <w:t xml:space="preserve"> para poder localizarlo.</w:t>
      </w:r>
    </w:p>
    <w:p w14:paraId="27E9FBE0" w14:textId="77777777" w:rsidR="004F10C9" w:rsidRPr="00632CA8" w:rsidRDefault="004F10C9" w:rsidP="00CE170C"/>
    <w:p w14:paraId="5670932B" w14:textId="77777777" w:rsidR="00646929" w:rsidRPr="00632CA8" w:rsidRDefault="00657A52" w:rsidP="00B71F0F">
      <w:r w:rsidRPr="00632CA8">
        <w:t xml:space="preserve">El listado de teléfonos del </w:t>
      </w:r>
      <w:r w:rsidR="00B173C7" w:rsidRPr="00632CA8">
        <w:t>prospecto</w:t>
      </w:r>
      <w:r w:rsidRPr="00632CA8">
        <w:t xml:space="preserve"> muestra la siguiente información:</w:t>
      </w:r>
    </w:p>
    <w:p w14:paraId="37CACDCF" w14:textId="77777777" w:rsidR="00657A52" w:rsidRPr="00632CA8" w:rsidRDefault="00657A52" w:rsidP="00B71F0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6990"/>
      </w:tblGrid>
      <w:tr w:rsidR="004C5170" w:rsidRPr="00632CA8" w14:paraId="1B9F4211" w14:textId="77777777" w:rsidTr="00A91DEB">
        <w:trPr>
          <w:trHeight w:val="405"/>
        </w:trPr>
        <w:tc>
          <w:tcPr>
            <w:tcW w:w="1041" w:type="pct"/>
            <w:shd w:val="clear" w:color="000000" w:fill="BFBFBF"/>
            <w:vAlign w:val="center"/>
            <w:hideMark/>
          </w:tcPr>
          <w:p w14:paraId="7A465B55" w14:textId="77777777" w:rsidR="004C5170" w:rsidRPr="00632CA8" w:rsidRDefault="004C5170" w:rsidP="00657A52">
            <w:pPr>
              <w:jc w:val="center"/>
              <w:rPr>
                <w:rFonts w:cs="Arial"/>
                <w:b/>
                <w:bCs/>
                <w:color w:val="000000"/>
                <w:sz w:val="18"/>
                <w:szCs w:val="18"/>
                <w:lang w:val="es-MX" w:eastAsia="es-MX"/>
              </w:rPr>
            </w:pPr>
            <w:r w:rsidRPr="00632CA8">
              <w:rPr>
                <w:rFonts w:cs="Arial"/>
                <w:b/>
                <w:bCs/>
                <w:color w:val="000000"/>
                <w:sz w:val="18"/>
                <w:szCs w:val="18"/>
                <w:lang w:val="es-MX" w:eastAsia="es-MX"/>
              </w:rPr>
              <w:t>Nombre de la columna</w:t>
            </w:r>
          </w:p>
        </w:tc>
        <w:tc>
          <w:tcPr>
            <w:tcW w:w="3959" w:type="pct"/>
            <w:shd w:val="clear" w:color="000000" w:fill="BFBFBF"/>
            <w:vAlign w:val="center"/>
            <w:hideMark/>
          </w:tcPr>
          <w:p w14:paraId="782AC39C" w14:textId="77777777" w:rsidR="004C5170" w:rsidRPr="00632CA8" w:rsidRDefault="004C5170" w:rsidP="00FE676E">
            <w:pPr>
              <w:jc w:val="center"/>
              <w:rPr>
                <w:rFonts w:cs="Arial"/>
                <w:b/>
                <w:bCs/>
                <w:color w:val="000000"/>
                <w:sz w:val="18"/>
                <w:szCs w:val="18"/>
                <w:lang w:val="es-MX" w:eastAsia="es-MX"/>
              </w:rPr>
            </w:pPr>
            <w:r w:rsidRPr="00632CA8">
              <w:rPr>
                <w:rFonts w:cs="Arial"/>
                <w:b/>
                <w:bCs/>
                <w:color w:val="000000"/>
                <w:sz w:val="18"/>
                <w:szCs w:val="18"/>
                <w:lang w:val="es-MX" w:eastAsia="es-MX"/>
              </w:rPr>
              <w:t>Descripción</w:t>
            </w:r>
          </w:p>
        </w:tc>
      </w:tr>
      <w:tr w:rsidR="004C5170" w:rsidRPr="00632CA8" w14:paraId="010A2A63" w14:textId="77777777" w:rsidTr="00A91DEB">
        <w:trPr>
          <w:trHeight w:val="240"/>
        </w:trPr>
        <w:tc>
          <w:tcPr>
            <w:tcW w:w="1041" w:type="pct"/>
            <w:shd w:val="clear" w:color="auto" w:fill="auto"/>
            <w:vAlign w:val="center"/>
            <w:hideMark/>
          </w:tcPr>
          <w:p w14:paraId="47B64C89" w14:textId="77777777" w:rsidR="004C5170" w:rsidRPr="00632CA8" w:rsidRDefault="004C5170" w:rsidP="00FE676E">
            <w:pPr>
              <w:jc w:val="left"/>
              <w:rPr>
                <w:rFonts w:cs="Arial"/>
                <w:color w:val="000000"/>
                <w:sz w:val="18"/>
                <w:szCs w:val="18"/>
                <w:lang w:val="es-MX" w:eastAsia="es-MX"/>
              </w:rPr>
            </w:pPr>
            <w:r w:rsidRPr="00632CA8">
              <w:rPr>
                <w:rFonts w:cs="Arial"/>
                <w:color w:val="000000"/>
                <w:sz w:val="18"/>
                <w:szCs w:val="18"/>
                <w:lang w:val="es-MX" w:eastAsia="es-MX"/>
              </w:rPr>
              <w:t>Tipo</w:t>
            </w:r>
          </w:p>
        </w:tc>
        <w:tc>
          <w:tcPr>
            <w:tcW w:w="3959" w:type="pct"/>
            <w:shd w:val="clear" w:color="auto" w:fill="auto"/>
          </w:tcPr>
          <w:p w14:paraId="37A2ECC0" w14:textId="77777777" w:rsidR="004C5170" w:rsidRPr="00632CA8" w:rsidRDefault="004C5170" w:rsidP="00FE676E">
            <w:pPr>
              <w:jc w:val="left"/>
              <w:rPr>
                <w:rFonts w:cs="Arial"/>
                <w:color w:val="000000"/>
                <w:sz w:val="18"/>
                <w:szCs w:val="18"/>
                <w:lang w:val="es-MX" w:eastAsia="es-MX"/>
              </w:rPr>
            </w:pPr>
            <w:r w:rsidRPr="00632CA8">
              <w:rPr>
                <w:rFonts w:cs="Arial"/>
                <w:color w:val="000000"/>
                <w:sz w:val="18"/>
                <w:szCs w:val="18"/>
                <w:lang w:val="es-MX" w:eastAsia="es-MX"/>
              </w:rPr>
              <w:t>Muestra el tipo de teléfono.</w:t>
            </w:r>
          </w:p>
          <w:p w14:paraId="00615872" w14:textId="77777777" w:rsidR="004C5170" w:rsidRPr="00632CA8" w:rsidRDefault="004C5170" w:rsidP="00FE676E">
            <w:pPr>
              <w:jc w:val="left"/>
              <w:rPr>
                <w:rFonts w:cs="Arial"/>
                <w:color w:val="000000"/>
                <w:sz w:val="18"/>
                <w:szCs w:val="18"/>
                <w:lang w:val="es-MX" w:eastAsia="es-MX"/>
              </w:rPr>
            </w:pPr>
          </w:p>
          <w:p w14:paraId="318AC6F6" w14:textId="77777777" w:rsidR="004C5170" w:rsidRPr="00632CA8" w:rsidRDefault="004C5170" w:rsidP="00FE676E">
            <w:pPr>
              <w:jc w:val="left"/>
              <w:rPr>
                <w:rFonts w:cs="Arial"/>
                <w:color w:val="000000"/>
                <w:sz w:val="18"/>
                <w:szCs w:val="18"/>
                <w:lang w:val="es-MX" w:eastAsia="es-MX"/>
              </w:rPr>
            </w:pPr>
            <w:r w:rsidRPr="00632CA8">
              <w:rPr>
                <w:rFonts w:cs="Arial"/>
                <w:color w:val="000000"/>
                <w:sz w:val="18"/>
                <w:szCs w:val="18"/>
                <w:lang w:val="es-MX" w:eastAsia="es-MX"/>
              </w:rPr>
              <w:t>Los tipos son:</w:t>
            </w:r>
          </w:p>
          <w:p w14:paraId="33FF9207" w14:textId="77777777" w:rsidR="004C5170" w:rsidRPr="00632CA8" w:rsidRDefault="004C5170" w:rsidP="005D2E9E">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Casa</w:t>
            </w:r>
          </w:p>
          <w:p w14:paraId="6E91E36B" w14:textId="77777777" w:rsidR="004C5170" w:rsidRPr="00632CA8" w:rsidRDefault="004C5170" w:rsidP="005D2E9E">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Celular</w:t>
            </w:r>
          </w:p>
          <w:p w14:paraId="6DCE67A5" w14:textId="77777777" w:rsidR="004C5170" w:rsidRPr="00632CA8" w:rsidRDefault="004C5170" w:rsidP="005D2E9E">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Trabajo</w:t>
            </w:r>
          </w:p>
          <w:p w14:paraId="226B14D0" w14:textId="77777777" w:rsidR="004C5170" w:rsidRPr="00632CA8" w:rsidRDefault="004C5170" w:rsidP="005D2E9E">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Recados</w:t>
            </w:r>
          </w:p>
        </w:tc>
      </w:tr>
      <w:tr w:rsidR="004C5170" w:rsidRPr="00632CA8" w14:paraId="63347A47" w14:textId="77777777" w:rsidTr="00A91DEB">
        <w:trPr>
          <w:trHeight w:val="240"/>
        </w:trPr>
        <w:tc>
          <w:tcPr>
            <w:tcW w:w="1041" w:type="pct"/>
            <w:shd w:val="clear" w:color="000000" w:fill="FFFFFF"/>
            <w:noWrap/>
            <w:vAlign w:val="center"/>
          </w:tcPr>
          <w:p w14:paraId="7E08BBA1" w14:textId="77777777" w:rsidR="004C5170" w:rsidRPr="00632CA8" w:rsidRDefault="004C5170" w:rsidP="00FE676E">
            <w:pPr>
              <w:jc w:val="left"/>
              <w:rPr>
                <w:rFonts w:cs="Arial"/>
                <w:color w:val="000000"/>
                <w:sz w:val="18"/>
                <w:szCs w:val="18"/>
                <w:lang w:val="es-MX" w:eastAsia="es-MX"/>
              </w:rPr>
            </w:pPr>
            <w:r w:rsidRPr="00632CA8">
              <w:rPr>
                <w:rFonts w:cs="Arial"/>
                <w:color w:val="000000"/>
                <w:sz w:val="18"/>
                <w:szCs w:val="18"/>
                <w:lang w:val="es-MX" w:eastAsia="es-MX"/>
              </w:rPr>
              <w:t>Número de teléfono</w:t>
            </w:r>
          </w:p>
        </w:tc>
        <w:tc>
          <w:tcPr>
            <w:tcW w:w="3959" w:type="pct"/>
            <w:shd w:val="clear" w:color="auto" w:fill="auto"/>
          </w:tcPr>
          <w:p w14:paraId="3012FB03" w14:textId="77777777" w:rsidR="004C5170" w:rsidRPr="00632CA8" w:rsidRDefault="004C5170" w:rsidP="00614E2E">
            <w:pPr>
              <w:jc w:val="left"/>
              <w:rPr>
                <w:rFonts w:cs="Arial"/>
                <w:color w:val="000000"/>
                <w:sz w:val="18"/>
                <w:szCs w:val="18"/>
                <w:lang w:val="es-MX" w:eastAsia="es-MX"/>
              </w:rPr>
            </w:pPr>
            <w:r w:rsidRPr="00632CA8">
              <w:rPr>
                <w:rFonts w:cs="Arial"/>
                <w:color w:val="000000"/>
                <w:sz w:val="18"/>
                <w:szCs w:val="18"/>
                <w:lang w:val="es-MX" w:eastAsia="es-MX"/>
              </w:rPr>
              <w:t>Muestra Lada + número de teléfono + Extensión</w:t>
            </w:r>
          </w:p>
        </w:tc>
      </w:tr>
      <w:tr w:rsidR="006D14FB" w:rsidRPr="00632CA8" w14:paraId="210C725A" w14:textId="77777777" w:rsidTr="00A91DEB">
        <w:trPr>
          <w:trHeight w:val="240"/>
        </w:trPr>
        <w:tc>
          <w:tcPr>
            <w:tcW w:w="1041" w:type="pct"/>
            <w:shd w:val="clear" w:color="000000" w:fill="FFFFFF"/>
            <w:noWrap/>
            <w:vAlign w:val="center"/>
            <w:hideMark/>
          </w:tcPr>
          <w:p w14:paraId="6F43EDFA" w14:textId="77777777" w:rsidR="006D14FB" w:rsidRPr="00632CA8" w:rsidRDefault="006D14FB" w:rsidP="006D14FB">
            <w:pPr>
              <w:jc w:val="left"/>
              <w:rPr>
                <w:rFonts w:cs="Arial"/>
                <w:color w:val="000000"/>
                <w:sz w:val="18"/>
                <w:szCs w:val="18"/>
                <w:lang w:val="es-MX" w:eastAsia="es-MX"/>
              </w:rPr>
            </w:pPr>
            <w:r w:rsidRPr="00632CA8">
              <w:rPr>
                <w:rFonts w:cs="Arial"/>
                <w:color w:val="000000"/>
                <w:sz w:val="18"/>
                <w:szCs w:val="18"/>
                <w:lang w:val="es-MX" w:eastAsia="es-MX"/>
              </w:rPr>
              <w:t>Etiqueta del teléfono</w:t>
            </w:r>
          </w:p>
        </w:tc>
        <w:tc>
          <w:tcPr>
            <w:tcW w:w="3959" w:type="pct"/>
            <w:shd w:val="clear" w:color="auto" w:fill="auto"/>
          </w:tcPr>
          <w:p w14:paraId="1C0D7726" w14:textId="77777777" w:rsidR="006D14FB" w:rsidRPr="00632CA8" w:rsidRDefault="006D14FB" w:rsidP="006D14FB">
            <w:pPr>
              <w:jc w:val="left"/>
              <w:rPr>
                <w:rFonts w:cs="Arial"/>
                <w:color w:val="000000"/>
                <w:sz w:val="18"/>
                <w:szCs w:val="18"/>
                <w:lang w:val="es-MX" w:eastAsia="es-MX"/>
              </w:rPr>
            </w:pPr>
            <w:r w:rsidRPr="00632CA8">
              <w:rPr>
                <w:rFonts w:cs="Arial"/>
                <w:color w:val="000000"/>
                <w:sz w:val="18"/>
                <w:szCs w:val="18"/>
                <w:lang w:val="es-MX" w:eastAsia="es-MX"/>
              </w:rPr>
              <w:t>Muestra catálogo de opciones:</w:t>
            </w:r>
          </w:p>
          <w:p w14:paraId="4BA0B2DD" w14:textId="77777777" w:rsidR="006D14FB" w:rsidRPr="00632CA8" w:rsidRDefault="006D14FB" w:rsidP="006D14FB">
            <w:pPr>
              <w:jc w:val="left"/>
              <w:rPr>
                <w:rFonts w:cs="Arial"/>
                <w:color w:val="000000"/>
                <w:sz w:val="18"/>
                <w:szCs w:val="18"/>
                <w:lang w:val="es-MX" w:eastAsia="es-MX"/>
              </w:rPr>
            </w:pPr>
          </w:p>
          <w:p w14:paraId="6EFA9BC1" w14:textId="77777777" w:rsidR="006D14FB" w:rsidRPr="00632CA8" w:rsidRDefault="006D14FB" w:rsidP="006D14FB">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Contacto efectivo</w:t>
            </w:r>
          </w:p>
          <w:p w14:paraId="1F36224B" w14:textId="77777777" w:rsidR="006D14FB" w:rsidRPr="00632CA8" w:rsidRDefault="006D14FB" w:rsidP="006D14FB">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Contacto no efectivo</w:t>
            </w:r>
          </w:p>
          <w:p w14:paraId="7ACE4F5D" w14:textId="77777777" w:rsidR="006D14FB" w:rsidRPr="00632CA8" w:rsidRDefault="006D14FB" w:rsidP="006D14FB">
            <w:pPr>
              <w:pStyle w:val="Prrafodelista"/>
              <w:numPr>
                <w:ilvl w:val="0"/>
                <w:numId w:val="6"/>
              </w:numPr>
              <w:jc w:val="left"/>
              <w:rPr>
                <w:rFonts w:cs="Arial"/>
                <w:color w:val="000000"/>
                <w:sz w:val="18"/>
                <w:szCs w:val="18"/>
                <w:lang w:val="es-MX" w:eastAsia="es-MX"/>
              </w:rPr>
            </w:pPr>
            <w:r w:rsidRPr="00632CA8">
              <w:rPr>
                <w:rFonts w:cs="Arial"/>
                <w:color w:val="000000"/>
                <w:sz w:val="18"/>
                <w:szCs w:val="18"/>
                <w:lang w:val="es-MX" w:eastAsia="es-MX"/>
              </w:rPr>
              <w:t>No contacto</w:t>
            </w:r>
          </w:p>
          <w:p w14:paraId="57C7A4DC" w14:textId="77777777" w:rsidR="006D14FB" w:rsidRPr="00632CA8" w:rsidRDefault="006D14FB" w:rsidP="006D14FB">
            <w:pPr>
              <w:jc w:val="left"/>
              <w:rPr>
                <w:rFonts w:cs="Arial"/>
                <w:color w:val="000000"/>
                <w:sz w:val="18"/>
                <w:szCs w:val="18"/>
                <w:lang w:val="es-MX" w:eastAsia="es-MX"/>
              </w:rPr>
            </w:pPr>
          </w:p>
        </w:tc>
      </w:tr>
      <w:tr w:rsidR="006D14FB" w:rsidRPr="00632CA8" w14:paraId="1D9AFB77" w14:textId="77777777" w:rsidTr="00A91DEB">
        <w:trPr>
          <w:trHeight w:val="240"/>
        </w:trPr>
        <w:tc>
          <w:tcPr>
            <w:tcW w:w="1041" w:type="pct"/>
            <w:shd w:val="clear" w:color="auto" w:fill="auto"/>
            <w:vAlign w:val="center"/>
          </w:tcPr>
          <w:p w14:paraId="758BA5C8" w14:textId="77777777" w:rsidR="006D14FB" w:rsidRPr="00632CA8" w:rsidRDefault="006D14FB" w:rsidP="006D14FB">
            <w:pPr>
              <w:jc w:val="left"/>
              <w:rPr>
                <w:rFonts w:cs="Arial"/>
                <w:color w:val="000000"/>
                <w:sz w:val="18"/>
                <w:szCs w:val="18"/>
                <w:lang w:val="es-MX" w:eastAsia="es-MX"/>
              </w:rPr>
            </w:pPr>
            <w:r w:rsidRPr="00632CA8">
              <w:rPr>
                <w:rFonts w:cs="Arial"/>
                <w:color w:val="000000"/>
                <w:sz w:val="18"/>
                <w:szCs w:val="18"/>
                <w:lang w:val="es-MX" w:eastAsia="es-MX"/>
              </w:rPr>
              <w:t>Etiqueta del contacto</w:t>
            </w:r>
          </w:p>
        </w:tc>
        <w:tc>
          <w:tcPr>
            <w:tcW w:w="3959" w:type="pct"/>
            <w:shd w:val="clear" w:color="auto" w:fill="auto"/>
          </w:tcPr>
          <w:p w14:paraId="0963E79D" w14:textId="77777777" w:rsidR="006D14FB" w:rsidRPr="00632CA8" w:rsidRDefault="006D14FB" w:rsidP="006D14FB">
            <w:pPr>
              <w:jc w:val="left"/>
              <w:rPr>
                <w:rFonts w:cs="Arial"/>
                <w:color w:val="000000"/>
                <w:sz w:val="18"/>
                <w:szCs w:val="18"/>
                <w:lang w:val="es-MX" w:eastAsia="es-MX"/>
              </w:rPr>
            </w:pPr>
            <w:r w:rsidRPr="00632CA8">
              <w:rPr>
                <w:rFonts w:cs="Arial"/>
                <w:color w:val="000000"/>
                <w:sz w:val="18"/>
                <w:szCs w:val="18"/>
                <w:lang w:val="es-MX" w:eastAsia="es-MX"/>
              </w:rPr>
              <w:t>Muestra catálogo de opciones, de acuerdo a la opción seleccionada en “Etiqueta del teléfono”:</w:t>
            </w:r>
          </w:p>
          <w:p w14:paraId="58B9328C" w14:textId="77777777" w:rsidR="006D14FB" w:rsidRPr="00632CA8" w:rsidRDefault="006D14FB" w:rsidP="006D14FB">
            <w:pPr>
              <w:jc w:val="left"/>
              <w:rPr>
                <w:rFonts w:cs="Arial"/>
                <w:color w:val="000000"/>
                <w:sz w:val="18"/>
                <w:szCs w:val="18"/>
                <w:lang w:val="es-MX" w:eastAsia="es-MX"/>
              </w:rPr>
            </w:pPr>
          </w:p>
          <w:p w14:paraId="53D50DC2" w14:textId="77777777" w:rsidR="006D14FB" w:rsidRPr="00632CA8" w:rsidRDefault="006D14FB" w:rsidP="009E463F">
            <w:pPr>
              <w:rPr>
                <w:rFonts w:cs="Arial"/>
                <w:color w:val="000000"/>
                <w:sz w:val="18"/>
                <w:szCs w:val="18"/>
                <w:lang w:val="es-MX" w:eastAsia="es-MX"/>
              </w:rPr>
            </w:pPr>
            <w:r w:rsidRPr="00632CA8">
              <w:rPr>
                <w:rFonts w:cs="Arial"/>
                <w:color w:val="000000"/>
                <w:sz w:val="18"/>
                <w:szCs w:val="18"/>
                <w:lang w:val="es-MX" w:eastAsia="es-MX"/>
              </w:rPr>
              <w:t>Cuando catálogo Etiqueta del teléfono = Contacto efectivo</w:t>
            </w:r>
            <w:r w:rsidR="009E463F" w:rsidRPr="00632CA8">
              <w:rPr>
                <w:rFonts w:cs="Arial"/>
                <w:color w:val="000000"/>
                <w:sz w:val="18"/>
                <w:szCs w:val="18"/>
                <w:lang w:val="es-MX" w:eastAsia="es-MX"/>
              </w:rPr>
              <w:t>,</w:t>
            </w:r>
            <w:r w:rsidRPr="00632CA8">
              <w:rPr>
                <w:rFonts w:cs="Arial"/>
                <w:color w:val="000000"/>
                <w:sz w:val="18"/>
                <w:szCs w:val="18"/>
                <w:lang w:val="es-MX" w:eastAsia="es-MX"/>
              </w:rPr>
              <w:t xml:space="preserve"> entonces</w:t>
            </w:r>
            <w:r w:rsidR="009E463F" w:rsidRPr="00632CA8">
              <w:rPr>
                <w:rFonts w:cs="Arial"/>
                <w:color w:val="000000"/>
                <w:sz w:val="18"/>
                <w:szCs w:val="18"/>
                <w:lang w:val="es-MX" w:eastAsia="es-MX"/>
              </w:rPr>
              <w:t xml:space="preserve"> catálogo</w:t>
            </w:r>
            <w:r w:rsidRPr="00632CA8">
              <w:rPr>
                <w:rFonts w:cs="Arial"/>
                <w:color w:val="000000"/>
                <w:sz w:val="18"/>
                <w:szCs w:val="18"/>
                <w:lang w:val="es-MX" w:eastAsia="es-MX"/>
              </w:rPr>
              <w:t xml:space="preserve"> Etiqueta del contacto se inactiva</w:t>
            </w:r>
            <w:r w:rsidR="009E463F" w:rsidRPr="00632CA8">
              <w:rPr>
                <w:rFonts w:cs="Arial"/>
                <w:color w:val="000000"/>
                <w:sz w:val="18"/>
                <w:szCs w:val="18"/>
                <w:lang w:val="es-MX" w:eastAsia="es-MX"/>
              </w:rPr>
              <w:t>.</w:t>
            </w:r>
          </w:p>
          <w:p w14:paraId="2F7DB0B5" w14:textId="77777777" w:rsidR="009E463F" w:rsidRPr="00632CA8" w:rsidRDefault="009E463F" w:rsidP="009E463F">
            <w:pPr>
              <w:rPr>
                <w:rFonts w:cs="Arial"/>
                <w:color w:val="000000"/>
                <w:sz w:val="18"/>
                <w:szCs w:val="18"/>
                <w:lang w:val="es-MX" w:eastAsia="es-MX"/>
              </w:rPr>
            </w:pPr>
          </w:p>
          <w:p w14:paraId="03F0D272" w14:textId="77777777" w:rsidR="006D14FB" w:rsidRPr="00632CA8" w:rsidRDefault="009E463F" w:rsidP="009E463F">
            <w:pPr>
              <w:rPr>
                <w:rFonts w:cs="Arial"/>
                <w:color w:val="000000"/>
                <w:sz w:val="18"/>
                <w:szCs w:val="18"/>
                <w:lang w:val="es-MX" w:eastAsia="es-MX"/>
              </w:rPr>
            </w:pPr>
            <w:r w:rsidRPr="00632CA8">
              <w:rPr>
                <w:rFonts w:cs="Arial"/>
                <w:color w:val="000000"/>
                <w:sz w:val="18"/>
                <w:szCs w:val="18"/>
                <w:lang w:val="es-MX" w:eastAsia="es-MX"/>
              </w:rPr>
              <w:t xml:space="preserve">Cuando catálogo Etiqueta del teléfono = </w:t>
            </w:r>
            <w:r w:rsidR="006D14FB" w:rsidRPr="00632CA8">
              <w:rPr>
                <w:rFonts w:cs="Arial"/>
                <w:color w:val="000000"/>
                <w:sz w:val="18"/>
                <w:szCs w:val="18"/>
                <w:lang w:val="es-MX" w:eastAsia="es-MX"/>
              </w:rPr>
              <w:t>Contacto no efectivo</w:t>
            </w:r>
            <w:r w:rsidRPr="00632CA8">
              <w:rPr>
                <w:rFonts w:cs="Arial"/>
                <w:color w:val="000000"/>
                <w:sz w:val="18"/>
                <w:szCs w:val="18"/>
                <w:lang w:val="es-MX" w:eastAsia="es-MX"/>
              </w:rPr>
              <w:t>, se muestran las opciones:</w:t>
            </w:r>
          </w:p>
          <w:p w14:paraId="48C605DA"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 xml:space="preserve">No vive ahí </w:t>
            </w:r>
          </w:p>
          <w:p w14:paraId="6FDB5D00"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Falleció</w:t>
            </w:r>
          </w:p>
          <w:p w14:paraId="4D8BBCEA"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Número equivocado</w:t>
            </w:r>
          </w:p>
          <w:p w14:paraId="04DB36DA"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Mensaje con familiar o tercero</w:t>
            </w:r>
          </w:p>
          <w:p w14:paraId="68D3F480"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No puede atender, está ocupado</w:t>
            </w:r>
          </w:p>
          <w:p w14:paraId="2657D241"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Está de viaje</w:t>
            </w:r>
          </w:p>
          <w:p w14:paraId="1229D5D7"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Ilocalizable</w:t>
            </w:r>
          </w:p>
          <w:p w14:paraId="69FD64DB" w14:textId="77777777" w:rsidR="009E463F" w:rsidRPr="00632CA8" w:rsidRDefault="009E463F" w:rsidP="009E463F">
            <w:pPr>
              <w:jc w:val="left"/>
              <w:rPr>
                <w:rFonts w:cs="Arial"/>
                <w:color w:val="000000"/>
                <w:sz w:val="18"/>
                <w:szCs w:val="18"/>
                <w:lang w:val="es-MX" w:eastAsia="es-MX"/>
              </w:rPr>
            </w:pPr>
          </w:p>
          <w:p w14:paraId="391317E6" w14:textId="77777777" w:rsidR="009E463F" w:rsidRPr="00632CA8" w:rsidRDefault="009E463F" w:rsidP="009E463F">
            <w:pPr>
              <w:rPr>
                <w:rFonts w:cs="Arial"/>
                <w:color w:val="000000"/>
                <w:sz w:val="18"/>
                <w:szCs w:val="18"/>
                <w:lang w:val="es-MX" w:eastAsia="es-MX"/>
              </w:rPr>
            </w:pPr>
            <w:r w:rsidRPr="00632CA8">
              <w:rPr>
                <w:rFonts w:cs="Arial"/>
                <w:color w:val="000000"/>
                <w:sz w:val="18"/>
                <w:szCs w:val="18"/>
                <w:lang w:val="es-MX" w:eastAsia="es-MX"/>
              </w:rPr>
              <w:t xml:space="preserve">Cuando catálogo Etiqueta del teléfono = </w:t>
            </w:r>
            <w:r w:rsidR="006D14FB" w:rsidRPr="00632CA8">
              <w:rPr>
                <w:rFonts w:cs="Arial"/>
                <w:color w:val="000000"/>
                <w:sz w:val="18"/>
                <w:szCs w:val="18"/>
                <w:lang w:val="es-MX" w:eastAsia="es-MX"/>
              </w:rPr>
              <w:t>No contacto</w:t>
            </w:r>
            <w:r w:rsidRPr="00632CA8">
              <w:rPr>
                <w:rFonts w:cs="Arial"/>
                <w:color w:val="000000"/>
                <w:sz w:val="18"/>
                <w:szCs w:val="18"/>
                <w:lang w:val="es-MX" w:eastAsia="es-MX"/>
              </w:rPr>
              <w:t>, se muestran las opciones:</w:t>
            </w:r>
          </w:p>
          <w:p w14:paraId="2C88B370"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Buzón</w:t>
            </w:r>
          </w:p>
          <w:p w14:paraId="1358A436"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Línea ocupada</w:t>
            </w:r>
          </w:p>
          <w:p w14:paraId="4AA05AE6"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No contesta</w:t>
            </w:r>
          </w:p>
          <w:p w14:paraId="1F74C4D8"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Fax</w:t>
            </w:r>
          </w:p>
          <w:p w14:paraId="5DB04BB6" w14:textId="77777777" w:rsidR="006D14FB" w:rsidRPr="00632CA8" w:rsidRDefault="006D14FB" w:rsidP="006D14FB">
            <w:pPr>
              <w:pStyle w:val="Prrafodelista"/>
              <w:numPr>
                <w:ilvl w:val="0"/>
                <w:numId w:val="6"/>
              </w:numPr>
              <w:ind w:left="1064"/>
              <w:jc w:val="left"/>
              <w:rPr>
                <w:rFonts w:cs="Arial"/>
                <w:color w:val="FF0000"/>
                <w:sz w:val="18"/>
                <w:szCs w:val="18"/>
                <w:lang w:val="es-MX" w:eastAsia="es-MX"/>
              </w:rPr>
            </w:pPr>
            <w:r w:rsidRPr="002A13DB">
              <w:rPr>
                <w:rFonts w:cs="Arial"/>
                <w:sz w:val="18"/>
                <w:szCs w:val="18"/>
                <w:lang w:val="es-MX" w:eastAsia="es-MX"/>
              </w:rPr>
              <w:lastRenderedPageBreak/>
              <w:t>Teléfono suspendido</w:t>
            </w:r>
          </w:p>
          <w:p w14:paraId="4F557CA1" w14:textId="77777777" w:rsidR="006D14FB" w:rsidRPr="00632CA8" w:rsidRDefault="006D14FB" w:rsidP="006D14FB">
            <w:pPr>
              <w:pStyle w:val="Prrafodelista"/>
              <w:numPr>
                <w:ilvl w:val="0"/>
                <w:numId w:val="6"/>
              </w:numPr>
              <w:ind w:left="1064"/>
              <w:jc w:val="left"/>
              <w:rPr>
                <w:rFonts w:cs="Arial"/>
                <w:color w:val="000000"/>
                <w:sz w:val="18"/>
                <w:szCs w:val="18"/>
                <w:lang w:val="es-MX" w:eastAsia="es-MX"/>
              </w:rPr>
            </w:pPr>
            <w:r w:rsidRPr="00632CA8">
              <w:rPr>
                <w:rFonts w:cs="Arial"/>
                <w:color w:val="000000"/>
                <w:sz w:val="18"/>
                <w:szCs w:val="18"/>
                <w:lang w:val="es-MX" w:eastAsia="es-MX"/>
              </w:rPr>
              <w:t>Conmutador</w:t>
            </w:r>
          </w:p>
        </w:tc>
      </w:tr>
    </w:tbl>
    <w:p w14:paraId="5DADC8F0" w14:textId="77777777" w:rsidR="00657A52" w:rsidRPr="00632CA8" w:rsidRDefault="00657A52" w:rsidP="00B71F0F"/>
    <w:p w14:paraId="6F028EAE" w14:textId="77777777" w:rsidR="00083A8D" w:rsidRPr="00632CA8" w:rsidRDefault="00083A8D" w:rsidP="00B71F0F">
      <w:r w:rsidRPr="00632CA8">
        <w:t xml:space="preserve">La lista de teléfonos muestra </w:t>
      </w:r>
      <w:r w:rsidR="008955DB" w:rsidRPr="00632CA8">
        <w:t>todos los</w:t>
      </w:r>
      <w:r w:rsidRPr="00632CA8">
        <w:t xml:space="preserve"> teléfonos</w:t>
      </w:r>
      <w:r w:rsidR="008955DB" w:rsidRPr="00632CA8">
        <w:t xml:space="preserve"> que han sido etiquetados y los que </w:t>
      </w:r>
      <w:r w:rsidR="00805243" w:rsidRPr="00632CA8">
        <w:t>aún</w:t>
      </w:r>
      <w:r w:rsidR="008955DB" w:rsidRPr="00632CA8">
        <w:t xml:space="preserve"> no se han etiquetado.</w:t>
      </w:r>
    </w:p>
    <w:p w14:paraId="50288DD7" w14:textId="77777777" w:rsidR="008955DB" w:rsidRPr="00632CA8" w:rsidRDefault="008955DB" w:rsidP="00B71F0F"/>
    <w:p w14:paraId="3ED648D9" w14:textId="77777777" w:rsidR="00C961D0" w:rsidRPr="00632CA8" w:rsidRDefault="00805243" w:rsidP="00B71F0F">
      <w:r w:rsidRPr="00632CA8">
        <w:t>El usuario puede cambiar las etiquetas de los teléfonos</w:t>
      </w:r>
      <w:r w:rsidR="00C961D0" w:rsidRPr="00632CA8">
        <w:t xml:space="preserve"> en cualquier momento</w:t>
      </w:r>
      <w:r w:rsidR="00AD3EFA" w:rsidRPr="00632CA8">
        <w:t>.</w:t>
      </w:r>
      <w:r w:rsidR="00C961D0" w:rsidRPr="00632CA8">
        <w:t xml:space="preserve"> </w:t>
      </w:r>
    </w:p>
    <w:p w14:paraId="3DB57B35" w14:textId="77777777" w:rsidR="0003024E" w:rsidRPr="00632CA8" w:rsidRDefault="0003024E" w:rsidP="0003024E"/>
    <w:p w14:paraId="764479F1" w14:textId="77777777" w:rsidR="0003024E" w:rsidRPr="00632CA8" w:rsidRDefault="0003024E" w:rsidP="00B71F0F">
      <w:r w:rsidRPr="00632CA8">
        <w:t>La lista de teléfonos muestra los telé</w:t>
      </w:r>
      <w:r w:rsidR="00AD3EFA" w:rsidRPr="00632CA8">
        <w:t xml:space="preserve">fonos ordenados por fecha cronológica </w:t>
      </w:r>
      <w:r w:rsidRPr="00632CA8">
        <w:t>de acuerdo a:</w:t>
      </w:r>
    </w:p>
    <w:p w14:paraId="3C06FCA6" w14:textId="77777777" w:rsidR="0003024E" w:rsidRPr="00632CA8" w:rsidRDefault="0003024E" w:rsidP="00B71F0F"/>
    <w:p w14:paraId="73174DEF" w14:textId="77777777" w:rsidR="0003024E" w:rsidRPr="00632CA8" w:rsidRDefault="0003024E" w:rsidP="00B71F0F">
      <w:r w:rsidRPr="00632CA8">
        <w:t>Cuando un teléfono no tiene etiqueta, la tabla identifica la fecha de creación.</w:t>
      </w:r>
    </w:p>
    <w:p w14:paraId="6015BDA9" w14:textId="77777777" w:rsidR="0003024E" w:rsidRPr="00632CA8" w:rsidRDefault="0003024E" w:rsidP="00B71F0F">
      <w:r w:rsidRPr="00632CA8">
        <w:t>Cuando un teléfono tiene etiqueta, la tabla identifica la fecha de etiqueta.</w:t>
      </w:r>
    </w:p>
    <w:p w14:paraId="3D19F5B4" w14:textId="77777777" w:rsidR="00805243" w:rsidRPr="00632CA8" w:rsidRDefault="00805243" w:rsidP="00B71F0F"/>
    <w:p w14:paraId="27F3D727" w14:textId="77777777" w:rsidR="00805243" w:rsidRPr="00632CA8" w:rsidRDefault="00805243" w:rsidP="00B71F0F">
      <w:pPr>
        <w:rPr>
          <w:rFonts w:cs="Arial"/>
          <w:color w:val="000000"/>
          <w:sz w:val="18"/>
          <w:szCs w:val="18"/>
          <w:lang w:val="es-MX" w:eastAsia="es-MX"/>
        </w:rPr>
      </w:pPr>
      <w:r w:rsidRPr="00632CA8">
        <w:t>La lista de teléfonos no muestra los teléfonos con Etiqueta del teléfono = Contacto no efectivo y:</w:t>
      </w:r>
    </w:p>
    <w:p w14:paraId="5091C810" w14:textId="77777777" w:rsidR="00805243" w:rsidRPr="00632CA8" w:rsidRDefault="00805243" w:rsidP="00805243">
      <w:pPr>
        <w:pStyle w:val="Prrafodelista"/>
        <w:numPr>
          <w:ilvl w:val="0"/>
          <w:numId w:val="6"/>
        </w:numPr>
        <w:ind w:left="1064"/>
        <w:jc w:val="left"/>
        <w:rPr>
          <w:rFonts w:cs="Arial"/>
          <w:color w:val="000000"/>
          <w:szCs w:val="18"/>
          <w:lang w:val="es-MX" w:eastAsia="es-MX"/>
        </w:rPr>
      </w:pPr>
      <w:r w:rsidRPr="00632CA8">
        <w:rPr>
          <w:rFonts w:cs="Arial"/>
          <w:color w:val="000000"/>
          <w:szCs w:val="18"/>
          <w:lang w:val="es-MX" w:eastAsia="es-MX"/>
        </w:rPr>
        <w:t xml:space="preserve">No vive ahí </w:t>
      </w:r>
    </w:p>
    <w:p w14:paraId="03B4DFF0" w14:textId="77777777" w:rsidR="00805243" w:rsidRPr="00632CA8" w:rsidRDefault="00805243" w:rsidP="00805243">
      <w:pPr>
        <w:pStyle w:val="Prrafodelista"/>
        <w:numPr>
          <w:ilvl w:val="0"/>
          <w:numId w:val="6"/>
        </w:numPr>
        <w:ind w:left="1064"/>
        <w:jc w:val="left"/>
        <w:rPr>
          <w:rFonts w:cs="Arial"/>
          <w:color w:val="000000"/>
          <w:szCs w:val="18"/>
          <w:lang w:val="es-MX" w:eastAsia="es-MX"/>
        </w:rPr>
      </w:pPr>
      <w:r w:rsidRPr="00632CA8">
        <w:rPr>
          <w:rFonts w:cs="Arial"/>
          <w:color w:val="000000"/>
          <w:szCs w:val="18"/>
          <w:lang w:val="es-MX" w:eastAsia="es-MX"/>
        </w:rPr>
        <w:t>Falleció</w:t>
      </w:r>
    </w:p>
    <w:p w14:paraId="4CFFB0A9" w14:textId="77777777" w:rsidR="00805243" w:rsidRPr="00632CA8" w:rsidRDefault="00805243" w:rsidP="00805243">
      <w:pPr>
        <w:pStyle w:val="Prrafodelista"/>
        <w:numPr>
          <w:ilvl w:val="0"/>
          <w:numId w:val="6"/>
        </w:numPr>
        <w:ind w:left="1064"/>
        <w:jc w:val="left"/>
        <w:rPr>
          <w:rFonts w:cs="Arial"/>
          <w:color w:val="000000"/>
          <w:szCs w:val="18"/>
          <w:lang w:val="es-MX" w:eastAsia="es-MX"/>
        </w:rPr>
      </w:pPr>
      <w:r w:rsidRPr="00632CA8">
        <w:rPr>
          <w:rFonts w:cs="Arial"/>
          <w:color w:val="000000"/>
          <w:szCs w:val="18"/>
          <w:lang w:val="es-MX" w:eastAsia="es-MX"/>
        </w:rPr>
        <w:t>Número equivocado</w:t>
      </w:r>
    </w:p>
    <w:p w14:paraId="08291F43" w14:textId="77777777" w:rsidR="00805243" w:rsidRPr="00632CA8" w:rsidRDefault="00805243" w:rsidP="00805243">
      <w:pPr>
        <w:pStyle w:val="Prrafodelista"/>
        <w:numPr>
          <w:ilvl w:val="0"/>
          <w:numId w:val="6"/>
        </w:numPr>
        <w:ind w:left="1064"/>
        <w:jc w:val="left"/>
        <w:rPr>
          <w:rFonts w:cs="Arial"/>
          <w:color w:val="000000"/>
          <w:szCs w:val="18"/>
          <w:lang w:val="es-MX" w:eastAsia="es-MX"/>
        </w:rPr>
      </w:pPr>
      <w:r w:rsidRPr="00632CA8">
        <w:rPr>
          <w:rFonts w:cs="Arial"/>
          <w:color w:val="000000"/>
          <w:szCs w:val="18"/>
          <w:lang w:val="es-MX" w:eastAsia="es-MX"/>
        </w:rPr>
        <w:t>Ilocalizable</w:t>
      </w:r>
    </w:p>
    <w:p w14:paraId="2CA0F4FA" w14:textId="77777777" w:rsidR="00805243" w:rsidRPr="00632CA8" w:rsidRDefault="00805243" w:rsidP="00805243">
      <w:pPr>
        <w:jc w:val="left"/>
        <w:rPr>
          <w:rFonts w:cs="Arial"/>
          <w:color w:val="000000"/>
          <w:sz w:val="18"/>
          <w:szCs w:val="18"/>
          <w:lang w:val="es-MX" w:eastAsia="es-MX"/>
        </w:rPr>
      </w:pPr>
    </w:p>
    <w:p w14:paraId="35E2F808" w14:textId="77777777" w:rsidR="00805243" w:rsidRPr="00632CA8" w:rsidRDefault="00805243" w:rsidP="00805243">
      <w:pPr>
        <w:rPr>
          <w:rFonts w:cs="Arial"/>
          <w:color w:val="000000"/>
          <w:sz w:val="18"/>
          <w:szCs w:val="18"/>
          <w:lang w:val="es-MX" w:eastAsia="es-MX"/>
        </w:rPr>
      </w:pPr>
      <w:r w:rsidRPr="00632CA8">
        <w:t xml:space="preserve">La lista de teléfonos no muestra los teléfonos con </w:t>
      </w:r>
      <w:r w:rsidRPr="00632CA8">
        <w:rPr>
          <w:rFonts w:cs="Arial"/>
          <w:color w:val="000000"/>
          <w:sz w:val="18"/>
          <w:szCs w:val="18"/>
          <w:lang w:val="es-MX" w:eastAsia="es-MX"/>
        </w:rPr>
        <w:t>Etiqueta del teléfono = No Contacto y:</w:t>
      </w:r>
    </w:p>
    <w:p w14:paraId="5F52233F" w14:textId="77777777" w:rsidR="002E3167" w:rsidRPr="00632CA8" w:rsidRDefault="002E3167" w:rsidP="002E3167">
      <w:pPr>
        <w:pStyle w:val="Prrafodelista"/>
        <w:numPr>
          <w:ilvl w:val="0"/>
          <w:numId w:val="6"/>
        </w:numPr>
        <w:ind w:left="1064"/>
        <w:jc w:val="left"/>
        <w:rPr>
          <w:rFonts w:cs="Arial"/>
          <w:color w:val="000000"/>
          <w:szCs w:val="18"/>
          <w:lang w:val="es-MX" w:eastAsia="es-MX"/>
        </w:rPr>
      </w:pPr>
      <w:r w:rsidRPr="00632CA8">
        <w:rPr>
          <w:rFonts w:cs="Arial"/>
          <w:color w:val="000000"/>
          <w:szCs w:val="18"/>
          <w:lang w:val="es-MX" w:eastAsia="es-MX"/>
        </w:rPr>
        <w:t>Fax</w:t>
      </w:r>
    </w:p>
    <w:p w14:paraId="6D1F07A5" w14:textId="77777777" w:rsidR="009E6EC0" w:rsidRPr="00632CA8" w:rsidRDefault="009E6EC0" w:rsidP="00B71F0F"/>
    <w:p w14:paraId="5A752406" w14:textId="77777777" w:rsidR="009963F0" w:rsidRPr="00632CA8" w:rsidRDefault="009963F0" w:rsidP="00B71F0F">
      <w:r w:rsidRPr="00632CA8">
        <w:t>La pantalla muestra:</w:t>
      </w:r>
    </w:p>
    <w:p w14:paraId="5AF3E759" w14:textId="77777777" w:rsidR="009963F0" w:rsidRPr="00632CA8" w:rsidRDefault="009963F0" w:rsidP="00B71F0F"/>
    <w:p w14:paraId="59FF341F" w14:textId="77777777" w:rsidR="009963F0" w:rsidRPr="00632CA8" w:rsidRDefault="001534F9" w:rsidP="000106C2">
      <w:pPr>
        <w:jc w:val="center"/>
      </w:pPr>
      <w:r w:rsidRPr="00632CA8">
        <w:rPr>
          <w:noProof/>
          <w:lang w:val="es-MX" w:eastAsia="es-MX"/>
        </w:rPr>
        <w:lastRenderedPageBreak/>
        <w:drawing>
          <wp:inline distT="0" distB="0" distL="0" distR="0" wp14:anchorId="0D922F11" wp14:editId="3C24689B">
            <wp:extent cx="5400000" cy="4265356"/>
            <wp:effectExtent l="19050" t="19050" r="10795" b="209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4265356"/>
                    </a:xfrm>
                    <a:prstGeom prst="rect">
                      <a:avLst/>
                    </a:prstGeom>
                    <a:noFill/>
                    <a:ln>
                      <a:solidFill>
                        <a:schemeClr val="bg1">
                          <a:lumMod val="65000"/>
                        </a:schemeClr>
                      </a:solidFill>
                    </a:ln>
                  </pic:spPr>
                </pic:pic>
              </a:graphicData>
            </a:graphic>
          </wp:inline>
        </w:drawing>
      </w:r>
    </w:p>
    <w:p w14:paraId="2E7F6D98" w14:textId="77777777" w:rsidR="001534F9" w:rsidRPr="00632CA8" w:rsidRDefault="001534F9" w:rsidP="000106C2">
      <w:pPr>
        <w:jc w:val="center"/>
      </w:pPr>
    </w:p>
    <w:p w14:paraId="699C1C02" w14:textId="77777777" w:rsidR="001534F9" w:rsidRPr="00632CA8" w:rsidRDefault="001534F9" w:rsidP="001534F9">
      <w:pPr>
        <w:pStyle w:val="Estilo4"/>
      </w:pPr>
      <w:bookmarkStart w:id="21" w:name="_Toc515878283"/>
      <w:r w:rsidRPr="00632CA8">
        <w:t>Crear nuevo teléfono del prospecto.</w:t>
      </w:r>
      <w:bookmarkEnd w:id="21"/>
      <w:r w:rsidRPr="00632CA8">
        <w:t xml:space="preserve"> </w:t>
      </w:r>
    </w:p>
    <w:p w14:paraId="24EB76FC" w14:textId="77777777" w:rsidR="001534F9" w:rsidRPr="00632CA8" w:rsidRDefault="001534F9" w:rsidP="001534F9">
      <w:r w:rsidRPr="00632CA8">
        <w:t>Como usuario Administrador quiero poder crear un nuevo teléfono del prospecto para etiquetarlo en el listado de teléfonos.</w:t>
      </w:r>
    </w:p>
    <w:p w14:paraId="7840577E" w14:textId="77777777" w:rsidR="001534F9" w:rsidRPr="00632CA8" w:rsidRDefault="001534F9" w:rsidP="001534F9"/>
    <w:p w14:paraId="57697495" w14:textId="77777777" w:rsidR="001534F9" w:rsidRPr="00632CA8" w:rsidRDefault="001534F9" w:rsidP="001534F9">
      <w:r w:rsidRPr="00632CA8">
        <w:t>La pantalla muestra:</w:t>
      </w:r>
    </w:p>
    <w:p w14:paraId="03AA630E" w14:textId="77777777" w:rsidR="001534F9" w:rsidRPr="00632CA8" w:rsidRDefault="001534F9" w:rsidP="001534F9">
      <w:r w:rsidRPr="00632CA8">
        <w:rPr>
          <w:noProof/>
          <w:lang w:val="es-MX" w:eastAsia="es-MX"/>
        </w:rPr>
        <w:lastRenderedPageBreak/>
        <w:drawing>
          <wp:inline distT="0" distB="0" distL="0" distR="0" wp14:anchorId="5BCDDC72" wp14:editId="038EEEF7">
            <wp:extent cx="5400000" cy="4265356"/>
            <wp:effectExtent l="19050" t="19050" r="10795" b="209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4265356"/>
                    </a:xfrm>
                    <a:prstGeom prst="rect">
                      <a:avLst/>
                    </a:prstGeom>
                    <a:noFill/>
                    <a:ln>
                      <a:solidFill>
                        <a:schemeClr val="bg1">
                          <a:lumMod val="65000"/>
                        </a:schemeClr>
                      </a:solidFill>
                    </a:ln>
                  </pic:spPr>
                </pic:pic>
              </a:graphicData>
            </a:graphic>
          </wp:inline>
        </w:drawing>
      </w:r>
    </w:p>
    <w:p w14:paraId="3AA6CB48" w14:textId="77777777" w:rsidR="001534F9" w:rsidRPr="00632CA8" w:rsidRDefault="001534F9" w:rsidP="001534F9"/>
    <w:p w14:paraId="2BD14FAA" w14:textId="77777777" w:rsidR="001534F9" w:rsidRPr="00632CA8" w:rsidRDefault="001534F9" w:rsidP="001534F9">
      <w:r w:rsidRPr="00632CA8">
        <w:t>Al seleccionar la opción “Crear nuevo” se muestra:</w:t>
      </w:r>
    </w:p>
    <w:p w14:paraId="17EA03AD" w14:textId="77777777" w:rsidR="001534F9" w:rsidRPr="00632CA8" w:rsidRDefault="001534F9" w:rsidP="001534F9"/>
    <w:p w14:paraId="079BD24D" w14:textId="77777777" w:rsidR="001534F9" w:rsidRPr="00632CA8" w:rsidRDefault="001534F9" w:rsidP="001534F9">
      <w:pPr>
        <w:jc w:val="center"/>
      </w:pPr>
      <w:r w:rsidRPr="00632CA8">
        <w:rPr>
          <w:noProof/>
          <w:lang w:val="es-MX" w:eastAsia="es-MX"/>
        </w:rPr>
        <w:drawing>
          <wp:inline distT="0" distB="0" distL="0" distR="0" wp14:anchorId="1D721C46" wp14:editId="3DB37927">
            <wp:extent cx="3600000" cy="1461234"/>
            <wp:effectExtent l="0" t="0" r="63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461234"/>
                    </a:xfrm>
                    <a:prstGeom prst="rect">
                      <a:avLst/>
                    </a:prstGeom>
                    <a:noFill/>
                  </pic:spPr>
                </pic:pic>
              </a:graphicData>
            </a:graphic>
          </wp:inline>
        </w:drawing>
      </w:r>
    </w:p>
    <w:p w14:paraId="7FDF8E43" w14:textId="77777777" w:rsidR="001534F9" w:rsidRPr="00632CA8" w:rsidRDefault="001534F9" w:rsidP="001534F9">
      <w:pPr>
        <w:jc w:val="center"/>
      </w:pPr>
    </w:p>
    <w:p w14:paraId="3E61ACAE" w14:textId="77777777" w:rsidR="001534F9" w:rsidRPr="00632CA8" w:rsidRDefault="001534F9" w:rsidP="001534F9">
      <w:r w:rsidRPr="00632CA8">
        <w:t>El catálogo “Tipo” muestra las opciones (Obligatorio):</w:t>
      </w:r>
    </w:p>
    <w:p w14:paraId="442A714B" w14:textId="77777777" w:rsidR="001534F9" w:rsidRPr="00632CA8" w:rsidRDefault="001534F9" w:rsidP="001534F9"/>
    <w:p w14:paraId="2B491B2C" w14:textId="77777777" w:rsidR="001534F9" w:rsidRPr="00632CA8" w:rsidRDefault="001534F9" w:rsidP="00B1298A">
      <w:pPr>
        <w:pStyle w:val="Prrafodelista"/>
        <w:numPr>
          <w:ilvl w:val="0"/>
          <w:numId w:val="22"/>
        </w:numPr>
      </w:pPr>
      <w:r w:rsidRPr="00632CA8">
        <w:t>Casa</w:t>
      </w:r>
    </w:p>
    <w:p w14:paraId="2EA4210E" w14:textId="77777777" w:rsidR="001534F9" w:rsidRPr="00632CA8" w:rsidRDefault="001534F9" w:rsidP="00B1298A">
      <w:pPr>
        <w:pStyle w:val="Prrafodelista"/>
        <w:numPr>
          <w:ilvl w:val="0"/>
          <w:numId w:val="22"/>
        </w:numPr>
      </w:pPr>
      <w:r w:rsidRPr="00632CA8">
        <w:t>Celular</w:t>
      </w:r>
    </w:p>
    <w:p w14:paraId="6994E728" w14:textId="77777777" w:rsidR="001534F9" w:rsidRPr="00632CA8" w:rsidRDefault="001534F9" w:rsidP="00B1298A">
      <w:pPr>
        <w:pStyle w:val="Prrafodelista"/>
        <w:numPr>
          <w:ilvl w:val="0"/>
          <w:numId w:val="22"/>
        </w:numPr>
      </w:pPr>
      <w:r w:rsidRPr="00632CA8">
        <w:t>Trabajo</w:t>
      </w:r>
    </w:p>
    <w:p w14:paraId="1074D7E7" w14:textId="77777777" w:rsidR="001534F9" w:rsidRPr="00632CA8" w:rsidRDefault="001534F9" w:rsidP="00B1298A">
      <w:pPr>
        <w:pStyle w:val="Prrafodelista"/>
        <w:numPr>
          <w:ilvl w:val="0"/>
          <w:numId w:val="22"/>
        </w:numPr>
      </w:pPr>
      <w:r w:rsidRPr="00632CA8">
        <w:t>Recados</w:t>
      </w:r>
    </w:p>
    <w:p w14:paraId="6D8B81BF" w14:textId="77777777" w:rsidR="001534F9" w:rsidRPr="00632CA8" w:rsidRDefault="001534F9" w:rsidP="001534F9"/>
    <w:p w14:paraId="1BFD6B82" w14:textId="77777777" w:rsidR="001534F9" w:rsidRPr="00632CA8" w:rsidRDefault="001534F9" w:rsidP="001534F9">
      <w:r w:rsidRPr="00632CA8">
        <w:lastRenderedPageBreak/>
        <w:t>El campo “Lada” permite hasta 3 números (Obligatorio).</w:t>
      </w:r>
    </w:p>
    <w:p w14:paraId="64121C16" w14:textId="77777777" w:rsidR="001534F9" w:rsidRPr="00632CA8" w:rsidRDefault="001534F9" w:rsidP="001534F9">
      <w:r w:rsidRPr="00632CA8">
        <w:t>El campo “Teléfono” permite mínimo 8 números y máximo 10 números (Obligatorio).</w:t>
      </w:r>
    </w:p>
    <w:p w14:paraId="25CC6B3C" w14:textId="77777777" w:rsidR="000106C2" w:rsidRPr="00632CA8" w:rsidRDefault="000106C2" w:rsidP="001534F9"/>
    <w:p w14:paraId="2E3A9E36" w14:textId="77777777" w:rsidR="00C135A1" w:rsidRPr="00632CA8" w:rsidRDefault="00C135A1" w:rsidP="001534F9">
      <w:r w:rsidRPr="00632CA8">
        <w:t xml:space="preserve">Al agregar un nuevo teléfono, se debe actualizar la lista de teléfonos del prospecto. </w:t>
      </w:r>
    </w:p>
    <w:p w14:paraId="19D4470D" w14:textId="77777777" w:rsidR="007A6B63" w:rsidRPr="00632CA8" w:rsidRDefault="007A6B63" w:rsidP="005D2E9E">
      <w:pPr>
        <w:pStyle w:val="Estilo4"/>
      </w:pPr>
      <w:bookmarkStart w:id="22" w:name="_Toc515878284"/>
      <w:r w:rsidRPr="00632CA8">
        <w:t>Guardar etiquetas de teléfono</w:t>
      </w:r>
      <w:r w:rsidR="004C5170" w:rsidRPr="00632CA8">
        <w:t>.</w:t>
      </w:r>
      <w:bookmarkEnd w:id="22"/>
      <w:r w:rsidR="004C5170" w:rsidRPr="00632CA8">
        <w:t xml:space="preserve"> </w:t>
      </w:r>
    </w:p>
    <w:p w14:paraId="7FB6717F" w14:textId="77777777" w:rsidR="007A6B63" w:rsidRPr="00632CA8" w:rsidRDefault="007A6B63" w:rsidP="00B71F0F"/>
    <w:p w14:paraId="152D02AF" w14:textId="77777777" w:rsidR="007A6B63" w:rsidRPr="00632CA8" w:rsidRDefault="007A6B63" w:rsidP="007A6B63">
      <w:r w:rsidRPr="00632CA8">
        <w:t>Como usuario Administrador quiero almacenar las etiquetas seleccionadas e información capturada para consultarla posteriormente.</w:t>
      </w:r>
    </w:p>
    <w:p w14:paraId="7ACCBCA0" w14:textId="77777777" w:rsidR="007A6B63" w:rsidRPr="00632CA8" w:rsidRDefault="007A6B63" w:rsidP="00B71F0F"/>
    <w:p w14:paraId="1B6D4A27" w14:textId="77777777" w:rsidR="002E61D9" w:rsidRPr="00632CA8" w:rsidRDefault="002E61D9" w:rsidP="00B71F0F">
      <w:r w:rsidRPr="00632CA8">
        <w:t>Para guardar las opciones del etiquetado el usuario debe seleccionar la opción “Guardar”.</w:t>
      </w:r>
    </w:p>
    <w:p w14:paraId="4AC26FBE" w14:textId="77777777" w:rsidR="002E61D9" w:rsidRPr="00632CA8" w:rsidRDefault="002E61D9" w:rsidP="00B71F0F"/>
    <w:p w14:paraId="2045A0FF" w14:textId="77777777" w:rsidR="009137B7" w:rsidRPr="00632CA8" w:rsidRDefault="009137B7" w:rsidP="00B71F0F">
      <w:r w:rsidRPr="00632CA8">
        <w:t>La pantalla muestra:</w:t>
      </w:r>
    </w:p>
    <w:p w14:paraId="2A3E095D" w14:textId="77777777" w:rsidR="00795FD1" w:rsidRPr="00632CA8" w:rsidRDefault="00795FD1" w:rsidP="00B71F0F"/>
    <w:p w14:paraId="28FA0D81" w14:textId="77777777" w:rsidR="007A6B63" w:rsidRPr="00632CA8" w:rsidRDefault="006D39F5" w:rsidP="009963F0">
      <w:pPr>
        <w:jc w:val="center"/>
      </w:pPr>
      <w:r w:rsidRPr="00632CA8">
        <w:rPr>
          <w:noProof/>
          <w:lang w:val="es-MX" w:eastAsia="es-MX"/>
        </w:rPr>
        <w:drawing>
          <wp:inline distT="0" distB="0" distL="0" distR="0" wp14:anchorId="293BB133" wp14:editId="7209B7CF">
            <wp:extent cx="5400000" cy="4349938"/>
            <wp:effectExtent l="19050" t="19050" r="10795"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4349938"/>
                    </a:xfrm>
                    <a:prstGeom prst="rect">
                      <a:avLst/>
                    </a:prstGeom>
                    <a:noFill/>
                    <a:ln>
                      <a:solidFill>
                        <a:schemeClr val="bg1">
                          <a:lumMod val="65000"/>
                        </a:schemeClr>
                      </a:solidFill>
                    </a:ln>
                  </pic:spPr>
                </pic:pic>
              </a:graphicData>
            </a:graphic>
          </wp:inline>
        </w:drawing>
      </w:r>
    </w:p>
    <w:p w14:paraId="1BE4C3BD" w14:textId="77777777" w:rsidR="00515032" w:rsidRPr="00632CA8" w:rsidRDefault="00515032" w:rsidP="009963F0">
      <w:pPr>
        <w:jc w:val="center"/>
      </w:pPr>
    </w:p>
    <w:p w14:paraId="3235F424" w14:textId="77777777" w:rsidR="00515032" w:rsidRPr="00632CA8" w:rsidRDefault="00515032" w:rsidP="009963F0">
      <w:pPr>
        <w:jc w:val="center"/>
      </w:pPr>
    </w:p>
    <w:p w14:paraId="5AE3D1AF" w14:textId="77777777" w:rsidR="00323CCF" w:rsidRPr="00632CA8" w:rsidRDefault="00515032" w:rsidP="00515032">
      <w:r w:rsidRPr="00632CA8">
        <w:t xml:space="preserve">El usuario debe etiquetar al menos </w:t>
      </w:r>
      <w:r w:rsidR="00F81D87" w:rsidRPr="00632CA8">
        <w:t xml:space="preserve">un teléfono para poder seleccionar la opción “Guardar”, en caso contrario, se muestra el mensaje “Debe etiquetar al menos un teléfono para </w:t>
      </w:r>
      <w:r w:rsidR="00F81D87" w:rsidRPr="00632CA8">
        <w:lastRenderedPageBreak/>
        <w:t xml:space="preserve">continuar”. </w:t>
      </w:r>
      <w:r w:rsidR="00323CCF" w:rsidRPr="00632CA8">
        <w:t xml:space="preserve">En caso que se almacene correctamente el etiquetado se muestra el mensaje “Operación exitosa”. </w:t>
      </w:r>
    </w:p>
    <w:p w14:paraId="70F000C9" w14:textId="77777777" w:rsidR="006D14FB" w:rsidRPr="00632CA8" w:rsidRDefault="006D14FB" w:rsidP="009963F0">
      <w:pPr>
        <w:jc w:val="center"/>
      </w:pPr>
    </w:p>
    <w:p w14:paraId="425B1389" w14:textId="77777777" w:rsidR="006D14FB" w:rsidRPr="00632CA8" w:rsidRDefault="000106C2" w:rsidP="006D14FB">
      <w:pPr>
        <w:pStyle w:val="Estilo4"/>
      </w:pPr>
      <w:bookmarkStart w:id="23" w:name="_Toc515878285"/>
      <w:r w:rsidRPr="00632CA8">
        <w:t>Gestiones</w:t>
      </w:r>
      <w:r w:rsidR="006D14FB" w:rsidRPr="00632CA8">
        <w:t xml:space="preserve"> del prospecto.</w:t>
      </w:r>
      <w:bookmarkEnd w:id="23"/>
      <w:r w:rsidR="006D14FB" w:rsidRPr="00632CA8">
        <w:t xml:space="preserve"> </w:t>
      </w:r>
    </w:p>
    <w:p w14:paraId="3B0933A1" w14:textId="77777777" w:rsidR="006D14FB" w:rsidRPr="00632CA8" w:rsidRDefault="006D14FB" w:rsidP="006D14FB"/>
    <w:p w14:paraId="6B0E7E8D" w14:textId="77777777" w:rsidR="006D14FB" w:rsidRPr="00632CA8" w:rsidRDefault="006D14FB" w:rsidP="006D14FB">
      <w:r w:rsidRPr="00632CA8">
        <w:t>Como usuario Administrador quiero ver los datos correspondientes a todas las gestiones del prospecto para consultar el total de visitas y/o llamadas realizadas.</w:t>
      </w:r>
    </w:p>
    <w:p w14:paraId="2619E9F9" w14:textId="77777777" w:rsidR="006D14FB" w:rsidRPr="00632CA8" w:rsidRDefault="006D14FB" w:rsidP="006D14FB"/>
    <w:p w14:paraId="4B31CDF2" w14:textId="77777777" w:rsidR="006D14FB" w:rsidRPr="00632CA8" w:rsidRDefault="006D14FB" w:rsidP="006D14FB">
      <w:r w:rsidRPr="00632CA8">
        <w:t>La pantalla muestra la opción para visualizar las gestiones:</w:t>
      </w:r>
    </w:p>
    <w:p w14:paraId="50B6AA9C" w14:textId="77777777" w:rsidR="006D14FB" w:rsidRPr="00632CA8" w:rsidRDefault="006D14FB" w:rsidP="006D14FB"/>
    <w:p w14:paraId="0ABBF984" w14:textId="77777777" w:rsidR="006D14FB" w:rsidRPr="00632CA8" w:rsidRDefault="000538B6" w:rsidP="006D14FB">
      <w:pPr>
        <w:jc w:val="center"/>
      </w:pPr>
      <w:r w:rsidRPr="00632CA8">
        <w:rPr>
          <w:noProof/>
          <w:lang w:val="es-MX" w:eastAsia="es-MX"/>
        </w:rPr>
        <w:drawing>
          <wp:inline distT="0" distB="0" distL="0" distR="0" wp14:anchorId="79DD6892" wp14:editId="3E01AA4A">
            <wp:extent cx="5400000" cy="4238852"/>
            <wp:effectExtent l="19050" t="1905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4238852"/>
                    </a:xfrm>
                    <a:prstGeom prst="rect">
                      <a:avLst/>
                    </a:prstGeom>
                    <a:noFill/>
                    <a:ln>
                      <a:solidFill>
                        <a:schemeClr val="bg1">
                          <a:lumMod val="65000"/>
                        </a:schemeClr>
                      </a:solidFill>
                    </a:ln>
                  </pic:spPr>
                </pic:pic>
              </a:graphicData>
            </a:graphic>
          </wp:inline>
        </w:drawing>
      </w:r>
    </w:p>
    <w:p w14:paraId="6860046F" w14:textId="77777777" w:rsidR="006D14FB" w:rsidRPr="00632CA8" w:rsidRDefault="006D14FB" w:rsidP="006D14FB">
      <w:pPr>
        <w:jc w:val="center"/>
      </w:pPr>
    </w:p>
    <w:p w14:paraId="4696FB1A" w14:textId="77777777" w:rsidR="006D14FB" w:rsidRPr="00632CA8" w:rsidRDefault="006D14FB" w:rsidP="006D14FB">
      <w:r w:rsidRPr="00632CA8">
        <w:t xml:space="preserve">Una vez que el usuario haya seleccionado la opción “Gestiones del </w:t>
      </w:r>
      <w:r w:rsidR="00B173C7" w:rsidRPr="00632CA8">
        <w:t>prospecto</w:t>
      </w:r>
      <w:r w:rsidRPr="00632CA8">
        <w:t>”, se muestra la pantalla</w:t>
      </w:r>
      <w:r w:rsidR="000538B6" w:rsidRPr="00632CA8">
        <w:t xml:space="preserve"> con el total de registros que tenga el prospecto</w:t>
      </w:r>
      <w:r w:rsidRPr="00632CA8">
        <w:t>:</w:t>
      </w:r>
    </w:p>
    <w:p w14:paraId="292BFA0D" w14:textId="77777777" w:rsidR="006D14FB" w:rsidRPr="00632CA8" w:rsidRDefault="006D14FB" w:rsidP="006D14FB"/>
    <w:p w14:paraId="172483E4" w14:textId="77777777" w:rsidR="006D14FB" w:rsidRPr="00632CA8" w:rsidRDefault="0099518F" w:rsidP="006D14FB">
      <w:r w:rsidRPr="00632CA8">
        <w:rPr>
          <w:noProof/>
          <w:lang w:val="es-MX" w:eastAsia="es-MX"/>
        </w:rPr>
        <w:lastRenderedPageBreak/>
        <w:drawing>
          <wp:inline distT="0" distB="0" distL="0" distR="0" wp14:anchorId="60EEBF75" wp14:editId="4233DEE5">
            <wp:extent cx="5400000" cy="1332212"/>
            <wp:effectExtent l="19050" t="19050" r="10795" b="209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1332212"/>
                    </a:xfrm>
                    <a:prstGeom prst="rect">
                      <a:avLst/>
                    </a:prstGeom>
                    <a:noFill/>
                    <a:ln>
                      <a:solidFill>
                        <a:schemeClr val="bg1">
                          <a:lumMod val="75000"/>
                        </a:schemeClr>
                      </a:solidFill>
                    </a:ln>
                  </pic:spPr>
                </pic:pic>
              </a:graphicData>
            </a:graphic>
          </wp:inline>
        </w:drawing>
      </w:r>
    </w:p>
    <w:p w14:paraId="6EE47A06" w14:textId="77777777" w:rsidR="006D14FB" w:rsidRPr="00632CA8" w:rsidRDefault="006D14FB" w:rsidP="006D14FB"/>
    <w:p w14:paraId="4E2A1ADC" w14:textId="77777777" w:rsidR="006D14FB" w:rsidRPr="00632CA8" w:rsidRDefault="006D14FB" w:rsidP="006D14FB">
      <w:r w:rsidRPr="00632CA8">
        <w:t>Se debe mostrar los siguientes datos en la tabla:</w:t>
      </w:r>
    </w:p>
    <w:p w14:paraId="40554C4E" w14:textId="77777777" w:rsidR="006D14FB" w:rsidRPr="00632CA8" w:rsidRDefault="006D14FB" w:rsidP="009963F0">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5"/>
        <w:gridCol w:w="6423"/>
      </w:tblGrid>
      <w:tr w:rsidR="006D14FB" w:rsidRPr="00632CA8" w14:paraId="2A7C9D87" w14:textId="77777777" w:rsidTr="0003024E">
        <w:trPr>
          <w:trHeight w:val="405"/>
        </w:trPr>
        <w:tc>
          <w:tcPr>
            <w:tcW w:w="1362" w:type="pct"/>
            <w:shd w:val="clear" w:color="000000" w:fill="BFBFBF"/>
            <w:vAlign w:val="center"/>
            <w:hideMark/>
          </w:tcPr>
          <w:p w14:paraId="235D12C5" w14:textId="77777777" w:rsidR="006D14FB" w:rsidRPr="00632CA8" w:rsidRDefault="006D14FB" w:rsidP="0003024E">
            <w:pPr>
              <w:jc w:val="center"/>
              <w:rPr>
                <w:rFonts w:cs="Arial"/>
                <w:b/>
                <w:bCs/>
                <w:color w:val="000000"/>
                <w:sz w:val="18"/>
                <w:szCs w:val="18"/>
                <w:lang w:val="es-MX" w:eastAsia="es-MX"/>
              </w:rPr>
            </w:pPr>
            <w:r w:rsidRPr="00632CA8">
              <w:rPr>
                <w:rFonts w:cs="Arial"/>
                <w:b/>
                <w:bCs/>
                <w:color w:val="000000"/>
                <w:sz w:val="18"/>
                <w:szCs w:val="18"/>
                <w:lang w:val="es-MX" w:eastAsia="es-MX"/>
              </w:rPr>
              <w:t>Nombre del campo</w:t>
            </w:r>
          </w:p>
        </w:tc>
        <w:tc>
          <w:tcPr>
            <w:tcW w:w="3638" w:type="pct"/>
            <w:shd w:val="clear" w:color="000000" w:fill="BFBFBF"/>
            <w:vAlign w:val="center"/>
            <w:hideMark/>
          </w:tcPr>
          <w:p w14:paraId="44A5DF84" w14:textId="77777777" w:rsidR="006D14FB" w:rsidRPr="00632CA8" w:rsidRDefault="006D14FB" w:rsidP="0003024E">
            <w:pPr>
              <w:jc w:val="center"/>
              <w:rPr>
                <w:rFonts w:cs="Arial"/>
                <w:b/>
                <w:bCs/>
                <w:color w:val="000000"/>
                <w:sz w:val="18"/>
                <w:szCs w:val="18"/>
                <w:lang w:val="es-MX" w:eastAsia="es-MX"/>
              </w:rPr>
            </w:pPr>
            <w:r w:rsidRPr="00632CA8">
              <w:rPr>
                <w:rFonts w:cs="Arial"/>
                <w:b/>
                <w:bCs/>
                <w:color w:val="000000"/>
                <w:sz w:val="18"/>
                <w:szCs w:val="18"/>
                <w:lang w:val="es-MX" w:eastAsia="es-MX"/>
              </w:rPr>
              <w:t>Descripción</w:t>
            </w:r>
          </w:p>
        </w:tc>
      </w:tr>
      <w:tr w:rsidR="006D14FB" w:rsidRPr="00632CA8" w14:paraId="22C1A7E6" w14:textId="77777777" w:rsidTr="0003024E">
        <w:trPr>
          <w:trHeight w:val="240"/>
        </w:trPr>
        <w:tc>
          <w:tcPr>
            <w:tcW w:w="1362" w:type="pct"/>
            <w:shd w:val="clear" w:color="auto" w:fill="auto"/>
            <w:vAlign w:val="center"/>
            <w:hideMark/>
          </w:tcPr>
          <w:p w14:paraId="09B3FDF7"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 xml:space="preserve">Id </w:t>
            </w:r>
          </w:p>
        </w:tc>
        <w:tc>
          <w:tcPr>
            <w:tcW w:w="3638" w:type="pct"/>
            <w:shd w:val="clear" w:color="auto" w:fill="auto"/>
            <w:hideMark/>
          </w:tcPr>
          <w:p w14:paraId="5922AFDD"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Muestra número consecutivo de la tabla de gestiones.</w:t>
            </w:r>
          </w:p>
        </w:tc>
      </w:tr>
      <w:tr w:rsidR="006D14FB" w:rsidRPr="00632CA8" w14:paraId="567E4129" w14:textId="77777777" w:rsidTr="0003024E">
        <w:trPr>
          <w:trHeight w:val="240"/>
        </w:trPr>
        <w:tc>
          <w:tcPr>
            <w:tcW w:w="1362" w:type="pct"/>
            <w:shd w:val="clear" w:color="000000" w:fill="FFFFFF"/>
            <w:noWrap/>
            <w:vAlign w:val="center"/>
          </w:tcPr>
          <w:p w14:paraId="7A52EAA2"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Canal</w:t>
            </w:r>
          </w:p>
        </w:tc>
        <w:tc>
          <w:tcPr>
            <w:tcW w:w="3638" w:type="pct"/>
            <w:shd w:val="clear" w:color="auto" w:fill="auto"/>
          </w:tcPr>
          <w:p w14:paraId="5A003F03"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 xml:space="preserve">Muestra el canal por el cual fue la última gestión de contacto del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CC / Cambaceo.</w:t>
            </w:r>
          </w:p>
        </w:tc>
      </w:tr>
      <w:tr w:rsidR="006D14FB" w:rsidRPr="00632CA8" w14:paraId="3BD029E3" w14:textId="77777777" w:rsidTr="0003024E">
        <w:trPr>
          <w:trHeight w:val="240"/>
        </w:trPr>
        <w:tc>
          <w:tcPr>
            <w:tcW w:w="1362" w:type="pct"/>
            <w:shd w:val="clear" w:color="000000" w:fill="FFFFFF"/>
            <w:noWrap/>
            <w:vAlign w:val="center"/>
            <w:hideMark/>
          </w:tcPr>
          <w:p w14:paraId="4496B163"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Fecha de etiquetado</w:t>
            </w:r>
          </w:p>
        </w:tc>
        <w:tc>
          <w:tcPr>
            <w:tcW w:w="3638" w:type="pct"/>
            <w:shd w:val="clear" w:color="auto" w:fill="auto"/>
            <w:hideMark/>
          </w:tcPr>
          <w:p w14:paraId="64200797"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 xml:space="preserve">Muestra la fecha en que se realizó la gestión del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w:t>
            </w:r>
          </w:p>
        </w:tc>
      </w:tr>
      <w:tr w:rsidR="006D14FB" w:rsidRPr="00632CA8" w14:paraId="6D36DEBE" w14:textId="77777777" w:rsidTr="0003024E">
        <w:trPr>
          <w:trHeight w:val="240"/>
        </w:trPr>
        <w:tc>
          <w:tcPr>
            <w:tcW w:w="1362" w:type="pct"/>
            <w:shd w:val="clear" w:color="auto" w:fill="auto"/>
            <w:vAlign w:val="center"/>
            <w:hideMark/>
          </w:tcPr>
          <w:p w14:paraId="3BE3B0DF"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Etiqueta de la Visita</w:t>
            </w:r>
          </w:p>
        </w:tc>
        <w:tc>
          <w:tcPr>
            <w:tcW w:w="3638" w:type="pct"/>
            <w:shd w:val="clear" w:color="auto" w:fill="auto"/>
            <w:hideMark/>
          </w:tcPr>
          <w:p w14:paraId="290538D3"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 xml:space="preserve">Identifica si 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ha sido contactado en sitio, utilizado los conceptos: </w:t>
            </w:r>
          </w:p>
          <w:p w14:paraId="4861BA03" w14:textId="77777777" w:rsidR="006D14FB" w:rsidRPr="00632CA8" w:rsidRDefault="006D14FB" w:rsidP="0003024E">
            <w:pPr>
              <w:jc w:val="left"/>
              <w:rPr>
                <w:rFonts w:cs="Arial"/>
                <w:color w:val="000000"/>
                <w:sz w:val="18"/>
                <w:szCs w:val="18"/>
                <w:lang w:val="es-MX" w:eastAsia="es-MX"/>
              </w:rPr>
            </w:pPr>
          </w:p>
          <w:p w14:paraId="6829EA3E"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Cita cancelada</w:t>
            </w:r>
          </w:p>
          <w:p w14:paraId="2B0C2E9B"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Interesado a futuro</w:t>
            </w:r>
          </w:p>
          <w:p w14:paraId="0D64C13C"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Fuera de política  - Documentación</w:t>
            </w:r>
          </w:p>
          <w:p w14:paraId="6D55D4DD"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Fuera de política – Profesión</w:t>
            </w:r>
          </w:p>
          <w:p w14:paraId="10D419B9"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Interesado</w:t>
            </w:r>
          </w:p>
          <w:p w14:paraId="33EB965D"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No Interesado</w:t>
            </w:r>
          </w:p>
          <w:p w14:paraId="6FF4448D"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Ilocalizable</w:t>
            </w:r>
          </w:p>
          <w:p w14:paraId="08F6BC1A"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No vive ahí</w:t>
            </w:r>
          </w:p>
          <w:p w14:paraId="7C9AF40E"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Fuera de zona</w:t>
            </w:r>
          </w:p>
          <w:p w14:paraId="5F91A948"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Familiar</w:t>
            </w:r>
          </w:p>
          <w:p w14:paraId="72181415"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Vecino</w:t>
            </w:r>
          </w:p>
          <w:p w14:paraId="20C75D2C"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Carta invitación</w:t>
            </w:r>
          </w:p>
          <w:p w14:paraId="1B4E180F"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Nueva dirección</w:t>
            </w:r>
          </w:p>
          <w:p w14:paraId="1DFDBE55" w14:textId="77777777" w:rsidR="006D14FB" w:rsidRPr="00632CA8" w:rsidRDefault="006D14FB" w:rsidP="00B1298A">
            <w:pPr>
              <w:pStyle w:val="Prrafodelista"/>
              <w:numPr>
                <w:ilvl w:val="0"/>
                <w:numId w:val="10"/>
              </w:numPr>
              <w:jc w:val="left"/>
              <w:rPr>
                <w:rFonts w:cs="Arial"/>
                <w:color w:val="000000"/>
                <w:sz w:val="18"/>
                <w:szCs w:val="18"/>
                <w:lang w:val="es-MX" w:eastAsia="es-MX"/>
              </w:rPr>
            </w:pPr>
            <w:r w:rsidRPr="00632CA8">
              <w:rPr>
                <w:rFonts w:cs="Arial"/>
                <w:color w:val="000000"/>
                <w:sz w:val="18"/>
                <w:szCs w:val="18"/>
                <w:lang w:val="es-MX" w:eastAsia="es-MX"/>
              </w:rPr>
              <w:t>Fallecido</w:t>
            </w:r>
          </w:p>
          <w:p w14:paraId="2A7B9647" w14:textId="77777777" w:rsidR="006D14FB" w:rsidRPr="00632CA8" w:rsidRDefault="006D14FB" w:rsidP="0003024E">
            <w:pPr>
              <w:jc w:val="left"/>
              <w:rPr>
                <w:rFonts w:cs="Arial"/>
                <w:color w:val="000000"/>
                <w:sz w:val="18"/>
                <w:szCs w:val="18"/>
                <w:lang w:val="es-MX" w:eastAsia="es-MX"/>
              </w:rPr>
            </w:pPr>
          </w:p>
          <w:p w14:paraId="6240DBA3" w14:textId="77777777" w:rsidR="006D14FB" w:rsidRPr="00632CA8" w:rsidRDefault="006D14FB" w:rsidP="0003024E">
            <w:pPr>
              <w:jc w:val="left"/>
              <w:rPr>
                <w:rFonts w:cs="Arial"/>
                <w:color w:val="000000"/>
                <w:sz w:val="18"/>
                <w:szCs w:val="18"/>
                <w:lang w:val="es-MX" w:eastAsia="es-MX"/>
              </w:rPr>
            </w:pPr>
            <w:r w:rsidRPr="00632CA8">
              <w:rPr>
                <w:rFonts w:cs="Arial"/>
                <w:color w:val="000000"/>
                <w:sz w:val="18"/>
                <w:szCs w:val="18"/>
                <w:lang w:val="es-MX" w:eastAsia="es-MX"/>
              </w:rPr>
              <w:t xml:space="preserve">El etiquetado de la visita se realiza en Formik cuando el Cambaceador visita al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w:t>
            </w:r>
          </w:p>
        </w:tc>
      </w:tr>
      <w:tr w:rsidR="006D14FB" w:rsidRPr="00632CA8" w14:paraId="0D0BC36A" w14:textId="77777777" w:rsidTr="000106C2">
        <w:trPr>
          <w:trHeight w:val="240"/>
        </w:trPr>
        <w:tc>
          <w:tcPr>
            <w:tcW w:w="1362" w:type="pct"/>
            <w:shd w:val="clear" w:color="000000" w:fill="FFFFFF"/>
            <w:noWrap/>
            <w:vAlign w:val="center"/>
          </w:tcPr>
          <w:p w14:paraId="6D0C19C1" w14:textId="77777777" w:rsidR="006D14FB" w:rsidRPr="00632CA8" w:rsidRDefault="000106C2" w:rsidP="0003024E">
            <w:pPr>
              <w:jc w:val="left"/>
              <w:rPr>
                <w:rFonts w:cs="Arial"/>
                <w:color w:val="000000"/>
                <w:sz w:val="18"/>
                <w:szCs w:val="18"/>
                <w:lang w:val="es-MX" w:eastAsia="es-MX"/>
              </w:rPr>
            </w:pPr>
            <w:r w:rsidRPr="00632CA8">
              <w:rPr>
                <w:rFonts w:cs="Arial"/>
                <w:color w:val="000000"/>
                <w:sz w:val="18"/>
                <w:szCs w:val="18"/>
                <w:lang w:val="es-MX" w:eastAsia="es-MX"/>
              </w:rPr>
              <w:t>Etiqueta de la Oferta</w:t>
            </w:r>
          </w:p>
        </w:tc>
        <w:tc>
          <w:tcPr>
            <w:tcW w:w="3638" w:type="pct"/>
            <w:shd w:val="clear" w:color="auto" w:fill="auto"/>
          </w:tcPr>
          <w:p w14:paraId="0444EF56" w14:textId="77777777" w:rsidR="000106C2" w:rsidRPr="00632CA8" w:rsidRDefault="000106C2" w:rsidP="0090367E">
            <w:pPr>
              <w:jc w:val="left"/>
              <w:rPr>
                <w:rFonts w:cs="Arial"/>
                <w:color w:val="000000"/>
                <w:sz w:val="18"/>
                <w:szCs w:val="18"/>
                <w:lang w:val="es-MX" w:eastAsia="es-MX"/>
              </w:rPr>
            </w:pPr>
            <w:r w:rsidRPr="00632CA8">
              <w:rPr>
                <w:rFonts w:cs="Arial"/>
                <w:color w:val="000000"/>
                <w:sz w:val="18"/>
                <w:szCs w:val="18"/>
                <w:lang w:val="es-MX" w:eastAsia="es-MX"/>
              </w:rPr>
              <w:t xml:space="preserve">Identifica si el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está interesado en la oferta</w:t>
            </w:r>
            <w:r w:rsidR="0090367E" w:rsidRPr="00632CA8">
              <w:rPr>
                <w:rFonts w:cs="Arial"/>
                <w:color w:val="000000"/>
                <w:sz w:val="18"/>
                <w:szCs w:val="18"/>
                <w:lang w:val="es-MX" w:eastAsia="es-MX"/>
              </w:rPr>
              <w:t>.</w:t>
            </w:r>
          </w:p>
          <w:p w14:paraId="639E7135" w14:textId="77777777" w:rsidR="0090367E" w:rsidRPr="00632CA8" w:rsidRDefault="0090367E" w:rsidP="0090367E">
            <w:pPr>
              <w:jc w:val="left"/>
              <w:rPr>
                <w:rFonts w:cs="Arial"/>
                <w:color w:val="000000"/>
                <w:sz w:val="18"/>
                <w:szCs w:val="18"/>
                <w:lang w:val="es-MX" w:eastAsia="es-MX"/>
              </w:rPr>
            </w:pPr>
          </w:p>
          <w:p w14:paraId="5069FC95" w14:textId="77777777" w:rsidR="0090367E" w:rsidRPr="00632CA8" w:rsidRDefault="0090367E" w:rsidP="0090367E">
            <w:pPr>
              <w:jc w:val="left"/>
              <w:rPr>
                <w:rFonts w:cs="Arial"/>
                <w:color w:val="000000"/>
                <w:sz w:val="18"/>
                <w:szCs w:val="18"/>
                <w:lang w:val="es-MX" w:eastAsia="es-MX"/>
              </w:rPr>
            </w:pPr>
            <w:r w:rsidRPr="00632CA8">
              <w:rPr>
                <w:rFonts w:cs="Arial"/>
                <w:color w:val="000000"/>
                <w:sz w:val="18"/>
                <w:szCs w:val="18"/>
                <w:lang w:val="es-MX" w:eastAsia="es-MX"/>
              </w:rPr>
              <w:t>Nota: El etiquetado de la oferta se realiza en la pantalla “Ofertas”.</w:t>
            </w:r>
          </w:p>
        </w:tc>
      </w:tr>
      <w:tr w:rsidR="000106C2" w:rsidRPr="00632CA8" w14:paraId="0EAE2DD0" w14:textId="77777777" w:rsidTr="0003024E">
        <w:trPr>
          <w:trHeight w:val="240"/>
        </w:trPr>
        <w:tc>
          <w:tcPr>
            <w:tcW w:w="1362" w:type="pct"/>
            <w:shd w:val="clear" w:color="000000" w:fill="FFFFFF"/>
            <w:noWrap/>
            <w:vAlign w:val="center"/>
          </w:tcPr>
          <w:p w14:paraId="17546079" w14:textId="77777777" w:rsidR="000106C2" w:rsidRPr="00632CA8" w:rsidRDefault="00B90135" w:rsidP="000106C2">
            <w:pPr>
              <w:jc w:val="left"/>
              <w:rPr>
                <w:rFonts w:cs="Arial"/>
                <w:color w:val="000000"/>
                <w:sz w:val="18"/>
                <w:szCs w:val="18"/>
                <w:lang w:val="es-MX" w:eastAsia="es-MX"/>
              </w:rPr>
            </w:pPr>
            <w:r w:rsidRPr="00632CA8">
              <w:rPr>
                <w:rFonts w:cs="Arial"/>
                <w:color w:val="000000"/>
                <w:sz w:val="18"/>
                <w:szCs w:val="18"/>
                <w:lang w:val="es-MX" w:eastAsia="es-MX"/>
              </w:rPr>
              <w:t>Motivo</w:t>
            </w:r>
          </w:p>
        </w:tc>
        <w:tc>
          <w:tcPr>
            <w:tcW w:w="3638" w:type="pct"/>
            <w:shd w:val="clear" w:color="auto" w:fill="auto"/>
          </w:tcPr>
          <w:p w14:paraId="1B05C6D2" w14:textId="77777777" w:rsidR="000106C2" w:rsidRPr="00632CA8" w:rsidRDefault="00B90135" w:rsidP="0090367E">
            <w:pPr>
              <w:jc w:val="left"/>
              <w:rPr>
                <w:rFonts w:cs="Arial"/>
                <w:color w:val="000000"/>
                <w:sz w:val="18"/>
                <w:szCs w:val="18"/>
                <w:lang w:val="es-MX" w:eastAsia="es-MX"/>
              </w:rPr>
            </w:pPr>
            <w:r w:rsidRPr="00632CA8">
              <w:rPr>
                <w:rFonts w:cs="Arial"/>
                <w:color w:val="000000"/>
                <w:sz w:val="18"/>
                <w:szCs w:val="18"/>
                <w:lang w:val="es-MX" w:eastAsia="es-MX"/>
              </w:rPr>
              <w:t>Identifica el motivo del etiquetado de la oferta</w:t>
            </w:r>
            <w:r w:rsidR="0090367E" w:rsidRPr="00632CA8">
              <w:rPr>
                <w:rFonts w:cs="Arial"/>
                <w:color w:val="000000"/>
                <w:sz w:val="18"/>
                <w:szCs w:val="18"/>
                <w:lang w:val="es-MX" w:eastAsia="es-MX"/>
              </w:rPr>
              <w:t>.</w:t>
            </w:r>
          </w:p>
          <w:p w14:paraId="47A916FE" w14:textId="77777777" w:rsidR="0090367E" w:rsidRPr="00632CA8" w:rsidRDefault="0090367E" w:rsidP="0090367E">
            <w:pPr>
              <w:jc w:val="left"/>
              <w:rPr>
                <w:rFonts w:cs="Arial"/>
                <w:color w:val="000000"/>
                <w:sz w:val="18"/>
                <w:szCs w:val="18"/>
                <w:lang w:val="es-MX" w:eastAsia="es-MX"/>
              </w:rPr>
            </w:pPr>
          </w:p>
          <w:p w14:paraId="3CE3EAA9" w14:textId="77777777" w:rsidR="0090367E" w:rsidRPr="00632CA8" w:rsidRDefault="0090367E" w:rsidP="0090367E">
            <w:pPr>
              <w:jc w:val="left"/>
              <w:rPr>
                <w:rFonts w:cs="Arial"/>
                <w:color w:val="000000"/>
                <w:sz w:val="18"/>
                <w:szCs w:val="18"/>
                <w:lang w:val="es-MX" w:eastAsia="es-MX"/>
              </w:rPr>
            </w:pPr>
            <w:r w:rsidRPr="00632CA8">
              <w:rPr>
                <w:rFonts w:cs="Arial"/>
                <w:color w:val="000000"/>
                <w:sz w:val="18"/>
                <w:szCs w:val="18"/>
                <w:lang w:val="es-MX" w:eastAsia="es-MX"/>
              </w:rPr>
              <w:t>Nota: El etiquetado de la oferta se realiza en la pantalla “Ofertas”.</w:t>
            </w:r>
          </w:p>
        </w:tc>
      </w:tr>
      <w:tr w:rsidR="00B90135" w:rsidRPr="00632CA8" w14:paraId="567EC854" w14:textId="77777777" w:rsidTr="0003024E">
        <w:trPr>
          <w:trHeight w:val="240"/>
        </w:trPr>
        <w:tc>
          <w:tcPr>
            <w:tcW w:w="1362" w:type="pct"/>
            <w:shd w:val="clear" w:color="000000" w:fill="FFFFFF"/>
            <w:noWrap/>
            <w:vAlign w:val="center"/>
          </w:tcPr>
          <w:p w14:paraId="4B2044ED" w14:textId="77777777" w:rsidR="00B90135" w:rsidRPr="00632CA8" w:rsidRDefault="00B90135" w:rsidP="000106C2">
            <w:pPr>
              <w:jc w:val="left"/>
              <w:rPr>
                <w:rFonts w:cs="Arial"/>
                <w:color w:val="000000"/>
                <w:sz w:val="18"/>
                <w:szCs w:val="18"/>
                <w:lang w:val="es-MX" w:eastAsia="es-MX"/>
              </w:rPr>
            </w:pPr>
            <w:r w:rsidRPr="00632CA8">
              <w:rPr>
                <w:rFonts w:cs="Arial"/>
                <w:color w:val="000000"/>
                <w:sz w:val="18"/>
                <w:szCs w:val="18"/>
                <w:lang w:val="es-MX" w:eastAsia="es-MX"/>
              </w:rPr>
              <w:t>Detalle</w:t>
            </w:r>
          </w:p>
        </w:tc>
        <w:tc>
          <w:tcPr>
            <w:tcW w:w="3638" w:type="pct"/>
            <w:shd w:val="clear" w:color="auto" w:fill="auto"/>
          </w:tcPr>
          <w:p w14:paraId="30011310" w14:textId="77777777" w:rsidR="00B90135" w:rsidRPr="00632CA8" w:rsidRDefault="00B90135" w:rsidP="0090367E">
            <w:pPr>
              <w:jc w:val="left"/>
              <w:rPr>
                <w:rFonts w:cs="Arial"/>
                <w:color w:val="000000"/>
                <w:sz w:val="18"/>
                <w:szCs w:val="18"/>
                <w:lang w:val="es-MX" w:eastAsia="es-MX"/>
              </w:rPr>
            </w:pPr>
            <w:r w:rsidRPr="00632CA8">
              <w:rPr>
                <w:rFonts w:cs="Arial"/>
                <w:color w:val="000000"/>
                <w:sz w:val="18"/>
                <w:szCs w:val="18"/>
                <w:lang w:val="es-MX" w:eastAsia="es-MX"/>
              </w:rPr>
              <w:t xml:space="preserve">Identifica el </w:t>
            </w:r>
            <w:r w:rsidR="006C48F1" w:rsidRPr="00632CA8">
              <w:rPr>
                <w:rFonts w:cs="Arial"/>
                <w:color w:val="000000"/>
                <w:sz w:val="18"/>
                <w:szCs w:val="18"/>
                <w:lang w:val="es-MX" w:eastAsia="es-MX"/>
              </w:rPr>
              <w:t>detalle del motivo</w:t>
            </w:r>
            <w:r w:rsidRPr="00632CA8">
              <w:rPr>
                <w:rFonts w:cs="Arial"/>
                <w:color w:val="000000"/>
                <w:sz w:val="18"/>
                <w:szCs w:val="18"/>
                <w:lang w:val="es-MX" w:eastAsia="es-MX"/>
              </w:rPr>
              <w:t xml:space="preserve"> del etiquetado de la oferta</w:t>
            </w:r>
            <w:r w:rsidR="0090367E" w:rsidRPr="00632CA8">
              <w:rPr>
                <w:rFonts w:cs="Arial"/>
                <w:color w:val="000000"/>
                <w:sz w:val="18"/>
                <w:szCs w:val="18"/>
                <w:lang w:val="es-MX" w:eastAsia="es-MX"/>
              </w:rPr>
              <w:t>.</w:t>
            </w:r>
          </w:p>
          <w:p w14:paraId="344513EC" w14:textId="77777777" w:rsidR="0090367E" w:rsidRPr="00632CA8" w:rsidRDefault="0090367E" w:rsidP="0090367E">
            <w:pPr>
              <w:jc w:val="left"/>
              <w:rPr>
                <w:rFonts w:cs="Arial"/>
                <w:color w:val="000000"/>
                <w:sz w:val="18"/>
                <w:szCs w:val="18"/>
                <w:lang w:val="es-MX" w:eastAsia="es-MX"/>
              </w:rPr>
            </w:pPr>
          </w:p>
          <w:p w14:paraId="591A06AC" w14:textId="77777777" w:rsidR="0090367E" w:rsidRPr="00632CA8" w:rsidRDefault="0090367E" w:rsidP="0090367E">
            <w:pPr>
              <w:jc w:val="left"/>
              <w:rPr>
                <w:rFonts w:cs="Arial"/>
                <w:color w:val="000000"/>
                <w:sz w:val="18"/>
                <w:szCs w:val="18"/>
                <w:lang w:val="es-MX" w:eastAsia="es-MX"/>
              </w:rPr>
            </w:pPr>
            <w:r w:rsidRPr="00632CA8">
              <w:rPr>
                <w:rFonts w:cs="Arial"/>
                <w:color w:val="000000"/>
                <w:sz w:val="18"/>
                <w:szCs w:val="18"/>
                <w:lang w:val="es-MX" w:eastAsia="es-MX"/>
              </w:rPr>
              <w:t>Nota: El etiquetado de la oferta se realiza en la pantalla “Ofertas”.</w:t>
            </w:r>
          </w:p>
        </w:tc>
      </w:tr>
    </w:tbl>
    <w:p w14:paraId="58D8222B" w14:textId="77777777" w:rsidR="006D14FB" w:rsidRPr="00632CA8" w:rsidRDefault="006D14FB" w:rsidP="009963F0">
      <w:pPr>
        <w:jc w:val="center"/>
      </w:pPr>
    </w:p>
    <w:p w14:paraId="76A3BBC9" w14:textId="77777777" w:rsidR="007A3BDF" w:rsidRPr="00632CA8" w:rsidRDefault="002D1671" w:rsidP="00397640">
      <w:pPr>
        <w:pStyle w:val="Estilo4"/>
      </w:pPr>
      <w:bookmarkStart w:id="24" w:name="_Toc515878286"/>
      <w:r w:rsidRPr="00632CA8">
        <w:t xml:space="preserve">Visualizar ofertas del </w:t>
      </w:r>
      <w:r w:rsidR="00B173C7" w:rsidRPr="00632CA8">
        <w:t>prospecto</w:t>
      </w:r>
      <w:r w:rsidR="007A3BDF" w:rsidRPr="00632CA8">
        <w:t>.</w:t>
      </w:r>
      <w:bookmarkEnd w:id="24"/>
      <w:r w:rsidR="007A3BDF" w:rsidRPr="00632CA8">
        <w:t xml:space="preserve"> </w:t>
      </w:r>
    </w:p>
    <w:p w14:paraId="02680B01" w14:textId="77777777" w:rsidR="007178A4" w:rsidRPr="00632CA8" w:rsidRDefault="007178A4" w:rsidP="006053D7"/>
    <w:p w14:paraId="6C7AD7F0" w14:textId="77777777" w:rsidR="002D1671" w:rsidRPr="00632CA8" w:rsidRDefault="002D1671" w:rsidP="002D1671">
      <w:r w:rsidRPr="00632CA8">
        <w:t xml:space="preserve">Como usuario </w:t>
      </w:r>
      <w:r w:rsidR="006B5C5E" w:rsidRPr="00632CA8">
        <w:t>Administrador</w:t>
      </w:r>
      <w:r w:rsidRPr="00632CA8">
        <w:t xml:space="preserve"> quiero ver las ofertas del </w:t>
      </w:r>
      <w:r w:rsidR="00B173C7" w:rsidRPr="00632CA8">
        <w:t>prospecto</w:t>
      </w:r>
      <w:r w:rsidRPr="00632CA8">
        <w:t xml:space="preserve"> para seleccionar una de ellas. </w:t>
      </w:r>
    </w:p>
    <w:p w14:paraId="3FBB0355" w14:textId="77777777" w:rsidR="007178A4" w:rsidRPr="00632CA8" w:rsidRDefault="007178A4" w:rsidP="006053D7"/>
    <w:p w14:paraId="047BA914" w14:textId="77777777" w:rsidR="002D1671" w:rsidRPr="00632CA8" w:rsidRDefault="008425EA" w:rsidP="006053D7">
      <w:pPr>
        <w:rPr>
          <w:noProof/>
          <w:lang w:val="es-MX" w:eastAsia="es-MX"/>
        </w:rPr>
      </w:pPr>
      <w:r w:rsidRPr="00632CA8">
        <w:rPr>
          <w:noProof/>
          <w:lang w:val="es-MX" w:eastAsia="es-MX"/>
        </w:rPr>
        <w:t>El usuario debe seleccionar la pestaña “Ofertas</w:t>
      </w:r>
      <w:r w:rsidR="003E6C61" w:rsidRPr="00632CA8">
        <w:rPr>
          <w:noProof/>
          <w:lang w:val="es-MX" w:eastAsia="es-MX"/>
        </w:rPr>
        <w:t>”</w:t>
      </w:r>
      <w:r w:rsidRPr="00632CA8">
        <w:rPr>
          <w:noProof/>
          <w:lang w:val="es-MX" w:eastAsia="es-MX"/>
        </w:rPr>
        <w:t>:</w:t>
      </w:r>
    </w:p>
    <w:p w14:paraId="17120589" w14:textId="77777777" w:rsidR="008425EA" w:rsidRPr="00632CA8" w:rsidRDefault="008425EA" w:rsidP="006053D7">
      <w:pPr>
        <w:rPr>
          <w:noProof/>
          <w:lang w:val="es-MX" w:eastAsia="es-MX"/>
        </w:rPr>
      </w:pPr>
    </w:p>
    <w:p w14:paraId="296B2520" w14:textId="77777777" w:rsidR="008425EA" w:rsidRPr="00632CA8" w:rsidRDefault="002809BC" w:rsidP="008425EA">
      <w:pPr>
        <w:jc w:val="center"/>
      </w:pPr>
      <w:r w:rsidRPr="00632CA8">
        <w:rPr>
          <w:noProof/>
          <w:lang w:val="es-MX" w:eastAsia="es-MX"/>
        </w:rPr>
        <w:drawing>
          <wp:inline distT="0" distB="0" distL="0" distR="0" wp14:anchorId="5AFAC68A" wp14:editId="619F83AF">
            <wp:extent cx="5400000" cy="4302994"/>
            <wp:effectExtent l="19050" t="19050" r="10795"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4302994"/>
                    </a:xfrm>
                    <a:prstGeom prst="rect">
                      <a:avLst/>
                    </a:prstGeom>
                    <a:noFill/>
                    <a:ln>
                      <a:solidFill>
                        <a:schemeClr val="bg1">
                          <a:lumMod val="65000"/>
                        </a:schemeClr>
                      </a:solidFill>
                    </a:ln>
                  </pic:spPr>
                </pic:pic>
              </a:graphicData>
            </a:graphic>
          </wp:inline>
        </w:drawing>
      </w:r>
    </w:p>
    <w:p w14:paraId="0E7BF3A0" w14:textId="77777777" w:rsidR="00C24F53" w:rsidRPr="00632CA8" w:rsidRDefault="00C24F53" w:rsidP="008425EA">
      <w:pPr>
        <w:jc w:val="center"/>
      </w:pPr>
    </w:p>
    <w:p w14:paraId="443E010A" w14:textId="77777777" w:rsidR="007A6B63" w:rsidRPr="00632CA8" w:rsidRDefault="00C24F53" w:rsidP="00B71F0F">
      <w:r w:rsidRPr="00632CA8">
        <w:t>Una vez seleccionada la pestaña, se muestra la pantalla “Ofertas”:</w:t>
      </w:r>
    </w:p>
    <w:p w14:paraId="19BAB427" w14:textId="77777777" w:rsidR="00F00325" w:rsidRPr="00632CA8" w:rsidRDefault="00F00325" w:rsidP="00B71F0F"/>
    <w:p w14:paraId="2A9DF5A4" w14:textId="77777777" w:rsidR="00F00325" w:rsidRPr="00632CA8" w:rsidRDefault="00777814" w:rsidP="00777814">
      <w:pPr>
        <w:jc w:val="center"/>
      </w:pPr>
      <w:r>
        <w:rPr>
          <w:noProof/>
          <w:lang w:val="es-MX" w:eastAsia="es-MX"/>
        </w:rPr>
        <w:lastRenderedPageBreak/>
        <w:drawing>
          <wp:inline distT="0" distB="0" distL="0" distR="0" wp14:anchorId="3F8BAB76" wp14:editId="6C3DB45E">
            <wp:extent cx="5400000" cy="3715005"/>
            <wp:effectExtent l="19050" t="19050" r="10795"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3715005"/>
                    </a:xfrm>
                    <a:prstGeom prst="rect">
                      <a:avLst/>
                    </a:prstGeom>
                    <a:noFill/>
                    <a:ln>
                      <a:solidFill>
                        <a:schemeClr val="bg1">
                          <a:lumMod val="75000"/>
                        </a:schemeClr>
                      </a:solidFill>
                    </a:ln>
                  </pic:spPr>
                </pic:pic>
              </a:graphicData>
            </a:graphic>
          </wp:inline>
        </w:drawing>
      </w:r>
    </w:p>
    <w:p w14:paraId="08E55445" w14:textId="77777777" w:rsidR="00F00325" w:rsidRPr="00632CA8" w:rsidRDefault="00F00325" w:rsidP="00B71F0F"/>
    <w:p w14:paraId="60DE9DAD" w14:textId="77777777" w:rsidR="00F00325" w:rsidRPr="00632CA8" w:rsidRDefault="00F00325" w:rsidP="00B71F0F">
      <w:r w:rsidRPr="00632CA8">
        <w:t>Para ver el detalle</w:t>
      </w:r>
      <w:r w:rsidR="00472D8A" w:rsidRPr="00632CA8">
        <w:t xml:space="preserve"> de cada tabla</w:t>
      </w:r>
      <w:r w:rsidRPr="00632CA8">
        <w:t>, el usuario debe desplegar los acordeones de cada sección:</w:t>
      </w:r>
    </w:p>
    <w:p w14:paraId="5753E20B" w14:textId="77777777" w:rsidR="00C24F53" w:rsidRPr="00632CA8" w:rsidRDefault="00C24F53" w:rsidP="00B71F0F"/>
    <w:p w14:paraId="4813A4ED" w14:textId="77777777" w:rsidR="00C24F53" w:rsidRPr="00632CA8" w:rsidRDefault="00777814" w:rsidP="00C24F53">
      <w:pPr>
        <w:jc w:val="center"/>
      </w:pPr>
      <w:r>
        <w:rPr>
          <w:noProof/>
          <w:lang w:val="es-MX" w:eastAsia="es-MX"/>
        </w:rPr>
        <w:lastRenderedPageBreak/>
        <w:drawing>
          <wp:inline distT="0" distB="0" distL="0" distR="0" wp14:anchorId="163D6693" wp14:editId="4C94C295">
            <wp:extent cx="5400000" cy="5074533"/>
            <wp:effectExtent l="19050" t="19050" r="1079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5074533"/>
                    </a:xfrm>
                    <a:prstGeom prst="rect">
                      <a:avLst/>
                    </a:prstGeom>
                    <a:noFill/>
                    <a:ln>
                      <a:solidFill>
                        <a:schemeClr val="bg1">
                          <a:lumMod val="75000"/>
                        </a:schemeClr>
                      </a:solidFill>
                    </a:ln>
                  </pic:spPr>
                </pic:pic>
              </a:graphicData>
            </a:graphic>
          </wp:inline>
        </w:drawing>
      </w:r>
    </w:p>
    <w:p w14:paraId="34AAE546" w14:textId="77777777" w:rsidR="00491A32" w:rsidRPr="00632CA8" w:rsidRDefault="00491A32" w:rsidP="00C24F53">
      <w:pPr>
        <w:jc w:val="center"/>
      </w:pPr>
    </w:p>
    <w:p w14:paraId="1B2A8BB8" w14:textId="77777777" w:rsidR="00491A32" w:rsidRPr="00632CA8" w:rsidRDefault="00491A32" w:rsidP="00491A32">
      <w:pPr>
        <w:pStyle w:val="Estilo4"/>
      </w:pPr>
      <w:bookmarkStart w:id="25" w:name="_Toc515878287"/>
      <w:r w:rsidRPr="00632CA8">
        <w:t>Etiquetar oferta.</w:t>
      </w:r>
      <w:bookmarkEnd w:id="25"/>
      <w:r w:rsidRPr="00632CA8">
        <w:t xml:space="preserve"> </w:t>
      </w:r>
    </w:p>
    <w:p w14:paraId="4A3ECACA" w14:textId="77777777" w:rsidR="00491A32" w:rsidRPr="00632CA8" w:rsidRDefault="00491A32" w:rsidP="00491A32"/>
    <w:p w14:paraId="65F68305" w14:textId="77777777" w:rsidR="00491A32" w:rsidRPr="00632CA8" w:rsidRDefault="00491A32" w:rsidP="00491A32">
      <w:r w:rsidRPr="00632CA8">
        <w:t>Como usuario Administrador quiero etiquetar la oferta en con las opciones “</w:t>
      </w:r>
      <w:r w:rsidR="001D0098" w:rsidRPr="00632CA8">
        <w:t>Venta</w:t>
      </w:r>
      <w:r w:rsidRPr="00632CA8">
        <w:t xml:space="preserve"> / No </w:t>
      </w:r>
      <w:r w:rsidR="001D0098" w:rsidRPr="00632CA8">
        <w:t>venta</w:t>
      </w:r>
      <w:r w:rsidRPr="00632CA8">
        <w:t xml:space="preserve">” así como motivo y detalle del motivo  para continuar con el proceso de validación de datos.  </w:t>
      </w:r>
    </w:p>
    <w:p w14:paraId="3D0D3647" w14:textId="77777777" w:rsidR="00E77A92" w:rsidRPr="00632CA8" w:rsidRDefault="00E77A92" w:rsidP="00491A32"/>
    <w:p w14:paraId="3EE80501" w14:textId="77777777" w:rsidR="00491A32" w:rsidRPr="00632CA8" w:rsidRDefault="00491A32" w:rsidP="00491A32">
      <w:r w:rsidRPr="00632CA8">
        <w:t>El usuario tendrá las opciones “</w:t>
      </w:r>
      <w:r w:rsidR="001D0098" w:rsidRPr="00632CA8">
        <w:t>Venta</w:t>
      </w:r>
      <w:r w:rsidRPr="00632CA8">
        <w:t xml:space="preserve"> / No </w:t>
      </w:r>
      <w:r w:rsidR="001D0098" w:rsidRPr="00632CA8">
        <w:t>venta</w:t>
      </w:r>
      <w:r w:rsidRPr="00632CA8">
        <w:t xml:space="preserve">” para seleccionar, cuando la opción seleccionada es “No </w:t>
      </w:r>
      <w:r w:rsidR="001D0098" w:rsidRPr="00632CA8">
        <w:t>venta</w:t>
      </w:r>
      <w:r w:rsidRPr="00632CA8">
        <w:t>”, se habilita el catálogo “Motivo”.</w:t>
      </w:r>
    </w:p>
    <w:p w14:paraId="6614CE94" w14:textId="77777777" w:rsidR="00491A32" w:rsidRPr="00632CA8" w:rsidRDefault="00491A32" w:rsidP="00491A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5"/>
        <w:gridCol w:w="6423"/>
      </w:tblGrid>
      <w:tr w:rsidR="00491A32" w:rsidRPr="00632CA8" w14:paraId="0272FA86" w14:textId="77777777" w:rsidTr="00DF2186">
        <w:trPr>
          <w:trHeight w:val="240"/>
        </w:trPr>
        <w:tc>
          <w:tcPr>
            <w:tcW w:w="1362" w:type="pct"/>
            <w:shd w:val="clear" w:color="auto" w:fill="C00000"/>
            <w:noWrap/>
            <w:vAlign w:val="center"/>
          </w:tcPr>
          <w:p w14:paraId="4745EE17" w14:textId="77777777" w:rsidR="00491A32" w:rsidRPr="00632CA8" w:rsidRDefault="00491A32" w:rsidP="00DF2186">
            <w:pPr>
              <w:jc w:val="left"/>
              <w:rPr>
                <w:rFonts w:cs="Arial"/>
                <w:b/>
                <w:color w:val="FFFFFF" w:themeColor="background1"/>
                <w:sz w:val="18"/>
                <w:szCs w:val="18"/>
                <w:lang w:val="es-MX" w:eastAsia="es-MX"/>
              </w:rPr>
            </w:pPr>
            <w:r w:rsidRPr="00632CA8">
              <w:rPr>
                <w:rFonts w:cs="Arial"/>
                <w:b/>
                <w:color w:val="FFFFFF" w:themeColor="background1"/>
                <w:sz w:val="18"/>
                <w:szCs w:val="18"/>
                <w:lang w:val="es-MX" w:eastAsia="es-MX"/>
              </w:rPr>
              <w:t>Columna</w:t>
            </w:r>
          </w:p>
        </w:tc>
        <w:tc>
          <w:tcPr>
            <w:tcW w:w="3638" w:type="pct"/>
            <w:shd w:val="clear" w:color="auto" w:fill="C00000"/>
          </w:tcPr>
          <w:p w14:paraId="60CBB887" w14:textId="77777777" w:rsidR="00491A32" w:rsidRPr="00632CA8" w:rsidRDefault="00491A32" w:rsidP="00DF2186">
            <w:pPr>
              <w:jc w:val="left"/>
              <w:rPr>
                <w:rFonts w:cs="Arial"/>
                <w:b/>
                <w:color w:val="FFFFFF" w:themeColor="background1"/>
                <w:sz w:val="18"/>
                <w:szCs w:val="18"/>
                <w:lang w:val="es-MX" w:eastAsia="es-MX"/>
              </w:rPr>
            </w:pPr>
            <w:r w:rsidRPr="00632CA8">
              <w:rPr>
                <w:rFonts w:cs="Arial"/>
                <w:b/>
                <w:color w:val="FFFFFF" w:themeColor="background1"/>
                <w:sz w:val="18"/>
                <w:szCs w:val="18"/>
                <w:lang w:val="es-MX" w:eastAsia="es-MX"/>
              </w:rPr>
              <w:t>Descripción</w:t>
            </w:r>
          </w:p>
        </w:tc>
      </w:tr>
      <w:tr w:rsidR="00491A32" w:rsidRPr="00632CA8" w14:paraId="777E903A" w14:textId="77777777" w:rsidTr="00DF2186">
        <w:trPr>
          <w:trHeight w:val="240"/>
        </w:trPr>
        <w:tc>
          <w:tcPr>
            <w:tcW w:w="1362" w:type="pct"/>
            <w:shd w:val="clear" w:color="000000" w:fill="FFFFFF"/>
            <w:noWrap/>
            <w:vAlign w:val="center"/>
          </w:tcPr>
          <w:p w14:paraId="1001943D"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Etiqueta de la Oferta</w:t>
            </w:r>
          </w:p>
        </w:tc>
        <w:tc>
          <w:tcPr>
            <w:tcW w:w="3638" w:type="pct"/>
            <w:shd w:val="clear" w:color="auto" w:fill="auto"/>
          </w:tcPr>
          <w:p w14:paraId="27A0AC6D"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 xml:space="preserve">Muestra las opciones (Radio button): </w:t>
            </w:r>
          </w:p>
          <w:p w14:paraId="5A0387EB" w14:textId="77777777" w:rsidR="00491A32" w:rsidRPr="00632CA8" w:rsidRDefault="00491A32" w:rsidP="00DF2186">
            <w:pPr>
              <w:jc w:val="left"/>
              <w:rPr>
                <w:rFonts w:cs="Arial"/>
                <w:color w:val="000000"/>
                <w:sz w:val="18"/>
                <w:szCs w:val="18"/>
                <w:lang w:val="es-MX" w:eastAsia="es-MX"/>
              </w:rPr>
            </w:pPr>
          </w:p>
          <w:p w14:paraId="548236A9" w14:textId="77777777" w:rsidR="00491A32" w:rsidRPr="00632CA8" w:rsidRDefault="00C2500C" w:rsidP="00B1298A">
            <w:pPr>
              <w:pStyle w:val="Prrafodelista"/>
              <w:numPr>
                <w:ilvl w:val="0"/>
                <w:numId w:val="19"/>
              </w:numPr>
              <w:jc w:val="left"/>
              <w:rPr>
                <w:rFonts w:cs="Arial"/>
                <w:color w:val="000000"/>
                <w:sz w:val="18"/>
                <w:szCs w:val="18"/>
                <w:lang w:val="es-MX" w:eastAsia="es-MX"/>
              </w:rPr>
            </w:pPr>
            <w:r w:rsidRPr="00632CA8">
              <w:rPr>
                <w:rFonts w:cs="Arial"/>
                <w:color w:val="000000"/>
                <w:sz w:val="18"/>
                <w:szCs w:val="18"/>
                <w:lang w:val="es-MX" w:eastAsia="es-MX"/>
              </w:rPr>
              <w:t>Venta</w:t>
            </w:r>
          </w:p>
          <w:p w14:paraId="2277C7A4" w14:textId="77777777" w:rsidR="00491A32" w:rsidRPr="00632CA8" w:rsidRDefault="00491A32" w:rsidP="00B1298A">
            <w:pPr>
              <w:pStyle w:val="Prrafodelista"/>
              <w:numPr>
                <w:ilvl w:val="0"/>
                <w:numId w:val="19"/>
              </w:numPr>
              <w:jc w:val="left"/>
              <w:rPr>
                <w:rFonts w:cs="Arial"/>
                <w:color w:val="000000"/>
                <w:sz w:val="18"/>
                <w:szCs w:val="18"/>
                <w:lang w:val="es-MX" w:eastAsia="es-MX"/>
              </w:rPr>
            </w:pPr>
            <w:r w:rsidRPr="00632CA8">
              <w:rPr>
                <w:rFonts w:cs="Arial"/>
                <w:color w:val="000000"/>
                <w:sz w:val="18"/>
                <w:szCs w:val="18"/>
                <w:lang w:val="es-MX" w:eastAsia="es-MX"/>
              </w:rPr>
              <w:lastRenderedPageBreak/>
              <w:t xml:space="preserve">No </w:t>
            </w:r>
            <w:r w:rsidR="00C2500C" w:rsidRPr="00632CA8">
              <w:rPr>
                <w:rFonts w:cs="Arial"/>
                <w:color w:val="000000"/>
                <w:sz w:val="18"/>
                <w:szCs w:val="18"/>
                <w:lang w:val="es-MX" w:eastAsia="es-MX"/>
              </w:rPr>
              <w:t>venta</w:t>
            </w:r>
          </w:p>
          <w:p w14:paraId="683294AD" w14:textId="77777777" w:rsidR="00491A32" w:rsidRPr="00632CA8" w:rsidRDefault="00491A32" w:rsidP="00DF2186">
            <w:pPr>
              <w:jc w:val="left"/>
              <w:rPr>
                <w:rFonts w:cs="Arial"/>
                <w:color w:val="000000"/>
                <w:sz w:val="18"/>
                <w:szCs w:val="18"/>
                <w:lang w:val="es-MX" w:eastAsia="es-MX"/>
              </w:rPr>
            </w:pPr>
          </w:p>
        </w:tc>
      </w:tr>
      <w:tr w:rsidR="00491A32" w:rsidRPr="00632CA8" w14:paraId="33C118C2" w14:textId="77777777" w:rsidTr="00DF2186">
        <w:trPr>
          <w:trHeight w:val="240"/>
        </w:trPr>
        <w:tc>
          <w:tcPr>
            <w:tcW w:w="1362" w:type="pct"/>
            <w:shd w:val="clear" w:color="000000" w:fill="FFFFFF"/>
            <w:noWrap/>
            <w:vAlign w:val="center"/>
          </w:tcPr>
          <w:p w14:paraId="4D700A0A" w14:textId="77777777" w:rsidR="00491A32" w:rsidRPr="00362FD5" w:rsidRDefault="00491A32" w:rsidP="00DF2186">
            <w:pPr>
              <w:jc w:val="left"/>
              <w:rPr>
                <w:rFonts w:cs="Arial"/>
                <w:color w:val="000000"/>
                <w:sz w:val="18"/>
                <w:szCs w:val="18"/>
                <w:lang w:val="es-MX" w:eastAsia="es-MX"/>
              </w:rPr>
            </w:pPr>
            <w:r w:rsidRPr="00362FD5">
              <w:rPr>
                <w:rFonts w:cs="Arial"/>
                <w:color w:val="000000"/>
                <w:sz w:val="18"/>
                <w:szCs w:val="18"/>
                <w:lang w:val="es-MX" w:eastAsia="es-MX"/>
              </w:rPr>
              <w:lastRenderedPageBreak/>
              <w:t>Motivo</w:t>
            </w:r>
          </w:p>
        </w:tc>
        <w:tc>
          <w:tcPr>
            <w:tcW w:w="3638" w:type="pct"/>
            <w:shd w:val="clear" w:color="auto" w:fill="auto"/>
          </w:tcPr>
          <w:p w14:paraId="5E3DFCF8" w14:textId="77777777" w:rsidR="00491A32" w:rsidRPr="00362FD5" w:rsidRDefault="00491A32" w:rsidP="00DF2186">
            <w:pPr>
              <w:jc w:val="left"/>
              <w:rPr>
                <w:rFonts w:cs="Arial"/>
                <w:color w:val="000000"/>
                <w:sz w:val="18"/>
                <w:szCs w:val="18"/>
                <w:lang w:val="es-MX" w:eastAsia="es-MX"/>
              </w:rPr>
            </w:pPr>
          </w:p>
          <w:p w14:paraId="0B1EA00C" w14:textId="77777777" w:rsidR="00491A32" w:rsidRPr="00362FD5" w:rsidRDefault="00491A32" w:rsidP="00DF2186">
            <w:pPr>
              <w:jc w:val="left"/>
              <w:rPr>
                <w:rFonts w:cs="Arial"/>
                <w:color w:val="000000"/>
                <w:sz w:val="18"/>
                <w:szCs w:val="18"/>
                <w:lang w:val="es-MX" w:eastAsia="es-MX"/>
              </w:rPr>
            </w:pPr>
            <w:r w:rsidRPr="00362FD5">
              <w:rPr>
                <w:rFonts w:cs="Arial"/>
                <w:color w:val="000000"/>
                <w:sz w:val="18"/>
                <w:szCs w:val="18"/>
                <w:lang w:val="es-MX" w:eastAsia="es-MX"/>
              </w:rPr>
              <w:t>Catalogo seleccionable que muestra sus opciones de acuerdo a la selección del catálogo Etiqueta de la Oferta:</w:t>
            </w:r>
          </w:p>
          <w:p w14:paraId="30EE99B1" w14:textId="77777777" w:rsidR="00491A32" w:rsidRPr="00362FD5" w:rsidRDefault="00491A32" w:rsidP="00DF2186">
            <w:pPr>
              <w:jc w:val="left"/>
              <w:rPr>
                <w:rFonts w:cs="Arial"/>
                <w:color w:val="000000"/>
                <w:sz w:val="18"/>
                <w:szCs w:val="18"/>
                <w:lang w:val="es-MX" w:eastAsia="es-MX"/>
              </w:rPr>
            </w:pPr>
          </w:p>
          <w:p w14:paraId="4C8AF105" w14:textId="77777777" w:rsidR="00491A32" w:rsidRPr="00362FD5" w:rsidRDefault="00491A32" w:rsidP="00DF2186">
            <w:pPr>
              <w:jc w:val="left"/>
              <w:rPr>
                <w:rFonts w:cs="Arial"/>
                <w:color w:val="000000"/>
                <w:sz w:val="18"/>
                <w:szCs w:val="18"/>
                <w:lang w:val="es-MX" w:eastAsia="es-MX"/>
              </w:rPr>
            </w:pPr>
            <w:r w:rsidRPr="00362FD5">
              <w:rPr>
                <w:rFonts w:cs="Arial"/>
                <w:color w:val="000000"/>
                <w:sz w:val="18"/>
                <w:szCs w:val="18"/>
                <w:lang w:val="es-MX" w:eastAsia="es-MX"/>
              </w:rPr>
              <w:t xml:space="preserve">Para opción </w:t>
            </w:r>
            <w:r w:rsidR="00C2500C" w:rsidRPr="00362FD5">
              <w:rPr>
                <w:rFonts w:cs="Arial"/>
                <w:color w:val="000000"/>
                <w:sz w:val="18"/>
                <w:szCs w:val="18"/>
                <w:lang w:val="es-MX" w:eastAsia="es-MX"/>
              </w:rPr>
              <w:t>Venta</w:t>
            </w:r>
            <w:r w:rsidRPr="00362FD5">
              <w:rPr>
                <w:rFonts w:cs="Arial"/>
                <w:color w:val="000000"/>
                <w:sz w:val="18"/>
                <w:szCs w:val="18"/>
                <w:lang w:val="es-MX" w:eastAsia="es-MX"/>
              </w:rPr>
              <w:t>:</w:t>
            </w:r>
          </w:p>
          <w:p w14:paraId="094D1EDE" w14:textId="77777777" w:rsidR="00491A32" w:rsidRPr="00362FD5" w:rsidRDefault="00491A32"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No aplica opción</w:t>
            </w:r>
          </w:p>
          <w:p w14:paraId="6EA5DA27" w14:textId="77777777" w:rsidR="00491A32" w:rsidRPr="00362FD5" w:rsidRDefault="00491A32" w:rsidP="00DF2186">
            <w:pPr>
              <w:jc w:val="left"/>
              <w:rPr>
                <w:rFonts w:cs="Arial"/>
                <w:color w:val="000000"/>
                <w:sz w:val="18"/>
                <w:szCs w:val="18"/>
                <w:lang w:val="es-MX" w:eastAsia="es-MX"/>
              </w:rPr>
            </w:pPr>
            <w:r w:rsidRPr="00362FD5">
              <w:rPr>
                <w:rFonts w:cs="Arial"/>
                <w:color w:val="000000"/>
                <w:sz w:val="18"/>
                <w:szCs w:val="18"/>
                <w:lang w:val="es-MX" w:eastAsia="es-MX"/>
              </w:rPr>
              <w:t xml:space="preserve">Para opción No </w:t>
            </w:r>
            <w:r w:rsidR="00C2500C" w:rsidRPr="00362FD5">
              <w:rPr>
                <w:rFonts w:cs="Arial"/>
                <w:color w:val="000000"/>
                <w:sz w:val="18"/>
                <w:szCs w:val="18"/>
                <w:lang w:val="es-MX" w:eastAsia="es-MX"/>
              </w:rPr>
              <w:t>venta</w:t>
            </w:r>
            <w:r w:rsidRPr="00362FD5">
              <w:rPr>
                <w:rFonts w:cs="Arial"/>
                <w:color w:val="000000"/>
                <w:sz w:val="18"/>
                <w:szCs w:val="18"/>
                <w:lang w:val="es-MX" w:eastAsia="es-MX"/>
              </w:rPr>
              <w:t xml:space="preserve"> </w:t>
            </w:r>
          </w:p>
          <w:p w14:paraId="6BAEEA26" w14:textId="77777777" w:rsidR="00491A32" w:rsidRPr="00362FD5" w:rsidRDefault="00491A32"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No cubre políticas</w:t>
            </w:r>
          </w:p>
          <w:p w14:paraId="3059A7DF" w14:textId="77777777" w:rsidR="00491A32" w:rsidRPr="00362FD5" w:rsidRDefault="00491A32"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No le interesa</w:t>
            </w:r>
          </w:p>
          <w:p w14:paraId="7A89D76C" w14:textId="77777777" w:rsidR="00491A32" w:rsidRPr="00362FD5" w:rsidRDefault="00491A32"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Mala experiencia</w:t>
            </w:r>
          </w:p>
          <w:p w14:paraId="151A3A08" w14:textId="77777777" w:rsidR="00491A32" w:rsidRPr="00362FD5" w:rsidRDefault="00B173C7"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Prospecto</w:t>
            </w:r>
            <w:r w:rsidR="00491A32" w:rsidRPr="00362FD5">
              <w:rPr>
                <w:rFonts w:cs="Arial"/>
                <w:color w:val="000000"/>
                <w:sz w:val="18"/>
                <w:szCs w:val="18"/>
                <w:lang w:val="es-MX" w:eastAsia="es-MX"/>
              </w:rPr>
              <w:t xml:space="preserve"> solicita volver a llamar</w:t>
            </w:r>
          </w:p>
          <w:p w14:paraId="5974BF13" w14:textId="77777777" w:rsidR="00362FD5" w:rsidRPr="00362FD5" w:rsidRDefault="00362FD5"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Prospecto solicita volver a llamar</w:t>
            </w:r>
          </w:p>
          <w:p w14:paraId="350213D9" w14:textId="6EF9C603" w:rsidR="00362FD5" w:rsidRPr="00362FD5" w:rsidRDefault="00362FD5" w:rsidP="00362FD5">
            <w:pPr>
              <w:pStyle w:val="Prrafodelista"/>
              <w:numPr>
                <w:ilvl w:val="0"/>
                <w:numId w:val="19"/>
              </w:numPr>
              <w:jc w:val="left"/>
              <w:rPr>
                <w:rFonts w:cs="Arial"/>
                <w:color w:val="000000"/>
                <w:sz w:val="18"/>
                <w:szCs w:val="18"/>
                <w:lang w:val="es-MX" w:eastAsia="es-MX"/>
              </w:rPr>
            </w:pPr>
            <w:r w:rsidRPr="00362FD5">
              <w:rPr>
                <w:rFonts w:cs="Arial"/>
                <w:color w:val="000000"/>
                <w:sz w:val="18"/>
                <w:szCs w:val="18"/>
                <w:lang w:val="es-MX" w:eastAsia="es-MX"/>
              </w:rPr>
              <w:t xml:space="preserve">Incremento de monto  - No muestra opciones en catálogo Detalle. </w:t>
            </w:r>
          </w:p>
          <w:p w14:paraId="2A30F8AF" w14:textId="77777777" w:rsidR="00491A32" w:rsidRPr="00362FD5" w:rsidRDefault="00491A32" w:rsidP="00DF2186">
            <w:pPr>
              <w:jc w:val="left"/>
              <w:rPr>
                <w:rFonts w:cs="Arial"/>
                <w:color w:val="000000"/>
                <w:sz w:val="18"/>
                <w:szCs w:val="18"/>
                <w:lang w:val="es-MX" w:eastAsia="es-MX"/>
              </w:rPr>
            </w:pPr>
          </w:p>
        </w:tc>
      </w:tr>
      <w:tr w:rsidR="00491A32" w:rsidRPr="00632CA8" w14:paraId="42B4BB05" w14:textId="77777777" w:rsidTr="00DF2186">
        <w:trPr>
          <w:trHeight w:val="240"/>
        </w:trPr>
        <w:tc>
          <w:tcPr>
            <w:tcW w:w="1362" w:type="pct"/>
            <w:shd w:val="clear" w:color="000000" w:fill="FFFFFF"/>
            <w:noWrap/>
            <w:vAlign w:val="center"/>
          </w:tcPr>
          <w:p w14:paraId="11DF9363"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Detalle</w:t>
            </w:r>
          </w:p>
        </w:tc>
        <w:tc>
          <w:tcPr>
            <w:tcW w:w="3638" w:type="pct"/>
            <w:shd w:val="clear" w:color="auto" w:fill="auto"/>
          </w:tcPr>
          <w:p w14:paraId="4925E653"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Catalogo seleccionable que muestra sus opciones de acuerdo a la selección del catálogo Motivo:</w:t>
            </w:r>
          </w:p>
          <w:p w14:paraId="4E01E22E" w14:textId="77777777" w:rsidR="00491A32" w:rsidRPr="00632CA8" w:rsidRDefault="00491A32" w:rsidP="00DF2186">
            <w:pPr>
              <w:jc w:val="left"/>
              <w:rPr>
                <w:rFonts w:cs="Arial"/>
                <w:color w:val="000000"/>
                <w:sz w:val="18"/>
                <w:szCs w:val="18"/>
                <w:lang w:val="es-MX" w:eastAsia="es-MX"/>
              </w:rPr>
            </w:pPr>
          </w:p>
          <w:p w14:paraId="394EEB5C"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Para opción No cubre políticas:</w:t>
            </w:r>
          </w:p>
          <w:p w14:paraId="23A7EA70"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 xml:space="preserve">Ocupación fuera de políticas </w:t>
            </w:r>
          </w:p>
          <w:p w14:paraId="7BD97F22"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Para opción No le interesa</w:t>
            </w:r>
          </w:p>
          <w:p w14:paraId="61EF413F"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No lo necesita</w:t>
            </w:r>
          </w:p>
          <w:p w14:paraId="32A6FE81"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Problemas económicos</w:t>
            </w:r>
          </w:p>
          <w:p w14:paraId="4B7E74ED"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Tiene otro crédito en tramite</w:t>
            </w:r>
          </w:p>
          <w:p w14:paraId="4D588EAD"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No quiere recibir más llamadas</w:t>
            </w:r>
          </w:p>
          <w:p w14:paraId="59664FDF"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Para opción Mala experiencia</w:t>
            </w:r>
          </w:p>
          <w:p w14:paraId="451313B9"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Especialista de campo no acudió a la cita</w:t>
            </w:r>
          </w:p>
          <w:p w14:paraId="07E887C3" w14:textId="77777777" w:rsidR="00491A32" w:rsidRPr="00632CA8" w:rsidRDefault="00491A32" w:rsidP="00DF2186">
            <w:pPr>
              <w:jc w:val="left"/>
              <w:rPr>
                <w:rFonts w:cs="Arial"/>
                <w:color w:val="000000"/>
                <w:sz w:val="18"/>
                <w:szCs w:val="18"/>
                <w:lang w:val="es-MX" w:eastAsia="es-MX"/>
              </w:rPr>
            </w:pPr>
            <w:r w:rsidRPr="00632CA8">
              <w:rPr>
                <w:rFonts w:cs="Arial"/>
                <w:color w:val="000000"/>
                <w:sz w:val="18"/>
                <w:szCs w:val="18"/>
                <w:lang w:val="es-MX" w:eastAsia="es-MX"/>
              </w:rPr>
              <w:t xml:space="preserve">Para opción </w:t>
            </w:r>
            <w:r w:rsidR="00B173C7" w:rsidRPr="00632CA8">
              <w:rPr>
                <w:rFonts w:cs="Arial"/>
                <w:color w:val="000000"/>
                <w:sz w:val="18"/>
                <w:szCs w:val="18"/>
                <w:lang w:val="es-MX" w:eastAsia="es-MX"/>
              </w:rPr>
              <w:t>Prospecto</w:t>
            </w:r>
            <w:r w:rsidRPr="00632CA8">
              <w:rPr>
                <w:rFonts w:cs="Arial"/>
                <w:color w:val="000000"/>
                <w:sz w:val="18"/>
                <w:szCs w:val="18"/>
                <w:lang w:val="es-MX" w:eastAsia="es-MX"/>
              </w:rPr>
              <w:t xml:space="preserve"> solicita volver a llamar</w:t>
            </w:r>
          </w:p>
          <w:p w14:paraId="7EACF85C"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Necesita platicarlo con familiar</w:t>
            </w:r>
          </w:p>
          <w:p w14:paraId="4CC0EE49"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No puede atender</w:t>
            </w:r>
          </w:p>
          <w:p w14:paraId="208252F1" w14:textId="77777777" w:rsidR="00491A32" w:rsidRPr="00632CA8" w:rsidRDefault="00491A32" w:rsidP="00B1298A">
            <w:pPr>
              <w:pStyle w:val="Prrafodelista"/>
              <w:numPr>
                <w:ilvl w:val="0"/>
                <w:numId w:val="19"/>
              </w:numPr>
              <w:ind w:left="1489"/>
              <w:jc w:val="left"/>
              <w:rPr>
                <w:rFonts w:cs="Arial"/>
                <w:color w:val="000000"/>
                <w:sz w:val="18"/>
                <w:szCs w:val="18"/>
                <w:lang w:val="es-MX" w:eastAsia="es-MX"/>
              </w:rPr>
            </w:pPr>
            <w:r w:rsidRPr="00632CA8">
              <w:rPr>
                <w:rFonts w:cs="Arial"/>
                <w:color w:val="000000"/>
                <w:sz w:val="18"/>
                <w:szCs w:val="18"/>
                <w:lang w:val="es-MX" w:eastAsia="es-MX"/>
              </w:rPr>
              <w:t>Está ocupado</w:t>
            </w:r>
          </w:p>
        </w:tc>
      </w:tr>
    </w:tbl>
    <w:p w14:paraId="2A7795FF" w14:textId="77777777" w:rsidR="00491A32" w:rsidRPr="00632CA8" w:rsidRDefault="00491A32" w:rsidP="00491A32">
      <w:pPr>
        <w:jc w:val="center"/>
      </w:pPr>
    </w:p>
    <w:p w14:paraId="48C20FAF" w14:textId="77777777" w:rsidR="00450433" w:rsidRPr="00632CA8" w:rsidRDefault="00450433" w:rsidP="00397640">
      <w:pPr>
        <w:pStyle w:val="Estilo4"/>
      </w:pPr>
      <w:bookmarkStart w:id="26" w:name="_Toc515878288"/>
      <w:r w:rsidRPr="00632CA8">
        <w:t xml:space="preserve">Vista de tablas de ofertas del </w:t>
      </w:r>
      <w:r w:rsidR="00B173C7" w:rsidRPr="00632CA8">
        <w:t>prospecto</w:t>
      </w:r>
      <w:r w:rsidRPr="00632CA8">
        <w:t>.</w:t>
      </w:r>
      <w:bookmarkEnd w:id="26"/>
      <w:r w:rsidRPr="00632CA8">
        <w:t xml:space="preserve"> </w:t>
      </w:r>
    </w:p>
    <w:p w14:paraId="57E08151" w14:textId="77777777" w:rsidR="00450433" w:rsidRPr="00632CA8" w:rsidRDefault="00450433" w:rsidP="00450433"/>
    <w:p w14:paraId="5ACDEAF9" w14:textId="77777777" w:rsidR="00450433" w:rsidRPr="00632CA8" w:rsidRDefault="00450433" w:rsidP="00450433">
      <w:r w:rsidRPr="00632CA8">
        <w:t xml:space="preserve">Como usuario Administrador quiero ver las tablas de ofertas del </w:t>
      </w:r>
      <w:r w:rsidR="00B173C7" w:rsidRPr="00632CA8">
        <w:t>prospecto</w:t>
      </w:r>
      <w:r w:rsidRPr="00632CA8">
        <w:t xml:space="preserve"> de acuerdo al indicador Flag Ruta del layout de Prospección para consultar las ofertas que corresponden a cada </w:t>
      </w:r>
      <w:r w:rsidR="00B173C7" w:rsidRPr="00632CA8">
        <w:t>prospecto</w:t>
      </w:r>
      <w:r w:rsidRPr="00632CA8">
        <w:t xml:space="preserve">. </w:t>
      </w:r>
    </w:p>
    <w:p w14:paraId="28BC3789" w14:textId="77777777" w:rsidR="00450433" w:rsidRPr="00632CA8" w:rsidRDefault="00450433" w:rsidP="00450433"/>
    <w:p w14:paraId="57AB5DE2" w14:textId="77777777" w:rsidR="00AE30F9" w:rsidRPr="00632CA8" w:rsidRDefault="00987DA7" w:rsidP="00AE30F9">
      <w:r w:rsidRPr="00632CA8">
        <w:t>C</w:t>
      </w:r>
      <w:r w:rsidR="00AE30F9" w:rsidRPr="00632CA8">
        <w:t>uando Variable Flag_Ruta del layo</w:t>
      </w:r>
      <w:r w:rsidRPr="00632CA8">
        <w:t>ut de Prospección sea igual a 1 muestra:</w:t>
      </w:r>
    </w:p>
    <w:p w14:paraId="643D7C25" w14:textId="77777777" w:rsidR="00987DA7" w:rsidRPr="00632CA8" w:rsidRDefault="00987DA7" w:rsidP="00AE30F9"/>
    <w:p w14:paraId="25D07780" w14:textId="77777777" w:rsidR="004540EF" w:rsidRPr="00632CA8" w:rsidRDefault="004540EF" w:rsidP="00B1298A">
      <w:pPr>
        <w:pStyle w:val="Prrafodelista"/>
        <w:numPr>
          <w:ilvl w:val="0"/>
          <w:numId w:val="12"/>
        </w:numPr>
        <w:rPr>
          <w:lang w:val="es-MX"/>
        </w:rPr>
      </w:pPr>
      <w:r w:rsidRPr="00632CA8">
        <w:t>Etiqueta “</w:t>
      </w:r>
      <w:r w:rsidRPr="00632CA8">
        <w:rPr>
          <w:lang w:val="es-MX"/>
        </w:rPr>
        <w:t>Monto Máximo sugerido:</w:t>
      </w:r>
      <w:r w:rsidRPr="00632CA8">
        <w:rPr>
          <w:b/>
          <w:lang w:val="es-MX"/>
        </w:rPr>
        <w:t xml:space="preserve"> $  0.00   </w:t>
      </w:r>
      <w:r w:rsidRPr="00632CA8">
        <w:rPr>
          <w:lang w:val="es-MX"/>
        </w:rPr>
        <w:t>*Sujeto a análisis de crédito</w:t>
      </w:r>
      <w:r w:rsidR="006C0CAD" w:rsidRPr="00632CA8">
        <w:rPr>
          <w:lang w:val="es-MX"/>
        </w:rPr>
        <w:t>”.</w:t>
      </w:r>
    </w:p>
    <w:p w14:paraId="49853E18" w14:textId="77777777" w:rsidR="00987DA7" w:rsidRPr="00632CA8" w:rsidRDefault="00987DA7" w:rsidP="00B1298A">
      <w:pPr>
        <w:pStyle w:val="Prrafodelista"/>
        <w:numPr>
          <w:ilvl w:val="0"/>
          <w:numId w:val="12"/>
        </w:numPr>
      </w:pPr>
      <w:r w:rsidRPr="00632CA8">
        <w:t>Tabla “Automática”</w:t>
      </w:r>
    </w:p>
    <w:p w14:paraId="17ABFB55" w14:textId="77777777" w:rsidR="00987DA7" w:rsidRPr="00632CA8" w:rsidRDefault="00987DA7" w:rsidP="00B1298A">
      <w:pPr>
        <w:pStyle w:val="Prrafodelista"/>
        <w:numPr>
          <w:ilvl w:val="0"/>
          <w:numId w:val="12"/>
        </w:numPr>
      </w:pPr>
      <w:r w:rsidRPr="00632CA8">
        <w:t>Tabla “Máxima”</w:t>
      </w:r>
    </w:p>
    <w:p w14:paraId="3BD5B2D6" w14:textId="77777777" w:rsidR="00987DA7" w:rsidRPr="00632CA8" w:rsidRDefault="00987DA7" w:rsidP="00B1298A">
      <w:pPr>
        <w:pStyle w:val="Prrafodelista"/>
        <w:numPr>
          <w:ilvl w:val="0"/>
          <w:numId w:val="12"/>
        </w:numPr>
      </w:pPr>
      <w:r w:rsidRPr="00632CA8">
        <w:t xml:space="preserve">Tabla “Requerido por el </w:t>
      </w:r>
      <w:r w:rsidR="00B173C7" w:rsidRPr="00632CA8">
        <w:t>prospecto</w:t>
      </w:r>
      <w:r w:rsidRPr="00632CA8">
        <w:t>”</w:t>
      </w:r>
    </w:p>
    <w:p w14:paraId="103A961C" w14:textId="77777777" w:rsidR="00987DA7" w:rsidRPr="00632CA8" w:rsidRDefault="00777814" w:rsidP="00B1298A">
      <w:pPr>
        <w:pStyle w:val="Prrafodelista"/>
        <w:numPr>
          <w:ilvl w:val="0"/>
          <w:numId w:val="12"/>
        </w:numPr>
      </w:pPr>
      <w:r>
        <w:t>Etiqueta</w:t>
      </w:r>
      <w:r w:rsidR="00987DA7" w:rsidRPr="00632CA8">
        <w:t xml:space="preserve"> “Oferta Movilidad” (Cuando exista oferta asignada por Cambaceo).</w:t>
      </w:r>
    </w:p>
    <w:p w14:paraId="329D65E6" w14:textId="77777777" w:rsidR="00960672" w:rsidRPr="00632CA8" w:rsidRDefault="00960672" w:rsidP="00960672"/>
    <w:p w14:paraId="5B5AE518" w14:textId="77777777" w:rsidR="00987DA7" w:rsidRPr="00632CA8" w:rsidRDefault="00987DA7" w:rsidP="00987DA7">
      <w:r w:rsidRPr="00632CA8">
        <w:t>Cuando Variable Flag_Ruta del layout de Prospección sea igual a 2 muestra:</w:t>
      </w:r>
    </w:p>
    <w:p w14:paraId="4913C0EE" w14:textId="77777777" w:rsidR="00AE30F9" w:rsidRPr="00632CA8" w:rsidRDefault="00AE30F9" w:rsidP="00AE30F9"/>
    <w:p w14:paraId="15DD43EE" w14:textId="77777777" w:rsidR="008700D7" w:rsidRPr="00632CA8" w:rsidRDefault="008700D7" w:rsidP="00B1298A">
      <w:pPr>
        <w:pStyle w:val="Prrafodelista"/>
        <w:numPr>
          <w:ilvl w:val="0"/>
          <w:numId w:val="12"/>
        </w:numPr>
        <w:rPr>
          <w:lang w:val="es-MX"/>
        </w:rPr>
      </w:pPr>
      <w:r w:rsidRPr="00632CA8">
        <w:t>Etiqueta “</w:t>
      </w:r>
      <w:r w:rsidRPr="00632CA8">
        <w:rPr>
          <w:lang w:val="es-MX"/>
        </w:rPr>
        <w:t>Monto Máximo sugerido:</w:t>
      </w:r>
      <w:r w:rsidRPr="00632CA8">
        <w:rPr>
          <w:b/>
          <w:lang w:val="es-MX"/>
        </w:rPr>
        <w:t xml:space="preserve"> $  0.00   </w:t>
      </w:r>
      <w:r w:rsidRPr="00632CA8">
        <w:rPr>
          <w:lang w:val="es-MX"/>
        </w:rPr>
        <w:t>*Sujeto a análisis de crédito</w:t>
      </w:r>
      <w:r w:rsidR="006C0CAD" w:rsidRPr="00632CA8">
        <w:rPr>
          <w:lang w:val="es-MX"/>
        </w:rPr>
        <w:t>”.</w:t>
      </w:r>
    </w:p>
    <w:p w14:paraId="6483B04A" w14:textId="77777777" w:rsidR="00987DA7" w:rsidRPr="00632CA8" w:rsidRDefault="00987DA7" w:rsidP="00B1298A">
      <w:pPr>
        <w:pStyle w:val="Prrafodelista"/>
        <w:numPr>
          <w:ilvl w:val="0"/>
          <w:numId w:val="12"/>
        </w:numPr>
      </w:pPr>
      <w:r w:rsidRPr="00632CA8">
        <w:lastRenderedPageBreak/>
        <w:t>Tabla “</w:t>
      </w:r>
      <w:r w:rsidR="008700D7" w:rsidRPr="00632CA8">
        <w:t>Máxima</w:t>
      </w:r>
      <w:r w:rsidRPr="00632CA8">
        <w:t>”</w:t>
      </w:r>
    </w:p>
    <w:p w14:paraId="2B0EF4E1" w14:textId="77777777" w:rsidR="008700D7" w:rsidRPr="00632CA8" w:rsidRDefault="008700D7" w:rsidP="00B1298A">
      <w:pPr>
        <w:pStyle w:val="Prrafodelista"/>
        <w:numPr>
          <w:ilvl w:val="0"/>
          <w:numId w:val="12"/>
        </w:numPr>
      </w:pPr>
      <w:r w:rsidRPr="00632CA8">
        <w:t xml:space="preserve">Tabla “Requerido por el </w:t>
      </w:r>
      <w:r w:rsidR="00B173C7" w:rsidRPr="00632CA8">
        <w:t>prospecto</w:t>
      </w:r>
      <w:r w:rsidRPr="00632CA8">
        <w:t>”</w:t>
      </w:r>
    </w:p>
    <w:p w14:paraId="77D52816" w14:textId="77777777" w:rsidR="008700D7" w:rsidRPr="00632CA8" w:rsidRDefault="00777814" w:rsidP="00B1298A">
      <w:pPr>
        <w:pStyle w:val="Prrafodelista"/>
        <w:numPr>
          <w:ilvl w:val="0"/>
          <w:numId w:val="12"/>
        </w:numPr>
      </w:pPr>
      <w:r>
        <w:t>Etiqueta</w:t>
      </w:r>
      <w:r w:rsidRPr="00632CA8">
        <w:t xml:space="preserve"> </w:t>
      </w:r>
      <w:r w:rsidR="008700D7" w:rsidRPr="00632CA8">
        <w:t>“Oferta Movilidad” (Cuando exista oferta asignada por Cambaceo).</w:t>
      </w:r>
    </w:p>
    <w:p w14:paraId="476FD7B7" w14:textId="77777777" w:rsidR="00097661" w:rsidRPr="00632CA8" w:rsidRDefault="00097661" w:rsidP="00097661"/>
    <w:p w14:paraId="28B36DE9" w14:textId="77777777" w:rsidR="008700D7" w:rsidRPr="00632CA8" w:rsidRDefault="008700D7" w:rsidP="008700D7">
      <w:r w:rsidRPr="00632CA8">
        <w:t>Cuando Variable Flag_Ruta del layout de Prospección sea igual a 3 muestra:</w:t>
      </w:r>
    </w:p>
    <w:p w14:paraId="068C42BD" w14:textId="77777777" w:rsidR="00097661" w:rsidRPr="00632CA8" w:rsidRDefault="00097661" w:rsidP="00097661"/>
    <w:p w14:paraId="4DE8FDE3" w14:textId="77777777" w:rsidR="008700D7" w:rsidRPr="00632CA8" w:rsidRDefault="008700D7" w:rsidP="00B1298A">
      <w:pPr>
        <w:pStyle w:val="Prrafodelista"/>
        <w:numPr>
          <w:ilvl w:val="0"/>
          <w:numId w:val="12"/>
        </w:numPr>
        <w:rPr>
          <w:lang w:val="es-MX"/>
        </w:rPr>
      </w:pPr>
      <w:r w:rsidRPr="00632CA8">
        <w:t>Etiqueta “</w:t>
      </w:r>
      <w:r w:rsidRPr="00632CA8">
        <w:rPr>
          <w:lang w:val="es-MX"/>
        </w:rPr>
        <w:t>Monto Máximo sugerido:</w:t>
      </w:r>
      <w:r w:rsidRPr="00632CA8">
        <w:rPr>
          <w:b/>
          <w:lang w:val="es-MX"/>
        </w:rPr>
        <w:t xml:space="preserve"> $  0.00   </w:t>
      </w:r>
      <w:r w:rsidRPr="00632CA8">
        <w:rPr>
          <w:lang w:val="es-MX"/>
        </w:rPr>
        <w:t>*Sujeto a análisis de crédito</w:t>
      </w:r>
      <w:r w:rsidR="006C0CAD" w:rsidRPr="00632CA8">
        <w:rPr>
          <w:lang w:val="es-MX"/>
        </w:rPr>
        <w:t>”.</w:t>
      </w:r>
    </w:p>
    <w:p w14:paraId="7E60D443" w14:textId="77777777" w:rsidR="007735A8" w:rsidRPr="00632CA8" w:rsidRDefault="007735A8" w:rsidP="00B1298A">
      <w:pPr>
        <w:pStyle w:val="Prrafodelista"/>
        <w:numPr>
          <w:ilvl w:val="0"/>
          <w:numId w:val="12"/>
        </w:numPr>
        <w:rPr>
          <w:lang w:val="es-MX"/>
        </w:rPr>
      </w:pPr>
      <w:r w:rsidRPr="00632CA8">
        <w:t>Tabla “Automática”.</w:t>
      </w:r>
    </w:p>
    <w:p w14:paraId="63BC16A2" w14:textId="77777777" w:rsidR="008700D7" w:rsidRPr="00632CA8" w:rsidRDefault="008700D7" w:rsidP="00B1298A">
      <w:pPr>
        <w:pStyle w:val="Prrafodelista"/>
        <w:numPr>
          <w:ilvl w:val="0"/>
          <w:numId w:val="12"/>
        </w:numPr>
      </w:pPr>
      <w:r w:rsidRPr="00632CA8">
        <w:t xml:space="preserve">Tabla “Requerido por el </w:t>
      </w:r>
      <w:r w:rsidR="00B173C7" w:rsidRPr="00632CA8">
        <w:t>prospecto</w:t>
      </w:r>
      <w:r w:rsidRPr="00632CA8">
        <w:t>”</w:t>
      </w:r>
    </w:p>
    <w:p w14:paraId="41BD2E47" w14:textId="77777777" w:rsidR="008700D7" w:rsidRPr="00632CA8" w:rsidRDefault="00777814" w:rsidP="00B1298A">
      <w:pPr>
        <w:pStyle w:val="Prrafodelista"/>
        <w:numPr>
          <w:ilvl w:val="0"/>
          <w:numId w:val="12"/>
        </w:numPr>
      </w:pPr>
      <w:r>
        <w:t>Etiqueta</w:t>
      </w:r>
      <w:r w:rsidRPr="00632CA8">
        <w:t xml:space="preserve"> </w:t>
      </w:r>
      <w:r w:rsidR="008700D7" w:rsidRPr="00632CA8">
        <w:t>“Oferta Movilidad” (Cuando exista oferta asignada por Cambaceo).</w:t>
      </w:r>
    </w:p>
    <w:p w14:paraId="11A52313" w14:textId="77777777" w:rsidR="004540EF" w:rsidRPr="00632CA8" w:rsidRDefault="004540EF" w:rsidP="00097661"/>
    <w:p w14:paraId="073F5C1C" w14:textId="77777777" w:rsidR="008700D7" w:rsidRPr="00632CA8" w:rsidRDefault="008700D7" w:rsidP="008700D7">
      <w:r w:rsidRPr="00632CA8">
        <w:t>Cuando Variable Flag_Ruta del layout de Prospección sea igual a 4 muestra:</w:t>
      </w:r>
    </w:p>
    <w:p w14:paraId="24BD473C" w14:textId="77777777" w:rsidR="004540EF" w:rsidRPr="00632CA8" w:rsidRDefault="004540EF" w:rsidP="00097661"/>
    <w:p w14:paraId="0C6290F5" w14:textId="77777777" w:rsidR="008700D7" w:rsidRPr="00632CA8" w:rsidRDefault="008700D7" w:rsidP="00B1298A">
      <w:pPr>
        <w:pStyle w:val="Prrafodelista"/>
        <w:numPr>
          <w:ilvl w:val="0"/>
          <w:numId w:val="12"/>
        </w:numPr>
        <w:rPr>
          <w:lang w:val="es-MX"/>
        </w:rPr>
      </w:pPr>
      <w:r w:rsidRPr="00632CA8">
        <w:t>Etiqueta “</w:t>
      </w:r>
      <w:r w:rsidRPr="00632CA8">
        <w:rPr>
          <w:lang w:val="es-MX"/>
        </w:rPr>
        <w:t>Monto Máximo sugerido:</w:t>
      </w:r>
      <w:r w:rsidRPr="00632CA8">
        <w:rPr>
          <w:b/>
          <w:lang w:val="es-MX"/>
        </w:rPr>
        <w:t xml:space="preserve"> $  0.00   </w:t>
      </w:r>
      <w:r w:rsidRPr="00632CA8">
        <w:rPr>
          <w:lang w:val="es-MX"/>
        </w:rPr>
        <w:t>*Sujeto a análisis de crédito</w:t>
      </w:r>
      <w:r w:rsidR="006C0CAD" w:rsidRPr="00632CA8">
        <w:rPr>
          <w:lang w:val="es-MX"/>
        </w:rPr>
        <w:t>”.</w:t>
      </w:r>
    </w:p>
    <w:p w14:paraId="3C5FB768" w14:textId="77777777" w:rsidR="007735A8" w:rsidRPr="00632CA8" w:rsidRDefault="007735A8" w:rsidP="00B1298A">
      <w:pPr>
        <w:pStyle w:val="Prrafodelista"/>
        <w:numPr>
          <w:ilvl w:val="0"/>
          <w:numId w:val="12"/>
        </w:numPr>
      </w:pPr>
      <w:r w:rsidRPr="00632CA8">
        <w:t>Tabla “Requerido por el prospecto”</w:t>
      </w:r>
    </w:p>
    <w:p w14:paraId="3F0BF7A8" w14:textId="77777777" w:rsidR="008700D7" w:rsidRPr="00632CA8" w:rsidRDefault="00777814" w:rsidP="00B1298A">
      <w:pPr>
        <w:pStyle w:val="Prrafodelista"/>
        <w:numPr>
          <w:ilvl w:val="0"/>
          <w:numId w:val="12"/>
        </w:numPr>
      </w:pPr>
      <w:r>
        <w:t>Etiqueta</w:t>
      </w:r>
      <w:r w:rsidR="008700D7" w:rsidRPr="00632CA8">
        <w:t xml:space="preserve"> “Oferta Movilidad” (Cuando exista oferta asignada por Cambaceo).</w:t>
      </w:r>
    </w:p>
    <w:p w14:paraId="4928D0EE" w14:textId="77777777" w:rsidR="006C0CAD" w:rsidRPr="00632CA8" w:rsidRDefault="006C0CAD" w:rsidP="006C0CAD"/>
    <w:p w14:paraId="3DE41FB1" w14:textId="77777777" w:rsidR="006C0CAD" w:rsidRPr="00632CA8" w:rsidRDefault="006C0CAD" w:rsidP="006C0CAD">
      <w:pPr>
        <w:pStyle w:val="Estilo4"/>
      </w:pPr>
      <w:bookmarkStart w:id="27" w:name="_Toc515878289"/>
      <w:r w:rsidRPr="00632CA8">
        <w:t xml:space="preserve">Etiqueta </w:t>
      </w:r>
      <w:r w:rsidRPr="00632CA8">
        <w:rPr>
          <w:lang w:val="es-MX"/>
        </w:rPr>
        <w:t>Monto Máximo sugerido</w:t>
      </w:r>
      <w:r w:rsidRPr="00632CA8">
        <w:t>.</w:t>
      </w:r>
      <w:bookmarkEnd w:id="27"/>
      <w:r w:rsidRPr="00632CA8">
        <w:t xml:space="preserve"> </w:t>
      </w:r>
    </w:p>
    <w:p w14:paraId="73A08BFC" w14:textId="77777777" w:rsidR="006C0CAD" w:rsidRPr="00632CA8" w:rsidRDefault="006C0CAD" w:rsidP="006C0CAD">
      <w:r w:rsidRPr="00632CA8">
        <w:t>Como usuario Administrador quiero visualizar la etiqueta de Monto Máximo sugerido que está definida en el layout de Prospección para ofrecer los créditos.</w:t>
      </w:r>
    </w:p>
    <w:p w14:paraId="712735B6" w14:textId="77777777" w:rsidR="006C0CAD" w:rsidRPr="00632CA8" w:rsidRDefault="006C0CAD" w:rsidP="006C0CAD"/>
    <w:p w14:paraId="08446801" w14:textId="77777777" w:rsidR="006C0CAD" w:rsidRPr="00632CA8" w:rsidRDefault="006C0CAD" w:rsidP="006C0CAD">
      <w:r w:rsidRPr="00632CA8">
        <w:t xml:space="preserve">La Etiqueta muestra: </w:t>
      </w:r>
    </w:p>
    <w:p w14:paraId="43569C98" w14:textId="77777777" w:rsidR="006C0CAD" w:rsidRPr="00632CA8" w:rsidRDefault="006C0CAD" w:rsidP="006C0CAD"/>
    <w:p w14:paraId="6CC24FD4" w14:textId="77777777" w:rsidR="006C0CAD" w:rsidRPr="00632CA8" w:rsidRDefault="006C0CAD" w:rsidP="006C0CAD">
      <w:pPr>
        <w:rPr>
          <w:lang w:val="es-MX"/>
        </w:rPr>
      </w:pPr>
      <w:r w:rsidRPr="00632CA8">
        <w:t>“</w:t>
      </w:r>
      <w:r w:rsidRPr="00632CA8">
        <w:rPr>
          <w:lang w:val="es-MX"/>
        </w:rPr>
        <w:t>Monto Máximo sugerido:</w:t>
      </w:r>
      <w:r w:rsidRPr="00632CA8">
        <w:rPr>
          <w:b/>
          <w:lang w:val="es-MX"/>
        </w:rPr>
        <w:t xml:space="preserve"> $  0.00   </w:t>
      </w:r>
      <w:r w:rsidRPr="00632CA8">
        <w:rPr>
          <w:lang w:val="es-MX"/>
        </w:rPr>
        <w:t>*Sujeto a análisis de crédito”.</w:t>
      </w:r>
    </w:p>
    <w:p w14:paraId="757D6555" w14:textId="77777777" w:rsidR="006C0CAD" w:rsidRPr="00632CA8" w:rsidRDefault="006C0CAD" w:rsidP="006C0CAD">
      <w:pPr>
        <w:rPr>
          <w:lang w:val="es-MX"/>
        </w:rPr>
      </w:pPr>
    </w:p>
    <w:p w14:paraId="66A56EAE" w14:textId="77777777" w:rsidR="006C0CAD" w:rsidRPr="00632CA8" w:rsidRDefault="006C0CAD" w:rsidP="006C0CAD">
      <w:pPr>
        <w:rPr>
          <w:lang w:val="es-MX"/>
        </w:rPr>
      </w:pPr>
      <w:r w:rsidRPr="00632CA8">
        <w:rPr>
          <w:lang w:val="es-MX"/>
        </w:rPr>
        <w:t>Asigna valor de la variable ITA_Monto sugerida en el Layout de Prospección.</w:t>
      </w:r>
    </w:p>
    <w:p w14:paraId="7393EC57" w14:textId="77777777" w:rsidR="008A4BCF" w:rsidRPr="00632CA8" w:rsidRDefault="008A4BCF" w:rsidP="00397640">
      <w:pPr>
        <w:pStyle w:val="Estilo4"/>
      </w:pPr>
      <w:bookmarkStart w:id="28" w:name="_Toc515878290"/>
      <w:r w:rsidRPr="00632CA8">
        <w:t>Tabla de ofertas Automáticas.</w:t>
      </w:r>
      <w:bookmarkEnd w:id="28"/>
      <w:r w:rsidRPr="00632CA8">
        <w:t xml:space="preserve"> </w:t>
      </w:r>
    </w:p>
    <w:p w14:paraId="0CDEAB5D" w14:textId="77777777" w:rsidR="008A4BCF" w:rsidRPr="00632CA8" w:rsidRDefault="008A4BCF" w:rsidP="00097661"/>
    <w:p w14:paraId="5560B5AC" w14:textId="77777777" w:rsidR="008F0C2D" w:rsidRPr="00632CA8" w:rsidRDefault="008F0C2D" w:rsidP="008F0C2D">
      <w:r w:rsidRPr="00632CA8">
        <w:t xml:space="preserve">Como usuario Administrador quiero visualizar la tabla de ofertas automáticas definidas en el layout de Prospección para ofrecer los créditos.  </w:t>
      </w:r>
    </w:p>
    <w:p w14:paraId="7A266BBC" w14:textId="77777777" w:rsidR="008A4BCF" w:rsidRPr="00632CA8" w:rsidRDefault="008A4BCF" w:rsidP="00097661"/>
    <w:p w14:paraId="2F000CD9" w14:textId="77777777" w:rsidR="008F0C2D" w:rsidRPr="00632CA8" w:rsidRDefault="008F0C2D" w:rsidP="00097661">
      <w:r w:rsidRPr="00632CA8">
        <w:t>La pantalla muestra:</w:t>
      </w:r>
    </w:p>
    <w:p w14:paraId="2FF9BCEC" w14:textId="77777777" w:rsidR="008F0C2D" w:rsidRPr="00632CA8" w:rsidRDefault="008F0C2D" w:rsidP="00097661"/>
    <w:p w14:paraId="1AD16647" w14:textId="77777777" w:rsidR="008F0C2D" w:rsidRPr="00632CA8" w:rsidRDefault="008F0C2D" w:rsidP="00097661">
      <w:r w:rsidRPr="00632CA8">
        <w:rPr>
          <w:noProof/>
          <w:lang w:val="es-MX" w:eastAsia="es-MX"/>
        </w:rPr>
        <w:drawing>
          <wp:inline distT="0" distB="0" distL="0" distR="0" wp14:anchorId="01F9BC47" wp14:editId="64B8A3B7">
            <wp:extent cx="5400000" cy="1236753"/>
            <wp:effectExtent l="0" t="0" r="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236753"/>
                    </a:xfrm>
                    <a:prstGeom prst="rect">
                      <a:avLst/>
                    </a:prstGeom>
                    <a:noFill/>
                  </pic:spPr>
                </pic:pic>
              </a:graphicData>
            </a:graphic>
          </wp:inline>
        </w:drawing>
      </w:r>
    </w:p>
    <w:p w14:paraId="6E4D82A3" w14:textId="77777777" w:rsidR="008F0C2D" w:rsidRPr="00632CA8" w:rsidRDefault="008F0C2D" w:rsidP="00097661"/>
    <w:p w14:paraId="2E99A70B" w14:textId="77777777" w:rsidR="00AE30F9" w:rsidRPr="00632CA8" w:rsidRDefault="00AE30F9" w:rsidP="00AE30F9">
      <w:r w:rsidRPr="00632CA8">
        <w:t>La tabla</w:t>
      </w:r>
      <w:r w:rsidR="00097661" w:rsidRPr="00632CA8">
        <w:t xml:space="preserve"> Automática</w:t>
      </w:r>
      <w:r w:rsidRPr="00632CA8">
        <w:t xml:space="preserve"> muestra lo siguiente:</w:t>
      </w:r>
    </w:p>
    <w:p w14:paraId="57AA2657" w14:textId="77777777" w:rsidR="00AE30F9" w:rsidRPr="00632CA8" w:rsidRDefault="00AE30F9" w:rsidP="00AE30F9"/>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1838"/>
        <w:gridCol w:w="7000"/>
      </w:tblGrid>
      <w:tr w:rsidR="00AE30F9" w:rsidRPr="00632CA8" w14:paraId="0E76759E" w14:textId="77777777" w:rsidTr="00111DAE">
        <w:trPr>
          <w:trHeight w:val="300"/>
        </w:trPr>
        <w:tc>
          <w:tcPr>
            <w:tcW w:w="1838" w:type="dxa"/>
            <w:shd w:val="clear" w:color="auto" w:fill="A6A6A6" w:themeFill="background1" w:themeFillShade="A6"/>
            <w:noWrap/>
          </w:tcPr>
          <w:p w14:paraId="358DAD2D" w14:textId="77777777" w:rsidR="00AE30F9" w:rsidRPr="00632CA8" w:rsidRDefault="00AE30F9" w:rsidP="00AE30F9">
            <w:pPr>
              <w:jc w:val="left"/>
              <w:rPr>
                <w:rFonts w:cs="Arial"/>
                <w:color w:val="000000"/>
                <w:szCs w:val="22"/>
                <w:lang w:val="es-MX" w:eastAsia="es-MX"/>
              </w:rPr>
            </w:pPr>
            <w:r w:rsidRPr="00632CA8">
              <w:rPr>
                <w:rFonts w:cs="Arial"/>
                <w:color w:val="000000"/>
                <w:szCs w:val="22"/>
                <w:lang w:val="es-MX" w:eastAsia="es-MX"/>
              </w:rPr>
              <w:t>Columna</w:t>
            </w:r>
          </w:p>
        </w:tc>
        <w:tc>
          <w:tcPr>
            <w:tcW w:w="7000" w:type="dxa"/>
            <w:shd w:val="clear" w:color="auto" w:fill="A6A6A6" w:themeFill="background1" w:themeFillShade="A6"/>
          </w:tcPr>
          <w:p w14:paraId="17395B76" w14:textId="77777777" w:rsidR="00AE30F9" w:rsidRPr="00632CA8" w:rsidRDefault="00AE30F9" w:rsidP="00AE30F9">
            <w:pPr>
              <w:jc w:val="left"/>
              <w:rPr>
                <w:rFonts w:cs="Arial"/>
                <w:color w:val="000000"/>
                <w:szCs w:val="22"/>
                <w:lang w:val="es-MX" w:eastAsia="es-MX"/>
              </w:rPr>
            </w:pPr>
            <w:r w:rsidRPr="00632CA8">
              <w:rPr>
                <w:rFonts w:cs="Arial"/>
                <w:color w:val="000000"/>
                <w:szCs w:val="22"/>
                <w:lang w:val="es-MX" w:eastAsia="es-MX"/>
              </w:rPr>
              <w:t>Descripción</w:t>
            </w:r>
          </w:p>
        </w:tc>
      </w:tr>
      <w:tr w:rsidR="00380871" w:rsidRPr="00632CA8" w14:paraId="6E900E06" w14:textId="77777777" w:rsidTr="00111DAE">
        <w:trPr>
          <w:trHeight w:val="300"/>
        </w:trPr>
        <w:tc>
          <w:tcPr>
            <w:tcW w:w="1838" w:type="dxa"/>
            <w:shd w:val="clear" w:color="auto" w:fill="auto"/>
            <w:noWrap/>
          </w:tcPr>
          <w:p w14:paraId="718AE744" w14:textId="77777777" w:rsidR="00380871" w:rsidRPr="00632CA8" w:rsidRDefault="00380871" w:rsidP="00AE30F9">
            <w:pPr>
              <w:jc w:val="left"/>
              <w:rPr>
                <w:rFonts w:cs="Arial"/>
                <w:color w:val="000000"/>
                <w:szCs w:val="22"/>
                <w:lang w:val="es-MX" w:eastAsia="es-MX"/>
              </w:rPr>
            </w:pPr>
            <w:r w:rsidRPr="00632CA8">
              <w:rPr>
                <w:rFonts w:cs="Arial"/>
                <w:color w:val="000000"/>
                <w:szCs w:val="22"/>
                <w:lang w:val="es-MX" w:eastAsia="es-MX"/>
              </w:rPr>
              <w:t>Radio button</w:t>
            </w:r>
          </w:p>
        </w:tc>
        <w:tc>
          <w:tcPr>
            <w:tcW w:w="7000" w:type="dxa"/>
          </w:tcPr>
          <w:p w14:paraId="78D716BB" w14:textId="77777777" w:rsidR="00380871" w:rsidRPr="00632CA8" w:rsidRDefault="00380871" w:rsidP="00AE30F9">
            <w:pPr>
              <w:jc w:val="left"/>
              <w:rPr>
                <w:rFonts w:cs="Arial"/>
                <w:color w:val="000000"/>
                <w:szCs w:val="22"/>
                <w:lang w:val="es-MX" w:eastAsia="es-MX"/>
              </w:rPr>
            </w:pPr>
            <w:r w:rsidRPr="00632CA8">
              <w:rPr>
                <w:rFonts w:cs="Arial"/>
                <w:color w:val="000000"/>
                <w:szCs w:val="22"/>
                <w:lang w:val="es-MX" w:eastAsia="es-MX"/>
              </w:rPr>
              <w:t>Opción para seleccionar una oferta. Al ser seleccionada excluye a las demás ofertas.</w:t>
            </w:r>
          </w:p>
        </w:tc>
      </w:tr>
      <w:tr w:rsidR="00380871" w:rsidRPr="00632CA8" w14:paraId="0D2B24A2" w14:textId="77777777" w:rsidTr="00111DAE">
        <w:trPr>
          <w:trHeight w:val="300"/>
        </w:trPr>
        <w:tc>
          <w:tcPr>
            <w:tcW w:w="1838" w:type="dxa"/>
            <w:shd w:val="clear" w:color="auto" w:fill="auto"/>
            <w:noWrap/>
          </w:tcPr>
          <w:p w14:paraId="2776F364" w14:textId="77777777" w:rsidR="00380871" w:rsidRPr="00632CA8" w:rsidRDefault="00380871" w:rsidP="00AE30F9">
            <w:pPr>
              <w:jc w:val="left"/>
              <w:rPr>
                <w:rFonts w:cs="Arial"/>
                <w:color w:val="000000"/>
                <w:szCs w:val="22"/>
                <w:lang w:val="es-MX" w:eastAsia="es-MX"/>
              </w:rPr>
            </w:pPr>
            <w:r w:rsidRPr="00632CA8">
              <w:rPr>
                <w:rFonts w:cs="Arial"/>
                <w:color w:val="000000"/>
                <w:szCs w:val="22"/>
                <w:lang w:val="es-MX" w:eastAsia="es-MX"/>
              </w:rPr>
              <w:t xml:space="preserve">No. </w:t>
            </w:r>
          </w:p>
        </w:tc>
        <w:tc>
          <w:tcPr>
            <w:tcW w:w="7000" w:type="dxa"/>
          </w:tcPr>
          <w:p w14:paraId="19641CDF" w14:textId="77777777" w:rsidR="00380871" w:rsidRPr="00632CA8" w:rsidRDefault="00380871" w:rsidP="00AE30F9">
            <w:pPr>
              <w:jc w:val="left"/>
              <w:rPr>
                <w:rFonts w:cs="Arial"/>
                <w:color w:val="000000"/>
                <w:szCs w:val="22"/>
                <w:lang w:val="es-MX" w:eastAsia="es-MX"/>
              </w:rPr>
            </w:pPr>
            <w:r w:rsidRPr="00632CA8">
              <w:rPr>
                <w:rFonts w:cs="Arial"/>
                <w:color w:val="000000"/>
                <w:szCs w:val="22"/>
                <w:lang w:val="es-MX" w:eastAsia="es-MX"/>
              </w:rPr>
              <w:t xml:space="preserve">Número de oferta que se le puede ofrecer al </w:t>
            </w:r>
            <w:r w:rsidR="00B173C7" w:rsidRPr="00632CA8">
              <w:rPr>
                <w:rFonts w:cs="Arial"/>
                <w:color w:val="000000"/>
                <w:szCs w:val="22"/>
                <w:lang w:val="es-MX" w:eastAsia="es-MX"/>
              </w:rPr>
              <w:t>prospecto</w:t>
            </w:r>
            <w:r w:rsidRPr="00632CA8">
              <w:rPr>
                <w:rFonts w:cs="Arial"/>
                <w:color w:val="000000"/>
                <w:szCs w:val="22"/>
                <w:lang w:val="es-MX" w:eastAsia="es-MX"/>
              </w:rPr>
              <w:t>.</w:t>
            </w:r>
          </w:p>
          <w:p w14:paraId="30B44CD0" w14:textId="77777777" w:rsidR="00380871" w:rsidRPr="00632CA8" w:rsidRDefault="00380871" w:rsidP="00AE30F9">
            <w:pPr>
              <w:jc w:val="left"/>
              <w:rPr>
                <w:rFonts w:cs="Arial"/>
                <w:color w:val="000000"/>
                <w:szCs w:val="22"/>
                <w:lang w:val="es-MX" w:eastAsia="es-MX"/>
              </w:rPr>
            </w:pPr>
          </w:p>
          <w:p w14:paraId="0FF38B13" w14:textId="77777777" w:rsidR="00380871" w:rsidRPr="00632CA8" w:rsidRDefault="00380871" w:rsidP="00111DAE">
            <w:pPr>
              <w:jc w:val="left"/>
              <w:rPr>
                <w:rFonts w:cs="Arial"/>
                <w:color w:val="000000"/>
                <w:szCs w:val="22"/>
                <w:lang w:val="es-MX" w:eastAsia="es-MX"/>
              </w:rPr>
            </w:pPr>
            <w:r w:rsidRPr="00632CA8">
              <w:rPr>
                <w:rFonts w:cs="Arial"/>
                <w:color w:val="000000"/>
                <w:szCs w:val="22"/>
                <w:lang w:val="es-MX" w:eastAsia="es-MX"/>
              </w:rPr>
              <w:t xml:space="preserve">En el </w:t>
            </w:r>
            <w:r w:rsidRPr="00632CA8">
              <w:t xml:space="preserve">layout de Prospección se pueden agregar hasta 4 ofertas automáticas las cuales se indican con el </w:t>
            </w:r>
            <w:r w:rsidR="00111DAE" w:rsidRPr="00632CA8">
              <w:t>valor</w:t>
            </w:r>
            <w:r w:rsidRPr="00632CA8">
              <w:t xml:space="preserve"> del campo. </w:t>
            </w:r>
          </w:p>
        </w:tc>
      </w:tr>
      <w:tr w:rsidR="00AE30F9" w:rsidRPr="00632CA8" w14:paraId="7AE93613" w14:textId="77777777" w:rsidTr="00111DAE">
        <w:trPr>
          <w:trHeight w:val="300"/>
        </w:trPr>
        <w:tc>
          <w:tcPr>
            <w:tcW w:w="1838" w:type="dxa"/>
            <w:shd w:val="clear" w:color="auto" w:fill="auto"/>
            <w:noWrap/>
            <w:hideMark/>
          </w:tcPr>
          <w:p w14:paraId="4B290E54" w14:textId="77777777" w:rsidR="00AE30F9" w:rsidRPr="00632CA8" w:rsidRDefault="00AE30F9" w:rsidP="00AE30F9">
            <w:pPr>
              <w:jc w:val="left"/>
              <w:rPr>
                <w:rFonts w:cs="Arial"/>
                <w:color w:val="000000"/>
                <w:szCs w:val="22"/>
                <w:lang w:val="es-MX" w:eastAsia="es-MX"/>
              </w:rPr>
            </w:pPr>
            <w:r w:rsidRPr="00632CA8">
              <w:rPr>
                <w:rFonts w:cs="Arial"/>
                <w:color w:val="000000"/>
                <w:szCs w:val="22"/>
                <w:lang w:val="es-MX" w:eastAsia="es-MX"/>
              </w:rPr>
              <w:t>Monto</w:t>
            </w:r>
          </w:p>
        </w:tc>
        <w:tc>
          <w:tcPr>
            <w:tcW w:w="7000" w:type="dxa"/>
          </w:tcPr>
          <w:p w14:paraId="01177E31" w14:textId="77777777" w:rsidR="00216D0C" w:rsidRPr="00632CA8" w:rsidRDefault="00216D0C" w:rsidP="00AE30F9">
            <w:pPr>
              <w:jc w:val="left"/>
            </w:pPr>
            <w:r w:rsidRPr="00632CA8">
              <w:t>Muestra el valor de las variables:</w:t>
            </w:r>
          </w:p>
          <w:p w14:paraId="7D50D0D3" w14:textId="77777777" w:rsidR="00216D0C" w:rsidRPr="00632CA8" w:rsidRDefault="00216D0C" w:rsidP="00AE30F9">
            <w:pPr>
              <w:jc w:val="left"/>
            </w:pPr>
          </w:p>
          <w:p w14:paraId="2068233F" w14:textId="77777777" w:rsidR="00216D0C" w:rsidRPr="00632CA8" w:rsidRDefault="00216D0C" w:rsidP="00AE30F9">
            <w:pPr>
              <w:jc w:val="left"/>
              <w:rPr>
                <w:rFonts w:cs="Arial"/>
                <w:color w:val="000000"/>
                <w:szCs w:val="22"/>
                <w:lang w:val="es-MX" w:eastAsia="es-MX"/>
              </w:rPr>
            </w:pPr>
            <w:r w:rsidRPr="00632CA8">
              <w:rPr>
                <w:rFonts w:cs="Arial"/>
                <w:color w:val="000000"/>
                <w:szCs w:val="22"/>
                <w:lang w:val="es-MX" w:eastAsia="es-MX"/>
              </w:rPr>
              <w:t>Monto oferta automatica_1</w:t>
            </w:r>
          </w:p>
          <w:p w14:paraId="561CD8D0" w14:textId="77777777" w:rsidR="00216D0C" w:rsidRPr="00632CA8" w:rsidRDefault="00216D0C" w:rsidP="00216D0C">
            <w:pPr>
              <w:jc w:val="left"/>
            </w:pPr>
            <w:r w:rsidRPr="00632CA8">
              <w:rPr>
                <w:rFonts w:cs="Arial"/>
                <w:color w:val="000000"/>
                <w:szCs w:val="22"/>
                <w:lang w:val="es-MX" w:eastAsia="es-MX"/>
              </w:rPr>
              <w:t>Monto oferta automatica_2</w:t>
            </w:r>
          </w:p>
          <w:p w14:paraId="2BB694DB" w14:textId="77777777" w:rsidR="00216D0C" w:rsidRPr="00632CA8" w:rsidRDefault="00216D0C" w:rsidP="00216D0C">
            <w:pPr>
              <w:jc w:val="left"/>
            </w:pPr>
            <w:r w:rsidRPr="00632CA8">
              <w:rPr>
                <w:rFonts w:cs="Arial"/>
                <w:color w:val="000000"/>
                <w:szCs w:val="22"/>
                <w:lang w:val="es-MX" w:eastAsia="es-MX"/>
              </w:rPr>
              <w:t>Monto oferta automatica_3</w:t>
            </w:r>
          </w:p>
          <w:p w14:paraId="1679619D" w14:textId="77777777" w:rsidR="00216D0C" w:rsidRPr="00632CA8" w:rsidRDefault="00216D0C" w:rsidP="00AE30F9">
            <w:pPr>
              <w:jc w:val="left"/>
              <w:rPr>
                <w:rFonts w:cs="Arial"/>
                <w:color w:val="000000"/>
                <w:szCs w:val="22"/>
                <w:lang w:val="es-MX" w:eastAsia="es-MX"/>
              </w:rPr>
            </w:pPr>
            <w:r w:rsidRPr="00632CA8">
              <w:rPr>
                <w:rFonts w:cs="Arial"/>
                <w:color w:val="000000"/>
                <w:szCs w:val="22"/>
                <w:lang w:val="es-MX" w:eastAsia="es-MX"/>
              </w:rPr>
              <w:t>Monto oferta automatica_4</w:t>
            </w:r>
          </w:p>
          <w:p w14:paraId="49A28586" w14:textId="77777777" w:rsidR="00216D0C" w:rsidRPr="00632CA8" w:rsidRDefault="00216D0C" w:rsidP="00AE30F9">
            <w:pPr>
              <w:jc w:val="left"/>
              <w:rPr>
                <w:rFonts w:cs="Arial"/>
                <w:color w:val="000000"/>
                <w:szCs w:val="22"/>
                <w:lang w:val="es-MX" w:eastAsia="es-MX"/>
              </w:rPr>
            </w:pPr>
          </w:p>
        </w:tc>
      </w:tr>
      <w:tr w:rsidR="00AE30F9" w:rsidRPr="00632CA8" w14:paraId="0BA2843D" w14:textId="77777777" w:rsidTr="00111DAE">
        <w:trPr>
          <w:trHeight w:val="300"/>
        </w:trPr>
        <w:tc>
          <w:tcPr>
            <w:tcW w:w="1838" w:type="dxa"/>
            <w:shd w:val="clear" w:color="auto" w:fill="auto"/>
            <w:noWrap/>
            <w:hideMark/>
          </w:tcPr>
          <w:p w14:paraId="5FCC7348" w14:textId="77777777" w:rsidR="00AE30F9" w:rsidRPr="00632CA8" w:rsidRDefault="00AE30F9" w:rsidP="00AE30F9">
            <w:pPr>
              <w:jc w:val="left"/>
              <w:rPr>
                <w:rFonts w:cs="Arial"/>
                <w:color w:val="000000"/>
                <w:szCs w:val="22"/>
                <w:lang w:val="es-MX" w:eastAsia="es-MX"/>
              </w:rPr>
            </w:pPr>
            <w:r w:rsidRPr="00632CA8">
              <w:rPr>
                <w:rFonts w:cs="Arial"/>
                <w:color w:val="000000"/>
                <w:szCs w:val="22"/>
                <w:lang w:val="es-MX" w:eastAsia="es-MX"/>
              </w:rPr>
              <w:t>No. De Pagos</w:t>
            </w:r>
          </w:p>
        </w:tc>
        <w:tc>
          <w:tcPr>
            <w:tcW w:w="7000" w:type="dxa"/>
          </w:tcPr>
          <w:p w14:paraId="416F7F14" w14:textId="77777777" w:rsidR="00111DAE" w:rsidRPr="00632CA8" w:rsidRDefault="00111DAE" w:rsidP="00111DAE">
            <w:pPr>
              <w:jc w:val="left"/>
            </w:pPr>
            <w:r w:rsidRPr="00632CA8">
              <w:t>Muestra el valor de las variables:</w:t>
            </w:r>
          </w:p>
          <w:p w14:paraId="6D6AE7A6" w14:textId="77777777" w:rsidR="00111DAE" w:rsidRPr="00632CA8" w:rsidRDefault="00111DAE" w:rsidP="00111DAE">
            <w:pPr>
              <w:jc w:val="left"/>
            </w:pPr>
          </w:p>
          <w:p w14:paraId="3945ACCA" w14:textId="77777777" w:rsidR="00111DAE" w:rsidRPr="00632CA8" w:rsidRDefault="00111DAE" w:rsidP="00111DAE">
            <w:pPr>
              <w:jc w:val="left"/>
              <w:rPr>
                <w:rFonts w:cs="Arial"/>
                <w:color w:val="000000"/>
                <w:szCs w:val="22"/>
                <w:lang w:val="es-MX" w:eastAsia="es-MX"/>
              </w:rPr>
            </w:pPr>
            <w:r w:rsidRPr="00632CA8">
              <w:rPr>
                <w:rFonts w:cs="Arial"/>
                <w:color w:val="000000"/>
                <w:szCs w:val="22"/>
                <w:lang w:val="es-MX" w:eastAsia="es-MX"/>
              </w:rPr>
              <w:t>No. de pagos oferta automatica_1</w:t>
            </w:r>
          </w:p>
          <w:p w14:paraId="410280FF" w14:textId="77777777" w:rsidR="00111DAE" w:rsidRPr="00632CA8" w:rsidRDefault="00111DAE" w:rsidP="00111DAE">
            <w:pPr>
              <w:jc w:val="left"/>
            </w:pPr>
            <w:r w:rsidRPr="00632CA8">
              <w:rPr>
                <w:rFonts w:cs="Arial"/>
                <w:color w:val="000000"/>
                <w:szCs w:val="22"/>
                <w:lang w:val="es-MX" w:eastAsia="es-MX"/>
              </w:rPr>
              <w:t>No. de pagos oferta automatica_2</w:t>
            </w:r>
          </w:p>
          <w:p w14:paraId="181B98A5" w14:textId="77777777" w:rsidR="00111DAE" w:rsidRPr="00632CA8" w:rsidRDefault="00111DAE" w:rsidP="00111DAE">
            <w:pPr>
              <w:jc w:val="left"/>
            </w:pPr>
            <w:r w:rsidRPr="00632CA8">
              <w:rPr>
                <w:rFonts w:cs="Arial"/>
                <w:color w:val="000000"/>
                <w:szCs w:val="22"/>
                <w:lang w:val="es-MX" w:eastAsia="es-MX"/>
              </w:rPr>
              <w:t>No. de pagos oferta automatica_3</w:t>
            </w:r>
          </w:p>
          <w:p w14:paraId="75BBBBE5" w14:textId="77777777" w:rsidR="00111DAE" w:rsidRPr="00632CA8" w:rsidRDefault="00111DAE" w:rsidP="00111DAE">
            <w:pPr>
              <w:jc w:val="left"/>
              <w:rPr>
                <w:rFonts w:cs="Arial"/>
                <w:color w:val="000000"/>
                <w:szCs w:val="22"/>
                <w:lang w:val="es-MX" w:eastAsia="es-MX"/>
              </w:rPr>
            </w:pPr>
            <w:r w:rsidRPr="00632CA8">
              <w:rPr>
                <w:rFonts w:cs="Arial"/>
                <w:color w:val="000000"/>
                <w:szCs w:val="22"/>
                <w:lang w:val="es-MX" w:eastAsia="es-MX"/>
              </w:rPr>
              <w:t>No. de pagos oferta automatica_4</w:t>
            </w:r>
          </w:p>
          <w:p w14:paraId="3E2424BF" w14:textId="77777777" w:rsidR="00AE30F9" w:rsidRPr="00632CA8" w:rsidRDefault="00AE30F9" w:rsidP="00380871">
            <w:pPr>
              <w:jc w:val="left"/>
              <w:rPr>
                <w:rFonts w:cs="Arial"/>
                <w:color w:val="000000"/>
                <w:szCs w:val="22"/>
                <w:lang w:val="es-MX" w:eastAsia="es-MX"/>
              </w:rPr>
            </w:pPr>
          </w:p>
        </w:tc>
      </w:tr>
      <w:tr w:rsidR="00AE30F9" w:rsidRPr="00632CA8" w14:paraId="7362A119" w14:textId="77777777" w:rsidTr="00111DAE">
        <w:trPr>
          <w:trHeight w:val="300"/>
        </w:trPr>
        <w:tc>
          <w:tcPr>
            <w:tcW w:w="1838" w:type="dxa"/>
            <w:shd w:val="clear" w:color="auto" w:fill="auto"/>
            <w:noWrap/>
            <w:hideMark/>
          </w:tcPr>
          <w:p w14:paraId="74B7CB42" w14:textId="77777777" w:rsidR="00AE30F9" w:rsidRPr="00632CA8" w:rsidRDefault="00AE30F9" w:rsidP="00AE30F9">
            <w:pPr>
              <w:jc w:val="left"/>
              <w:rPr>
                <w:rFonts w:cs="Arial"/>
                <w:color w:val="000000"/>
                <w:szCs w:val="22"/>
                <w:lang w:val="es-MX" w:eastAsia="es-MX"/>
              </w:rPr>
            </w:pPr>
            <w:r w:rsidRPr="00632CA8">
              <w:rPr>
                <w:rFonts w:cs="Arial"/>
                <w:color w:val="000000"/>
                <w:szCs w:val="22"/>
                <w:lang w:val="es-MX" w:eastAsia="es-MX"/>
              </w:rPr>
              <w:t>Tasa</w:t>
            </w:r>
          </w:p>
        </w:tc>
        <w:tc>
          <w:tcPr>
            <w:tcW w:w="7000" w:type="dxa"/>
          </w:tcPr>
          <w:p w14:paraId="49FD9E88" w14:textId="77777777" w:rsidR="00111DAE" w:rsidRPr="00632CA8" w:rsidRDefault="00111DAE" w:rsidP="00111DAE">
            <w:pPr>
              <w:jc w:val="left"/>
            </w:pPr>
            <w:r w:rsidRPr="00632CA8">
              <w:t>Muestra el valor de las variables:</w:t>
            </w:r>
          </w:p>
          <w:p w14:paraId="21B7B57A" w14:textId="77777777" w:rsidR="00111DAE" w:rsidRPr="00632CA8" w:rsidRDefault="00111DAE" w:rsidP="00111DAE">
            <w:pPr>
              <w:jc w:val="left"/>
            </w:pPr>
          </w:p>
          <w:p w14:paraId="1FB9DCA5" w14:textId="77777777" w:rsidR="00111DAE" w:rsidRPr="00632CA8" w:rsidRDefault="00111DAE" w:rsidP="00111DAE">
            <w:pPr>
              <w:jc w:val="left"/>
              <w:rPr>
                <w:rFonts w:cs="Arial"/>
                <w:color w:val="000000"/>
                <w:szCs w:val="22"/>
                <w:lang w:val="es-MX" w:eastAsia="es-MX"/>
              </w:rPr>
            </w:pPr>
            <w:r w:rsidRPr="00632CA8">
              <w:rPr>
                <w:rFonts w:cs="Arial"/>
                <w:color w:val="000000"/>
                <w:szCs w:val="22"/>
                <w:lang w:val="es-MX" w:eastAsia="es-MX"/>
              </w:rPr>
              <w:t>Tasa oferta automatica_1</w:t>
            </w:r>
          </w:p>
          <w:p w14:paraId="385258D2" w14:textId="77777777" w:rsidR="00111DAE" w:rsidRPr="00632CA8" w:rsidRDefault="00111DAE" w:rsidP="00111DAE">
            <w:pPr>
              <w:jc w:val="left"/>
            </w:pPr>
            <w:r w:rsidRPr="00632CA8">
              <w:rPr>
                <w:rFonts w:cs="Arial"/>
                <w:color w:val="000000"/>
                <w:szCs w:val="22"/>
                <w:lang w:val="es-MX" w:eastAsia="es-MX"/>
              </w:rPr>
              <w:t>Tasa oferta automatica_2</w:t>
            </w:r>
          </w:p>
          <w:p w14:paraId="4A263094" w14:textId="77777777" w:rsidR="00111DAE" w:rsidRPr="00632CA8" w:rsidRDefault="00111DAE" w:rsidP="00111DAE">
            <w:pPr>
              <w:jc w:val="left"/>
            </w:pPr>
            <w:r w:rsidRPr="00632CA8">
              <w:rPr>
                <w:rFonts w:cs="Arial"/>
                <w:color w:val="000000"/>
                <w:szCs w:val="22"/>
                <w:lang w:val="es-MX" w:eastAsia="es-MX"/>
              </w:rPr>
              <w:t>Tasa oferta automatica_3</w:t>
            </w:r>
          </w:p>
          <w:p w14:paraId="362271C3" w14:textId="77777777" w:rsidR="00111DAE" w:rsidRPr="00632CA8" w:rsidRDefault="00111DAE" w:rsidP="00111DAE">
            <w:pPr>
              <w:jc w:val="left"/>
              <w:rPr>
                <w:rFonts w:cs="Arial"/>
                <w:color w:val="000000"/>
                <w:szCs w:val="22"/>
                <w:lang w:val="es-MX" w:eastAsia="es-MX"/>
              </w:rPr>
            </w:pPr>
            <w:r w:rsidRPr="00632CA8">
              <w:rPr>
                <w:rFonts w:cs="Arial"/>
                <w:color w:val="000000"/>
                <w:szCs w:val="22"/>
                <w:lang w:val="es-MX" w:eastAsia="es-MX"/>
              </w:rPr>
              <w:t>Tasa oferta automatica_4</w:t>
            </w:r>
          </w:p>
          <w:p w14:paraId="62731111" w14:textId="77777777" w:rsidR="00AE30F9" w:rsidRPr="00632CA8" w:rsidRDefault="00AE30F9" w:rsidP="00AE30F9">
            <w:pPr>
              <w:jc w:val="left"/>
              <w:rPr>
                <w:rFonts w:cs="Arial"/>
                <w:color w:val="000000"/>
                <w:szCs w:val="22"/>
                <w:lang w:val="es-MX" w:eastAsia="es-MX"/>
              </w:rPr>
            </w:pPr>
          </w:p>
        </w:tc>
      </w:tr>
      <w:tr w:rsidR="00AE30F9" w:rsidRPr="00632CA8" w14:paraId="07A95EC4" w14:textId="77777777" w:rsidTr="00111DAE">
        <w:trPr>
          <w:trHeight w:val="300"/>
        </w:trPr>
        <w:tc>
          <w:tcPr>
            <w:tcW w:w="1838" w:type="dxa"/>
            <w:shd w:val="clear" w:color="auto" w:fill="auto"/>
            <w:noWrap/>
            <w:hideMark/>
          </w:tcPr>
          <w:p w14:paraId="29CB39D0" w14:textId="77777777" w:rsidR="00AE30F9" w:rsidRPr="00632CA8" w:rsidRDefault="00AE30F9" w:rsidP="00AE30F9">
            <w:pPr>
              <w:jc w:val="left"/>
              <w:rPr>
                <w:rFonts w:cs="Arial"/>
                <w:color w:val="000000"/>
                <w:szCs w:val="22"/>
                <w:lang w:val="es-MX" w:eastAsia="es-MX"/>
              </w:rPr>
            </w:pPr>
            <w:r w:rsidRPr="00632CA8">
              <w:rPr>
                <w:rFonts w:cs="Arial"/>
                <w:color w:val="000000"/>
                <w:szCs w:val="22"/>
                <w:lang w:val="es-MX" w:eastAsia="es-MX"/>
              </w:rPr>
              <w:t>Pago</w:t>
            </w:r>
          </w:p>
        </w:tc>
        <w:tc>
          <w:tcPr>
            <w:tcW w:w="7000" w:type="dxa"/>
          </w:tcPr>
          <w:p w14:paraId="7475B29B" w14:textId="77777777" w:rsidR="00111DAE" w:rsidRPr="00632CA8" w:rsidRDefault="00111DAE" w:rsidP="00111DAE">
            <w:pPr>
              <w:jc w:val="left"/>
            </w:pPr>
            <w:r w:rsidRPr="00632CA8">
              <w:t>Muestra el valor de las variables:</w:t>
            </w:r>
          </w:p>
          <w:p w14:paraId="6251E08A" w14:textId="77777777" w:rsidR="00111DAE" w:rsidRPr="00632CA8" w:rsidRDefault="00111DAE" w:rsidP="00111DAE">
            <w:pPr>
              <w:jc w:val="left"/>
            </w:pPr>
          </w:p>
          <w:p w14:paraId="7A1FEE43" w14:textId="77777777" w:rsidR="00111DAE" w:rsidRPr="00632CA8" w:rsidRDefault="00A94CFB" w:rsidP="00111DAE">
            <w:pPr>
              <w:jc w:val="left"/>
              <w:rPr>
                <w:rFonts w:cs="Arial"/>
                <w:color w:val="000000"/>
                <w:szCs w:val="22"/>
                <w:lang w:val="es-MX" w:eastAsia="es-MX"/>
              </w:rPr>
            </w:pPr>
            <w:r w:rsidRPr="00632CA8">
              <w:rPr>
                <w:rFonts w:cs="Arial"/>
                <w:color w:val="000000"/>
                <w:szCs w:val="22"/>
                <w:lang w:val="es-MX" w:eastAsia="es-MX"/>
              </w:rPr>
              <w:t xml:space="preserve">Pago </w:t>
            </w:r>
            <w:r w:rsidR="00111DAE" w:rsidRPr="00632CA8">
              <w:rPr>
                <w:rFonts w:cs="Arial"/>
                <w:color w:val="000000"/>
                <w:szCs w:val="22"/>
                <w:lang w:val="es-MX" w:eastAsia="es-MX"/>
              </w:rPr>
              <w:t>oferta automatica_1</w:t>
            </w:r>
          </w:p>
          <w:p w14:paraId="36048244" w14:textId="77777777" w:rsidR="00111DAE" w:rsidRPr="00632CA8" w:rsidRDefault="00A94CFB" w:rsidP="00111DAE">
            <w:pPr>
              <w:jc w:val="left"/>
            </w:pPr>
            <w:r w:rsidRPr="00632CA8">
              <w:rPr>
                <w:rFonts w:cs="Arial"/>
                <w:color w:val="000000"/>
                <w:szCs w:val="22"/>
                <w:lang w:val="es-MX" w:eastAsia="es-MX"/>
              </w:rPr>
              <w:t>Pago</w:t>
            </w:r>
            <w:r w:rsidR="00111DAE" w:rsidRPr="00632CA8">
              <w:rPr>
                <w:rFonts w:cs="Arial"/>
                <w:color w:val="000000"/>
                <w:szCs w:val="22"/>
                <w:lang w:val="es-MX" w:eastAsia="es-MX"/>
              </w:rPr>
              <w:t xml:space="preserve"> oferta automatica_2</w:t>
            </w:r>
          </w:p>
          <w:p w14:paraId="66064357" w14:textId="77777777" w:rsidR="00111DAE" w:rsidRPr="00632CA8" w:rsidRDefault="00A94CFB" w:rsidP="00111DAE">
            <w:pPr>
              <w:jc w:val="left"/>
            </w:pPr>
            <w:r w:rsidRPr="00632CA8">
              <w:rPr>
                <w:rFonts w:cs="Arial"/>
                <w:color w:val="000000"/>
                <w:szCs w:val="22"/>
                <w:lang w:val="es-MX" w:eastAsia="es-MX"/>
              </w:rPr>
              <w:t xml:space="preserve">Pago </w:t>
            </w:r>
            <w:r w:rsidR="00111DAE" w:rsidRPr="00632CA8">
              <w:rPr>
                <w:rFonts w:cs="Arial"/>
                <w:color w:val="000000"/>
                <w:szCs w:val="22"/>
                <w:lang w:val="es-MX" w:eastAsia="es-MX"/>
              </w:rPr>
              <w:t>oferta automatica_3</w:t>
            </w:r>
          </w:p>
          <w:p w14:paraId="19525C3D" w14:textId="77777777" w:rsidR="00AE30F9" w:rsidRPr="00632CA8" w:rsidRDefault="00A94CFB" w:rsidP="00AE30F9">
            <w:pPr>
              <w:jc w:val="left"/>
              <w:rPr>
                <w:rFonts w:cs="Arial"/>
                <w:color w:val="000000"/>
                <w:szCs w:val="22"/>
                <w:lang w:val="es-MX" w:eastAsia="es-MX"/>
              </w:rPr>
            </w:pPr>
            <w:r w:rsidRPr="00632CA8">
              <w:rPr>
                <w:rFonts w:cs="Arial"/>
                <w:color w:val="000000"/>
                <w:szCs w:val="22"/>
                <w:lang w:val="es-MX" w:eastAsia="es-MX"/>
              </w:rPr>
              <w:t xml:space="preserve">Pago </w:t>
            </w:r>
            <w:r w:rsidR="00111DAE" w:rsidRPr="00632CA8">
              <w:rPr>
                <w:rFonts w:cs="Arial"/>
                <w:color w:val="000000"/>
                <w:szCs w:val="22"/>
                <w:lang w:val="es-MX" w:eastAsia="es-MX"/>
              </w:rPr>
              <w:t>oferta automatica_4</w:t>
            </w:r>
          </w:p>
        </w:tc>
      </w:tr>
    </w:tbl>
    <w:p w14:paraId="07A52713" w14:textId="77777777" w:rsidR="00AE30F9" w:rsidRPr="00632CA8" w:rsidRDefault="00AE30F9" w:rsidP="00AE30F9"/>
    <w:p w14:paraId="65D8BB46" w14:textId="77777777" w:rsidR="00AE30F9" w:rsidRPr="00632CA8" w:rsidRDefault="00380871" w:rsidP="00AE30F9">
      <w:r w:rsidRPr="00632CA8">
        <w:t xml:space="preserve">Nota: Cuando las variables de la oferta automática se encuentren vacías, la tabla se llenará únicamente con el número de ofertas que contenga el Layout de Prospección. </w:t>
      </w:r>
    </w:p>
    <w:p w14:paraId="46954F2F" w14:textId="77777777" w:rsidR="00380871" w:rsidRPr="00632CA8" w:rsidRDefault="00380871" w:rsidP="00AE30F9"/>
    <w:p w14:paraId="690BA759" w14:textId="77777777" w:rsidR="00AE30F9" w:rsidRPr="00632CA8" w:rsidRDefault="00380871" w:rsidP="00AE30F9">
      <w:r w:rsidRPr="00632CA8">
        <w:t>Ejemplo:</w:t>
      </w:r>
    </w:p>
    <w:p w14:paraId="7F1FE309" w14:textId="77777777" w:rsidR="00AE30F9" w:rsidRPr="00632CA8" w:rsidRDefault="00AE30F9" w:rsidP="00AE30F9"/>
    <w:p w14:paraId="0555CB15" w14:textId="77777777" w:rsidR="00AE30F9" w:rsidRPr="00632CA8" w:rsidRDefault="007F7B25" w:rsidP="00AE30F9">
      <w:r w:rsidRPr="00632CA8">
        <w:rPr>
          <w:noProof/>
          <w:lang w:val="es-MX" w:eastAsia="es-MX"/>
        </w:rPr>
        <w:drawing>
          <wp:inline distT="0" distB="0" distL="0" distR="0" wp14:anchorId="1A6D9EF8" wp14:editId="7A784165">
            <wp:extent cx="5400000" cy="89622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896228"/>
                    </a:xfrm>
                    <a:prstGeom prst="rect">
                      <a:avLst/>
                    </a:prstGeom>
                    <a:noFill/>
                  </pic:spPr>
                </pic:pic>
              </a:graphicData>
            </a:graphic>
          </wp:inline>
        </w:drawing>
      </w:r>
    </w:p>
    <w:p w14:paraId="475C8D04" w14:textId="77777777" w:rsidR="004E19A9" w:rsidRPr="00632CA8" w:rsidRDefault="004E19A9" w:rsidP="00AE30F9"/>
    <w:p w14:paraId="449AA89F" w14:textId="77777777" w:rsidR="004E19A9" w:rsidRPr="00632CA8" w:rsidRDefault="004E19A9" w:rsidP="004E19A9">
      <w:r w:rsidRPr="00632CA8">
        <w:t>Adicional muestra la opción para una Nueva Oferta:</w:t>
      </w:r>
    </w:p>
    <w:p w14:paraId="7C43B140" w14:textId="77777777" w:rsidR="008F0C2D" w:rsidRPr="00632CA8" w:rsidRDefault="008F0C2D" w:rsidP="00AE30F9"/>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1838"/>
        <w:gridCol w:w="7000"/>
      </w:tblGrid>
      <w:tr w:rsidR="008F0C2D" w:rsidRPr="00632CA8" w14:paraId="5003EBD9" w14:textId="77777777" w:rsidTr="004B121B">
        <w:trPr>
          <w:trHeight w:val="300"/>
        </w:trPr>
        <w:tc>
          <w:tcPr>
            <w:tcW w:w="1838" w:type="dxa"/>
            <w:shd w:val="clear" w:color="auto" w:fill="A6A6A6" w:themeFill="background1" w:themeFillShade="A6"/>
            <w:noWrap/>
          </w:tcPr>
          <w:p w14:paraId="4BF3EE1E"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Columna</w:t>
            </w:r>
          </w:p>
        </w:tc>
        <w:tc>
          <w:tcPr>
            <w:tcW w:w="7000" w:type="dxa"/>
            <w:shd w:val="clear" w:color="auto" w:fill="A6A6A6" w:themeFill="background1" w:themeFillShade="A6"/>
          </w:tcPr>
          <w:p w14:paraId="6802D721"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Descripción</w:t>
            </w:r>
          </w:p>
        </w:tc>
      </w:tr>
      <w:tr w:rsidR="008F0C2D" w:rsidRPr="00632CA8" w14:paraId="004B5B55" w14:textId="77777777" w:rsidTr="004B121B">
        <w:trPr>
          <w:trHeight w:val="300"/>
        </w:trPr>
        <w:tc>
          <w:tcPr>
            <w:tcW w:w="1838" w:type="dxa"/>
            <w:shd w:val="clear" w:color="auto" w:fill="auto"/>
            <w:noWrap/>
          </w:tcPr>
          <w:p w14:paraId="417BBC06"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Radio button</w:t>
            </w:r>
          </w:p>
        </w:tc>
        <w:tc>
          <w:tcPr>
            <w:tcW w:w="7000" w:type="dxa"/>
          </w:tcPr>
          <w:p w14:paraId="42E90400"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Opción para seleccionar una oferta. Al ser seleccionada excluye a las demás ofertas.</w:t>
            </w:r>
          </w:p>
        </w:tc>
      </w:tr>
      <w:tr w:rsidR="008F0C2D" w:rsidRPr="00632CA8" w14:paraId="3A532BAF" w14:textId="77777777" w:rsidTr="004B121B">
        <w:trPr>
          <w:trHeight w:val="300"/>
        </w:trPr>
        <w:tc>
          <w:tcPr>
            <w:tcW w:w="1838" w:type="dxa"/>
            <w:shd w:val="clear" w:color="auto" w:fill="auto"/>
            <w:noWrap/>
          </w:tcPr>
          <w:p w14:paraId="65FB6B7F"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 xml:space="preserve">No. </w:t>
            </w:r>
          </w:p>
        </w:tc>
        <w:tc>
          <w:tcPr>
            <w:tcW w:w="7000" w:type="dxa"/>
          </w:tcPr>
          <w:p w14:paraId="7957DA00"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Muestra la etiqueta “Nueva oferta”</w:t>
            </w:r>
          </w:p>
        </w:tc>
      </w:tr>
      <w:tr w:rsidR="008F0C2D" w:rsidRPr="00632CA8" w14:paraId="12DD62F5" w14:textId="77777777" w:rsidTr="004B121B">
        <w:trPr>
          <w:trHeight w:val="300"/>
        </w:trPr>
        <w:tc>
          <w:tcPr>
            <w:tcW w:w="1838" w:type="dxa"/>
            <w:shd w:val="clear" w:color="auto" w:fill="auto"/>
            <w:noWrap/>
          </w:tcPr>
          <w:p w14:paraId="23BFB1D1"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Monto</w:t>
            </w:r>
          </w:p>
        </w:tc>
        <w:tc>
          <w:tcPr>
            <w:tcW w:w="7000" w:type="dxa"/>
          </w:tcPr>
          <w:p w14:paraId="0C155F38"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Campo de captura en el cual el usuario puede capturar únicamente montos.</w:t>
            </w:r>
          </w:p>
          <w:p w14:paraId="2AF294FA" w14:textId="77777777" w:rsidR="008F0C2D" w:rsidRPr="00632CA8" w:rsidRDefault="008F0C2D" w:rsidP="004B121B">
            <w:pPr>
              <w:jc w:val="left"/>
              <w:rPr>
                <w:rFonts w:cs="Arial"/>
                <w:color w:val="000000"/>
                <w:szCs w:val="22"/>
                <w:lang w:val="es-MX" w:eastAsia="es-MX"/>
              </w:rPr>
            </w:pPr>
          </w:p>
          <w:p w14:paraId="374A060D" w14:textId="77777777" w:rsidR="008F0C2D" w:rsidRPr="00632CA8" w:rsidRDefault="008F0C2D" w:rsidP="004B121B">
            <w:pPr>
              <w:jc w:val="left"/>
            </w:pPr>
            <w:r w:rsidRPr="00632CA8">
              <w:rPr>
                <w:rFonts w:cs="Arial"/>
                <w:color w:val="000000"/>
                <w:szCs w:val="22"/>
                <w:lang w:val="es-MX" w:eastAsia="es-MX"/>
              </w:rPr>
              <w:t xml:space="preserve">El campo permite la captura de montos menores al monto mayor de la Variable </w:t>
            </w:r>
            <w:r w:rsidRPr="00632CA8">
              <w:rPr>
                <w:rFonts w:cs="Arial"/>
                <w:b/>
                <w:color w:val="000000"/>
                <w:szCs w:val="22"/>
                <w:lang w:val="es-MX" w:eastAsia="es-MX"/>
              </w:rPr>
              <w:t>Monto oferta automática_#</w:t>
            </w:r>
            <w:r w:rsidRPr="00632CA8">
              <w:rPr>
                <w:b/>
              </w:rPr>
              <w:t xml:space="preserve"> </w:t>
            </w:r>
            <w:r w:rsidRPr="00632CA8">
              <w:t>del layout de Prospección.</w:t>
            </w:r>
          </w:p>
          <w:p w14:paraId="2DD6E249" w14:textId="77777777" w:rsidR="008F0C2D" w:rsidRPr="00632CA8" w:rsidRDefault="008F0C2D" w:rsidP="004B121B">
            <w:pPr>
              <w:jc w:val="left"/>
            </w:pPr>
          </w:p>
          <w:p w14:paraId="27B3E1E3" w14:textId="77777777" w:rsidR="008F0C2D" w:rsidRPr="00632CA8" w:rsidRDefault="008F0C2D" w:rsidP="004B121B">
            <w:pPr>
              <w:jc w:val="left"/>
            </w:pPr>
            <w:r w:rsidRPr="00632CA8">
              <w:t>El campo no permite cantidades menores a $ 5,000.00, en caso que esto ocurra muestra mensaje:</w:t>
            </w:r>
          </w:p>
          <w:p w14:paraId="3AED935D" w14:textId="77777777" w:rsidR="008F0C2D" w:rsidRPr="00632CA8" w:rsidRDefault="008F0C2D" w:rsidP="004B121B">
            <w:pPr>
              <w:jc w:val="left"/>
            </w:pPr>
          </w:p>
          <w:p w14:paraId="473B1EB7"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“El monto dispuesto, no puede ser menor a $5,000.00.”</w:t>
            </w:r>
          </w:p>
          <w:p w14:paraId="42163AB5" w14:textId="77777777" w:rsidR="00032E69" w:rsidRPr="00632CA8" w:rsidRDefault="00032E69" w:rsidP="004B121B">
            <w:pPr>
              <w:jc w:val="left"/>
              <w:rPr>
                <w:rFonts w:cs="Arial"/>
                <w:color w:val="000000"/>
                <w:szCs w:val="22"/>
                <w:lang w:val="es-MX" w:eastAsia="es-MX"/>
              </w:rPr>
            </w:pPr>
          </w:p>
          <w:p w14:paraId="69D6FEA1" w14:textId="77777777" w:rsidR="00032E69" w:rsidRPr="00632CA8" w:rsidRDefault="00032E69" w:rsidP="004B121B">
            <w:pPr>
              <w:jc w:val="left"/>
              <w:rPr>
                <w:rFonts w:cs="Arial"/>
                <w:color w:val="000000"/>
                <w:szCs w:val="22"/>
                <w:lang w:val="es-MX" w:eastAsia="es-MX"/>
              </w:rPr>
            </w:pPr>
            <w:r w:rsidRPr="00632CA8">
              <w:rPr>
                <w:rFonts w:cs="Arial"/>
                <w:color w:val="000000"/>
                <w:szCs w:val="22"/>
                <w:lang w:val="es-MX" w:eastAsia="es-MX"/>
              </w:rPr>
              <w:t xml:space="preserve">Esta validación debe ocurrir al momento de seleccionar la opción “Guardar” y/o al seleccionar el catálogo “No. De Pagos”. </w:t>
            </w:r>
          </w:p>
          <w:p w14:paraId="77F34E43" w14:textId="77777777" w:rsidR="00D8337A" w:rsidRPr="00632CA8" w:rsidRDefault="00D8337A" w:rsidP="004B121B">
            <w:pPr>
              <w:jc w:val="left"/>
              <w:rPr>
                <w:rFonts w:cs="Arial"/>
                <w:color w:val="000000"/>
                <w:szCs w:val="22"/>
                <w:lang w:val="es-MX" w:eastAsia="es-MX"/>
              </w:rPr>
            </w:pPr>
          </w:p>
          <w:p w14:paraId="4C0E5022" w14:textId="77777777" w:rsidR="00D8337A" w:rsidRPr="00632CA8" w:rsidRDefault="00D8337A" w:rsidP="004B121B">
            <w:pPr>
              <w:jc w:val="left"/>
              <w:rPr>
                <w:rFonts w:cs="Arial"/>
                <w:color w:val="000000"/>
                <w:szCs w:val="22"/>
                <w:lang w:val="es-MX" w:eastAsia="es-MX"/>
              </w:rPr>
            </w:pPr>
            <w:r w:rsidRPr="00632CA8">
              <w:rPr>
                <w:rFonts w:cs="Arial"/>
                <w:color w:val="000000"/>
                <w:szCs w:val="22"/>
                <w:lang w:val="es-MX" w:eastAsia="es-MX"/>
              </w:rPr>
              <w:t>Campo obligatorio.</w:t>
            </w:r>
          </w:p>
          <w:p w14:paraId="5C25027D" w14:textId="77777777" w:rsidR="008F0C2D" w:rsidRPr="00632CA8" w:rsidRDefault="008F0C2D" w:rsidP="004B121B">
            <w:pPr>
              <w:jc w:val="left"/>
              <w:rPr>
                <w:rFonts w:cs="Arial"/>
                <w:color w:val="000000"/>
                <w:szCs w:val="22"/>
                <w:lang w:val="es-MX" w:eastAsia="es-MX"/>
              </w:rPr>
            </w:pPr>
          </w:p>
        </w:tc>
      </w:tr>
      <w:tr w:rsidR="008F0C2D" w:rsidRPr="00632CA8" w14:paraId="56D1A23E" w14:textId="77777777" w:rsidTr="004B121B">
        <w:trPr>
          <w:trHeight w:val="300"/>
        </w:trPr>
        <w:tc>
          <w:tcPr>
            <w:tcW w:w="1838" w:type="dxa"/>
            <w:shd w:val="clear" w:color="auto" w:fill="auto"/>
            <w:noWrap/>
          </w:tcPr>
          <w:p w14:paraId="522A19E9"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No. De Pagos</w:t>
            </w:r>
          </w:p>
        </w:tc>
        <w:tc>
          <w:tcPr>
            <w:tcW w:w="7000" w:type="dxa"/>
          </w:tcPr>
          <w:p w14:paraId="3430CF5F" w14:textId="77777777" w:rsidR="008F0C2D" w:rsidRPr="00632CA8" w:rsidRDefault="00454B03" w:rsidP="004B121B">
            <w:pPr>
              <w:jc w:val="left"/>
              <w:rPr>
                <w:rFonts w:cs="Arial"/>
                <w:color w:val="000000"/>
                <w:szCs w:val="22"/>
                <w:lang w:val="es-MX" w:eastAsia="es-MX"/>
              </w:rPr>
            </w:pPr>
            <w:r w:rsidRPr="00632CA8">
              <w:rPr>
                <w:rFonts w:cs="Arial"/>
                <w:color w:val="000000"/>
                <w:szCs w:val="22"/>
                <w:lang w:val="es-MX" w:eastAsia="es-MX"/>
              </w:rPr>
              <w:t>Catálogo seleccionable con los valores de las variables:</w:t>
            </w:r>
          </w:p>
          <w:p w14:paraId="4F902D2D" w14:textId="77777777" w:rsidR="00454B03" w:rsidRPr="00632CA8" w:rsidRDefault="00454B03" w:rsidP="004B121B">
            <w:pPr>
              <w:jc w:val="left"/>
              <w:rPr>
                <w:rFonts w:cs="Arial"/>
                <w:color w:val="000000"/>
                <w:szCs w:val="22"/>
                <w:lang w:val="es-MX" w:eastAsia="es-MX"/>
              </w:rPr>
            </w:pPr>
          </w:p>
          <w:p w14:paraId="692203FE" w14:textId="77777777" w:rsidR="00454B03" w:rsidRPr="00632CA8" w:rsidRDefault="00B01875" w:rsidP="004B121B">
            <w:pPr>
              <w:jc w:val="left"/>
              <w:rPr>
                <w:rFonts w:cs="Arial"/>
                <w:color w:val="000000"/>
                <w:szCs w:val="22"/>
                <w:lang w:val="es-MX" w:eastAsia="es-MX"/>
              </w:rPr>
            </w:pPr>
            <w:r w:rsidRPr="00632CA8">
              <w:rPr>
                <w:rFonts w:cs="Arial"/>
                <w:color w:val="000000"/>
                <w:szCs w:val="22"/>
                <w:lang w:val="es-MX" w:eastAsia="es-MX"/>
              </w:rPr>
              <w:t>No. de pagos oferta automatica</w:t>
            </w:r>
            <w:r w:rsidR="00454B03" w:rsidRPr="00632CA8">
              <w:rPr>
                <w:rFonts w:cs="Arial"/>
                <w:color w:val="000000"/>
                <w:szCs w:val="22"/>
                <w:lang w:val="es-MX" w:eastAsia="es-MX"/>
              </w:rPr>
              <w:t>_1</w:t>
            </w:r>
          </w:p>
          <w:p w14:paraId="59000FA6" w14:textId="77777777" w:rsidR="00454B03" w:rsidRPr="00632CA8" w:rsidRDefault="00B01875" w:rsidP="00454B03">
            <w:pPr>
              <w:jc w:val="left"/>
              <w:rPr>
                <w:rFonts w:cs="Arial"/>
                <w:color w:val="000000"/>
                <w:szCs w:val="22"/>
                <w:lang w:val="es-MX" w:eastAsia="es-MX"/>
              </w:rPr>
            </w:pPr>
            <w:r w:rsidRPr="00632CA8">
              <w:rPr>
                <w:rFonts w:cs="Arial"/>
                <w:color w:val="000000"/>
                <w:szCs w:val="22"/>
                <w:lang w:val="es-MX" w:eastAsia="es-MX"/>
              </w:rPr>
              <w:t>No. de pagos oferta automatica</w:t>
            </w:r>
            <w:r w:rsidR="00454B03" w:rsidRPr="00632CA8">
              <w:rPr>
                <w:rFonts w:cs="Arial"/>
                <w:color w:val="000000"/>
                <w:szCs w:val="22"/>
                <w:lang w:val="es-MX" w:eastAsia="es-MX"/>
              </w:rPr>
              <w:t>_2</w:t>
            </w:r>
          </w:p>
          <w:p w14:paraId="72652E1D" w14:textId="77777777" w:rsidR="00454B03" w:rsidRPr="00632CA8" w:rsidRDefault="00B01875" w:rsidP="00454B03">
            <w:pPr>
              <w:jc w:val="left"/>
              <w:rPr>
                <w:rFonts w:cs="Arial"/>
                <w:color w:val="000000"/>
                <w:szCs w:val="22"/>
                <w:lang w:val="es-MX" w:eastAsia="es-MX"/>
              </w:rPr>
            </w:pPr>
            <w:r w:rsidRPr="00632CA8">
              <w:rPr>
                <w:rFonts w:cs="Arial"/>
                <w:color w:val="000000"/>
                <w:szCs w:val="22"/>
                <w:lang w:val="es-MX" w:eastAsia="es-MX"/>
              </w:rPr>
              <w:t>No. de pagos oferta automatica</w:t>
            </w:r>
            <w:r w:rsidR="00454B03" w:rsidRPr="00632CA8">
              <w:rPr>
                <w:rFonts w:cs="Arial"/>
                <w:color w:val="000000"/>
                <w:szCs w:val="22"/>
                <w:lang w:val="es-MX" w:eastAsia="es-MX"/>
              </w:rPr>
              <w:t>_3</w:t>
            </w:r>
          </w:p>
          <w:p w14:paraId="2EA7146F" w14:textId="77777777" w:rsidR="00454B03" w:rsidRPr="00632CA8" w:rsidRDefault="00B01875" w:rsidP="00B01875">
            <w:pPr>
              <w:jc w:val="left"/>
              <w:rPr>
                <w:rFonts w:cs="Arial"/>
                <w:color w:val="000000"/>
                <w:szCs w:val="22"/>
                <w:lang w:val="es-MX" w:eastAsia="es-MX"/>
              </w:rPr>
            </w:pPr>
            <w:r w:rsidRPr="00632CA8">
              <w:rPr>
                <w:rFonts w:cs="Arial"/>
                <w:color w:val="000000"/>
                <w:szCs w:val="22"/>
                <w:lang w:val="es-MX" w:eastAsia="es-MX"/>
              </w:rPr>
              <w:t>No. de pagos oferta automatica</w:t>
            </w:r>
            <w:r w:rsidR="00454B03" w:rsidRPr="00632CA8">
              <w:rPr>
                <w:rFonts w:cs="Arial"/>
                <w:color w:val="000000"/>
                <w:szCs w:val="22"/>
                <w:lang w:val="es-MX" w:eastAsia="es-MX"/>
              </w:rPr>
              <w:t>_4</w:t>
            </w:r>
          </w:p>
          <w:p w14:paraId="5AC7B094" w14:textId="77777777" w:rsidR="009565BF" w:rsidRPr="00632CA8" w:rsidRDefault="009565BF" w:rsidP="00B01875">
            <w:pPr>
              <w:jc w:val="left"/>
              <w:rPr>
                <w:rFonts w:cs="Arial"/>
                <w:color w:val="000000"/>
                <w:szCs w:val="22"/>
                <w:lang w:val="es-MX" w:eastAsia="es-MX"/>
              </w:rPr>
            </w:pPr>
          </w:p>
          <w:p w14:paraId="39CDF7D5" w14:textId="77777777" w:rsidR="009565BF" w:rsidRPr="00632CA8" w:rsidRDefault="009565BF" w:rsidP="00B01875">
            <w:pPr>
              <w:jc w:val="left"/>
              <w:rPr>
                <w:rFonts w:cs="Arial"/>
                <w:color w:val="000000"/>
                <w:szCs w:val="22"/>
                <w:lang w:val="es-MX" w:eastAsia="es-MX"/>
              </w:rPr>
            </w:pPr>
            <w:r w:rsidRPr="00632CA8">
              <w:rPr>
                <w:rFonts w:cs="Arial"/>
                <w:color w:val="000000"/>
                <w:szCs w:val="22"/>
                <w:lang w:val="es-MX" w:eastAsia="es-MX"/>
              </w:rPr>
              <w:t xml:space="preserve">Catálogo obligatorio. </w:t>
            </w:r>
          </w:p>
          <w:p w14:paraId="2DA96698" w14:textId="77777777" w:rsidR="00032E69" w:rsidRPr="00632CA8" w:rsidRDefault="00032E69" w:rsidP="00B01875">
            <w:pPr>
              <w:jc w:val="left"/>
              <w:rPr>
                <w:rFonts w:cs="Arial"/>
                <w:color w:val="000000"/>
                <w:szCs w:val="22"/>
                <w:lang w:val="es-MX" w:eastAsia="es-MX"/>
              </w:rPr>
            </w:pPr>
            <w:r w:rsidRPr="00632CA8">
              <w:rPr>
                <w:rFonts w:cs="Arial"/>
                <w:color w:val="000000"/>
                <w:szCs w:val="22"/>
                <w:lang w:val="es-MX" w:eastAsia="es-MX"/>
              </w:rPr>
              <w:t xml:space="preserve"> </w:t>
            </w:r>
          </w:p>
        </w:tc>
      </w:tr>
      <w:tr w:rsidR="008F0C2D" w:rsidRPr="00632CA8" w14:paraId="73C8D7E3" w14:textId="77777777" w:rsidTr="004B121B">
        <w:trPr>
          <w:trHeight w:val="300"/>
        </w:trPr>
        <w:tc>
          <w:tcPr>
            <w:tcW w:w="1838" w:type="dxa"/>
            <w:shd w:val="clear" w:color="auto" w:fill="auto"/>
            <w:noWrap/>
          </w:tcPr>
          <w:p w14:paraId="434A1A3C"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Tasa</w:t>
            </w:r>
          </w:p>
        </w:tc>
        <w:tc>
          <w:tcPr>
            <w:tcW w:w="7000" w:type="dxa"/>
          </w:tcPr>
          <w:p w14:paraId="0CDD575A"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t>La tasa se muestra en relación a la selección del catálogo número de pagos.</w:t>
            </w:r>
          </w:p>
          <w:p w14:paraId="226CCC39" w14:textId="77777777" w:rsidR="008F0C2D" w:rsidRPr="00632CA8" w:rsidRDefault="008F0C2D" w:rsidP="003F72FF">
            <w:pPr>
              <w:jc w:val="left"/>
              <w:rPr>
                <w:rFonts w:cs="Arial"/>
                <w:color w:val="000000"/>
                <w:szCs w:val="22"/>
                <w:lang w:val="es-MX" w:eastAsia="es-MX"/>
              </w:rPr>
            </w:pPr>
          </w:p>
          <w:p w14:paraId="42E366D9" w14:textId="77777777" w:rsidR="003F72FF" w:rsidRPr="00632CA8" w:rsidRDefault="003F72FF" w:rsidP="003F72FF">
            <w:pPr>
              <w:jc w:val="left"/>
              <w:rPr>
                <w:rFonts w:cs="Arial"/>
                <w:color w:val="000000"/>
                <w:szCs w:val="22"/>
                <w:lang w:val="es-MX" w:eastAsia="es-MX"/>
              </w:rPr>
            </w:pPr>
            <w:r w:rsidRPr="00632CA8">
              <w:rPr>
                <w:rFonts w:cs="Arial"/>
                <w:color w:val="000000"/>
                <w:szCs w:val="22"/>
                <w:lang w:val="es-MX" w:eastAsia="es-MX"/>
              </w:rPr>
              <w:t>Cuando opc</w:t>
            </w:r>
            <w:r w:rsidR="00B01875" w:rsidRPr="00632CA8">
              <w:rPr>
                <w:rFonts w:cs="Arial"/>
                <w:color w:val="000000"/>
                <w:szCs w:val="22"/>
                <w:lang w:val="es-MX" w:eastAsia="es-MX"/>
              </w:rPr>
              <w:t>ión de catálogo No. De Pagos = No. de pagos oferta automatica</w:t>
            </w:r>
            <w:r w:rsidRPr="00632CA8">
              <w:rPr>
                <w:rFonts w:cs="Arial"/>
                <w:color w:val="000000"/>
                <w:szCs w:val="22"/>
                <w:lang w:val="es-MX" w:eastAsia="es-MX"/>
              </w:rPr>
              <w:t>_1 entonces, se asign</w:t>
            </w:r>
            <w:r w:rsidR="00B01875" w:rsidRPr="00632CA8">
              <w:rPr>
                <w:rFonts w:cs="Arial"/>
                <w:color w:val="000000"/>
                <w:szCs w:val="22"/>
                <w:lang w:val="es-MX" w:eastAsia="es-MX"/>
              </w:rPr>
              <w:t>a el valor de la variable Tasa oferta  a</w:t>
            </w:r>
            <w:r w:rsidRPr="00632CA8">
              <w:rPr>
                <w:rFonts w:cs="Arial"/>
                <w:color w:val="000000"/>
                <w:szCs w:val="22"/>
                <w:lang w:val="es-MX" w:eastAsia="es-MX"/>
              </w:rPr>
              <w:t>utomatica_1.</w:t>
            </w:r>
          </w:p>
          <w:p w14:paraId="28ED58E4" w14:textId="77777777" w:rsidR="003F72FF" w:rsidRPr="00632CA8" w:rsidRDefault="003F72FF" w:rsidP="003F72FF">
            <w:pPr>
              <w:jc w:val="left"/>
              <w:rPr>
                <w:rFonts w:cs="Arial"/>
                <w:color w:val="000000"/>
                <w:szCs w:val="22"/>
                <w:lang w:val="es-MX" w:eastAsia="es-MX"/>
              </w:rPr>
            </w:pPr>
          </w:p>
          <w:p w14:paraId="3477F64D" w14:textId="77777777" w:rsidR="003F72FF" w:rsidRPr="00632CA8" w:rsidRDefault="003F72FF" w:rsidP="003F72FF">
            <w:pPr>
              <w:jc w:val="left"/>
              <w:rPr>
                <w:rFonts w:cs="Arial"/>
                <w:color w:val="000000"/>
                <w:szCs w:val="22"/>
                <w:lang w:val="es-MX" w:eastAsia="es-MX"/>
              </w:rPr>
            </w:pPr>
            <w:r w:rsidRPr="00632CA8">
              <w:rPr>
                <w:rFonts w:cs="Arial"/>
                <w:color w:val="000000"/>
                <w:szCs w:val="22"/>
                <w:lang w:val="es-MX" w:eastAsia="es-MX"/>
              </w:rPr>
              <w:t xml:space="preserve">Cuando opción de catálogo No. De Pagos = </w:t>
            </w:r>
            <w:r w:rsidR="00B01875" w:rsidRPr="00632CA8">
              <w:rPr>
                <w:rFonts w:cs="Arial"/>
                <w:color w:val="000000"/>
                <w:szCs w:val="22"/>
                <w:lang w:val="es-MX" w:eastAsia="es-MX"/>
              </w:rPr>
              <w:t>No. de pagos oferta automatica</w:t>
            </w:r>
            <w:r w:rsidRPr="00632CA8">
              <w:rPr>
                <w:rFonts w:cs="Arial"/>
                <w:color w:val="000000"/>
                <w:szCs w:val="22"/>
                <w:lang w:val="es-MX" w:eastAsia="es-MX"/>
              </w:rPr>
              <w:t xml:space="preserve">_2 entonces, se asigna el valor de la variable Tasa </w:t>
            </w:r>
            <w:r w:rsidR="00B01875" w:rsidRPr="00632CA8">
              <w:rPr>
                <w:rFonts w:cs="Arial"/>
                <w:color w:val="000000"/>
                <w:szCs w:val="22"/>
                <w:lang w:val="es-MX" w:eastAsia="es-MX"/>
              </w:rPr>
              <w:t>oferta  a</w:t>
            </w:r>
            <w:r w:rsidRPr="00632CA8">
              <w:rPr>
                <w:rFonts w:cs="Arial"/>
                <w:color w:val="000000"/>
                <w:szCs w:val="22"/>
                <w:lang w:val="es-MX" w:eastAsia="es-MX"/>
              </w:rPr>
              <w:t>utomatica_2</w:t>
            </w:r>
          </w:p>
          <w:p w14:paraId="7930A8C8" w14:textId="77777777" w:rsidR="003F72FF" w:rsidRPr="00632CA8" w:rsidRDefault="003F72FF" w:rsidP="003F72FF">
            <w:pPr>
              <w:jc w:val="left"/>
              <w:rPr>
                <w:rFonts w:cs="Arial"/>
                <w:color w:val="000000"/>
                <w:szCs w:val="22"/>
                <w:lang w:val="es-MX" w:eastAsia="es-MX"/>
              </w:rPr>
            </w:pPr>
          </w:p>
          <w:p w14:paraId="5AC8056E" w14:textId="77777777" w:rsidR="003F72FF" w:rsidRPr="00632CA8" w:rsidRDefault="003F72FF" w:rsidP="003F72FF">
            <w:pPr>
              <w:jc w:val="left"/>
              <w:rPr>
                <w:rFonts w:cs="Arial"/>
                <w:color w:val="000000"/>
                <w:szCs w:val="22"/>
                <w:lang w:val="es-MX" w:eastAsia="es-MX"/>
              </w:rPr>
            </w:pPr>
            <w:r w:rsidRPr="00632CA8">
              <w:rPr>
                <w:rFonts w:cs="Arial"/>
                <w:color w:val="000000"/>
                <w:szCs w:val="22"/>
                <w:lang w:val="es-MX" w:eastAsia="es-MX"/>
              </w:rPr>
              <w:t xml:space="preserve">Cuando opción de catálogo No. De Pagos = </w:t>
            </w:r>
            <w:r w:rsidR="00B01875" w:rsidRPr="00632CA8">
              <w:rPr>
                <w:rFonts w:cs="Arial"/>
                <w:color w:val="000000"/>
                <w:szCs w:val="22"/>
                <w:lang w:val="es-MX" w:eastAsia="es-MX"/>
              </w:rPr>
              <w:t>No. de pagos oferta automatica</w:t>
            </w:r>
            <w:r w:rsidRPr="00632CA8">
              <w:rPr>
                <w:rFonts w:cs="Arial"/>
                <w:color w:val="000000"/>
                <w:szCs w:val="22"/>
                <w:lang w:val="es-MX" w:eastAsia="es-MX"/>
              </w:rPr>
              <w:t xml:space="preserve">_3 entonces, se asigna el valor de la variable Tasa </w:t>
            </w:r>
            <w:r w:rsidR="00B01875" w:rsidRPr="00632CA8">
              <w:rPr>
                <w:rFonts w:cs="Arial"/>
                <w:color w:val="000000"/>
                <w:szCs w:val="22"/>
                <w:lang w:val="es-MX" w:eastAsia="es-MX"/>
              </w:rPr>
              <w:t>o</w:t>
            </w:r>
            <w:r w:rsidRPr="00632CA8">
              <w:rPr>
                <w:rFonts w:cs="Arial"/>
                <w:color w:val="000000"/>
                <w:szCs w:val="22"/>
                <w:lang w:val="es-MX" w:eastAsia="es-MX"/>
              </w:rPr>
              <w:t xml:space="preserve">ferta  </w:t>
            </w:r>
            <w:r w:rsidR="00B01875" w:rsidRPr="00632CA8">
              <w:rPr>
                <w:rFonts w:cs="Arial"/>
                <w:color w:val="000000"/>
                <w:szCs w:val="22"/>
                <w:lang w:val="es-MX" w:eastAsia="es-MX"/>
              </w:rPr>
              <w:t>a</w:t>
            </w:r>
            <w:r w:rsidRPr="00632CA8">
              <w:rPr>
                <w:rFonts w:cs="Arial"/>
                <w:color w:val="000000"/>
                <w:szCs w:val="22"/>
                <w:lang w:val="es-MX" w:eastAsia="es-MX"/>
              </w:rPr>
              <w:t>utomatica_3.</w:t>
            </w:r>
          </w:p>
          <w:p w14:paraId="468521B4" w14:textId="77777777" w:rsidR="003F72FF" w:rsidRPr="00632CA8" w:rsidRDefault="003F72FF" w:rsidP="003F72FF">
            <w:pPr>
              <w:jc w:val="left"/>
              <w:rPr>
                <w:rFonts w:cs="Arial"/>
                <w:color w:val="000000"/>
                <w:szCs w:val="22"/>
                <w:lang w:val="es-MX" w:eastAsia="es-MX"/>
              </w:rPr>
            </w:pPr>
          </w:p>
          <w:p w14:paraId="7C6AE0EF" w14:textId="77777777" w:rsidR="003F72FF" w:rsidRPr="00632CA8" w:rsidRDefault="003F72FF" w:rsidP="003F72FF">
            <w:pPr>
              <w:jc w:val="left"/>
              <w:rPr>
                <w:rFonts w:cs="Arial"/>
                <w:color w:val="000000"/>
                <w:szCs w:val="22"/>
                <w:lang w:val="es-MX" w:eastAsia="es-MX"/>
              </w:rPr>
            </w:pPr>
            <w:r w:rsidRPr="00632CA8">
              <w:rPr>
                <w:rFonts w:cs="Arial"/>
                <w:color w:val="000000"/>
                <w:szCs w:val="22"/>
                <w:lang w:val="es-MX" w:eastAsia="es-MX"/>
              </w:rPr>
              <w:t xml:space="preserve">Cuando opción de catálogo No. De Pagos = </w:t>
            </w:r>
            <w:r w:rsidR="00B01875" w:rsidRPr="00632CA8">
              <w:rPr>
                <w:rFonts w:cs="Arial"/>
                <w:color w:val="000000"/>
                <w:szCs w:val="22"/>
                <w:lang w:val="es-MX" w:eastAsia="es-MX"/>
              </w:rPr>
              <w:t>No. de pagos oferta automatica</w:t>
            </w:r>
            <w:r w:rsidRPr="00632CA8">
              <w:rPr>
                <w:rFonts w:cs="Arial"/>
                <w:color w:val="000000"/>
                <w:szCs w:val="22"/>
                <w:lang w:val="es-MX" w:eastAsia="es-MX"/>
              </w:rPr>
              <w:t xml:space="preserve">_4 entonces, se asigna el valor de la variable Tasa </w:t>
            </w:r>
            <w:r w:rsidR="00B01875" w:rsidRPr="00632CA8">
              <w:rPr>
                <w:rFonts w:cs="Arial"/>
                <w:color w:val="000000"/>
                <w:szCs w:val="22"/>
                <w:lang w:val="es-MX" w:eastAsia="es-MX"/>
              </w:rPr>
              <w:t>o</w:t>
            </w:r>
            <w:r w:rsidRPr="00632CA8">
              <w:rPr>
                <w:rFonts w:cs="Arial"/>
                <w:color w:val="000000"/>
                <w:szCs w:val="22"/>
                <w:lang w:val="es-MX" w:eastAsia="es-MX"/>
              </w:rPr>
              <w:t xml:space="preserve">ferta  </w:t>
            </w:r>
            <w:r w:rsidR="00B01875" w:rsidRPr="00632CA8">
              <w:rPr>
                <w:rFonts w:cs="Arial"/>
                <w:color w:val="000000"/>
                <w:szCs w:val="22"/>
                <w:lang w:val="es-MX" w:eastAsia="es-MX"/>
              </w:rPr>
              <w:t>a</w:t>
            </w:r>
            <w:r w:rsidRPr="00632CA8">
              <w:rPr>
                <w:rFonts w:cs="Arial"/>
                <w:color w:val="000000"/>
                <w:szCs w:val="22"/>
                <w:lang w:val="es-MX" w:eastAsia="es-MX"/>
              </w:rPr>
              <w:t>utomatica_4.</w:t>
            </w:r>
          </w:p>
          <w:p w14:paraId="2B443C44" w14:textId="77777777" w:rsidR="003F72FF" w:rsidRPr="00632CA8" w:rsidRDefault="003F72FF" w:rsidP="003F72FF">
            <w:pPr>
              <w:jc w:val="left"/>
              <w:rPr>
                <w:rFonts w:cs="Arial"/>
                <w:color w:val="000000"/>
                <w:szCs w:val="22"/>
                <w:lang w:val="es-MX" w:eastAsia="es-MX"/>
              </w:rPr>
            </w:pPr>
          </w:p>
        </w:tc>
      </w:tr>
      <w:tr w:rsidR="008F0C2D" w:rsidRPr="00632CA8" w14:paraId="0F768417" w14:textId="77777777" w:rsidTr="004B121B">
        <w:trPr>
          <w:trHeight w:val="300"/>
        </w:trPr>
        <w:tc>
          <w:tcPr>
            <w:tcW w:w="1838" w:type="dxa"/>
            <w:shd w:val="clear" w:color="auto" w:fill="auto"/>
            <w:noWrap/>
          </w:tcPr>
          <w:p w14:paraId="7B0F21D6" w14:textId="77777777" w:rsidR="008F0C2D" w:rsidRPr="00632CA8" w:rsidRDefault="008F0C2D" w:rsidP="004B121B">
            <w:pPr>
              <w:jc w:val="left"/>
              <w:rPr>
                <w:rFonts w:cs="Arial"/>
                <w:color w:val="000000"/>
                <w:szCs w:val="22"/>
                <w:lang w:val="es-MX" w:eastAsia="es-MX"/>
              </w:rPr>
            </w:pPr>
            <w:r w:rsidRPr="00632CA8">
              <w:rPr>
                <w:rFonts w:cs="Arial"/>
                <w:color w:val="000000"/>
                <w:szCs w:val="22"/>
                <w:lang w:val="es-MX" w:eastAsia="es-MX"/>
              </w:rPr>
              <w:lastRenderedPageBreak/>
              <w:t>Pago</w:t>
            </w:r>
          </w:p>
        </w:tc>
        <w:tc>
          <w:tcPr>
            <w:tcW w:w="7000" w:type="dxa"/>
          </w:tcPr>
          <w:p w14:paraId="0E92110C" w14:textId="77777777" w:rsidR="008F0C2D" w:rsidRPr="00632CA8" w:rsidRDefault="008F0C2D" w:rsidP="004B121B">
            <w:r w:rsidRPr="00632CA8">
              <w:t>El cálculo del Pago se obtiene de acuerdo a:</w:t>
            </w:r>
          </w:p>
          <w:p w14:paraId="14A4A80B" w14:textId="77777777" w:rsidR="008F0C2D" w:rsidRPr="00632CA8" w:rsidRDefault="008F0C2D" w:rsidP="004B121B">
            <w:pPr>
              <w:ind w:left="360"/>
            </w:pPr>
          </w:p>
          <w:p w14:paraId="0BCF67B2" w14:textId="77777777" w:rsidR="008F0C2D" w:rsidRPr="00632CA8" w:rsidRDefault="008F0C2D" w:rsidP="004B121B">
            <w:r w:rsidRPr="00632CA8">
              <w:t>Se requiere: Monto, Tasa, No. De Pagos.</w:t>
            </w:r>
          </w:p>
          <w:p w14:paraId="2EC9C5E5" w14:textId="77777777" w:rsidR="008F0C2D" w:rsidRPr="00632CA8" w:rsidRDefault="008F0C2D" w:rsidP="004B121B"/>
          <w:p w14:paraId="0DB9BECE" w14:textId="77777777" w:rsidR="008F0C2D" w:rsidRPr="00632CA8" w:rsidRDefault="008F0C2D" w:rsidP="004B121B">
            <w:r w:rsidRPr="00632CA8">
              <w:t>Frecuencia: su valor es 30</w:t>
            </w:r>
          </w:p>
          <w:p w14:paraId="29D9ABCB" w14:textId="77777777" w:rsidR="008F0C2D" w:rsidRPr="00632CA8" w:rsidRDefault="008F0C2D" w:rsidP="004B121B"/>
          <w:p w14:paraId="1EA0651D" w14:textId="77777777" w:rsidR="008F0C2D" w:rsidRPr="00632CA8" w:rsidRDefault="008F0C2D" w:rsidP="004B121B">
            <w:r w:rsidRPr="00632CA8">
              <w:t>Tasa del periodo: Cálculo (A).</w:t>
            </w:r>
          </w:p>
          <w:p w14:paraId="0A53BF43" w14:textId="77777777" w:rsidR="008F0C2D" w:rsidRPr="00632CA8" w:rsidRDefault="008F0C2D" w:rsidP="004B121B"/>
          <w:p w14:paraId="49DD29E2" w14:textId="77777777" w:rsidR="008F0C2D" w:rsidRPr="00632CA8" w:rsidRDefault="008F0C2D" w:rsidP="004B121B">
            <w:r w:rsidRPr="00632CA8">
              <w:t>Pago: Cálculo (B)</w:t>
            </w:r>
            <w:r w:rsidR="00DF2186" w:rsidRPr="00632CA8">
              <w:t>.</w:t>
            </w:r>
          </w:p>
          <w:p w14:paraId="449C93F3" w14:textId="77777777" w:rsidR="008F0C2D" w:rsidRPr="00632CA8" w:rsidRDefault="008F0C2D" w:rsidP="004B121B"/>
          <w:p w14:paraId="45E4AABE" w14:textId="77777777" w:rsidR="008F0C2D" w:rsidRPr="00632CA8" w:rsidRDefault="008F0C2D" w:rsidP="004B121B">
            <w:r w:rsidRPr="00632CA8">
              <w:t>Por lo tanto, primero se obtiene la Tasa del periodo:</w:t>
            </w:r>
          </w:p>
          <w:p w14:paraId="70771037" w14:textId="77777777" w:rsidR="008F0C2D" w:rsidRPr="00632CA8" w:rsidRDefault="008F0C2D" w:rsidP="004B121B"/>
          <w:p w14:paraId="22B5FBFA" w14:textId="77777777" w:rsidR="008F0C2D" w:rsidRPr="00632CA8" w:rsidRDefault="008F0C2D" w:rsidP="00B1298A">
            <w:pPr>
              <w:pStyle w:val="Prrafodelista"/>
              <w:numPr>
                <w:ilvl w:val="0"/>
                <w:numId w:val="11"/>
              </w:numPr>
            </w:pPr>
            <w:r w:rsidRPr="00632CA8">
              <w:t>Cálculo de Tasa del Periodo:</w:t>
            </w:r>
          </w:p>
          <w:p w14:paraId="3A90722C" w14:textId="77777777" w:rsidR="008F0C2D" w:rsidRPr="00632CA8" w:rsidRDefault="008F0C2D" w:rsidP="004B121B"/>
          <w:p w14:paraId="5278DF58" w14:textId="77777777" w:rsidR="008F0C2D" w:rsidRPr="00632CA8" w:rsidRDefault="008F0C2D" w:rsidP="004B121B">
            <w:pPr>
              <w:rPr>
                <w:rFonts w:ascii="Cambria Math" w:hAnsi="Cambria Math"/>
                <w:u w:val="single"/>
                <w:oMath/>
              </w:rPr>
            </w:pPr>
            <w:r w:rsidRPr="00632CA8">
              <w:t xml:space="preserve">            </w:t>
            </w:r>
            <m:oMath>
              <m:r>
                <w:rPr>
                  <w:rFonts w:ascii="Cambria Math" w:hAnsi="Cambria Math"/>
                </w:rPr>
                <m:t>Tasa del Periodo=</m:t>
              </m:r>
            </m:oMath>
            <w:r w:rsidRPr="00632CA8">
              <w:t xml:space="preserve">   </w:t>
            </w:r>
            <w:r w:rsidRPr="00632CA8">
              <w:rPr>
                <w:u w:val="single"/>
              </w:rPr>
              <w:t xml:space="preserve"> </w:t>
            </w:r>
            <m:oMath>
              <m:r>
                <w:rPr>
                  <w:rFonts w:ascii="Cambria Math" w:hAnsi="Cambria Math"/>
                  <w:u w:val="single"/>
                </w:rPr>
                <m:t xml:space="preserve"> Tasa x 1.16__</m:t>
              </m:r>
            </m:oMath>
          </w:p>
          <w:p w14:paraId="021D1940" w14:textId="77777777" w:rsidR="008F0C2D" w:rsidRPr="00632CA8" w:rsidRDefault="008F0C2D" w:rsidP="004B121B">
            <w:pPr>
              <w:rPr>
                <w:rFonts w:ascii="Cambria Math" w:hAnsi="Cambria Math"/>
                <w:oMath/>
              </w:rPr>
            </w:pPr>
            <m:oMathPara>
              <m:oMath>
                <m:r>
                  <w:rPr>
                    <w:rFonts w:ascii="Cambria Math" w:hAnsi="Cambria Math"/>
                  </w:rPr>
                  <m:t xml:space="preserve">   360  x  Frecuencia </m:t>
                </m:r>
              </m:oMath>
            </m:oMathPara>
          </w:p>
          <w:p w14:paraId="315E5D67" w14:textId="77777777" w:rsidR="008F0C2D" w:rsidRPr="00632CA8" w:rsidRDefault="008F0C2D" w:rsidP="004B121B"/>
          <w:p w14:paraId="0C321842" w14:textId="77777777" w:rsidR="008F0C2D" w:rsidRPr="00632CA8" w:rsidRDefault="008F0C2D" w:rsidP="004B121B">
            <w:r w:rsidRPr="00632CA8">
              <w:t>Entonces, se obtiene el Pago Oferta Automática:</w:t>
            </w:r>
          </w:p>
          <w:p w14:paraId="78D94C4D" w14:textId="77777777" w:rsidR="008F0C2D" w:rsidRPr="00632CA8" w:rsidRDefault="008F0C2D" w:rsidP="004B121B"/>
          <w:p w14:paraId="43512C3F" w14:textId="77777777" w:rsidR="008F0C2D" w:rsidRPr="00632CA8" w:rsidRDefault="008F0C2D" w:rsidP="00B1298A">
            <w:pPr>
              <w:pStyle w:val="Prrafodelista"/>
              <w:numPr>
                <w:ilvl w:val="0"/>
                <w:numId w:val="11"/>
              </w:numPr>
            </w:pPr>
            <w:r w:rsidRPr="00632CA8">
              <w:t>Cálculo de Pago Oferta Automática:</w:t>
            </w:r>
          </w:p>
          <w:p w14:paraId="1C1B338C" w14:textId="77777777" w:rsidR="008F0C2D" w:rsidRPr="00632CA8" w:rsidRDefault="008F0C2D" w:rsidP="004B121B"/>
          <w:p w14:paraId="5A954059" w14:textId="77777777" w:rsidR="00822B0E" w:rsidRPr="00632CA8" w:rsidRDefault="008F0C2D" w:rsidP="004B121B">
            <w:pPr>
              <w:jc w:val="left"/>
              <w:rPr>
                <w:rFonts w:cs="Arial"/>
                <w:sz w:val="20"/>
                <w:szCs w:val="22"/>
              </w:rPr>
            </w:pPr>
            <w:r w:rsidRPr="00632CA8">
              <w:rPr>
                <w:rFonts w:ascii="Cambria Math" w:hAnsi="Cambria Math" w:cs="Arial"/>
                <w:iCs/>
                <w:sz w:val="20"/>
                <w:szCs w:val="22"/>
              </w:rPr>
              <w:t xml:space="preserve">Pago Oferta Automática </w:t>
            </w:r>
            <w:r w:rsidRPr="00632CA8">
              <w:rPr>
                <w:rFonts w:cs="Arial"/>
                <w:sz w:val="20"/>
                <w:szCs w:val="22"/>
              </w:rPr>
              <w:t xml:space="preserve">= </w:t>
            </w:r>
          </w:p>
          <w:p w14:paraId="2AD282E8" w14:textId="77777777" w:rsidR="008F0C2D" w:rsidRPr="00632CA8" w:rsidRDefault="008F0C2D" w:rsidP="004B121B">
            <w:pPr>
              <w:jc w:val="left"/>
              <w:rPr>
                <w:rFonts w:cs="Arial"/>
                <w:szCs w:val="22"/>
              </w:rPr>
            </w:pPr>
            <m:oMath>
              <m:r>
                <m:rPr>
                  <m:sty m:val="p"/>
                </m:rPr>
                <w:rPr>
                  <w:rFonts w:ascii="Cambria Math" w:hAnsi="Cambria Math"/>
                  <w:sz w:val="20"/>
                </w:rPr>
                <m:t xml:space="preserve">Monto Oferta Automática </m:t>
              </m:r>
            </m:oMath>
            <w:r w:rsidR="00822B0E" w:rsidRPr="00632CA8">
              <w:rPr>
                <w:rFonts w:cs="Arial"/>
                <w:sz w:val="20"/>
              </w:rPr>
              <w:t xml:space="preserve"> x  </w:t>
            </w:r>
            <w:r w:rsidRPr="00632CA8">
              <w:rPr>
                <w:rFonts w:cs="Arial"/>
                <w:sz w:val="20"/>
                <w:szCs w:val="22"/>
                <w:u w:val="single"/>
              </w:rPr>
              <w:t xml:space="preserve"> </w:t>
            </w:r>
            <m:oMath>
              <m:d>
                <m:dPr>
                  <m:ctrlPr>
                    <w:rPr>
                      <w:rFonts w:ascii="Cambria Math" w:hAnsi="Cambria Math" w:cs="Arial"/>
                      <w:i/>
                      <w:sz w:val="20"/>
                      <w:szCs w:val="22"/>
                      <w:u w:val="single"/>
                    </w:rPr>
                  </m:ctrlPr>
                </m:dPr>
                <m:e>
                  <m:r>
                    <w:rPr>
                      <w:rFonts w:ascii="Cambria Math" w:hAnsi="Cambria Math" w:cs="Arial"/>
                      <w:sz w:val="20"/>
                      <w:szCs w:val="22"/>
                      <w:u w:val="single"/>
                    </w:rPr>
                    <m:t>Tasa</m:t>
                  </m:r>
                  <m:r>
                    <m:rPr>
                      <m:sty m:val="p"/>
                    </m:rPr>
                    <w:rPr>
                      <w:rFonts w:ascii="Cambria Math" w:hAnsi="Cambria Math" w:cs="Arial"/>
                      <w:sz w:val="20"/>
                      <w:szCs w:val="22"/>
                      <w:u w:val="single"/>
                    </w:rPr>
                    <m:t xml:space="preserve"> </m:t>
                  </m:r>
                  <m:r>
                    <w:rPr>
                      <w:rFonts w:ascii="Cambria Math" w:hAnsi="Cambria Math" w:cs="Arial"/>
                      <w:sz w:val="20"/>
                      <w:szCs w:val="22"/>
                      <w:u w:val="single"/>
                    </w:rPr>
                    <m:t>del Periodo</m:t>
                  </m:r>
                  <m:r>
                    <m:rPr>
                      <m:sty m:val="p"/>
                    </m:rPr>
                    <w:rPr>
                      <w:rFonts w:ascii="Cambria Math" w:hAnsi="Cambria Math" w:cs="Arial"/>
                      <w:sz w:val="20"/>
                      <w:szCs w:val="22"/>
                      <w:u w:val="single"/>
                    </w:rPr>
                    <m:t xml:space="preserve"> </m:t>
                  </m:r>
                  <m:sSup>
                    <m:sSupPr>
                      <m:ctrlPr>
                        <w:rPr>
                          <w:rFonts w:ascii="Cambria Math" w:hAnsi="Cambria Math" w:cs="Arial"/>
                          <w:sz w:val="20"/>
                          <w:szCs w:val="22"/>
                          <w:u w:val="single"/>
                        </w:rPr>
                      </m:ctrlPr>
                    </m:sSupPr>
                    <m:e>
                      <m:d>
                        <m:dPr>
                          <m:ctrlPr>
                            <w:rPr>
                              <w:rFonts w:ascii="Cambria Math" w:hAnsi="Cambria Math" w:cs="Arial"/>
                              <w:sz w:val="20"/>
                              <w:szCs w:val="22"/>
                              <w:u w:val="single"/>
                            </w:rPr>
                          </m:ctrlPr>
                        </m:dPr>
                        <m:e>
                          <m:r>
                            <m:rPr>
                              <m:sty m:val="p"/>
                            </m:rPr>
                            <w:rPr>
                              <w:rFonts w:ascii="Cambria Math" w:hAnsi="Cambria Math" w:cs="Arial"/>
                              <w:sz w:val="20"/>
                              <w:szCs w:val="22"/>
                              <w:u w:val="single"/>
                            </w:rPr>
                            <m:t>1+</m:t>
                          </m:r>
                          <m:r>
                            <w:rPr>
                              <w:rFonts w:ascii="Cambria Math" w:hAnsi="Cambria Math" w:cs="Arial"/>
                              <w:sz w:val="20"/>
                              <w:szCs w:val="22"/>
                              <w:u w:val="single"/>
                            </w:rPr>
                            <m:t>Tasa</m:t>
                          </m:r>
                          <m:r>
                            <m:rPr>
                              <m:sty m:val="p"/>
                            </m:rPr>
                            <w:rPr>
                              <w:rFonts w:ascii="Cambria Math" w:hAnsi="Cambria Math" w:cs="Arial"/>
                              <w:sz w:val="20"/>
                              <w:szCs w:val="22"/>
                              <w:u w:val="single"/>
                            </w:rPr>
                            <m:t xml:space="preserve"> de periodo</m:t>
                          </m:r>
                        </m:e>
                      </m:d>
                    </m:e>
                    <m:sup>
                      <m:r>
                        <w:rPr>
                          <w:rFonts w:ascii="Cambria Math" w:hAnsi="Cambria Math" w:cs="Arial"/>
                          <w:sz w:val="20"/>
                          <w:szCs w:val="22"/>
                          <w:u w:val="single"/>
                        </w:rPr>
                        <m:t>Plazo</m:t>
                      </m:r>
                    </m:sup>
                  </m:sSup>
                </m:e>
              </m:d>
              <m:r>
                <m:rPr>
                  <m:sty m:val="p"/>
                </m:rPr>
                <w:rPr>
                  <w:rFonts w:ascii="Cambria Math" w:hAnsi="Cambria Math" w:cs="Arial"/>
                  <w:sz w:val="20"/>
                  <w:szCs w:val="22"/>
                  <w:u w:val="single"/>
                </w:rPr>
                <m:t xml:space="preserve"> </m:t>
              </m:r>
            </m:oMath>
          </w:p>
          <w:p w14:paraId="68F4B953" w14:textId="77777777" w:rsidR="008F0C2D" w:rsidRPr="00632CA8" w:rsidRDefault="00E10C78" w:rsidP="00822B0E">
            <w:pPr>
              <w:rPr>
                <w:sz w:val="16"/>
                <w:szCs w:val="22"/>
              </w:rPr>
            </w:pPr>
            <m:oMathPara>
              <m:oMath>
                <m:sSup>
                  <m:sSupPr>
                    <m:ctrlPr>
                      <w:rPr>
                        <w:rFonts w:ascii="Cambria Math" w:hAnsi="Cambria Math" w:cs="Arial"/>
                        <w:szCs w:val="22"/>
                      </w:rPr>
                    </m:ctrlPr>
                  </m:sSupPr>
                  <m:e>
                    <m:r>
                      <w:rPr>
                        <w:rFonts w:ascii="Cambria Math" w:hAnsi="Cambria Math" w:cs="Arial"/>
                        <w:szCs w:val="22"/>
                      </w:rPr>
                      <m:t xml:space="preserve">                                         </m:t>
                    </m:r>
                    <m:d>
                      <m:dPr>
                        <m:ctrlPr>
                          <w:rPr>
                            <w:rFonts w:ascii="Cambria Math" w:hAnsi="Cambria Math" w:cs="Arial"/>
                            <w:szCs w:val="22"/>
                          </w:rPr>
                        </m:ctrlPr>
                      </m:dPr>
                      <m:e>
                        <m:r>
                          <w:rPr>
                            <w:rFonts w:ascii="Cambria Math" w:hAnsi="Cambria Math" w:cs="Arial"/>
                            <w:szCs w:val="22"/>
                          </w:rPr>
                          <m:t>1+Tasa del periodo</m:t>
                        </m:r>
                      </m:e>
                    </m:d>
                  </m:e>
                  <m:sup>
                    <m:r>
                      <w:rPr>
                        <w:rFonts w:ascii="Cambria Math" w:hAnsi="Cambria Math" w:cs="Arial"/>
                        <w:szCs w:val="22"/>
                      </w:rPr>
                      <m:t>Plazo-1</m:t>
                    </m:r>
                  </m:sup>
                </m:sSup>
                <m:r>
                  <w:rPr>
                    <w:rFonts w:ascii="Cambria Math" w:hAnsi="Cambria Math" w:cs="Arial"/>
                    <w:szCs w:val="22"/>
                  </w:rPr>
                  <m:t>)</m:t>
                </m:r>
              </m:oMath>
            </m:oMathPara>
          </w:p>
        </w:tc>
      </w:tr>
    </w:tbl>
    <w:p w14:paraId="50B61F27" w14:textId="77777777" w:rsidR="008F0C2D" w:rsidRPr="00632CA8" w:rsidRDefault="008F0C2D" w:rsidP="00AE30F9"/>
    <w:p w14:paraId="75D5E8DE" w14:textId="77777777" w:rsidR="00032E69" w:rsidRPr="00632CA8" w:rsidRDefault="00032E69" w:rsidP="00AE30F9">
      <w:r w:rsidRPr="00632CA8">
        <w:t xml:space="preserve">Cuando la opción “Nueva Oferta” sea seleccionada, el campo Monto y Catálogo No. De Pagos son obligatorios. </w:t>
      </w:r>
    </w:p>
    <w:p w14:paraId="2A53745A" w14:textId="77777777" w:rsidR="000F4C7E" w:rsidRPr="00632CA8" w:rsidRDefault="000F4C7E" w:rsidP="00397640">
      <w:pPr>
        <w:pStyle w:val="Estilo4"/>
      </w:pPr>
      <w:bookmarkStart w:id="29" w:name="_Toc515878291"/>
      <w:r w:rsidRPr="00632CA8">
        <w:t>Tabla de ofertas Máximas.</w:t>
      </w:r>
      <w:bookmarkEnd w:id="29"/>
      <w:r w:rsidRPr="00632CA8">
        <w:t xml:space="preserve"> </w:t>
      </w:r>
    </w:p>
    <w:p w14:paraId="5EA36328" w14:textId="77777777" w:rsidR="000F4C7E" w:rsidRPr="00632CA8" w:rsidRDefault="000F4C7E" w:rsidP="000F4C7E"/>
    <w:p w14:paraId="3D1FD3CB" w14:textId="77777777" w:rsidR="000F4C7E" w:rsidRPr="00632CA8" w:rsidRDefault="000F4C7E" w:rsidP="000F4C7E">
      <w:r w:rsidRPr="00632CA8">
        <w:t xml:space="preserve">Como usuario Administrador quiero visualizar la tabla de ofertas máximas definidas en el layout de Prospección para ofrecer los créditos.  </w:t>
      </w:r>
    </w:p>
    <w:p w14:paraId="090CD98F" w14:textId="77777777" w:rsidR="000F4C7E" w:rsidRPr="00632CA8" w:rsidRDefault="000F4C7E" w:rsidP="000F4C7E"/>
    <w:p w14:paraId="4D02E903" w14:textId="77777777" w:rsidR="000F4C7E" w:rsidRPr="00632CA8" w:rsidRDefault="000F4C7E" w:rsidP="000F4C7E">
      <w:r w:rsidRPr="00632CA8">
        <w:t>La pantalla muestra:</w:t>
      </w:r>
    </w:p>
    <w:p w14:paraId="03B1FC6C" w14:textId="77777777" w:rsidR="000F4C7E" w:rsidRPr="00632CA8" w:rsidRDefault="000F4C7E" w:rsidP="000F4C7E"/>
    <w:p w14:paraId="5E2D7707" w14:textId="77777777" w:rsidR="008F0C2D" w:rsidRPr="00632CA8" w:rsidRDefault="000F4C7E" w:rsidP="00AE30F9">
      <w:r w:rsidRPr="00632CA8">
        <w:rPr>
          <w:noProof/>
          <w:lang w:val="es-MX" w:eastAsia="es-MX"/>
        </w:rPr>
        <w:lastRenderedPageBreak/>
        <w:drawing>
          <wp:inline distT="0" distB="0" distL="0" distR="0" wp14:anchorId="7271AD75" wp14:editId="0E1865C1">
            <wp:extent cx="5400000" cy="1236753"/>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1236753"/>
                    </a:xfrm>
                    <a:prstGeom prst="rect">
                      <a:avLst/>
                    </a:prstGeom>
                    <a:noFill/>
                  </pic:spPr>
                </pic:pic>
              </a:graphicData>
            </a:graphic>
          </wp:inline>
        </w:drawing>
      </w:r>
    </w:p>
    <w:p w14:paraId="113C1F70" w14:textId="77777777" w:rsidR="008F0C2D" w:rsidRPr="00632CA8" w:rsidRDefault="008F0C2D" w:rsidP="00AE30F9"/>
    <w:p w14:paraId="4A8EC1A3" w14:textId="77777777" w:rsidR="00707D10" w:rsidRPr="00632CA8" w:rsidRDefault="00707D10" w:rsidP="00707D10">
      <w:r w:rsidRPr="00632CA8">
        <w:t>La tabla Máxima muestra lo siguiente:</w:t>
      </w:r>
    </w:p>
    <w:p w14:paraId="61A75BA9" w14:textId="77777777" w:rsidR="001D2D8B" w:rsidRPr="00632CA8" w:rsidRDefault="001D2D8B" w:rsidP="00707D10"/>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1838"/>
        <w:gridCol w:w="7000"/>
      </w:tblGrid>
      <w:tr w:rsidR="001D2D8B" w:rsidRPr="00632CA8" w14:paraId="32C4093D" w14:textId="77777777" w:rsidTr="004B121B">
        <w:trPr>
          <w:trHeight w:val="300"/>
        </w:trPr>
        <w:tc>
          <w:tcPr>
            <w:tcW w:w="1838" w:type="dxa"/>
            <w:shd w:val="clear" w:color="auto" w:fill="A6A6A6" w:themeFill="background1" w:themeFillShade="A6"/>
            <w:noWrap/>
            <w:vAlign w:val="bottom"/>
          </w:tcPr>
          <w:p w14:paraId="6C744D3D"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Columna</w:t>
            </w:r>
          </w:p>
        </w:tc>
        <w:tc>
          <w:tcPr>
            <w:tcW w:w="7000" w:type="dxa"/>
            <w:shd w:val="clear" w:color="auto" w:fill="A6A6A6" w:themeFill="background1" w:themeFillShade="A6"/>
          </w:tcPr>
          <w:p w14:paraId="44C41E1D"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Descripción</w:t>
            </w:r>
          </w:p>
        </w:tc>
      </w:tr>
      <w:tr w:rsidR="001D2D8B" w:rsidRPr="00632CA8" w14:paraId="03F56C85" w14:textId="77777777" w:rsidTr="004B121B">
        <w:trPr>
          <w:trHeight w:val="300"/>
        </w:trPr>
        <w:tc>
          <w:tcPr>
            <w:tcW w:w="1838" w:type="dxa"/>
            <w:shd w:val="clear" w:color="auto" w:fill="auto"/>
            <w:noWrap/>
            <w:vAlign w:val="bottom"/>
          </w:tcPr>
          <w:p w14:paraId="25A346AC"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Radio button</w:t>
            </w:r>
          </w:p>
        </w:tc>
        <w:tc>
          <w:tcPr>
            <w:tcW w:w="7000" w:type="dxa"/>
          </w:tcPr>
          <w:p w14:paraId="03DB0257"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Opción para seleccionar una oferta. Al ser seleccionada excluye a las demás ofertas.</w:t>
            </w:r>
          </w:p>
        </w:tc>
      </w:tr>
      <w:tr w:rsidR="001D2D8B" w:rsidRPr="00632CA8" w14:paraId="0047CA6D" w14:textId="77777777" w:rsidTr="004B121B">
        <w:trPr>
          <w:trHeight w:val="300"/>
        </w:trPr>
        <w:tc>
          <w:tcPr>
            <w:tcW w:w="1838" w:type="dxa"/>
            <w:shd w:val="clear" w:color="auto" w:fill="auto"/>
            <w:noWrap/>
            <w:vAlign w:val="bottom"/>
          </w:tcPr>
          <w:p w14:paraId="7950E488" w14:textId="77777777" w:rsidR="001D2D8B" w:rsidRPr="00632CA8" w:rsidRDefault="00653714" w:rsidP="004B121B">
            <w:pPr>
              <w:jc w:val="left"/>
              <w:rPr>
                <w:rFonts w:cs="Arial"/>
                <w:color w:val="000000"/>
                <w:szCs w:val="22"/>
                <w:lang w:val="es-MX" w:eastAsia="es-MX"/>
              </w:rPr>
            </w:pPr>
            <w:r w:rsidRPr="00632CA8">
              <w:rPr>
                <w:rFonts w:cs="Arial"/>
                <w:color w:val="000000"/>
                <w:szCs w:val="22"/>
                <w:lang w:val="es-MX" w:eastAsia="es-MX"/>
              </w:rPr>
              <w:t>No.</w:t>
            </w:r>
          </w:p>
        </w:tc>
        <w:tc>
          <w:tcPr>
            <w:tcW w:w="7000" w:type="dxa"/>
          </w:tcPr>
          <w:p w14:paraId="2F5C3AC8"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Muestra la etiqueta “Incremento</w:t>
            </w:r>
            <w:r w:rsidRPr="00632CA8">
              <w:t xml:space="preserve">. </w:t>
            </w:r>
          </w:p>
        </w:tc>
      </w:tr>
      <w:tr w:rsidR="00DF2186" w:rsidRPr="00632CA8" w14:paraId="0FF8174F" w14:textId="77777777" w:rsidTr="004B121B">
        <w:trPr>
          <w:trHeight w:val="300"/>
        </w:trPr>
        <w:tc>
          <w:tcPr>
            <w:tcW w:w="1838" w:type="dxa"/>
            <w:shd w:val="clear" w:color="auto" w:fill="auto"/>
            <w:noWrap/>
            <w:vAlign w:val="bottom"/>
            <w:hideMark/>
          </w:tcPr>
          <w:p w14:paraId="5D2D5AD0"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Monto</w:t>
            </w:r>
          </w:p>
        </w:tc>
        <w:tc>
          <w:tcPr>
            <w:tcW w:w="7000" w:type="dxa"/>
          </w:tcPr>
          <w:p w14:paraId="3001C5A4" w14:textId="77777777" w:rsidR="00DF2186" w:rsidRPr="00632CA8" w:rsidRDefault="00DF2186" w:rsidP="00DF2186">
            <w:pPr>
              <w:jc w:val="left"/>
            </w:pPr>
            <w:r w:rsidRPr="00632CA8">
              <w:t>Muestra el valor de las variables:</w:t>
            </w:r>
          </w:p>
          <w:p w14:paraId="4F07F1E7" w14:textId="77777777" w:rsidR="00DF2186" w:rsidRPr="00632CA8" w:rsidRDefault="00DF2186" w:rsidP="00DF2186">
            <w:pPr>
              <w:jc w:val="left"/>
            </w:pPr>
          </w:p>
          <w:p w14:paraId="7ED81623"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Monto oferta automatica maxima_1</w:t>
            </w:r>
          </w:p>
          <w:p w14:paraId="42D63A25" w14:textId="77777777" w:rsidR="00DF2186" w:rsidRPr="00632CA8" w:rsidRDefault="00DF2186" w:rsidP="00DF2186">
            <w:pPr>
              <w:jc w:val="left"/>
            </w:pPr>
            <w:r w:rsidRPr="00632CA8">
              <w:rPr>
                <w:rFonts w:cs="Arial"/>
                <w:color w:val="000000"/>
                <w:szCs w:val="22"/>
                <w:lang w:val="es-MX" w:eastAsia="es-MX"/>
              </w:rPr>
              <w:t>Monto oferta automatica maxima_2</w:t>
            </w:r>
          </w:p>
          <w:p w14:paraId="2F8179FB" w14:textId="77777777" w:rsidR="00DF2186" w:rsidRPr="00632CA8" w:rsidRDefault="00DF2186" w:rsidP="00DF2186">
            <w:pPr>
              <w:jc w:val="left"/>
            </w:pPr>
            <w:r w:rsidRPr="00632CA8">
              <w:rPr>
                <w:rFonts w:cs="Arial"/>
                <w:color w:val="000000"/>
                <w:szCs w:val="22"/>
                <w:lang w:val="es-MX" w:eastAsia="es-MX"/>
              </w:rPr>
              <w:t>Monto oferta automatica maxima_3</w:t>
            </w:r>
          </w:p>
          <w:p w14:paraId="1531522D"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Monto oferta automatica maxima_4</w:t>
            </w:r>
          </w:p>
          <w:p w14:paraId="202A4079" w14:textId="77777777" w:rsidR="00DF2186" w:rsidRPr="00632CA8" w:rsidRDefault="00DF2186" w:rsidP="00DF2186">
            <w:pPr>
              <w:jc w:val="left"/>
              <w:rPr>
                <w:rFonts w:cs="Arial"/>
                <w:color w:val="000000"/>
                <w:szCs w:val="22"/>
                <w:lang w:val="es-MX" w:eastAsia="es-MX"/>
              </w:rPr>
            </w:pPr>
          </w:p>
        </w:tc>
      </w:tr>
      <w:tr w:rsidR="00DF2186" w:rsidRPr="00632CA8" w14:paraId="45DCEEAB" w14:textId="77777777" w:rsidTr="004B121B">
        <w:trPr>
          <w:trHeight w:val="300"/>
        </w:trPr>
        <w:tc>
          <w:tcPr>
            <w:tcW w:w="1838" w:type="dxa"/>
            <w:shd w:val="clear" w:color="auto" w:fill="auto"/>
            <w:noWrap/>
            <w:vAlign w:val="bottom"/>
            <w:hideMark/>
          </w:tcPr>
          <w:p w14:paraId="3BA2F1C3"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No. De Pagos</w:t>
            </w:r>
          </w:p>
        </w:tc>
        <w:tc>
          <w:tcPr>
            <w:tcW w:w="7000" w:type="dxa"/>
          </w:tcPr>
          <w:p w14:paraId="7521AB4A" w14:textId="77777777" w:rsidR="00DF2186" w:rsidRPr="00632CA8" w:rsidRDefault="00DF2186" w:rsidP="00DF2186">
            <w:pPr>
              <w:jc w:val="left"/>
            </w:pPr>
            <w:r w:rsidRPr="00632CA8">
              <w:t>Muestra el valor de las variables:</w:t>
            </w:r>
          </w:p>
          <w:p w14:paraId="27B533D7" w14:textId="77777777" w:rsidR="00DF2186" w:rsidRPr="00632CA8" w:rsidRDefault="00DF2186" w:rsidP="00DF2186">
            <w:pPr>
              <w:jc w:val="left"/>
            </w:pPr>
          </w:p>
          <w:p w14:paraId="6D927F9E"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 xml:space="preserve">No. de pagos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_1</w:t>
            </w:r>
          </w:p>
          <w:p w14:paraId="2836B94D" w14:textId="77777777" w:rsidR="00DF2186" w:rsidRPr="00632CA8" w:rsidRDefault="00DF2186" w:rsidP="00DF2186">
            <w:pPr>
              <w:jc w:val="left"/>
            </w:pPr>
            <w:r w:rsidRPr="00632CA8">
              <w:rPr>
                <w:rFonts w:cs="Arial"/>
                <w:color w:val="000000"/>
                <w:szCs w:val="22"/>
                <w:lang w:val="es-MX" w:eastAsia="es-MX"/>
              </w:rPr>
              <w:t xml:space="preserve">No. de pagos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_2</w:t>
            </w:r>
          </w:p>
          <w:p w14:paraId="566F7DD6" w14:textId="77777777" w:rsidR="00DF2186" w:rsidRPr="00632CA8" w:rsidRDefault="00DF2186" w:rsidP="00DF2186">
            <w:pPr>
              <w:jc w:val="left"/>
            </w:pPr>
            <w:r w:rsidRPr="00632CA8">
              <w:rPr>
                <w:rFonts w:cs="Arial"/>
                <w:color w:val="000000"/>
                <w:szCs w:val="22"/>
                <w:lang w:val="es-MX" w:eastAsia="es-MX"/>
              </w:rPr>
              <w:t xml:space="preserve">No. de pagos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_3</w:t>
            </w:r>
          </w:p>
          <w:p w14:paraId="0E3B63CC"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 xml:space="preserve">No. de pagos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_4</w:t>
            </w:r>
          </w:p>
          <w:p w14:paraId="17702F8D" w14:textId="77777777" w:rsidR="009565BF" w:rsidRPr="00632CA8" w:rsidRDefault="009565BF" w:rsidP="00DF2186">
            <w:pPr>
              <w:jc w:val="left"/>
              <w:rPr>
                <w:rFonts w:cs="Arial"/>
                <w:color w:val="000000"/>
                <w:szCs w:val="22"/>
                <w:lang w:val="es-MX" w:eastAsia="es-MX"/>
              </w:rPr>
            </w:pPr>
          </w:p>
        </w:tc>
      </w:tr>
      <w:tr w:rsidR="00DF2186" w:rsidRPr="00632CA8" w14:paraId="13114371" w14:textId="77777777" w:rsidTr="004B121B">
        <w:trPr>
          <w:trHeight w:val="300"/>
        </w:trPr>
        <w:tc>
          <w:tcPr>
            <w:tcW w:w="1838" w:type="dxa"/>
            <w:shd w:val="clear" w:color="auto" w:fill="auto"/>
            <w:noWrap/>
            <w:vAlign w:val="bottom"/>
            <w:hideMark/>
          </w:tcPr>
          <w:p w14:paraId="47BCE3AC"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Tasa</w:t>
            </w:r>
          </w:p>
        </w:tc>
        <w:tc>
          <w:tcPr>
            <w:tcW w:w="7000" w:type="dxa"/>
          </w:tcPr>
          <w:p w14:paraId="34771740" w14:textId="77777777" w:rsidR="00DF2186" w:rsidRPr="00632CA8" w:rsidRDefault="00DF2186" w:rsidP="00DF2186">
            <w:pPr>
              <w:jc w:val="left"/>
            </w:pPr>
            <w:r w:rsidRPr="00632CA8">
              <w:t>Muestra el valor de las variables:</w:t>
            </w:r>
          </w:p>
          <w:p w14:paraId="57C3BCF4" w14:textId="77777777" w:rsidR="00DF2186" w:rsidRPr="00632CA8" w:rsidRDefault="00DF2186" w:rsidP="00DF2186">
            <w:pPr>
              <w:jc w:val="left"/>
            </w:pPr>
          </w:p>
          <w:p w14:paraId="0B34BA28"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 xml:space="preserve">Tasa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_1</w:t>
            </w:r>
          </w:p>
          <w:p w14:paraId="00D63806" w14:textId="77777777" w:rsidR="00DF2186" w:rsidRPr="00632CA8" w:rsidRDefault="00DF2186" w:rsidP="00DF2186">
            <w:pPr>
              <w:jc w:val="left"/>
            </w:pPr>
            <w:r w:rsidRPr="00632CA8">
              <w:rPr>
                <w:rFonts w:cs="Arial"/>
                <w:color w:val="000000"/>
                <w:szCs w:val="22"/>
                <w:lang w:val="es-MX" w:eastAsia="es-MX"/>
              </w:rPr>
              <w:t xml:space="preserve">Tasa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_2</w:t>
            </w:r>
          </w:p>
          <w:p w14:paraId="352FE717" w14:textId="77777777" w:rsidR="00DF2186" w:rsidRPr="00632CA8" w:rsidRDefault="00DF2186" w:rsidP="00DF2186">
            <w:pPr>
              <w:jc w:val="left"/>
            </w:pPr>
            <w:r w:rsidRPr="00632CA8">
              <w:rPr>
                <w:rFonts w:cs="Arial"/>
                <w:color w:val="000000"/>
                <w:szCs w:val="22"/>
                <w:lang w:val="es-MX" w:eastAsia="es-MX"/>
              </w:rPr>
              <w:t xml:space="preserve">Tasa oferta </w:t>
            </w:r>
            <w:r w:rsidR="00A94CFB" w:rsidRPr="00632CA8">
              <w:rPr>
                <w:rFonts w:cs="Arial"/>
                <w:color w:val="000000"/>
                <w:szCs w:val="22"/>
                <w:lang w:val="es-MX" w:eastAsia="es-MX"/>
              </w:rPr>
              <w:t xml:space="preserve">automatica </w:t>
            </w:r>
            <w:r w:rsidR="002C7258" w:rsidRPr="00632CA8">
              <w:rPr>
                <w:rFonts w:cs="Arial"/>
                <w:color w:val="000000"/>
                <w:szCs w:val="22"/>
                <w:lang w:val="es-MX" w:eastAsia="es-MX"/>
              </w:rPr>
              <w:t>maxima</w:t>
            </w:r>
            <w:r w:rsidRPr="00632CA8">
              <w:rPr>
                <w:rFonts w:cs="Arial"/>
                <w:color w:val="000000"/>
                <w:szCs w:val="22"/>
                <w:lang w:val="es-MX" w:eastAsia="es-MX"/>
              </w:rPr>
              <w:t>_3</w:t>
            </w:r>
          </w:p>
          <w:p w14:paraId="09C13DF1" w14:textId="77777777" w:rsidR="00DF2186" w:rsidRPr="00632CA8" w:rsidRDefault="00DF2186" w:rsidP="00DF2186">
            <w:pPr>
              <w:jc w:val="left"/>
              <w:rPr>
                <w:rFonts w:cs="Arial"/>
                <w:color w:val="000000"/>
                <w:szCs w:val="22"/>
                <w:lang w:val="es-MX" w:eastAsia="es-MX"/>
              </w:rPr>
            </w:pPr>
            <w:r w:rsidRPr="00632CA8">
              <w:rPr>
                <w:rFonts w:cs="Arial"/>
                <w:color w:val="000000"/>
                <w:szCs w:val="22"/>
                <w:lang w:val="es-MX" w:eastAsia="es-MX"/>
              </w:rPr>
              <w:t>Tasa oferta automatica</w:t>
            </w:r>
            <w:r w:rsidR="002C7258" w:rsidRPr="00632CA8">
              <w:rPr>
                <w:rFonts w:cs="Arial"/>
                <w:color w:val="000000"/>
                <w:szCs w:val="22"/>
                <w:lang w:val="es-MX" w:eastAsia="es-MX"/>
              </w:rPr>
              <w:t xml:space="preserve"> maxima</w:t>
            </w:r>
            <w:r w:rsidRPr="00632CA8">
              <w:rPr>
                <w:rFonts w:cs="Arial"/>
                <w:color w:val="000000"/>
                <w:szCs w:val="22"/>
                <w:lang w:val="es-MX" w:eastAsia="es-MX"/>
              </w:rPr>
              <w:t>_4</w:t>
            </w:r>
          </w:p>
          <w:p w14:paraId="55720AB2" w14:textId="77777777" w:rsidR="00DF2186" w:rsidRPr="00632CA8" w:rsidRDefault="00DF2186" w:rsidP="00DF2186">
            <w:pPr>
              <w:jc w:val="left"/>
              <w:rPr>
                <w:rFonts w:cs="Arial"/>
                <w:color w:val="000000"/>
                <w:szCs w:val="22"/>
                <w:lang w:val="es-MX" w:eastAsia="es-MX"/>
              </w:rPr>
            </w:pPr>
          </w:p>
        </w:tc>
      </w:tr>
      <w:tr w:rsidR="001D2D8B" w:rsidRPr="00632CA8" w14:paraId="2C2ECB79" w14:textId="77777777" w:rsidTr="004B121B">
        <w:trPr>
          <w:trHeight w:val="300"/>
        </w:trPr>
        <w:tc>
          <w:tcPr>
            <w:tcW w:w="1838" w:type="dxa"/>
            <w:shd w:val="clear" w:color="auto" w:fill="auto"/>
            <w:noWrap/>
            <w:vAlign w:val="bottom"/>
            <w:hideMark/>
          </w:tcPr>
          <w:p w14:paraId="18551015"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Pago</w:t>
            </w:r>
          </w:p>
        </w:tc>
        <w:tc>
          <w:tcPr>
            <w:tcW w:w="7000" w:type="dxa"/>
          </w:tcPr>
          <w:p w14:paraId="1256BACA" w14:textId="77777777" w:rsidR="00A94CFB" w:rsidRPr="00632CA8" w:rsidRDefault="00A94CFB" w:rsidP="00A94CFB">
            <w:pPr>
              <w:jc w:val="left"/>
            </w:pPr>
            <w:r w:rsidRPr="00632CA8">
              <w:t>Muestra el valor de las variables:</w:t>
            </w:r>
          </w:p>
          <w:p w14:paraId="2448A3F6" w14:textId="77777777" w:rsidR="00A94CFB" w:rsidRPr="00632CA8" w:rsidRDefault="00A94CFB" w:rsidP="00A94CFB">
            <w:pPr>
              <w:jc w:val="left"/>
            </w:pPr>
          </w:p>
          <w:p w14:paraId="11C6E046" w14:textId="77777777" w:rsidR="00A94CFB" w:rsidRPr="00632CA8" w:rsidRDefault="00A94CFB" w:rsidP="00A94CFB">
            <w:pPr>
              <w:jc w:val="left"/>
              <w:rPr>
                <w:rFonts w:cs="Arial"/>
                <w:color w:val="000000"/>
                <w:szCs w:val="22"/>
                <w:lang w:val="es-MX" w:eastAsia="es-MX"/>
              </w:rPr>
            </w:pPr>
            <w:r w:rsidRPr="00632CA8">
              <w:rPr>
                <w:rFonts w:cs="Arial"/>
                <w:color w:val="000000"/>
                <w:szCs w:val="22"/>
                <w:lang w:val="es-MX" w:eastAsia="es-MX"/>
              </w:rPr>
              <w:t>Pago oferta automatica maxima_1</w:t>
            </w:r>
          </w:p>
          <w:p w14:paraId="159690FC" w14:textId="77777777" w:rsidR="00A94CFB" w:rsidRPr="00632CA8" w:rsidRDefault="00A94CFB" w:rsidP="00A94CFB">
            <w:pPr>
              <w:jc w:val="left"/>
            </w:pPr>
            <w:r w:rsidRPr="00632CA8">
              <w:rPr>
                <w:rFonts w:cs="Arial"/>
                <w:color w:val="000000"/>
                <w:szCs w:val="22"/>
                <w:lang w:val="es-MX" w:eastAsia="es-MX"/>
              </w:rPr>
              <w:t>Pago oferta automatica maxima_2</w:t>
            </w:r>
          </w:p>
          <w:p w14:paraId="4C44C5D3" w14:textId="77777777" w:rsidR="00A94CFB" w:rsidRPr="00632CA8" w:rsidRDefault="00A94CFB" w:rsidP="00A94CFB">
            <w:pPr>
              <w:jc w:val="left"/>
            </w:pPr>
            <w:r w:rsidRPr="00632CA8">
              <w:rPr>
                <w:rFonts w:cs="Arial"/>
                <w:color w:val="000000"/>
                <w:szCs w:val="22"/>
                <w:lang w:val="es-MX" w:eastAsia="es-MX"/>
              </w:rPr>
              <w:t>Pago oferta automatica maxima_3</w:t>
            </w:r>
          </w:p>
          <w:p w14:paraId="056604ED" w14:textId="77777777" w:rsidR="00A94CFB" w:rsidRPr="00632CA8" w:rsidRDefault="00A94CFB" w:rsidP="00A94CFB">
            <w:pPr>
              <w:jc w:val="left"/>
              <w:rPr>
                <w:rFonts w:cs="Arial"/>
                <w:color w:val="000000"/>
                <w:szCs w:val="22"/>
                <w:lang w:val="es-MX" w:eastAsia="es-MX"/>
              </w:rPr>
            </w:pPr>
            <w:r w:rsidRPr="00632CA8">
              <w:rPr>
                <w:rFonts w:cs="Arial"/>
                <w:color w:val="000000"/>
                <w:szCs w:val="22"/>
                <w:lang w:val="es-MX" w:eastAsia="es-MX"/>
              </w:rPr>
              <w:t>Pago oferta automatica maxima_4</w:t>
            </w:r>
          </w:p>
          <w:p w14:paraId="35D7A056" w14:textId="77777777" w:rsidR="001D2D8B" w:rsidRPr="00632CA8" w:rsidRDefault="001D2D8B" w:rsidP="004B121B">
            <w:pPr>
              <w:jc w:val="left"/>
              <w:rPr>
                <w:rFonts w:cs="Arial"/>
                <w:color w:val="000000"/>
                <w:szCs w:val="22"/>
                <w:lang w:val="es-MX" w:eastAsia="es-MX"/>
              </w:rPr>
            </w:pPr>
          </w:p>
        </w:tc>
      </w:tr>
    </w:tbl>
    <w:p w14:paraId="1A40BEB2" w14:textId="77777777" w:rsidR="001D2D8B" w:rsidRPr="00632CA8" w:rsidRDefault="001D2D8B" w:rsidP="00707D10"/>
    <w:p w14:paraId="40E06F0E" w14:textId="77777777" w:rsidR="000F4C7E" w:rsidRPr="00632CA8" w:rsidRDefault="000F4C7E" w:rsidP="000F4C7E">
      <w:r w:rsidRPr="00632CA8">
        <w:t>Adicional muestra la opción para una Nueva Oferta:</w:t>
      </w:r>
    </w:p>
    <w:p w14:paraId="7D11555B" w14:textId="77777777" w:rsidR="000F4C7E" w:rsidRPr="00632CA8" w:rsidRDefault="000F4C7E" w:rsidP="00F73DFB"/>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1838"/>
        <w:gridCol w:w="7000"/>
      </w:tblGrid>
      <w:tr w:rsidR="000F4C7E" w:rsidRPr="00632CA8" w14:paraId="2BE44B00" w14:textId="77777777" w:rsidTr="004B121B">
        <w:trPr>
          <w:trHeight w:val="300"/>
        </w:trPr>
        <w:tc>
          <w:tcPr>
            <w:tcW w:w="1838" w:type="dxa"/>
            <w:shd w:val="clear" w:color="auto" w:fill="A6A6A6" w:themeFill="background1" w:themeFillShade="A6"/>
            <w:noWrap/>
          </w:tcPr>
          <w:p w14:paraId="1D048C21"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lastRenderedPageBreak/>
              <w:t>Columna</w:t>
            </w:r>
          </w:p>
        </w:tc>
        <w:tc>
          <w:tcPr>
            <w:tcW w:w="7000" w:type="dxa"/>
            <w:shd w:val="clear" w:color="auto" w:fill="A6A6A6" w:themeFill="background1" w:themeFillShade="A6"/>
          </w:tcPr>
          <w:p w14:paraId="5280A26F"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Descripción</w:t>
            </w:r>
          </w:p>
        </w:tc>
      </w:tr>
      <w:tr w:rsidR="000F4C7E" w:rsidRPr="00632CA8" w14:paraId="26270C36" w14:textId="77777777" w:rsidTr="004B121B">
        <w:trPr>
          <w:trHeight w:val="300"/>
        </w:trPr>
        <w:tc>
          <w:tcPr>
            <w:tcW w:w="1838" w:type="dxa"/>
            <w:shd w:val="clear" w:color="auto" w:fill="auto"/>
            <w:noWrap/>
          </w:tcPr>
          <w:p w14:paraId="701E0E32"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Radio button</w:t>
            </w:r>
          </w:p>
        </w:tc>
        <w:tc>
          <w:tcPr>
            <w:tcW w:w="7000" w:type="dxa"/>
          </w:tcPr>
          <w:p w14:paraId="4C139424"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Opción para seleccionar una oferta. Al ser seleccionada excluye a las demás ofertas.</w:t>
            </w:r>
          </w:p>
        </w:tc>
      </w:tr>
      <w:tr w:rsidR="000F4C7E" w:rsidRPr="00632CA8" w14:paraId="13DFBB56" w14:textId="77777777" w:rsidTr="004B121B">
        <w:trPr>
          <w:trHeight w:val="300"/>
        </w:trPr>
        <w:tc>
          <w:tcPr>
            <w:tcW w:w="1838" w:type="dxa"/>
            <w:shd w:val="clear" w:color="auto" w:fill="auto"/>
            <w:noWrap/>
          </w:tcPr>
          <w:p w14:paraId="430C3302"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 xml:space="preserve">No. </w:t>
            </w:r>
          </w:p>
        </w:tc>
        <w:tc>
          <w:tcPr>
            <w:tcW w:w="7000" w:type="dxa"/>
          </w:tcPr>
          <w:p w14:paraId="460DA0D4"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Muestra la etiqueta “Nueva oferta”</w:t>
            </w:r>
          </w:p>
        </w:tc>
      </w:tr>
      <w:tr w:rsidR="000F4C7E" w:rsidRPr="00632CA8" w14:paraId="63B7F7F9" w14:textId="77777777" w:rsidTr="004B121B">
        <w:trPr>
          <w:trHeight w:val="300"/>
        </w:trPr>
        <w:tc>
          <w:tcPr>
            <w:tcW w:w="1838" w:type="dxa"/>
            <w:shd w:val="clear" w:color="auto" w:fill="auto"/>
            <w:noWrap/>
          </w:tcPr>
          <w:p w14:paraId="09228F50"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Monto</w:t>
            </w:r>
          </w:p>
        </w:tc>
        <w:tc>
          <w:tcPr>
            <w:tcW w:w="7000" w:type="dxa"/>
          </w:tcPr>
          <w:p w14:paraId="0DE0A4F7"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Campo de captura en el cual el usuario puede capturar únicamente montos.</w:t>
            </w:r>
          </w:p>
          <w:p w14:paraId="7E255458" w14:textId="77777777" w:rsidR="000F4C7E" w:rsidRPr="00632CA8" w:rsidRDefault="000F4C7E" w:rsidP="004B121B">
            <w:pPr>
              <w:jc w:val="left"/>
              <w:rPr>
                <w:rFonts w:cs="Arial"/>
                <w:color w:val="000000"/>
                <w:szCs w:val="22"/>
                <w:lang w:val="es-MX" w:eastAsia="es-MX"/>
              </w:rPr>
            </w:pPr>
          </w:p>
          <w:p w14:paraId="7921B225" w14:textId="77777777" w:rsidR="000F4C7E" w:rsidRPr="00632CA8" w:rsidRDefault="000F4C7E" w:rsidP="004B121B">
            <w:pPr>
              <w:jc w:val="left"/>
            </w:pPr>
            <w:r w:rsidRPr="00632CA8">
              <w:rPr>
                <w:rFonts w:cs="Arial"/>
                <w:color w:val="000000"/>
                <w:szCs w:val="22"/>
                <w:lang w:val="es-MX" w:eastAsia="es-MX"/>
              </w:rPr>
              <w:t xml:space="preserve">El campo permite la captura de montos menores al monto mayor de la Variable </w:t>
            </w:r>
            <w:r w:rsidRPr="00632CA8">
              <w:rPr>
                <w:rFonts w:cs="Arial"/>
                <w:b/>
                <w:color w:val="000000"/>
                <w:szCs w:val="22"/>
                <w:lang w:val="es-MX" w:eastAsia="es-MX"/>
              </w:rPr>
              <w:t>Monto oferta automática maxima_#</w:t>
            </w:r>
            <w:r w:rsidRPr="00632CA8">
              <w:t xml:space="preserve"> del layout de Prospección.</w:t>
            </w:r>
          </w:p>
          <w:p w14:paraId="1CBC3127" w14:textId="77777777" w:rsidR="000F4C7E" w:rsidRPr="00632CA8" w:rsidRDefault="000F4C7E" w:rsidP="004B121B">
            <w:pPr>
              <w:jc w:val="left"/>
            </w:pPr>
          </w:p>
          <w:p w14:paraId="7AB65472" w14:textId="77777777" w:rsidR="000F4C7E" w:rsidRPr="00632CA8" w:rsidRDefault="000F4C7E" w:rsidP="004B121B">
            <w:pPr>
              <w:jc w:val="left"/>
            </w:pPr>
            <w:r w:rsidRPr="00632CA8">
              <w:t>El campo no permite cantidades menores a $ 5,000.00, en caso que esto ocurra muestra mensaje:</w:t>
            </w:r>
          </w:p>
          <w:p w14:paraId="3FD28ADB" w14:textId="77777777" w:rsidR="000F4C7E" w:rsidRPr="00632CA8" w:rsidRDefault="000F4C7E" w:rsidP="004B121B">
            <w:pPr>
              <w:jc w:val="left"/>
            </w:pPr>
          </w:p>
          <w:p w14:paraId="0B25CDB3"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t>“El monto dispuesto, no puede ser menor a $5,000.00.”</w:t>
            </w:r>
          </w:p>
          <w:p w14:paraId="44511336" w14:textId="77777777" w:rsidR="00063207" w:rsidRPr="00632CA8" w:rsidRDefault="00063207" w:rsidP="004B121B">
            <w:pPr>
              <w:jc w:val="left"/>
              <w:rPr>
                <w:rFonts w:cs="Arial"/>
                <w:color w:val="000000"/>
                <w:szCs w:val="22"/>
                <w:lang w:val="es-MX" w:eastAsia="es-MX"/>
              </w:rPr>
            </w:pPr>
          </w:p>
          <w:p w14:paraId="755AC785" w14:textId="77777777" w:rsidR="00063207" w:rsidRPr="00632CA8" w:rsidRDefault="00063207" w:rsidP="004B121B">
            <w:pPr>
              <w:jc w:val="left"/>
              <w:rPr>
                <w:rFonts w:cs="Arial"/>
                <w:color w:val="000000"/>
                <w:szCs w:val="22"/>
                <w:lang w:val="es-MX" w:eastAsia="es-MX"/>
              </w:rPr>
            </w:pPr>
            <w:r w:rsidRPr="00632CA8">
              <w:rPr>
                <w:rFonts w:cs="Arial"/>
                <w:color w:val="000000"/>
                <w:szCs w:val="22"/>
                <w:lang w:val="es-MX" w:eastAsia="es-MX"/>
              </w:rPr>
              <w:t>Esta validación debe ocurrir al momento de seleccionar la opción “Guardar” y/o al seleccionar el catálogo “No. De Pagos”.</w:t>
            </w:r>
          </w:p>
          <w:p w14:paraId="36A52F67" w14:textId="77777777" w:rsidR="000F4C7E" w:rsidRPr="00632CA8" w:rsidRDefault="000F4C7E" w:rsidP="004B121B">
            <w:pPr>
              <w:jc w:val="left"/>
              <w:rPr>
                <w:rFonts w:cs="Arial"/>
                <w:color w:val="000000"/>
                <w:szCs w:val="22"/>
                <w:lang w:val="es-MX" w:eastAsia="es-MX"/>
              </w:rPr>
            </w:pPr>
          </w:p>
          <w:p w14:paraId="7A186672" w14:textId="77777777" w:rsidR="00D8337A" w:rsidRPr="00632CA8" w:rsidRDefault="00D8337A" w:rsidP="00D8337A">
            <w:pPr>
              <w:jc w:val="left"/>
              <w:rPr>
                <w:rFonts w:cs="Arial"/>
                <w:color w:val="000000"/>
                <w:szCs w:val="22"/>
                <w:lang w:val="es-MX" w:eastAsia="es-MX"/>
              </w:rPr>
            </w:pPr>
            <w:r w:rsidRPr="00632CA8">
              <w:rPr>
                <w:rFonts w:cs="Arial"/>
                <w:color w:val="000000"/>
                <w:szCs w:val="22"/>
                <w:lang w:val="es-MX" w:eastAsia="es-MX"/>
              </w:rPr>
              <w:t>Campo obligatorio.</w:t>
            </w:r>
          </w:p>
          <w:p w14:paraId="151F1010" w14:textId="77777777" w:rsidR="00D8337A" w:rsidRPr="00632CA8" w:rsidRDefault="00D8337A" w:rsidP="004B121B">
            <w:pPr>
              <w:jc w:val="left"/>
              <w:rPr>
                <w:rFonts w:cs="Arial"/>
                <w:color w:val="000000"/>
                <w:szCs w:val="22"/>
                <w:lang w:val="es-MX" w:eastAsia="es-MX"/>
              </w:rPr>
            </w:pPr>
          </w:p>
        </w:tc>
      </w:tr>
      <w:tr w:rsidR="00DC171C" w:rsidRPr="00632CA8" w14:paraId="42C35D64" w14:textId="77777777" w:rsidTr="004B121B">
        <w:trPr>
          <w:trHeight w:val="300"/>
        </w:trPr>
        <w:tc>
          <w:tcPr>
            <w:tcW w:w="1838" w:type="dxa"/>
            <w:shd w:val="clear" w:color="auto" w:fill="auto"/>
            <w:noWrap/>
          </w:tcPr>
          <w:p w14:paraId="23B0F435"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No. De Pagos</w:t>
            </w:r>
          </w:p>
        </w:tc>
        <w:tc>
          <w:tcPr>
            <w:tcW w:w="7000" w:type="dxa"/>
          </w:tcPr>
          <w:p w14:paraId="56956C8B"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Catálogo seleccionable con los valores de las variables:</w:t>
            </w:r>
          </w:p>
          <w:p w14:paraId="3D7201CA" w14:textId="77777777" w:rsidR="00DC171C" w:rsidRPr="00632CA8" w:rsidRDefault="00DC171C" w:rsidP="00DC171C">
            <w:pPr>
              <w:jc w:val="left"/>
              <w:rPr>
                <w:rFonts w:cs="Arial"/>
                <w:color w:val="000000"/>
                <w:szCs w:val="22"/>
                <w:lang w:val="es-MX" w:eastAsia="es-MX"/>
              </w:rPr>
            </w:pPr>
          </w:p>
          <w:p w14:paraId="59BB6E6F"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No. De Pagos Oferta Automática Máxima_1</w:t>
            </w:r>
          </w:p>
          <w:p w14:paraId="0688802E"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No. De Pagos Oferta Automática Máxima _2</w:t>
            </w:r>
          </w:p>
          <w:p w14:paraId="3DAA0EBF"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No. De Pagos Oferta Automática Máxima _3</w:t>
            </w:r>
          </w:p>
          <w:p w14:paraId="40048B68"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No. De Pagos Oferta Automática Máxima _4</w:t>
            </w:r>
          </w:p>
          <w:p w14:paraId="0964DC57" w14:textId="77777777" w:rsidR="009565BF" w:rsidRPr="00632CA8" w:rsidRDefault="009565BF" w:rsidP="00DC171C">
            <w:pPr>
              <w:jc w:val="left"/>
              <w:rPr>
                <w:rFonts w:cs="Arial"/>
                <w:color w:val="000000"/>
                <w:szCs w:val="22"/>
                <w:lang w:val="es-MX" w:eastAsia="es-MX"/>
              </w:rPr>
            </w:pPr>
          </w:p>
          <w:p w14:paraId="7D65BAFC" w14:textId="77777777" w:rsidR="009565BF" w:rsidRPr="00632CA8" w:rsidRDefault="009565BF" w:rsidP="00DC171C">
            <w:pPr>
              <w:jc w:val="left"/>
              <w:rPr>
                <w:rFonts w:cs="Arial"/>
                <w:color w:val="000000"/>
                <w:szCs w:val="22"/>
                <w:lang w:val="es-MX" w:eastAsia="es-MX"/>
              </w:rPr>
            </w:pPr>
            <w:r w:rsidRPr="00632CA8">
              <w:rPr>
                <w:rFonts w:cs="Arial"/>
                <w:color w:val="000000"/>
                <w:szCs w:val="22"/>
                <w:lang w:val="es-MX" w:eastAsia="es-MX"/>
              </w:rPr>
              <w:t xml:space="preserve">Catálogo obligatorio. </w:t>
            </w:r>
          </w:p>
        </w:tc>
      </w:tr>
      <w:tr w:rsidR="00DC171C" w:rsidRPr="00632CA8" w14:paraId="7C4A0B1D" w14:textId="77777777" w:rsidTr="004B121B">
        <w:trPr>
          <w:trHeight w:val="300"/>
        </w:trPr>
        <w:tc>
          <w:tcPr>
            <w:tcW w:w="1838" w:type="dxa"/>
            <w:shd w:val="clear" w:color="auto" w:fill="auto"/>
            <w:noWrap/>
          </w:tcPr>
          <w:p w14:paraId="5BE2AB4E"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Tasa</w:t>
            </w:r>
          </w:p>
        </w:tc>
        <w:tc>
          <w:tcPr>
            <w:tcW w:w="7000" w:type="dxa"/>
          </w:tcPr>
          <w:p w14:paraId="21D2B158"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La tasa se muestra en relación a la selección del catálogo número de pagos.</w:t>
            </w:r>
          </w:p>
          <w:p w14:paraId="2AEA46ED" w14:textId="77777777" w:rsidR="00DC171C" w:rsidRPr="00632CA8" w:rsidRDefault="00DC171C" w:rsidP="00DC171C">
            <w:pPr>
              <w:jc w:val="left"/>
              <w:rPr>
                <w:rFonts w:cs="Arial"/>
                <w:color w:val="000000"/>
                <w:szCs w:val="22"/>
                <w:lang w:val="es-MX" w:eastAsia="es-MX"/>
              </w:rPr>
            </w:pPr>
          </w:p>
          <w:p w14:paraId="78AFB049"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Cuando opción de catálogo No. De Pagos = No. De Pagos Oferta Automática Máxima _1 entonces, se asigna el valor de la variable Tasa Oferta Automática Máxima_1.</w:t>
            </w:r>
          </w:p>
          <w:p w14:paraId="070AD796" w14:textId="77777777" w:rsidR="00DC171C" w:rsidRPr="00632CA8" w:rsidRDefault="00DC171C" w:rsidP="00DC171C">
            <w:pPr>
              <w:jc w:val="left"/>
              <w:rPr>
                <w:rFonts w:cs="Arial"/>
                <w:color w:val="000000"/>
                <w:szCs w:val="22"/>
                <w:lang w:val="es-MX" w:eastAsia="es-MX"/>
              </w:rPr>
            </w:pPr>
          </w:p>
          <w:p w14:paraId="45FD3ABB"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 xml:space="preserve">Cuando opción de catálogo No. De Pagos = No. De Pagos Oferta Automática Máxima_2 entonces, se asigna el valor de la variable Tasa Oferta  </w:t>
            </w:r>
            <w:r w:rsidR="00261673" w:rsidRPr="00632CA8">
              <w:rPr>
                <w:rFonts w:cs="Arial"/>
                <w:color w:val="000000"/>
                <w:szCs w:val="22"/>
                <w:lang w:val="es-MX" w:eastAsia="es-MX"/>
              </w:rPr>
              <w:t>Automática Máxima</w:t>
            </w:r>
            <w:r w:rsidRPr="00632CA8">
              <w:rPr>
                <w:rFonts w:cs="Arial"/>
                <w:color w:val="000000"/>
                <w:szCs w:val="22"/>
                <w:lang w:val="es-MX" w:eastAsia="es-MX"/>
              </w:rPr>
              <w:t>_2</w:t>
            </w:r>
          </w:p>
          <w:p w14:paraId="1EC2FC57" w14:textId="77777777" w:rsidR="00DC171C" w:rsidRPr="00632CA8" w:rsidRDefault="00DC171C" w:rsidP="00DC171C">
            <w:pPr>
              <w:jc w:val="left"/>
              <w:rPr>
                <w:rFonts w:cs="Arial"/>
                <w:color w:val="000000"/>
                <w:szCs w:val="22"/>
                <w:lang w:val="es-MX" w:eastAsia="es-MX"/>
              </w:rPr>
            </w:pPr>
          </w:p>
          <w:p w14:paraId="3957585E"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t xml:space="preserve">Cuando opción de catálogo No. De Pagos = No. De Pagos Oferta </w:t>
            </w:r>
            <w:r w:rsidR="00261673" w:rsidRPr="00632CA8">
              <w:rPr>
                <w:rFonts w:cs="Arial"/>
                <w:color w:val="000000"/>
                <w:szCs w:val="22"/>
                <w:lang w:val="es-MX" w:eastAsia="es-MX"/>
              </w:rPr>
              <w:t>Automática Máxima</w:t>
            </w:r>
            <w:r w:rsidRPr="00632CA8">
              <w:rPr>
                <w:rFonts w:cs="Arial"/>
                <w:color w:val="000000"/>
                <w:szCs w:val="22"/>
                <w:lang w:val="es-MX" w:eastAsia="es-MX"/>
              </w:rPr>
              <w:t xml:space="preserve">_3 entonces, se asigna el valor de la variable Tasa Oferta  </w:t>
            </w:r>
            <w:r w:rsidR="00261673" w:rsidRPr="00632CA8">
              <w:rPr>
                <w:rFonts w:cs="Arial"/>
                <w:color w:val="000000"/>
                <w:szCs w:val="22"/>
                <w:lang w:val="es-MX" w:eastAsia="es-MX"/>
              </w:rPr>
              <w:t>Automática Máxima</w:t>
            </w:r>
            <w:r w:rsidRPr="00632CA8">
              <w:rPr>
                <w:rFonts w:cs="Arial"/>
                <w:color w:val="000000"/>
                <w:szCs w:val="22"/>
                <w:lang w:val="es-MX" w:eastAsia="es-MX"/>
              </w:rPr>
              <w:t>_3.</w:t>
            </w:r>
          </w:p>
          <w:p w14:paraId="66E5E1EB" w14:textId="77777777" w:rsidR="00DC171C" w:rsidRPr="00632CA8" w:rsidRDefault="00DC171C" w:rsidP="00DC171C">
            <w:pPr>
              <w:jc w:val="left"/>
              <w:rPr>
                <w:rFonts w:cs="Arial"/>
                <w:color w:val="000000"/>
                <w:szCs w:val="22"/>
                <w:lang w:val="es-MX" w:eastAsia="es-MX"/>
              </w:rPr>
            </w:pPr>
          </w:p>
          <w:p w14:paraId="1C18D10F" w14:textId="77777777" w:rsidR="00DC171C" w:rsidRPr="00632CA8" w:rsidRDefault="00DC171C" w:rsidP="00DC171C">
            <w:pPr>
              <w:jc w:val="left"/>
              <w:rPr>
                <w:rFonts w:cs="Arial"/>
                <w:color w:val="000000"/>
                <w:szCs w:val="22"/>
                <w:lang w:val="es-MX" w:eastAsia="es-MX"/>
              </w:rPr>
            </w:pPr>
            <w:r w:rsidRPr="00632CA8">
              <w:rPr>
                <w:rFonts w:cs="Arial"/>
                <w:color w:val="000000"/>
                <w:szCs w:val="22"/>
                <w:lang w:val="es-MX" w:eastAsia="es-MX"/>
              </w:rPr>
              <w:lastRenderedPageBreak/>
              <w:t xml:space="preserve">Cuando opción de catálogo No. De Pagos = No. De Pagos Oferta </w:t>
            </w:r>
            <w:r w:rsidR="00261673" w:rsidRPr="00632CA8">
              <w:rPr>
                <w:rFonts w:cs="Arial"/>
                <w:color w:val="000000"/>
                <w:szCs w:val="22"/>
                <w:lang w:val="es-MX" w:eastAsia="es-MX"/>
              </w:rPr>
              <w:t>Automática Máxima</w:t>
            </w:r>
            <w:r w:rsidRPr="00632CA8">
              <w:rPr>
                <w:rFonts w:cs="Arial"/>
                <w:color w:val="000000"/>
                <w:szCs w:val="22"/>
                <w:lang w:val="es-MX" w:eastAsia="es-MX"/>
              </w:rPr>
              <w:t xml:space="preserve">_4 entonces, se asigna el valor de la variable Tasa Oferta  </w:t>
            </w:r>
            <w:r w:rsidR="00261673" w:rsidRPr="00632CA8">
              <w:rPr>
                <w:rFonts w:cs="Arial"/>
                <w:color w:val="000000"/>
                <w:szCs w:val="22"/>
                <w:lang w:val="es-MX" w:eastAsia="es-MX"/>
              </w:rPr>
              <w:t>Automática Máxima</w:t>
            </w:r>
            <w:r w:rsidRPr="00632CA8">
              <w:rPr>
                <w:rFonts w:cs="Arial"/>
                <w:color w:val="000000"/>
                <w:szCs w:val="22"/>
                <w:lang w:val="es-MX" w:eastAsia="es-MX"/>
              </w:rPr>
              <w:t>_4.</w:t>
            </w:r>
          </w:p>
          <w:p w14:paraId="7F18FA5F" w14:textId="77777777" w:rsidR="00DC171C" w:rsidRPr="00632CA8" w:rsidRDefault="00DC171C" w:rsidP="00DC171C">
            <w:pPr>
              <w:jc w:val="left"/>
              <w:rPr>
                <w:rFonts w:cs="Arial"/>
                <w:color w:val="000000"/>
                <w:szCs w:val="22"/>
                <w:lang w:val="es-MX" w:eastAsia="es-MX"/>
              </w:rPr>
            </w:pPr>
          </w:p>
        </w:tc>
      </w:tr>
      <w:tr w:rsidR="000F4C7E" w:rsidRPr="00632CA8" w14:paraId="7A5B3A98" w14:textId="77777777" w:rsidTr="004B121B">
        <w:trPr>
          <w:trHeight w:val="300"/>
        </w:trPr>
        <w:tc>
          <w:tcPr>
            <w:tcW w:w="1838" w:type="dxa"/>
            <w:shd w:val="clear" w:color="auto" w:fill="auto"/>
            <w:noWrap/>
          </w:tcPr>
          <w:p w14:paraId="3F995A6F" w14:textId="77777777" w:rsidR="000F4C7E" w:rsidRPr="00632CA8" w:rsidRDefault="000F4C7E" w:rsidP="004B121B">
            <w:pPr>
              <w:jc w:val="left"/>
              <w:rPr>
                <w:rFonts w:cs="Arial"/>
                <w:color w:val="000000"/>
                <w:szCs w:val="22"/>
                <w:lang w:val="es-MX" w:eastAsia="es-MX"/>
              </w:rPr>
            </w:pPr>
            <w:r w:rsidRPr="00632CA8">
              <w:rPr>
                <w:rFonts w:cs="Arial"/>
                <w:color w:val="000000"/>
                <w:szCs w:val="22"/>
                <w:lang w:val="es-MX" w:eastAsia="es-MX"/>
              </w:rPr>
              <w:lastRenderedPageBreak/>
              <w:t>Pago</w:t>
            </w:r>
          </w:p>
        </w:tc>
        <w:tc>
          <w:tcPr>
            <w:tcW w:w="7000" w:type="dxa"/>
          </w:tcPr>
          <w:p w14:paraId="792F3ABF" w14:textId="77777777" w:rsidR="000F4C7E" w:rsidRPr="00632CA8" w:rsidRDefault="000F4C7E" w:rsidP="004B121B">
            <w:r w:rsidRPr="00632CA8">
              <w:t>El cálculo del Pago se obtiene de acuerdo a:</w:t>
            </w:r>
          </w:p>
          <w:p w14:paraId="23EDBD34" w14:textId="77777777" w:rsidR="000F4C7E" w:rsidRPr="00632CA8" w:rsidRDefault="000F4C7E" w:rsidP="004B121B">
            <w:pPr>
              <w:ind w:left="360"/>
            </w:pPr>
          </w:p>
          <w:p w14:paraId="72804BA1" w14:textId="77777777" w:rsidR="000F4C7E" w:rsidRPr="00632CA8" w:rsidRDefault="000F4C7E" w:rsidP="004B121B">
            <w:r w:rsidRPr="00632CA8">
              <w:t>Se requiere: Monto, Tasa, No. De Pagos.</w:t>
            </w:r>
          </w:p>
          <w:p w14:paraId="3EE2543A" w14:textId="77777777" w:rsidR="000F4C7E" w:rsidRPr="00632CA8" w:rsidRDefault="000F4C7E" w:rsidP="004B121B"/>
          <w:p w14:paraId="0BC60EEA" w14:textId="77777777" w:rsidR="000F4C7E" w:rsidRPr="00632CA8" w:rsidRDefault="000F4C7E" w:rsidP="004B121B">
            <w:r w:rsidRPr="00632CA8">
              <w:t>Frecuencia: su valor es 30</w:t>
            </w:r>
          </w:p>
          <w:p w14:paraId="4836D251" w14:textId="77777777" w:rsidR="000F4C7E" w:rsidRPr="00632CA8" w:rsidRDefault="000F4C7E" w:rsidP="004B121B"/>
          <w:p w14:paraId="7A2F46D0" w14:textId="77777777" w:rsidR="000F4C7E" w:rsidRPr="00632CA8" w:rsidRDefault="000F4C7E" w:rsidP="004B121B">
            <w:r w:rsidRPr="00632CA8">
              <w:t>Tasa del periodo: Cálculo (A).</w:t>
            </w:r>
          </w:p>
          <w:p w14:paraId="02BC8E28" w14:textId="77777777" w:rsidR="000F4C7E" w:rsidRPr="00632CA8" w:rsidRDefault="000F4C7E" w:rsidP="004B121B"/>
          <w:p w14:paraId="16A639EC" w14:textId="77777777" w:rsidR="000F4C7E" w:rsidRPr="00632CA8" w:rsidRDefault="000F4C7E" w:rsidP="004B121B">
            <w:r w:rsidRPr="00632CA8">
              <w:t>Pago: Cálculo (B)</w:t>
            </w:r>
          </w:p>
          <w:p w14:paraId="0208DEB8" w14:textId="77777777" w:rsidR="000F4C7E" w:rsidRPr="00632CA8" w:rsidRDefault="000F4C7E" w:rsidP="004B121B"/>
          <w:p w14:paraId="2954E401" w14:textId="77777777" w:rsidR="000F4C7E" w:rsidRPr="00632CA8" w:rsidRDefault="000F4C7E" w:rsidP="004B121B">
            <w:r w:rsidRPr="00632CA8">
              <w:t>Por lo tanto, primero se obtiene la Tasa del periodo:</w:t>
            </w:r>
          </w:p>
          <w:p w14:paraId="38BBC5D2" w14:textId="77777777" w:rsidR="000F4C7E" w:rsidRPr="00632CA8" w:rsidRDefault="000F4C7E" w:rsidP="004B121B"/>
          <w:p w14:paraId="16A0D066" w14:textId="77777777" w:rsidR="000F4C7E" w:rsidRPr="00632CA8" w:rsidRDefault="000F4C7E" w:rsidP="00B1298A">
            <w:pPr>
              <w:pStyle w:val="Prrafodelista"/>
              <w:numPr>
                <w:ilvl w:val="0"/>
                <w:numId w:val="13"/>
              </w:numPr>
            </w:pPr>
            <w:r w:rsidRPr="00632CA8">
              <w:t>Cálculo de Tasa del Periodo:</w:t>
            </w:r>
          </w:p>
          <w:p w14:paraId="32679AFE" w14:textId="77777777" w:rsidR="000F4C7E" w:rsidRPr="00632CA8" w:rsidRDefault="000F4C7E" w:rsidP="004B121B"/>
          <w:p w14:paraId="4BB1D61E" w14:textId="77777777" w:rsidR="000F4C7E" w:rsidRPr="00632CA8" w:rsidRDefault="000F4C7E" w:rsidP="004B121B">
            <w:pPr>
              <w:rPr>
                <w:rFonts w:ascii="Cambria Math" w:hAnsi="Cambria Math"/>
                <w:u w:val="single"/>
                <w:oMath/>
              </w:rPr>
            </w:pPr>
            <w:r w:rsidRPr="00632CA8">
              <w:t xml:space="preserve">            </w:t>
            </w:r>
            <m:oMath>
              <m:r>
                <w:rPr>
                  <w:rFonts w:ascii="Cambria Math" w:hAnsi="Cambria Math"/>
                </w:rPr>
                <m:t>Tasa del Periodo=</m:t>
              </m:r>
            </m:oMath>
            <w:r w:rsidRPr="00632CA8">
              <w:t xml:space="preserve">   </w:t>
            </w:r>
            <w:r w:rsidRPr="00632CA8">
              <w:rPr>
                <w:u w:val="single"/>
              </w:rPr>
              <w:t xml:space="preserve"> </w:t>
            </w:r>
            <m:oMath>
              <m:r>
                <w:rPr>
                  <w:rFonts w:ascii="Cambria Math" w:hAnsi="Cambria Math"/>
                  <w:u w:val="single"/>
                </w:rPr>
                <m:t xml:space="preserve"> Tasa x 1.16__</m:t>
              </m:r>
            </m:oMath>
          </w:p>
          <w:p w14:paraId="0070208F" w14:textId="77777777" w:rsidR="000F4C7E" w:rsidRPr="00632CA8" w:rsidRDefault="000F4C7E" w:rsidP="004B121B">
            <w:pPr>
              <w:rPr>
                <w:rFonts w:ascii="Cambria Math" w:hAnsi="Cambria Math"/>
                <w:oMath/>
              </w:rPr>
            </w:pPr>
            <m:oMathPara>
              <m:oMath>
                <m:r>
                  <w:rPr>
                    <w:rFonts w:ascii="Cambria Math" w:hAnsi="Cambria Math"/>
                  </w:rPr>
                  <m:t xml:space="preserve">   360  x  Frecuencia </m:t>
                </m:r>
              </m:oMath>
            </m:oMathPara>
          </w:p>
          <w:p w14:paraId="689DB163" w14:textId="77777777" w:rsidR="000F4C7E" w:rsidRPr="00632CA8" w:rsidRDefault="000F4C7E" w:rsidP="004B121B"/>
          <w:p w14:paraId="04AB1FF3" w14:textId="77777777" w:rsidR="000F4C7E" w:rsidRPr="00632CA8" w:rsidRDefault="000F4C7E" w:rsidP="004B121B">
            <w:r w:rsidRPr="00632CA8">
              <w:t>Entonces, se obtiene el Pago Oferta Automática</w:t>
            </w:r>
            <w:r w:rsidR="00455370" w:rsidRPr="00632CA8">
              <w:t xml:space="preserve"> Máxima</w:t>
            </w:r>
            <w:r w:rsidRPr="00632CA8">
              <w:t>:</w:t>
            </w:r>
          </w:p>
          <w:p w14:paraId="33F56B52" w14:textId="77777777" w:rsidR="000F4C7E" w:rsidRPr="00632CA8" w:rsidRDefault="000F4C7E" w:rsidP="004B121B"/>
          <w:p w14:paraId="6922EB8C" w14:textId="77777777" w:rsidR="000F4C7E" w:rsidRPr="00632CA8" w:rsidRDefault="000F4C7E" w:rsidP="00B1298A">
            <w:pPr>
              <w:pStyle w:val="Prrafodelista"/>
              <w:numPr>
                <w:ilvl w:val="0"/>
                <w:numId w:val="13"/>
              </w:numPr>
            </w:pPr>
            <w:r w:rsidRPr="00632CA8">
              <w:t>Cálculo de Pago Oferta Automática</w:t>
            </w:r>
            <w:r w:rsidR="00455370" w:rsidRPr="00632CA8">
              <w:t xml:space="preserve"> Máxima</w:t>
            </w:r>
            <w:r w:rsidRPr="00632CA8">
              <w:t>:</w:t>
            </w:r>
          </w:p>
          <w:p w14:paraId="7BB353FD" w14:textId="77777777" w:rsidR="000F4C7E" w:rsidRPr="00632CA8" w:rsidRDefault="000F4C7E" w:rsidP="004B121B"/>
          <w:p w14:paraId="29AA13F6" w14:textId="77777777" w:rsidR="00455370" w:rsidRPr="00632CA8" w:rsidRDefault="000F4C7E" w:rsidP="004B121B">
            <w:pPr>
              <w:jc w:val="left"/>
              <w:rPr>
                <w:rFonts w:cs="Arial"/>
                <w:sz w:val="18"/>
                <w:szCs w:val="22"/>
              </w:rPr>
            </w:pPr>
            <w:r w:rsidRPr="00632CA8">
              <w:rPr>
                <w:rFonts w:ascii="Cambria Math" w:hAnsi="Cambria Math" w:cs="Arial"/>
                <w:iCs/>
                <w:sz w:val="18"/>
                <w:szCs w:val="22"/>
              </w:rPr>
              <w:t>Pago Oferta Automática</w:t>
            </w:r>
            <w:r w:rsidR="00455370" w:rsidRPr="00632CA8">
              <w:rPr>
                <w:rFonts w:ascii="Cambria Math" w:hAnsi="Cambria Math" w:cs="Arial"/>
                <w:iCs/>
                <w:sz w:val="18"/>
                <w:szCs w:val="22"/>
              </w:rPr>
              <w:t xml:space="preserve"> Máxima</w:t>
            </w:r>
            <w:r w:rsidRPr="00632CA8">
              <w:rPr>
                <w:rFonts w:ascii="Cambria Math" w:hAnsi="Cambria Math" w:cs="Arial"/>
                <w:iCs/>
                <w:sz w:val="18"/>
                <w:szCs w:val="22"/>
              </w:rPr>
              <w:t xml:space="preserve"> </w:t>
            </w:r>
            <w:r w:rsidRPr="00632CA8">
              <w:rPr>
                <w:rFonts w:cs="Arial"/>
                <w:sz w:val="18"/>
                <w:szCs w:val="22"/>
              </w:rPr>
              <w:t>=</w:t>
            </w:r>
          </w:p>
          <w:p w14:paraId="7CCC925D" w14:textId="77777777" w:rsidR="000F4C7E" w:rsidRPr="00632CA8" w:rsidRDefault="000F4C7E" w:rsidP="004B121B">
            <w:pPr>
              <w:jc w:val="left"/>
              <w:rPr>
                <w:rFonts w:cs="Arial"/>
                <w:sz w:val="20"/>
                <w:szCs w:val="22"/>
              </w:rPr>
            </w:pPr>
            <m:oMath>
              <m:r>
                <m:rPr>
                  <m:sty m:val="p"/>
                </m:rPr>
                <w:rPr>
                  <w:rFonts w:ascii="Cambria Math" w:hAnsi="Cambria Math"/>
                  <w:sz w:val="18"/>
                </w:rPr>
                <m:t xml:space="preserve">Monto Oferta Automática </m:t>
              </m:r>
              <m:r>
                <m:rPr>
                  <m:sty m:val="p"/>
                </m:rPr>
                <w:rPr>
                  <w:rFonts w:ascii="Cambria Math" w:hAnsi="Cambria Math" w:cs="Arial"/>
                  <w:sz w:val="18"/>
                  <w:szCs w:val="22"/>
                </w:rPr>
                <m:t xml:space="preserve">Máxima </m:t>
              </m:r>
              <m:r>
                <m:rPr>
                  <m:sty m:val="p"/>
                </m:rPr>
                <w:rPr>
                  <w:rFonts w:ascii="Cambria Math" w:hAnsi="Cambria Math"/>
                  <w:sz w:val="18"/>
                </w:rPr>
                <m:t xml:space="preserve"> x  </m:t>
              </m:r>
            </m:oMath>
            <w:r w:rsidRPr="00632CA8">
              <w:rPr>
                <w:rFonts w:cs="Arial"/>
                <w:sz w:val="18"/>
                <w:szCs w:val="22"/>
                <w:u w:val="single"/>
              </w:rPr>
              <w:t xml:space="preserve"> </w:t>
            </w:r>
            <m:oMath>
              <m:d>
                <m:dPr>
                  <m:ctrlPr>
                    <w:rPr>
                      <w:rFonts w:ascii="Cambria Math" w:hAnsi="Cambria Math" w:cs="Arial"/>
                      <w:i/>
                      <w:sz w:val="18"/>
                      <w:szCs w:val="22"/>
                      <w:u w:val="single"/>
                    </w:rPr>
                  </m:ctrlPr>
                </m:dPr>
                <m:e>
                  <m:r>
                    <w:rPr>
                      <w:rFonts w:ascii="Cambria Math" w:hAnsi="Cambria Math" w:cs="Arial"/>
                      <w:sz w:val="18"/>
                      <w:szCs w:val="22"/>
                      <w:u w:val="single"/>
                    </w:rPr>
                    <m:t>Tasa</m:t>
                  </m:r>
                  <m:r>
                    <m:rPr>
                      <m:sty m:val="p"/>
                    </m:rPr>
                    <w:rPr>
                      <w:rFonts w:ascii="Cambria Math" w:hAnsi="Cambria Math" w:cs="Arial"/>
                      <w:sz w:val="18"/>
                      <w:szCs w:val="22"/>
                      <w:u w:val="single"/>
                    </w:rPr>
                    <m:t xml:space="preserve"> </m:t>
                  </m:r>
                  <m:r>
                    <w:rPr>
                      <w:rFonts w:ascii="Cambria Math" w:hAnsi="Cambria Math" w:cs="Arial"/>
                      <w:sz w:val="18"/>
                      <w:szCs w:val="22"/>
                      <w:u w:val="single"/>
                    </w:rPr>
                    <m:t>del Periodo</m:t>
                  </m:r>
                  <m:r>
                    <m:rPr>
                      <m:sty m:val="p"/>
                    </m:rPr>
                    <w:rPr>
                      <w:rFonts w:ascii="Cambria Math" w:hAnsi="Cambria Math" w:cs="Arial"/>
                      <w:sz w:val="18"/>
                      <w:szCs w:val="22"/>
                      <w:u w:val="single"/>
                    </w:rPr>
                    <m:t xml:space="preserve"> </m:t>
                  </m:r>
                  <m:sSup>
                    <m:sSupPr>
                      <m:ctrlPr>
                        <w:rPr>
                          <w:rFonts w:ascii="Cambria Math" w:hAnsi="Cambria Math" w:cs="Arial"/>
                          <w:sz w:val="18"/>
                          <w:szCs w:val="22"/>
                          <w:u w:val="single"/>
                        </w:rPr>
                      </m:ctrlPr>
                    </m:sSupPr>
                    <m:e>
                      <m:d>
                        <m:dPr>
                          <m:ctrlPr>
                            <w:rPr>
                              <w:rFonts w:ascii="Cambria Math" w:hAnsi="Cambria Math" w:cs="Arial"/>
                              <w:sz w:val="18"/>
                              <w:szCs w:val="22"/>
                              <w:u w:val="single"/>
                            </w:rPr>
                          </m:ctrlPr>
                        </m:dPr>
                        <m:e>
                          <m:r>
                            <m:rPr>
                              <m:sty m:val="p"/>
                            </m:rPr>
                            <w:rPr>
                              <w:rFonts w:ascii="Cambria Math" w:hAnsi="Cambria Math" w:cs="Arial"/>
                              <w:sz w:val="18"/>
                              <w:szCs w:val="22"/>
                              <w:u w:val="single"/>
                            </w:rPr>
                            <m:t>1+</m:t>
                          </m:r>
                          <m:r>
                            <w:rPr>
                              <w:rFonts w:ascii="Cambria Math" w:hAnsi="Cambria Math" w:cs="Arial"/>
                              <w:sz w:val="18"/>
                              <w:szCs w:val="22"/>
                              <w:u w:val="single"/>
                            </w:rPr>
                            <m:t>Tasa</m:t>
                          </m:r>
                          <m:r>
                            <m:rPr>
                              <m:sty m:val="p"/>
                            </m:rPr>
                            <w:rPr>
                              <w:rFonts w:ascii="Cambria Math" w:hAnsi="Cambria Math" w:cs="Arial"/>
                              <w:sz w:val="18"/>
                              <w:szCs w:val="22"/>
                              <w:u w:val="single"/>
                            </w:rPr>
                            <m:t xml:space="preserve"> de periodo</m:t>
                          </m:r>
                        </m:e>
                      </m:d>
                    </m:e>
                    <m:sup>
                      <m:r>
                        <w:rPr>
                          <w:rFonts w:ascii="Cambria Math" w:hAnsi="Cambria Math" w:cs="Arial"/>
                          <w:sz w:val="18"/>
                          <w:szCs w:val="22"/>
                          <w:u w:val="single"/>
                        </w:rPr>
                        <m:t>Plazo</m:t>
                      </m:r>
                    </m:sup>
                  </m:sSup>
                </m:e>
              </m:d>
              <m:r>
                <m:rPr>
                  <m:sty m:val="p"/>
                </m:rPr>
                <w:rPr>
                  <w:rFonts w:ascii="Cambria Math" w:hAnsi="Cambria Math" w:cs="Arial"/>
                  <w:sz w:val="18"/>
                  <w:szCs w:val="22"/>
                  <w:u w:val="single"/>
                </w:rPr>
                <m:t xml:space="preserve"> </m:t>
              </m:r>
            </m:oMath>
          </w:p>
          <w:p w14:paraId="4F17FD5C" w14:textId="77777777" w:rsidR="000F4C7E" w:rsidRPr="00632CA8" w:rsidRDefault="00455370" w:rsidP="004B121B">
            <w:pPr>
              <w:rPr>
                <w:sz w:val="20"/>
                <w:szCs w:val="22"/>
              </w:rPr>
            </w:pPr>
            <w:r w:rsidRPr="00632CA8">
              <w:rPr>
                <w:rFonts w:cs="Arial"/>
                <w:sz w:val="20"/>
                <w:szCs w:val="22"/>
              </w:rPr>
              <w:t xml:space="preserve">                                                       </w:t>
            </w:r>
            <m:oMath>
              <m:r>
                <w:rPr>
                  <w:rFonts w:ascii="Cambria Math" w:hAnsi="Cambria Math" w:cs="Arial"/>
                  <w:sz w:val="20"/>
                  <w:szCs w:val="22"/>
                </w:rPr>
                <m:t xml:space="preserve">   </m:t>
              </m:r>
              <m:sSup>
                <m:sSupPr>
                  <m:ctrlPr>
                    <w:rPr>
                      <w:rFonts w:ascii="Cambria Math" w:hAnsi="Cambria Math" w:cs="Arial"/>
                      <w:sz w:val="20"/>
                      <w:szCs w:val="22"/>
                    </w:rPr>
                  </m:ctrlPr>
                </m:sSupPr>
                <m:e>
                  <m:d>
                    <m:dPr>
                      <m:ctrlPr>
                        <w:rPr>
                          <w:rFonts w:ascii="Cambria Math" w:hAnsi="Cambria Math" w:cs="Arial"/>
                          <w:sz w:val="20"/>
                          <w:szCs w:val="22"/>
                        </w:rPr>
                      </m:ctrlPr>
                    </m:dPr>
                    <m:e>
                      <m:r>
                        <w:rPr>
                          <w:rFonts w:ascii="Cambria Math" w:hAnsi="Cambria Math" w:cs="Arial"/>
                          <w:sz w:val="20"/>
                          <w:szCs w:val="22"/>
                        </w:rPr>
                        <m:t>1+Tasa del periodo</m:t>
                      </m:r>
                    </m:e>
                  </m:d>
                </m:e>
                <m:sup>
                  <m:r>
                    <w:rPr>
                      <w:rFonts w:ascii="Cambria Math" w:hAnsi="Cambria Math" w:cs="Arial"/>
                      <w:sz w:val="20"/>
                      <w:szCs w:val="22"/>
                    </w:rPr>
                    <m:t>Plazo-1</m:t>
                  </m:r>
                </m:sup>
              </m:sSup>
              <m:r>
                <w:rPr>
                  <w:rFonts w:ascii="Cambria Math" w:hAnsi="Cambria Math" w:cs="Arial"/>
                  <w:sz w:val="20"/>
                  <w:szCs w:val="22"/>
                </w:rPr>
                <m:t>)</m:t>
              </m:r>
            </m:oMath>
          </w:p>
          <w:p w14:paraId="665F8AC3" w14:textId="77777777" w:rsidR="000F4C7E" w:rsidRPr="00632CA8" w:rsidRDefault="000F4C7E" w:rsidP="004B121B">
            <w:pPr>
              <w:rPr>
                <w:sz w:val="16"/>
                <w:szCs w:val="22"/>
              </w:rPr>
            </w:pPr>
          </w:p>
        </w:tc>
      </w:tr>
    </w:tbl>
    <w:p w14:paraId="18E3DEAB" w14:textId="77777777" w:rsidR="00E11618" w:rsidRPr="00632CA8" w:rsidRDefault="00E11618" w:rsidP="00063207"/>
    <w:p w14:paraId="78E20CED" w14:textId="77777777" w:rsidR="00063207" w:rsidRPr="00632CA8" w:rsidRDefault="00063207" w:rsidP="00063207">
      <w:r w:rsidRPr="00632CA8">
        <w:t xml:space="preserve">Cuando la opción “Nueva Oferta” sea seleccionada, el campo Monto y Catálogo No. De Pagos son obligatorios. </w:t>
      </w:r>
    </w:p>
    <w:p w14:paraId="1316D2E4" w14:textId="77777777" w:rsidR="000F4C7E" w:rsidRPr="00632CA8" w:rsidRDefault="000F4C7E" w:rsidP="00F73DFB"/>
    <w:p w14:paraId="6DA532CB" w14:textId="77777777" w:rsidR="008739B6" w:rsidRPr="00632CA8" w:rsidRDefault="008739B6" w:rsidP="00397640">
      <w:pPr>
        <w:pStyle w:val="Estilo4"/>
        <w:rPr>
          <w:kern w:val="28"/>
          <w:sz w:val="32"/>
        </w:rPr>
      </w:pPr>
      <w:bookmarkStart w:id="30" w:name="_Toc515878292"/>
      <w:r w:rsidRPr="00632CA8">
        <w:t xml:space="preserve">Tabla de ofertas Requeridas por el </w:t>
      </w:r>
      <w:r w:rsidR="00B173C7" w:rsidRPr="00632CA8">
        <w:t>prospecto</w:t>
      </w:r>
      <w:r w:rsidRPr="00632CA8">
        <w:rPr>
          <w:kern w:val="28"/>
          <w:sz w:val="32"/>
        </w:rPr>
        <w:t>.</w:t>
      </w:r>
      <w:bookmarkEnd w:id="30"/>
      <w:r w:rsidRPr="00632CA8">
        <w:rPr>
          <w:kern w:val="28"/>
          <w:sz w:val="32"/>
        </w:rPr>
        <w:t xml:space="preserve"> </w:t>
      </w:r>
    </w:p>
    <w:p w14:paraId="759A77E6" w14:textId="77777777" w:rsidR="008739B6" w:rsidRPr="00632CA8" w:rsidRDefault="008739B6" w:rsidP="008739B6"/>
    <w:p w14:paraId="41F6B0F5" w14:textId="77777777" w:rsidR="008739B6" w:rsidRPr="00632CA8" w:rsidRDefault="008739B6" w:rsidP="008739B6">
      <w:r w:rsidRPr="00632CA8">
        <w:t xml:space="preserve">Como usuario Administrador quiero visualizar la tabla de ofertas requeridas por el </w:t>
      </w:r>
      <w:r w:rsidR="00B173C7" w:rsidRPr="00632CA8">
        <w:t>prospecto</w:t>
      </w:r>
      <w:r w:rsidRPr="00632CA8">
        <w:t xml:space="preserve"> para ofrecer un incremento a la oferta.  </w:t>
      </w:r>
    </w:p>
    <w:p w14:paraId="2FEF9154" w14:textId="77777777" w:rsidR="008739B6" w:rsidRPr="00632CA8" w:rsidRDefault="008739B6" w:rsidP="008739B6"/>
    <w:p w14:paraId="14A713B1" w14:textId="77777777" w:rsidR="008739B6" w:rsidRPr="00632CA8" w:rsidRDefault="008739B6" w:rsidP="008739B6">
      <w:r w:rsidRPr="00632CA8">
        <w:t>La pantalla muestra:</w:t>
      </w:r>
    </w:p>
    <w:p w14:paraId="68AB2E69" w14:textId="77777777" w:rsidR="000F4C7E" w:rsidRPr="00632CA8" w:rsidRDefault="002809BC" w:rsidP="00F73DFB">
      <w:r w:rsidRPr="00632CA8">
        <w:rPr>
          <w:noProof/>
          <w:lang w:val="es-MX" w:eastAsia="es-MX"/>
        </w:rPr>
        <w:drawing>
          <wp:inline distT="0" distB="0" distL="0" distR="0" wp14:anchorId="59046784" wp14:editId="19041AF5">
            <wp:extent cx="5400000" cy="5567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556784"/>
                    </a:xfrm>
                    <a:prstGeom prst="rect">
                      <a:avLst/>
                    </a:prstGeom>
                    <a:noFill/>
                  </pic:spPr>
                </pic:pic>
              </a:graphicData>
            </a:graphic>
          </wp:inline>
        </w:drawing>
      </w:r>
    </w:p>
    <w:p w14:paraId="0A206C6E" w14:textId="77777777" w:rsidR="000F4C7E" w:rsidRPr="00632CA8" w:rsidRDefault="000F4C7E" w:rsidP="00F73DFB"/>
    <w:p w14:paraId="18EC7C39" w14:textId="77777777" w:rsidR="00F73DFB" w:rsidRPr="00632CA8" w:rsidRDefault="00F73DFB" w:rsidP="00F73DFB">
      <w:r w:rsidRPr="00632CA8">
        <w:t xml:space="preserve">La tabla Requerido por el </w:t>
      </w:r>
      <w:r w:rsidR="00B173C7" w:rsidRPr="00632CA8">
        <w:t>prospecto</w:t>
      </w:r>
      <w:r w:rsidRPr="00632CA8">
        <w:t xml:space="preserve"> muestra lo siguiente:</w:t>
      </w:r>
    </w:p>
    <w:p w14:paraId="43665C64" w14:textId="77777777" w:rsidR="00F73DFB" w:rsidRPr="00632CA8" w:rsidRDefault="00F73DFB" w:rsidP="00AE30F9"/>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1838"/>
        <w:gridCol w:w="7000"/>
      </w:tblGrid>
      <w:tr w:rsidR="001D2D8B" w:rsidRPr="00632CA8" w14:paraId="0B4E87CB" w14:textId="77777777" w:rsidTr="001D2D8B">
        <w:trPr>
          <w:trHeight w:val="300"/>
        </w:trPr>
        <w:tc>
          <w:tcPr>
            <w:tcW w:w="1838" w:type="dxa"/>
            <w:shd w:val="clear" w:color="auto" w:fill="A6A6A6" w:themeFill="background1" w:themeFillShade="A6"/>
            <w:noWrap/>
          </w:tcPr>
          <w:p w14:paraId="48F33F52"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lastRenderedPageBreak/>
              <w:t>Columna</w:t>
            </w:r>
          </w:p>
        </w:tc>
        <w:tc>
          <w:tcPr>
            <w:tcW w:w="7000" w:type="dxa"/>
            <w:shd w:val="clear" w:color="auto" w:fill="A6A6A6" w:themeFill="background1" w:themeFillShade="A6"/>
          </w:tcPr>
          <w:p w14:paraId="36D10235"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Descripción</w:t>
            </w:r>
          </w:p>
        </w:tc>
      </w:tr>
      <w:tr w:rsidR="001D2D8B" w:rsidRPr="00632CA8" w14:paraId="3033DC5F" w14:textId="77777777" w:rsidTr="001D2D8B">
        <w:trPr>
          <w:trHeight w:val="300"/>
        </w:trPr>
        <w:tc>
          <w:tcPr>
            <w:tcW w:w="1838" w:type="dxa"/>
            <w:shd w:val="clear" w:color="auto" w:fill="auto"/>
            <w:noWrap/>
          </w:tcPr>
          <w:p w14:paraId="5EBC36BC"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Radio button</w:t>
            </w:r>
          </w:p>
        </w:tc>
        <w:tc>
          <w:tcPr>
            <w:tcW w:w="7000" w:type="dxa"/>
          </w:tcPr>
          <w:p w14:paraId="758CA8C7"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Opción para seleccionar una oferta. Al ser seleccionada excluye a las demás ofertas.</w:t>
            </w:r>
          </w:p>
        </w:tc>
      </w:tr>
      <w:tr w:rsidR="001D2D8B" w:rsidRPr="00632CA8" w14:paraId="27048D27" w14:textId="77777777" w:rsidTr="001D2D8B">
        <w:trPr>
          <w:trHeight w:val="300"/>
        </w:trPr>
        <w:tc>
          <w:tcPr>
            <w:tcW w:w="1838" w:type="dxa"/>
            <w:shd w:val="clear" w:color="auto" w:fill="auto"/>
            <w:noWrap/>
          </w:tcPr>
          <w:p w14:paraId="5099E893" w14:textId="77777777" w:rsidR="001D2D8B" w:rsidRPr="00632CA8" w:rsidRDefault="00653714" w:rsidP="004B121B">
            <w:pPr>
              <w:jc w:val="left"/>
              <w:rPr>
                <w:rFonts w:cs="Arial"/>
                <w:color w:val="000000"/>
                <w:szCs w:val="22"/>
                <w:lang w:val="es-MX" w:eastAsia="es-MX"/>
              </w:rPr>
            </w:pPr>
            <w:r w:rsidRPr="00632CA8">
              <w:rPr>
                <w:rFonts w:cs="Arial"/>
                <w:color w:val="000000"/>
                <w:szCs w:val="22"/>
                <w:lang w:val="es-MX" w:eastAsia="es-MX"/>
              </w:rPr>
              <w:t>Otra oferta</w:t>
            </w:r>
          </w:p>
        </w:tc>
        <w:tc>
          <w:tcPr>
            <w:tcW w:w="7000" w:type="dxa"/>
          </w:tcPr>
          <w:p w14:paraId="3B7C34DB" w14:textId="77777777" w:rsidR="001D2D8B" w:rsidRPr="00632CA8" w:rsidRDefault="00653714" w:rsidP="004B121B">
            <w:pPr>
              <w:jc w:val="left"/>
              <w:rPr>
                <w:rFonts w:cs="Arial"/>
                <w:color w:val="000000"/>
                <w:szCs w:val="22"/>
                <w:lang w:val="es-MX" w:eastAsia="es-MX"/>
              </w:rPr>
            </w:pPr>
            <w:r w:rsidRPr="00632CA8">
              <w:rPr>
                <w:color w:val="000000"/>
                <w:lang w:eastAsia="es-MX"/>
              </w:rPr>
              <w:t>Muestra la etiqueta “Incremento”</w:t>
            </w:r>
          </w:p>
        </w:tc>
      </w:tr>
      <w:tr w:rsidR="001D2D8B" w:rsidRPr="00632CA8" w14:paraId="1F9F9874" w14:textId="77777777" w:rsidTr="001D2D8B">
        <w:trPr>
          <w:trHeight w:val="300"/>
        </w:trPr>
        <w:tc>
          <w:tcPr>
            <w:tcW w:w="1838" w:type="dxa"/>
            <w:shd w:val="clear" w:color="auto" w:fill="auto"/>
            <w:noWrap/>
            <w:hideMark/>
          </w:tcPr>
          <w:p w14:paraId="74A7D19A"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Monto</w:t>
            </w:r>
          </w:p>
        </w:tc>
        <w:tc>
          <w:tcPr>
            <w:tcW w:w="7000" w:type="dxa"/>
          </w:tcPr>
          <w:p w14:paraId="6521093D"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Campo de captura en el cual el usuario puede capturar únicamente montos.</w:t>
            </w:r>
          </w:p>
          <w:p w14:paraId="3F6C5296" w14:textId="77777777" w:rsidR="001D2D8B" w:rsidRPr="00632CA8" w:rsidRDefault="001D2D8B" w:rsidP="004B121B">
            <w:pPr>
              <w:jc w:val="left"/>
              <w:rPr>
                <w:rFonts w:cs="Arial"/>
                <w:color w:val="000000"/>
                <w:szCs w:val="22"/>
                <w:lang w:val="es-MX" w:eastAsia="es-MX"/>
              </w:rPr>
            </w:pPr>
          </w:p>
          <w:p w14:paraId="39A90DC6" w14:textId="77777777" w:rsidR="001D2D8B" w:rsidRPr="00632CA8" w:rsidRDefault="001D2D8B" w:rsidP="004B121B">
            <w:pPr>
              <w:jc w:val="left"/>
            </w:pPr>
            <w:r w:rsidRPr="00632CA8">
              <w:t>El campo no permite cantidades mayores a $1, 000,000.00, en caso que esto ocurra muestra mensaje:</w:t>
            </w:r>
          </w:p>
          <w:p w14:paraId="25823122" w14:textId="77777777" w:rsidR="001D2D8B" w:rsidRPr="00632CA8" w:rsidRDefault="001D2D8B" w:rsidP="004B121B">
            <w:pPr>
              <w:jc w:val="left"/>
            </w:pPr>
          </w:p>
          <w:p w14:paraId="0EA3B4C7"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 xml:space="preserve">“El monto dispuesto, no puede ser mayor a </w:t>
            </w:r>
            <w:r w:rsidRPr="00632CA8">
              <w:t>$1, 000,000.00</w:t>
            </w:r>
            <w:r w:rsidRPr="00632CA8">
              <w:rPr>
                <w:rFonts w:cs="Arial"/>
                <w:color w:val="000000"/>
                <w:szCs w:val="22"/>
                <w:lang w:val="es-MX" w:eastAsia="es-MX"/>
              </w:rPr>
              <w:t>.”</w:t>
            </w:r>
          </w:p>
          <w:p w14:paraId="395AFE73" w14:textId="77777777" w:rsidR="00E11618" w:rsidRPr="00632CA8" w:rsidRDefault="00E11618" w:rsidP="004B121B">
            <w:pPr>
              <w:jc w:val="left"/>
              <w:rPr>
                <w:rFonts w:cs="Arial"/>
                <w:color w:val="000000"/>
                <w:szCs w:val="22"/>
                <w:lang w:val="es-MX" w:eastAsia="es-MX"/>
              </w:rPr>
            </w:pPr>
          </w:p>
          <w:p w14:paraId="72E0588B" w14:textId="77777777" w:rsidR="00E11618" w:rsidRPr="00632CA8" w:rsidRDefault="00E11618" w:rsidP="004B121B">
            <w:pPr>
              <w:jc w:val="left"/>
              <w:rPr>
                <w:rFonts w:cs="Arial"/>
                <w:color w:val="000000"/>
                <w:szCs w:val="22"/>
                <w:lang w:val="es-MX" w:eastAsia="es-MX"/>
              </w:rPr>
            </w:pPr>
            <w:r w:rsidRPr="00632CA8">
              <w:rPr>
                <w:rFonts w:cs="Arial"/>
                <w:color w:val="000000"/>
                <w:szCs w:val="22"/>
                <w:lang w:val="es-MX" w:eastAsia="es-MX"/>
              </w:rPr>
              <w:t>Esta validación debe ocurrir al momento de seleccionar la opción “Guardar” y/o al seleccionar el catálogo “No. De Pagos”.</w:t>
            </w:r>
          </w:p>
          <w:p w14:paraId="23B1B360" w14:textId="77777777" w:rsidR="00D8337A" w:rsidRPr="00632CA8" w:rsidRDefault="00D8337A" w:rsidP="004B121B">
            <w:pPr>
              <w:jc w:val="left"/>
              <w:rPr>
                <w:rFonts w:cs="Arial"/>
                <w:color w:val="000000"/>
                <w:szCs w:val="22"/>
                <w:lang w:val="es-MX" w:eastAsia="es-MX"/>
              </w:rPr>
            </w:pPr>
          </w:p>
          <w:p w14:paraId="733B2C7C" w14:textId="77777777" w:rsidR="00D8337A" w:rsidRPr="00632CA8" w:rsidRDefault="00D8337A" w:rsidP="004B121B">
            <w:pPr>
              <w:jc w:val="left"/>
              <w:rPr>
                <w:rFonts w:cs="Arial"/>
                <w:color w:val="000000"/>
                <w:szCs w:val="22"/>
                <w:lang w:val="es-MX" w:eastAsia="es-MX"/>
              </w:rPr>
            </w:pPr>
            <w:r w:rsidRPr="00632CA8">
              <w:rPr>
                <w:rFonts w:cs="Arial"/>
                <w:color w:val="000000"/>
                <w:szCs w:val="22"/>
                <w:lang w:val="es-MX" w:eastAsia="es-MX"/>
              </w:rPr>
              <w:t>Campo obligatorio.</w:t>
            </w:r>
          </w:p>
          <w:p w14:paraId="40267D3E" w14:textId="77777777" w:rsidR="001D2D8B" w:rsidRPr="00632CA8" w:rsidRDefault="001D2D8B" w:rsidP="004B121B">
            <w:pPr>
              <w:jc w:val="left"/>
              <w:rPr>
                <w:rFonts w:cs="Arial"/>
                <w:color w:val="000000"/>
                <w:szCs w:val="22"/>
                <w:lang w:val="es-MX" w:eastAsia="es-MX"/>
              </w:rPr>
            </w:pPr>
          </w:p>
        </w:tc>
      </w:tr>
      <w:tr w:rsidR="001D2D8B" w:rsidRPr="00632CA8" w14:paraId="5C2B020A" w14:textId="77777777" w:rsidTr="001D2D8B">
        <w:trPr>
          <w:trHeight w:val="300"/>
        </w:trPr>
        <w:tc>
          <w:tcPr>
            <w:tcW w:w="1838" w:type="dxa"/>
            <w:shd w:val="clear" w:color="auto" w:fill="auto"/>
            <w:noWrap/>
            <w:hideMark/>
          </w:tcPr>
          <w:p w14:paraId="48A86751"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No. De Pagos</w:t>
            </w:r>
          </w:p>
        </w:tc>
        <w:tc>
          <w:tcPr>
            <w:tcW w:w="7000" w:type="dxa"/>
          </w:tcPr>
          <w:p w14:paraId="7F906BB5" w14:textId="77777777" w:rsidR="00A003B8" w:rsidRPr="00632CA8" w:rsidRDefault="00A003B8" w:rsidP="004B121B">
            <w:pPr>
              <w:jc w:val="left"/>
              <w:rPr>
                <w:rFonts w:cs="Arial"/>
                <w:color w:val="000000"/>
                <w:szCs w:val="22"/>
                <w:lang w:val="es-MX" w:eastAsia="es-MX"/>
              </w:rPr>
            </w:pPr>
            <w:r w:rsidRPr="00632CA8">
              <w:rPr>
                <w:rFonts w:cs="Arial"/>
                <w:color w:val="000000"/>
                <w:szCs w:val="22"/>
                <w:lang w:val="es-MX" w:eastAsia="es-MX"/>
              </w:rPr>
              <w:t>El catálogo muestra el valor de las variables:</w:t>
            </w:r>
          </w:p>
          <w:p w14:paraId="6281046D" w14:textId="77777777" w:rsidR="00A003B8" w:rsidRPr="00632CA8" w:rsidRDefault="00A003B8" w:rsidP="004B121B">
            <w:pPr>
              <w:jc w:val="left"/>
              <w:rPr>
                <w:rFonts w:cs="Arial"/>
                <w:color w:val="000000"/>
                <w:szCs w:val="22"/>
                <w:lang w:val="es-MX" w:eastAsia="es-MX"/>
              </w:rPr>
            </w:pPr>
          </w:p>
          <w:p w14:paraId="0A93A53D" w14:textId="77777777" w:rsidR="00A003B8" w:rsidRPr="00632CA8" w:rsidRDefault="00A003B8" w:rsidP="00B1298A">
            <w:pPr>
              <w:pStyle w:val="Prrafodelista"/>
              <w:numPr>
                <w:ilvl w:val="0"/>
                <w:numId w:val="20"/>
              </w:numPr>
              <w:jc w:val="left"/>
              <w:rPr>
                <w:rFonts w:cs="Arial"/>
                <w:color w:val="000000"/>
                <w:szCs w:val="22"/>
                <w:lang w:val="es-MX" w:eastAsia="es-MX"/>
              </w:rPr>
            </w:pPr>
            <w:r w:rsidRPr="00632CA8">
              <w:rPr>
                <w:rFonts w:cs="Arial"/>
                <w:color w:val="000000"/>
                <w:szCs w:val="22"/>
                <w:lang w:val="es-MX" w:eastAsia="es-MX"/>
              </w:rPr>
              <w:t>ITA No. De pagos_1</w:t>
            </w:r>
          </w:p>
          <w:p w14:paraId="5D36CE41" w14:textId="77777777" w:rsidR="00A003B8" w:rsidRPr="00632CA8" w:rsidRDefault="00A003B8" w:rsidP="00B1298A">
            <w:pPr>
              <w:pStyle w:val="Prrafodelista"/>
              <w:numPr>
                <w:ilvl w:val="0"/>
                <w:numId w:val="20"/>
              </w:numPr>
              <w:jc w:val="left"/>
              <w:rPr>
                <w:rFonts w:cs="Arial"/>
                <w:color w:val="000000"/>
                <w:szCs w:val="22"/>
                <w:lang w:val="es-MX" w:eastAsia="es-MX"/>
              </w:rPr>
            </w:pPr>
            <w:r w:rsidRPr="00632CA8">
              <w:rPr>
                <w:rFonts w:cs="Arial"/>
                <w:color w:val="000000"/>
                <w:szCs w:val="22"/>
                <w:lang w:val="es-MX" w:eastAsia="es-MX"/>
              </w:rPr>
              <w:t>ITA No. De pagos_2</w:t>
            </w:r>
          </w:p>
          <w:p w14:paraId="1A937D31" w14:textId="77777777" w:rsidR="00A003B8" w:rsidRPr="00632CA8" w:rsidRDefault="00A003B8" w:rsidP="00B1298A">
            <w:pPr>
              <w:pStyle w:val="Prrafodelista"/>
              <w:numPr>
                <w:ilvl w:val="0"/>
                <w:numId w:val="20"/>
              </w:numPr>
              <w:jc w:val="left"/>
              <w:rPr>
                <w:rFonts w:cs="Arial"/>
                <w:color w:val="000000"/>
                <w:szCs w:val="22"/>
                <w:lang w:val="es-MX" w:eastAsia="es-MX"/>
              </w:rPr>
            </w:pPr>
            <w:r w:rsidRPr="00632CA8">
              <w:rPr>
                <w:rFonts w:cs="Arial"/>
                <w:color w:val="000000"/>
                <w:szCs w:val="22"/>
                <w:lang w:val="es-MX" w:eastAsia="es-MX"/>
              </w:rPr>
              <w:t>ITA No. De pagos_3</w:t>
            </w:r>
          </w:p>
          <w:p w14:paraId="273671A8" w14:textId="77777777" w:rsidR="00A003B8" w:rsidRPr="00632CA8" w:rsidRDefault="00A003B8" w:rsidP="00B1298A">
            <w:pPr>
              <w:pStyle w:val="Prrafodelista"/>
              <w:numPr>
                <w:ilvl w:val="0"/>
                <w:numId w:val="20"/>
              </w:numPr>
              <w:jc w:val="left"/>
              <w:rPr>
                <w:rFonts w:cs="Arial"/>
                <w:color w:val="000000"/>
                <w:szCs w:val="22"/>
                <w:lang w:val="es-MX" w:eastAsia="es-MX"/>
              </w:rPr>
            </w:pPr>
            <w:r w:rsidRPr="00632CA8">
              <w:rPr>
                <w:rFonts w:cs="Arial"/>
                <w:color w:val="000000"/>
                <w:szCs w:val="22"/>
                <w:lang w:val="es-MX" w:eastAsia="es-MX"/>
              </w:rPr>
              <w:t>ITA No. De pagos_4</w:t>
            </w:r>
          </w:p>
          <w:p w14:paraId="6EB2FDFD" w14:textId="77777777" w:rsidR="00A003B8" w:rsidRPr="00632CA8" w:rsidRDefault="00A003B8" w:rsidP="004B121B">
            <w:pPr>
              <w:jc w:val="left"/>
              <w:rPr>
                <w:rFonts w:cs="Arial"/>
                <w:color w:val="000000"/>
                <w:szCs w:val="22"/>
                <w:lang w:val="es-MX" w:eastAsia="es-MX"/>
              </w:rPr>
            </w:pPr>
          </w:p>
          <w:p w14:paraId="63C6C972" w14:textId="77777777" w:rsidR="001D2D8B" w:rsidRPr="00632CA8" w:rsidRDefault="00A003B8" w:rsidP="00E26922">
            <w:pPr>
              <w:jc w:val="left"/>
              <w:rPr>
                <w:rFonts w:cs="Arial"/>
                <w:color w:val="000000"/>
                <w:szCs w:val="22"/>
                <w:lang w:val="es-MX" w:eastAsia="es-MX"/>
              </w:rPr>
            </w:pPr>
            <w:r w:rsidRPr="00632CA8">
              <w:rPr>
                <w:rFonts w:cs="Arial"/>
                <w:color w:val="000000"/>
                <w:szCs w:val="22"/>
                <w:lang w:val="es-MX" w:eastAsia="es-MX"/>
              </w:rPr>
              <w:t xml:space="preserve">En caso que el valor sea blanco/nulo se tomaran en cuenta las variables con valor. </w:t>
            </w:r>
          </w:p>
        </w:tc>
      </w:tr>
      <w:tr w:rsidR="001D2D8B" w:rsidRPr="00632CA8" w14:paraId="1E739844" w14:textId="77777777" w:rsidTr="001D2D8B">
        <w:trPr>
          <w:trHeight w:val="300"/>
        </w:trPr>
        <w:tc>
          <w:tcPr>
            <w:tcW w:w="1838" w:type="dxa"/>
            <w:shd w:val="clear" w:color="auto" w:fill="auto"/>
            <w:noWrap/>
            <w:hideMark/>
          </w:tcPr>
          <w:p w14:paraId="78FA1B7C"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Tasa</w:t>
            </w:r>
          </w:p>
        </w:tc>
        <w:tc>
          <w:tcPr>
            <w:tcW w:w="7000" w:type="dxa"/>
          </w:tcPr>
          <w:p w14:paraId="2DFD6CCB" w14:textId="77777777" w:rsidR="00AE634A" w:rsidRPr="00632CA8" w:rsidRDefault="00AE634A" w:rsidP="00A003B8">
            <w:pPr>
              <w:jc w:val="left"/>
              <w:rPr>
                <w:rFonts w:cs="Arial"/>
                <w:color w:val="000000"/>
                <w:szCs w:val="22"/>
                <w:lang w:val="es-MX" w:eastAsia="es-MX"/>
              </w:rPr>
            </w:pPr>
            <w:r w:rsidRPr="00632CA8">
              <w:rPr>
                <w:rFonts w:cs="Arial"/>
                <w:color w:val="000000"/>
                <w:szCs w:val="22"/>
                <w:lang w:val="es-MX" w:eastAsia="es-MX"/>
              </w:rPr>
              <w:t>Campo de lectura que muestra su valor de acuerdo a lo siguiente:</w:t>
            </w:r>
          </w:p>
          <w:p w14:paraId="6E436E40" w14:textId="77777777" w:rsidR="00AE634A" w:rsidRPr="00632CA8" w:rsidRDefault="00AE634A" w:rsidP="00A003B8">
            <w:pPr>
              <w:jc w:val="left"/>
              <w:rPr>
                <w:rFonts w:cs="Arial"/>
                <w:color w:val="000000"/>
                <w:szCs w:val="22"/>
                <w:lang w:val="es-MX" w:eastAsia="es-MX"/>
              </w:rPr>
            </w:pPr>
          </w:p>
          <w:p w14:paraId="2BE98A88" w14:textId="77777777" w:rsidR="00A003B8" w:rsidRPr="00632CA8" w:rsidRDefault="00A003B8" w:rsidP="00A003B8">
            <w:pPr>
              <w:jc w:val="left"/>
              <w:rPr>
                <w:rFonts w:cs="Arial"/>
                <w:color w:val="000000"/>
                <w:szCs w:val="22"/>
                <w:lang w:val="es-MX" w:eastAsia="es-MX"/>
              </w:rPr>
            </w:pPr>
            <w:r w:rsidRPr="00632CA8">
              <w:rPr>
                <w:rFonts w:cs="Arial"/>
                <w:color w:val="000000"/>
                <w:szCs w:val="22"/>
                <w:lang w:val="es-MX" w:eastAsia="es-MX"/>
              </w:rPr>
              <w:t>Cuando la selección del catálogo No. De Pagos =  ITA No. De pagos_1</w:t>
            </w:r>
            <w:r w:rsidR="00AE634A" w:rsidRPr="00632CA8">
              <w:rPr>
                <w:rFonts w:cs="Arial"/>
                <w:color w:val="000000"/>
                <w:szCs w:val="22"/>
                <w:lang w:val="es-MX" w:eastAsia="es-MX"/>
              </w:rPr>
              <w:t>, entonces Muestra el valor de la variable ITA Tasa_1.</w:t>
            </w:r>
          </w:p>
          <w:p w14:paraId="397451DB" w14:textId="77777777" w:rsidR="00A003B8" w:rsidRPr="00632CA8" w:rsidRDefault="00A003B8" w:rsidP="004B121B">
            <w:pPr>
              <w:jc w:val="left"/>
              <w:rPr>
                <w:rFonts w:cs="Arial"/>
                <w:color w:val="000000"/>
                <w:szCs w:val="22"/>
                <w:lang w:val="es-MX" w:eastAsia="es-MX"/>
              </w:rPr>
            </w:pPr>
          </w:p>
          <w:p w14:paraId="3E751F37" w14:textId="77777777" w:rsidR="00AE634A" w:rsidRPr="00632CA8" w:rsidRDefault="00AE634A" w:rsidP="00AE634A">
            <w:pPr>
              <w:jc w:val="left"/>
              <w:rPr>
                <w:rFonts w:cs="Arial"/>
                <w:color w:val="000000"/>
                <w:szCs w:val="22"/>
                <w:lang w:val="es-MX" w:eastAsia="es-MX"/>
              </w:rPr>
            </w:pPr>
            <w:r w:rsidRPr="00632CA8">
              <w:rPr>
                <w:rFonts w:cs="Arial"/>
                <w:color w:val="000000"/>
                <w:szCs w:val="22"/>
                <w:lang w:val="es-MX" w:eastAsia="es-MX"/>
              </w:rPr>
              <w:t>Cuando la selección del catálogo No. De Pagos =  ITA No. De pagos_2, entonces Muestra el valor de la variable ITA Tasa_2.</w:t>
            </w:r>
          </w:p>
          <w:p w14:paraId="2E3B66F6" w14:textId="77777777" w:rsidR="00A003B8" w:rsidRPr="00632CA8" w:rsidRDefault="00A003B8" w:rsidP="004B121B">
            <w:pPr>
              <w:jc w:val="left"/>
              <w:rPr>
                <w:rFonts w:cs="Arial"/>
                <w:color w:val="000000"/>
                <w:szCs w:val="22"/>
                <w:lang w:val="es-MX" w:eastAsia="es-MX"/>
              </w:rPr>
            </w:pPr>
          </w:p>
          <w:p w14:paraId="37E9A703" w14:textId="77777777" w:rsidR="00AE634A" w:rsidRPr="00632CA8" w:rsidRDefault="00AE634A" w:rsidP="00AE634A">
            <w:pPr>
              <w:jc w:val="left"/>
              <w:rPr>
                <w:rFonts w:cs="Arial"/>
                <w:color w:val="000000"/>
                <w:szCs w:val="22"/>
                <w:lang w:val="es-MX" w:eastAsia="es-MX"/>
              </w:rPr>
            </w:pPr>
            <w:r w:rsidRPr="00632CA8">
              <w:rPr>
                <w:rFonts w:cs="Arial"/>
                <w:color w:val="000000"/>
                <w:szCs w:val="22"/>
                <w:lang w:val="es-MX" w:eastAsia="es-MX"/>
              </w:rPr>
              <w:t>Cuando la selección del catálogo No. De Pagos =  ITA No. De pagos_3, entonces Muestra el valor de la variable ITA Tasa_3.</w:t>
            </w:r>
          </w:p>
          <w:p w14:paraId="19B8E80C" w14:textId="77777777" w:rsidR="00AE634A" w:rsidRPr="00632CA8" w:rsidRDefault="00AE634A" w:rsidP="004B121B">
            <w:pPr>
              <w:jc w:val="left"/>
              <w:rPr>
                <w:rFonts w:cs="Arial"/>
                <w:color w:val="000000"/>
                <w:szCs w:val="22"/>
                <w:lang w:val="es-MX" w:eastAsia="es-MX"/>
              </w:rPr>
            </w:pPr>
          </w:p>
          <w:p w14:paraId="65AAD28C" w14:textId="77777777" w:rsidR="001D2D8B" w:rsidRPr="00632CA8" w:rsidRDefault="00AE634A" w:rsidP="004B121B">
            <w:pPr>
              <w:jc w:val="left"/>
              <w:rPr>
                <w:rFonts w:cs="Arial"/>
                <w:color w:val="000000"/>
                <w:szCs w:val="22"/>
                <w:lang w:val="es-MX" w:eastAsia="es-MX"/>
              </w:rPr>
            </w:pPr>
            <w:r w:rsidRPr="00632CA8">
              <w:rPr>
                <w:rFonts w:cs="Arial"/>
                <w:color w:val="000000"/>
                <w:szCs w:val="22"/>
                <w:lang w:val="es-MX" w:eastAsia="es-MX"/>
              </w:rPr>
              <w:t>Cuando la selección del catálogo No. De Pagos =  ITA No. De pagos_4, entonces Muestra el valor de la variable ITA Tasa_4.</w:t>
            </w:r>
            <w:r w:rsidR="001D2D8B" w:rsidRPr="00632CA8">
              <w:rPr>
                <w:rFonts w:cs="Arial"/>
                <w:color w:val="000000"/>
                <w:szCs w:val="22"/>
                <w:lang w:val="es-MX" w:eastAsia="es-MX"/>
              </w:rPr>
              <w:t xml:space="preserve"> </w:t>
            </w:r>
          </w:p>
          <w:p w14:paraId="655C3BEB" w14:textId="77777777" w:rsidR="00144E97" w:rsidRPr="00632CA8" w:rsidRDefault="00144E97" w:rsidP="004B121B">
            <w:pPr>
              <w:jc w:val="left"/>
              <w:rPr>
                <w:rFonts w:cs="Arial"/>
                <w:color w:val="000000"/>
                <w:szCs w:val="22"/>
                <w:lang w:val="es-MX" w:eastAsia="es-MX"/>
              </w:rPr>
            </w:pPr>
          </w:p>
        </w:tc>
      </w:tr>
      <w:tr w:rsidR="001D2D8B" w:rsidRPr="00632CA8" w14:paraId="658DE239" w14:textId="77777777" w:rsidTr="001D2D8B">
        <w:trPr>
          <w:trHeight w:val="300"/>
        </w:trPr>
        <w:tc>
          <w:tcPr>
            <w:tcW w:w="1838" w:type="dxa"/>
            <w:shd w:val="clear" w:color="auto" w:fill="auto"/>
            <w:noWrap/>
            <w:hideMark/>
          </w:tcPr>
          <w:p w14:paraId="53A51FC6" w14:textId="77777777" w:rsidR="001D2D8B" w:rsidRPr="00632CA8" w:rsidRDefault="001D2D8B" w:rsidP="004B121B">
            <w:pPr>
              <w:jc w:val="left"/>
              <w:rPr>
                <w:rFonts w:cs="Arial"/>
                <w:color w:val="000000"/>
                <w:szCs w:val="22"/>
                <w:lang w:val="es-MX" w:eastAsia="es-MX"/>
              </w:rPr>
            </w:pPr>
            <w:r w:rsidRPr="00632CA8">
              <w:rPr>
                <w:rFonts w:cs="Arial"/>
                <w:color w:val="000000"/>
                <w:szCs w:val="22"/>
                <w:lang w:val="es-MX" w:eastAsia="es-MX"/>
              </w:rPr>
              <w:t>Pago</w:t>
            </w:r>
          </w:p>
        </w:tc>
        <w:tc>
          <w:tcPr>
            <w:tcW w:w="7000" w:type="dxa"/>
          </w:tcPr>
          <w:p w14:paraId="00C0DC2E" w14:textId="77777777" w:rsidR="001D2D8B" w:rsidRPr="00632CA8" w:rsidRDefault="001D2D8B" w:rsidP="004B121B">
            <w:r w:rsidRPr="00632CA8">
              <w:t>El cálculo del Pago se obtiene de acuerdo a:</w:t>
            </w:r>
          </w:p>
          <w:p w14:paraId="01CB7DBF" w14:textId="77777777" w:rsidR="001D2D8B" w:rsidRPr="00632CA8" w:rsidRDefault="001D2D8B" w:rsidP="004B121B">
            <w:pPr>
              <w:ind w:left="360"/>
            </w:pPr>
          </w:p>
          <w:p w14:paraId="76A3C23B" w14:textId="77777777" w:rsidR="001D2D8B" w:rsidRPr="00632CA8" w:rsidRDefault="001D2D8B" w:rsidP="004B121B">
            <w:r w:rsidRPr="00632CA8">
              <w:t>Se requiere: Monto, Tasa, No. De Pagos.</w:t>
            </w:r>
          </w:p>
          <w:p w14:paraId="035F3F78" w14:textId="77777777" w:rsidR="001D2D8B" w:rsidRPr="00632CA8" w:rsidRDefault="001D2D8B" w:rsidP="004B121B"/>
          <w:p w14:paraId="78128448" w14:textId="77777777" w:rsidR="001D2D8B" w:rsidRPr="00632CA8" w:rsidRDefault="001D2D8B" w:rsidP="004B121B">
            <w:r w:rsidRPr="00632CA8">
              <w:t>Frecuencia: su valor es 30</w:t>
            </w:r>
          </w:p>
          <w:p w14:paraId="7969A601" w14:textId="77777777" w:rsidR="001D2D8B" w:rsidRPr="00632CA8" w:rsidRDefault="001D2D8B" w:rsidP="004B121B"/>
          <w:p w14:paraId="65126B46" w14:textId="77777777" w:rsidR="001D2D8B" w:rsidRPr="00632CA8" w:rsidRDefault="001D2D8B" w:rsidP="004B121B">
            <w:r w:rsidRPr="00632CA8">
              <w:lastRenderedPageBreak/>
              <w:t>Tasa del periodo: Cálculo (A).</w:t>
            </w:r>
          </w:p>
          <w:p w14:paraId="0EAA4076" w14:textId="77777777" w:rsidR="001D2D8B" w:rsidRPr="00632CA8" w:rsidRDefault="001D2D8B" w:rsidP="004B121B"/>
          <w:p w14:paraId="3477B527" w14:textId="77777777" w:rsidR="001D2D8B" w:rsidRPr="00632CA8" w:rsidRDefault="001D2D8B" w:rsidP="004B121B">
            <w:r w:rsidRPr="00632CA8">
              <w:t>Pago: Cálculo (B)</w:t>
            </w:r>
          </w:p>
          <w:p w14:paraId="6F6D5B2D" w14:textId="77777777" w:rsidR="001D2D8B" w:rsidRPr="00632CA8" w:rsidRDefault="001D2D8B" w:rsidP="004B121B"/>
          <w:p w14:paraId="514FCE86" w14:textId="77777777" w:rsidR="001D2D8B" w:rsidRPr="00632CA8" w:rsidRDefault="001D2D8B" w:rsidP="004B121B">
            <w:r w:rsidRPr="00632CA8">
              <w:t>Por lo tanto, primero se obtiene la Tasa del periodo:</w:t>
            </w:r>
          </w:p>
          <w:p w14:paraId="7DB2CA36" w14:textId="77777777" w:rsidR="001D2D8B" w:rsidRPr="00632CA8" w:rsidRDefault="001D2D8B" w:rsidP="004B121B"/>
          <w:p w14:paraId="4F046A29" w14:textId="77777777" w:rsidR="001D2D8B" w:rsidRPr="00632CA8" w:rsidRDefault="001D2D8B" w:rsidP="00B1298A">
            <w:pPr>
              <w:pStyle w:val="Prrafodelista"/>
              <w:numPr>
                <w:ilvl w:val="0"/>
                <w:numId w:val="13"/>
              </w:numPr>
            </w:pPr>
            <w:r w:rsidRPr="00632CA8">
              <w:t>Cálculo de Tasa del Periodo:</w:t>
            </w:r>
          </w:p>
          <w:p w14:paraId="77697A23" w14:textId="77777777" w:rsidR="001D2D8B" w:rsidRPr="00632CA8" w:rsidRDefault="001D2D8B" w:rsidP="004B121B"/>
          <w:p w14:paraId="247F895A" w14:textId="77777777" w:rsidR="001D2D8B" w:rsidRPr="00632CA8" w:rsidRDefault="001D2D8B" w:rsidP="004B121B">
            <w:pPr>
              <w:rPr>
                <w:rFonts w:ascii="Cambria Math" w:hAnsi="Cambria Math"/>
                <w:u w:val="single"/>
                <w:oMath/>
              </w:rPr>
            </w:pPr>
            <w:r w:rsidRPr="00632CA8">
              <w:t xml:space="preserve">            </w:t>
            </w:r>
            <m:oMath>
              <m:r>
                <w:rPr>
                  <w:rFonts w:ascii="Cambria Math" w:hAnsi="Cambria Math"/>
                </w:rPr>
                <m:t>Tasa del Periodo=</m:t>
              </m:r>
            </m:oMath>
            <w:r w:rsidRPr="00632CA8">
              <w:t xml:space="preserve">   </w:t>
            </w:r>
            <w:r w:rsidRPr="00632CA8">
              <w:rPr>
                <w:u w:val="single"/>
              </w:rPr>
              <w:t xml:space="preserve"> </w:t>
            </w:r>
            <m:oMath>
              <m:r>
                <w:rPr>
                  <w:rFonts w:ascii="Cambria Math" w:hAnsi="Cambria Math"/>
                  <w:u w:val="single"/>
                </w:rPr>
                <m:t xml:space="preserve"> Tasa x 1.16__</m:t>
              </m:r>
            </m:oMath>
          </w:p>
          <w:p w14:paraId="4BC50641" w14:textId="77777777" w:rsidR="001D2D8B" w:rsidRPr="00632CA8" w:rsidRDefault="001D2D8B" w:rsidP="004B121B">
            <w:pPr>
              <w:rPr>
                <w:rFonts w:ascii="Cambria Math" w:hAnsi="Cambria Math"/>
                <w:oMath/>
              </w:rPr>
            </w:pPr>
            <m:oMathPara>
              <m:oMath>
                <m:r>
                  <w:rPr>
                    <w:rFonts w:ascii="Cambria Math" w:hAnsi="Cambria Math"/>
                  </w:rPr>
                  <m:t xml:space="preserve">   360  x  Frecuencia </m:t>
                </m:r>
              </m:oMath>
            </m:oMathPara>
          </w:p>
          <w:p w14:paraId="608DCD2B" w14:textId="77777777" w:rsidR="001D2D8B" w:rsidRPr="00632CA8" w:rsidRDefault="001D2D8B" w:rsidP="004B121B"/>
          <w:p w14:paraId="3B04D77E" w14:textId="77777777" w:rsidR="001D2D8B" w:rsidRPr="00632CA8" w:rsidRDefault="001D2D8B" w:rsidP="004B121B">
            <w:r w:rsidRPr="00632CA8">
              <w:t xml:space="preserve">Entonces, se obtiene el Pago Oferta </w:t>
            </w:r>
            <w:r w:rsidR="00144E97" w:rsidRPr="00632CA8">
              <w:t xml:space="preserve">requerido por el </w:t>
            </w:r>
            <w:r w:rsidR="00B173C7" w:rsidRPr="00632CA8">
              <w:t>prospecto</w:t>
            </w:r>
            <w:r w:rsidRPr="00632CA8">
              <w:t>:</w:t>
            </w:r>
          </w:p>
          <w:p w14:paraId="43CBD3B1" w14:textId="77777777" w:rsidR="001D2D8B" w:rsidRPr="00632CA8" w:rsidRDefault="001D2D8B" w:rsidP="004B121B"/>
          <w:p w14:paraId="7D84FBBF" w14:textId="77777777" w:rsidR="001D2D8B" w:rsidRPr="00632CA8" w:rsidRDefault="001D2D8B" w:rsidP="00B1298A">
            <w:pPr>
              <w:pStyle w:val="Prrafodelista"/>
              <w:numPr>
                <w:ilvl w:val="0"/>
                <w:numId w:val="13"/>
              </w:numPr>
            </w:pPr>
            <w:r w:rsidRPr="00632CA8">
              <w:t xml:space="preserve">Cálculo de Pago Oferta </w:t>
            </w:r>
            <w:r w:rsidR="00144E97" w:rsidRPr="00632CA8">
              <w:t xml:space="preserve">requerido por el </w:t>
            </w:r>
            <w:r w:rsidR="00B173C7" w:rsidRPr="00632CA8">
              <w:t>prospecto</w:t>
            </w:r>
            <w:r w:rsidRPr="00632CA8">
              <w:t>:</w:t>
            </w:r>
          </w:p>
          <w:p w14:paraId="71BAD568" w14:textId="77777777" w:rsidR="001D2D8B" w:rsidRPr="00632CA8" w:rsidRDefault="001D2D8B" w:rsidP="004B121B"/>
          <w:p w14:paraId="2799DCE9" w14:textId="77777777" w:rsidR="00643F6D" w:rsidRPr="00632CA8" w:rsidRDefault="00643F6D" w:rsidP="00643F6D">
            <w:pPr>
              <w:jc w:val="left"/>
              <w:rPr>
                <w:rFonts w:cs="Arial"/>
                <w:sz w:val="16"/>
                <w:szCs w:val="22"/>
              </w:rPr>
            </w:pPr>
            <w:r w:rsidRPr="00632CA8">
              <w:rPr>
                <w:rFonts w:ascii="Cambria Math" w:hAnsi="Cambria Math" w:cs="Arial"/>
                <w:iCs/>
                <w:sz w:val="16"/>
                <w:szCs w:val="22"/>
              </w:rPr>
              <w:t xml:space="preserve">Pago Oferta requerido por el </w:t>
            </w:r>
            <w:r w:rsidR="00B173C7" w:rsidRPr="00632CA8">
              <w:rPr>
                <w:rFonts w:ascii="Cambria Math" w:hAnsi="Cambria Math" w:cs="Arial"/>
                <w:iCs/>
                <w:sz w:val="16"/>
                <w:szCs w:val="22"/>
              </w:rPr>
              <w:t>prospecto</w:t>
            </w:r>
            <w:r w:rsidRPr="00632CA8">
              <w:rPr>
                <w:rFonts w:cs="Arial"/>
                <w:sz w:val="16"/>
                <w:szCs w:val="22"/>
              </w:rPr>
              <w:t xml:space="preserve"> =</w:t>
            </w:r>
          </w:p>
          <w:p w14:paraId="54BCA04C" w14:textId="77777777" w:rsidR="00643F6D" w:rsidRPr="00632CA8" w:rsidRDefault="00643F6D" w:rsidP="00643F6D">
            <w:pPr>
              <w:jc w:val="left"/>
              <w:rPr>
                <w:rFonts w:cs="Arial"/>
                <w:sz w:val="18"/>
                <w:szCs w:val="22"/>
              </w:rPr>
            </w:pPr>
            <m:oMath>
              <m:r>
                <m:rPr>
                  <m:sty m:val="p"/>
                </m:rPr>
                <w:rPr>
                  <w:rFonts w:ascii="Cambria Math" w:hAnsi="Cambria Math"/>
                  <w:sz w:val="16"/>
                </w:rPr>
                <m:t xml:space="preserve">Monto Oferta </m:t>
              </m:r>
              <m:r>
                <m:rPr>
                  <m:sty m:val="p"/>
                </m:rPr>
                <w:rPr>
                  <w:rFonts w:ascii="Cambria Math" w:hAnsi="Cambria Math" w:cs="Arial"/>
                  <w:sz w:val="16"/>
                  <w:szCs w:val="22"/>
                </w:rPr>
                <m:t xml:space="preserve">requerido por el prospecto  </m:t>
              </m:r>
              <m:r>
                <m:rPr>
                  <m:sty m:val="p"/>
                </m:rPr>
                <w:rPr>
                  <w:rFonts w:ascii="Cambria Math" w:hAnsi="Cambria Math"/>
                  <w:sz w:val="16"/>
                </w:rPr>
                <m:t xml:space="preserve">x  </m:t>
              </m:r>
            </m:oMath>
            <w:r w:rsidRPr="00632CA8">
              <w:rPr>
                <w:rFonts w:cs="Arial"/>
                <w:sz w:val="16"/>
                <w:szCs w:val="22"/>
                <w:u w:val="single"/>
              </w:rPr>
              <w:t xml:space="preserve"> </w:t>
            </w:r>
            <m:oMath>
              <m:d>
                <m:dPr>
                  <m:ctrlPr>
                    <w:rPr>
                      <w:rFonts w:ascii="Cambria Math" w:hAnsi="Cambria Math" w:cs="Arial"/>
                      <w:i/>
                      <w:sz w:val="16"/>
                      <w:szCs w:val="22"/>
                      <w:u w:val="single"/>
                    </w:rPr>
                  </m:ctrlPr>
                </m:dPr>
                <m:e>
                  <m:r>
                    <w:rPr>
                      <w:rFonts w:ascii="Cambria Math" w:hAnsi="Cambria Math" w:cs="Arial"/>
                      <w:sz w:val="16"/>
                      <w:szCs w:val="22"/>
                      <w:u w:val="single"/>
                    </w:rPr>
                    <m:t>Tasa</m:t>
                  </m:r>
                  <m:r>
                    <m:rPr>
                      <m:sty m:val="p"/>
                    </m:rPr>
                    <w:rPr>
                      <w:rFonts w:ascii="Cambria Math" w:hAnsi="Cambria Math" w:cs="Arial"/>
                      <w:sz w:val="16"/>
                      <w:szCs w:val="22"/>
                      <w:u w:val="single"/>
                    </w:rPr>
                    <m:t xml:space="preserve"> </m:t>
                  </m:r>
                  <m:r>
                    <w:rPr>
                      <w:rFonts w:ascii="Cambria Math" w:hAnsi="Cambria Math" w:cs="Arial"/>
                      <w:sz w:val="16"/>
                      <w:szCs w:val="22"/>
                      <w:u w:val="single"/>
                    </w:rPr>
                    <m:t>del Periodo</m:t>
                  </m:r>
                  <m:r>
                    <m:rPr>
                      <m:sty m:val="p"/>
                    </m:rPr>
                    <w:rPr>
                      <w:rFonts w:ascii="Cambria Math" w:hAnsi="Cambria Math" w:cs="Arial"/>
                      <w:sz w:val="16"/>
                      <w:szCs w:val="22"/>
                      <w:u w:val="single"/>
                    </w:rPr>
                    <m:t xml:space="preserve"> </m:t>
                  </m:r>
                  <m:sSup>
                    <m:sSupPr>
                      <m:ctrlPr>
                        <w:rPr>
                          <w:rFonts w:ascii="Cambria Math" w:hAnsi="Cambria Math" w:cs="Arial"/>
                          <w:sz w:val="16"/>
                          <w:szCs w:val="22"/>
                          <w:u w:val="single"/>
                        </w:rPr>
                      </m:ctrlPr>
                    </m:sSupPr>
                    <m:e>
                      <m:d>
                        <m:dPr>
                          <m:ctrlPr>
                            <w:rPr>
                              <w:rFonts w:ascii="Cambria Math" w:hAnsi="Cambria Math" w:cs="Arial"/>
                              <w:sz w:val="16"/>
                              <w:szCs w:val="22"/>
                              <w:u w:val="single"/>
                            </w:rPr>
                          </m:ctrlPr>
                        </m:dPr>
                        <m:e>
                          <m:r>
                            <m:rPr>
                              <m:sty m:val="p"/>
                            </m:rPr>
                            <w:rPr>
                              <w:rFonts w:ascii="Cambria Math" w:hAnsi="Cambria Math" w:cs="Arial"/>
                              <w:sz w:val="16"/>
                              <w:szCs w:val="22"/>
                              <w:u w:val="single"/>
                            </w:rPr>
                            <m:t>1+</m:t>
                          </m:r>
                          <m:r>
                            <w:rPr>
                              <w:rFonts w:ascii="Cambria Math" w:hAnsi="Cambria Math" w:cs="Arial"/>
                              <w:sz w:val="16"/>
                              <w:szCs w:val="22"/>
                              <w:u w:val="single"/>
                            </w:rPr>
                            <m:t>Tasa</m:t>
                          </m:r>
                          <m:r>
                            <m:rPr>
                              <m:sty m:val="p"/>
                            </m:rPr>
                            <w:rPr>
                              <w:rFonts w:ascii="Cambria Math" w:hAnsi="Cambria Math" w:cs="Arial"/>
                              <w:sz w:val="16"/>
                              <w:szCs w:val="22"/>
                              <w:u w:val="single"/>
                            </w:rPr>
                            <m:t xml:space="preserve"> de periodo</m:t>
                          </m:r>
                        </m:e>
                      </m:d>
                    </m:e>
                    <m:sup>
                      <m:r>
                        <w:rPr>
                          <w:rFonts w:ascii="Cambria Math" w:hAnsi="Cambria Math" w:cs="Arial"/>
                          <w:sz w:val="16"/>
                          <w:szCs w:val="22"/>
                          <w:u w:val="single"/>
                        </w:rPr>
                        <m:t>Plazo</m:t>
                      </m:r>
                    </m:sup>
                  </m:sSup>
                </m:e>
              </m:d>
              <m:r>
                <m:rPr>
                  <m:sty m:val="p"/>
                </m:rPr>
                <w:rPr>
                  <w:rFonts w:ascii="Cambria Math" w:hAnsi="Cambria Math" w:cs="Arial"/>
                  <w:sz w:val="16"/>
                  <w:szCs w:val="22"/>
                  <w:u w:val="single"/>
                </w:rPr>
                <m:t xml:space="preserve"> </m:t>
              </m:r>
            </m:oMath>
          </w:p>
          <w:p w14:paraId="635E72A7" w14:textId="77777777" w:rsidR="00643F6D" w:rsidRPr="00632CA8" w:rsidRDefault="00643F6D" w:rsidP="00643F6D">
            <w:pPr>
              <w:rPr>
                <w:sz w:val="18"/>
                <w:szCs w:val="22"/>
              </w:rPr>
            </w:pPr>
            <w:r w:rsidRPr="00632CA8">
              <w:rPr>
                <w:rFonts w:cs="Arial"/>
                <w:sz w:val="18"/>
                <w:szCs w:val="22"/>
              </w:rPr>
              <w:t xml:space="preserve">                                                              </w:t>
            </w:r>
            <m:oMath>
              <m:r>
                <w:rPr>
                  <w:rFonts w:ascii="Cambria Math" w:hAnsi="Cambria Math" w:cs="Arial"/>
                  <w:sz w:val="18"/>
                  <w:szCs w:val="22"/>
                </w:rPr>
                <m:t xml:space="preserve">   </m:t>
              </m:r>
              <m:sSup>
                <m:sSupPr>
                  <m:ctrlPr>
                    <w:rPr>
                      <w:rFonts w:ascii="Cambria Math" w:hAnsi="Cambria Math" w:cs="Arial"/>
                      <w:sz w:val="18"/>
                      <w:szCs w:val="22"/>
                    </w:rPr>
                  </m:ctrlPr>
                </m:sSupPr>
                <m:e>
                  <m:d>
                    <m:dPr>
                      <m:ctrlPr>
                        <w:rPr>
                          <w:rFonts w:ascii="Cambria Math" w:hAnsi="Cambria Math" w:cs="Arial"/>
                          <w:sz w:val="18"/>
                          <w:szCs w:val="22"/>
                        </w:rPr>
                      </m:ctrlPr>
                    </m:dPr>
                    <m:e>
                      <m:r>
                        <w:rPr>
                          <w:rFonts w:ascii="Cambria Math" w:hAnsi="Cambria Math" w:cs="Arial"/>
                          <w:sz w:val="18"/>
                          <w:szCs w:val="22"/>
                        </w:rPr>
                        <m:t>1+Tasa del periodo</m:t>
                      </m:r>
                    </m:e>
                  </m:d>
                </m:e>
                <m:sup>
                  <m:r>
                    <w:rPr>
                      <w:rFonts w:ascii="Cambria Math" w:hAnsi="Cambria Math" w:cs="Arial"/>
                      <w:sz w:val="18"/>
                      <w:szCs w:val="22"/>
                    </w:rPr>
                    <m:t>Plazo-1</m:t>
                  </m:r>
                </m:sup>
              </m:sSup>
              <m:r>
                <w:rPr>
                  <w:rFonts w:ascii="Cambria Math" w:hAnsi="Cambria Math" w:cs="Arial"/>
                  <w:sz w:val="18"/>
                  <w:szCs w:val="22"/>
                </w:rPr>
                <m:t>)</m:t>
              </m:r>
            </m:oMath>
          </w:p>
          <w:p w14:paraId="396151DA" w14:textId="77777777" w:rsidR="001D2D8B" w:rsidRPr="00632CA8" w:rsidRDefault="001D2D8B" w:rsidP="004B121B">
            <w:pPr>
              <w:rPr>
                <w:sz w:val="16"/>
                <w:szCs w:val="22"/>
              </w:rPr>
            </w:pPr>
          </w:p>
        </w:tc>
      </w:tr>
    </w:tbl>
    <w:p w14:paraId="0F2C903C" w14:textId="77777777" w:rsidR="00CB355C" w:rsidRPr="00632CA8" w:rsidRDefault="00CB355C" w:rsidP="00AE30F9"/>
    <w:p w14:paraId="3BA5F403" w14:textId="77777777" w:rsidR="00E11618" w:rsidRDefault="00E11618" w:rsidP="00E11618">
      <w:r w:rsidRPr="00632CA8">
        <w:t xml:space="preserve">Cuando la opción “Requerido por el prospecto” sea seleccionado, el campo Monto y Catálogo No. De Pagos son obligatorios. </w:t>
      </w:r>
    </w:p>
    <w:p w14:paraId="688EE2FD" w14:textId="77777777" w:rsidR="008B454E" w:rsidRDefault="008B454E" w:rsidP="00E11618"/>
    <w:p w14:paraId="4CA70430" w14:textId="77777777" w:rsidR="008B454E" w:rsidRDefault="008B454E" w:rsidP="00E11618">
      <w:r>
        <w:t xml:space="preserve">Cuando la opción </w:t>
      </w:r>
      <w:r w:rsidRPr="00632CA8">
        <w:t>“Requerido por el prospecto” sea seleccionado</w:t>
      </w:r>
      <w:r>
        <w:t xml:space="preserve"> en Call Center y además </w:t>
      </w:r>
      <w:r w:rsidR="00B616C5">
        <w:t xml:space="preserve">se haya seleccionado una oferta de este tipo </w:t>
      </w:r>
      <w:r>
        <w:t>en Movilidad entonces se agrega una fila adicional. Ejemplo:</w:t>
      </w:r>
    </w:p>
    <w:p w14:paraId="3E587E14" w14:textId="77777777" w:rsidR="008B454E" w:rsidRDefault="008B454E" w:rsidP="00E11618"/>
    <w:p w14:paraId="63E99A88" w14:textId="77777777" w:rsidR="008B454E" w:rsidRDefault="007E70B6" w:rsidP="00E11618">
      <w:r>
        <w:rPr>
          <w:noProof/>
          <w:lang w:val="es-MX" w:eastAsia="es-MX"/>
        </w:rPr>
        <w:drawing>
          <wp:inline distT="0" distB="0" distL="0" distR="0" wp14:anchorId="4D8AE0FA" wp14:editId="63E5A498">
            <wp:extent cx="5400000" cy="673129"/>
            <wp:effectExtent l="19050" t="19050" r="10795"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673129"/>
                    </a:xfrm>
                    <a:prstGeom prst="rect">
                      <a:avLst/>
                    </a:prstGeom>
                    <a:noFill/>
                    <a:ln>
                      <a:solidFill>
                        <a:schemeClr val="bg1">
                          <a:lumMod val="75000"/>
                        </a:schemeClr>
                      </a:solidFill>
                    </a:ln>
                  </pic:spPr>
                </pic:pic>
              </a:graphicData>
            </a:graphic>
          </wp:inline>
        </w:drawing>
      </w:r>
    </w:p>
    <w:p w14:paraId="13DA485F" w14:textId="77777777" w:rsidR="008B33B9" w:rsidRDefault="008B33B9" w:rsidP="00E11618"/>
    <w:p w14:paraId="38172CBE" w14:textId="77777777" w:rsidR="008B33B9" w:rsidRDefault="008B33B9" w:rsidP="008B33B9">
      <w:r w:rsidRPr="00632CA8">
        <w:t xml:space="preserve">La </w:t>
      </w:r>
      <w:r>
        <w:t>etiqueta</w:t>
      </w:r>
      <w:r w:rsidRPr="00632CA8">
        <w:t xml:space="preserve"> Oferta Movilidad</w:t>
      </w:r>
      <w:r>
        <w:t xml:space="preserve"> se encontrará con el Radio button seleccionado en la pantalla Ofertas, y la oferta anteriormente seleccionada en Call Center se identificará en color. </w:t>
      </w:r>
    </w:p>
    <w:p w14:paraId="7A49233B" w14:textId="77777777" w:rsidR="00E7103C" w:rsidRDefault="00E7103C" w:rsidP="008B33B9"/>
    <w:p w14:paraId="4C595662" w14:textId="1A53C02D" w:rsidR="00E7103C" w:rsidRDefault="00E7103C" w:rsidP="00E7103C">
      <w:r w:rsidRPr="00632CA8">
        <w:t xml:space="preserve">La </w:t>
      </w:r>
      <w:r>
        <w:t>etiqueta</w:t>
      </w:r>
      <w:r w:rsidRPr="00632CA8">
        <w:t xml:space="preserve"> Oferta Movilidad</w:t>
      </w:r>
      <w:r>
        <w:t xml:space="preserve"> se encontrará con el Radio button activado en la pantalla Ofertas, y la oferta anteriormente </w:t>
      </w:r>
      <w:r w:rsidRPr="007E70B6">
        <w:t>seleccionada en Call Center</w:t>
      </w:r>
      <w:r>
        <w:t xml:space="preserve"> se identificará en color. Siempre se debe marcar en color la última oferta seleccionada e inactivar el radio button de selección. </w:t>
      </w:r>
    </w:p>
    <w:p w14:paraId="159FBF3C" w14:textId="77777777" w:rsidR="009E2880" w:rsidRPr="0097102C" w:rsidRDefault="001D36BC" w:rsidP="00397640">
      <w:pPr>
        <w:pStyle w:val="Estilo4"/>
      </w:pPr>
      <w:bookmarkStart w:id="31" w:name="_Toc515878293"/>
      <w:r w:rsidRPr="0097102C">
        <w:t>Indicador</w:t>
      </w:r>
      <w:r w:rsidR="009E2880" w:rsidRPr="0097102C">
        <w:t xml:space="preserve"> de ofertas de Movilidad</w:t>
      </w:r>
      <w:r w:rsidR="007467EE" w:rsidRPr="0097102C">
        <w:t>.</w:t>
      </w:r>
      <w:bookmarkEnd w:id="31"/>
      <w:r w:rsidR="007467EE" w:rsidRPr="0097102C">
        <w:t xml:space="preserve"> </w:t>
      </w:r>
    </w:p>
    <w:p w14:paraId="2C7823DC" w14:textId="77777777" w:rsidR="009E2880" w:rsidRPr="00632CA8" w:rsidRDefault="009E2880" w:rsidP="009E2880">
      <w:r w:rsidRPr="00632CA8">
        <w:t xml:space="preserve">Como usuario Administrador quiero visualizar </w:t>
      </w:r>
      <w:r w:rsidR="001D36BC">
        <w:t xml:space="preserve">una etiqueta que me  indique cuando la oferta ha sido seleccionada desde movilidad </w:t>
      </w:r>
      <w:r w:rsidRPr="00632CA8">
        <w:t xml:space="preserve">para </w:t>
      </w:r>
      <w:r w:rsidR="001D36BC" w:rsidRPr="001D36BC">
        <w:t>identificar el canal por el cual se eligió una oferta.</w:t>
      </w:r>
    </w:p>
    <w:p w14:paraId="18047834" w14:textId="77777777" w:rsidR="009E2880" w:rsidRPr="00632CA8" w:rsidRDefault="009E2880" w:rsidP="009E2880"/>
    <w:p w14:paraId="7E842F17" w14:textId="77777777" w:rsidR="009E2880" w:rsidRDefault="009E2880" w:rsidP="009E2880">
      <w:r w:rsidRPr="00632CA8">
        <w:t>La pantalla muestra</w:t>
      </w:r>
      <w:r w:rsidR="00C23E52">
        <w:t xml:space="preserve"> la etiqueta en la oferta seleccionada</w:t>
      </w:r>
      <w:r w:rsidRPr="00632CA8">
        <w:t>:</w:t>
      </w:r>
    </w:p>
    <w:p w14:paraId="300F7B25" w14:textId="77777777" w:rsidR="001D36BC" w:rsidRDefault="001D36BC" w:rsidP="009E2880"/>
    <w:p w14:paraId="5CF40299" w14:textId="77777777" w:rsidR="001D36BC" w:rsidRPr="00632CA8" w:rsidRDefault="001D36BC" w:rsidP="009E2880"/>
    <w:p w14:paraId="18147E5A" w14:textId="77777777" w:rsidR="00C24F53" w:rsidRPr="00632CA8" w:rsidRDefault="000F1BD0" w:rsidP="00AE30F9">
      <w:r>
        <w:rPr>
          <w:noProof/>
          <w:lang w:val="es-MX" w:eastAsia="es-MX"/>
        </w:rPr>
        <w:drawing>
          <wp:inline distT="0" distB="0" distL="0" distR="0" wp14:anchorId="7BE849E2" wp14:editId="19676E2C">
            <wp:extent cx="5400000" cy="4144258"/>
            <wp:effectExtent l="19050" t="19050" r="10795"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4144258"/>
                    </a:xfrm>
                    <a:prstGeom prst="rect">
                      <a:avLst/>
                    </a:prstGeom>
                    <a:noFill/>
                    <a:ln>
                      <a:solidFill>
                        <a:schemeClr val="bg1">
                          <a:lumMod val="75000"/>
                        </a:schemeClr>
                      </a:solidFill>
                    </a:ln>
                  </pic:spPr>
                </pic:pic>
              </a:graphicData>
            </a:graphic>
          </wp:inline>
        </w:drawing>
      </w:r>
    </w:p>
    <w:p w14:paraId="65400335" w14:textId="77777777" w:rsidR="00FC3C64" w:rsidRPr="00632CA8" w:rsidRDefault="00FC3C64" w:rsidP="00C24F53">
      <w:pPr>
        <w:jc w:val="center"/>
      </w:pPr>
    </w:p>
    <w:p w14:paraId="63C7F127" w14:textId="77777777" w:rsidR="00FC3C64" w:rsidRPr="00632CA8" w:rsidRDefault="00FC3C64" w:rsidP="00FC3C64"/>
    <w:p w14:paraId="7CE1EDBD" w14:textId="77777777" w:rsidR="00C61DED" w:rsidRDefault="00FD4DA5" w:rsidP="00FD4DA5">
      <w:r w:rsidRPr="00632CA8">
        <w:t xml:space="preserve">La </w:t>
      </w:r>
      <w:r w:rsidR="00777814">
        <w:t>etiqueta</w:t>
      </w:r>
      <w:r w:rsidRPr="00632CA8">
        <w:t xml:space="preserve"> Oferta Movilidad se muestra únicamente cuando se ha realizado la asignación de u</w:t>
      </w:r>
      <w:r w:rsidR="00777814">
        <w:t>n</w:t>
      </w:r>
      <w:r w:rsidR="00C23E52">
        <w:t>a oferta por el Canal Cambaceo.</w:t>
      </w:r>
    </w:p>
    <w:p w14:paraId="026A5ED4" w14:textId="77777777" w:rsidR="00C23E52" w:rsidRDefault="00C23E52" w:rsidP="00FD4DA5"/>
    <w:p w14:paraId="45C4A589" w14:textId="77777777" w:rsidR="00C23E52" w:rsidRDefault="00C23E52" w:rsidP="00FD4DA5">
      <w:r w:rsidRPr="00632CA8">
        <w:t xml:space="preserve">La </w:t>
      </w:r>
      <w:r>
        <w:t>etiqueta</w:t>
      </w:r>
      <w:r w:rsidRPr="00632CA8">
        <w:t xml:space="preserve"> Oferta Movilidad</w:t>
      </w:r>
      <w:r>
        <w:t xml:space="preserve"> se actualizará por cada vez que sea </w:t>
      </w:r>
      <w:r w:rsidR="000F1BD0">
        <w:t>seleccionada una oferta</w:t>
      </w:r>
      <w:r>
        <w:t xml:space="preserve"> en Movilidad, por lo que se mostrará siempre la etiqueta</w:t>
      </w:r>
      <w:r w:rsidR="000F1BD0">
        <w:t xml:space="preserve"> en la última selección. </w:t>
      </w:r>
    </w:p>
    <w:p w14:paraId="240F4D4B" w14:textId="77777777" w:rsidR="000F1BD0" w:rsidRDefault="000F1BD0" w:rsidP="00FD4DA5"/>
    <w:p w14:paraId="7A14FC87" w14:textId="277AC6CF" w:rsidR="000F1BD0" w:rsidRDefault="000F1BD0" w:rsidP="00FD4DA5">
      <w:r w:rsidRPr="00632CA8">
        <w:t xml:space="preserve">La </w:t>
      </w:r>
      <w:r>
        <w:t>etiqueta</w:t>
      </w:r>
      <w:r w:rsidRPr="00632CA8">
        <w:t xml:space="preserve"> Oferta Movilidad</w:t>
      </w:r>
      <w:r>
        <w:t xml:space="preserve"> se encontrará con el Radio button </w:t>
      </w:r>
      <w:r w:rsidR="008B33B9">
        <w:t>activado</w:t>
      </w:r>
      <w:r w:rsidR="00B8469B">
        <w:t xml:space="preserve"> en la pantalla Ofertas</w:t>
      </w:r>
      <w:r>
        <w:t>.</w:t>
      </w:r>
      <w:r w:rsidR="007E70B6">
        <w:t xml:space="preserve"> Siempre se debe marcar en color la última</w:t>
      </w:r>
      <w:r w:rsidR="00A00474">
        <w:t xml:space="preserve"> oferta</w:t>
      </w:r>
      <w:r w:rsidR="007E70B6">
        <w:t xml:space="preserve"> selecci</w:t>
      </w:r>
      <w:r w:rsidR="00A00474">
        <w:t xml:space="preserve">onada por parte de Call Center e inactivar el radio button de selección. </w:t>
      </w:r>
    </w:p>
    <w:p w14:paraId="1228AF6C" w14:textId="77777777" w:rsidR="0097102C" w:rsidRDefault="0097102C" w:rsidP="00FD4DA5"/>
    <w:p w14:paraId="3DDE76C2" w14:textId="6FCC0FCE" w:rsidR="0097102C" w:rsidRPr="00275C28" w:rsidRDefault="0097102C" w:rsidP="00FD4DA5">
      <w:r w:rsidRPr="00275C28">
        <w:t xml:space="preserve">Cuando </w:t>
      </w:r>
      <w:r w:rsidR="00275C28">
        <w:t xml:space="preserve">el proceso inicie con </w:t>
      </w:r>
      <w:r w:rsidRPr="00275C28">
        <w:t>la oferta sea seleccionada de primera vez en Movilidad, la etiqueta Oferta Movilidad se mostrará</w:t>
      </w:r>
      <w:r w:rsidR="00275C28">
        <w:t xml:space="preserve"> en la pantalla Ofertas</w:t>
      </w:r>
      <w:r w:rsidRPr="00275C28">
        <w:t xml:space="preserve">. </w:t>
      </w:r>
    </w:p>
    <w:p w14:paraId="1A7ED6FB" w14:textId="77777777" w:rsidR="000F1BD0" w:rsidRDefault="000F1BD0" w:rsidP="00FD4DA5"/>
    <w:p w14:paraId="0F0A213F" w14:textId="77777777" w:rsidR="000F1BD0" w:rsidRDefault="000F1BD0" w:rsidP="00FD4DA5">
      <w:r>
        <w:t xml:space="preserve">El usuario podrá realizar el cambio en selección de la oferta sin límite de modificaciones. </w:t>
      </w:r>
    </w:p>
    <w:p w14:paraId="12AA1AFF" w14:textId="77777777" w:rsidR="000F1BD0" w:rsidRDefault="000F1BD0" w:rsidP="00FD4DA5"/>
    <w:p w14:paraId="22DA6974" w14:textId="77777777" w:rsidR="00C61DED" w:rsidRPr="00632CA8" w:rsidRDefault="000F1BD0" w:rsidP="00FD4DA5">
      <w:r>
        <w:t xml:space="preserve">La última oferta seleccionada (Call center o Movilidad) será la que se envíe a Autorización. </w:t>
      </w:r>
    </w:p>
    <w:p w14:paraId="300C3F30" w14:textId="77777777" w:rsidR="00C24F53" w:rsidRPr="00632CA8" w:rsidRDefault="006B5C5E" w:rsidP="00397640">
      <w:pPr>
        <w:pStyle w:val="Estilo4"/>
      </w:pPr>
      <w:bookmarkStart w:id="32" w:name="_Toc515878294"/>
      <w:r w:rsidRPr="00632CA8">
        <w:lastRenderedPageBreak/>
        <w:t>Seleccionar</w:t>
      </w:r>
      <w:r w:rsidR="00C24F53" w:rsidRPr="00632CA8">
        <w:t xml:space="preserve"> ofertas del </w:t>
      </w:r>
      <w:r w:rsidR="00B173C7" w:rsidRPr="00632CA8">
        <w:t>prospecto</w:t>
      </w:r>
      <w:r w:rsidR="00C24F53" w:rsidRPr="00632CA8">
        <w:t>.</w:t>
      </w:r>
      <w:bookmarkEnd w:id="32"/>
      <w:r w:rsidR="00C24F53" w:rsidRPr="00632CA8">
        <w:t xml:space="preserve"> </w:t>
      </w:r>
    </w:p>
    <w:p w14:paraId="60E0E92E" w14:textId="77777777" w:rsidR="00A70BB6" w:rsidRPr="00632CA8" w:rsidRDefault="00A70BB6" w:rsidP="00A70BB6">
      <w:r w:rsidRPr="00632CA8">
        <w:t xml:space="preserve">Como usuario Administrador quiero seleccionar una oferta de entre las opciones que muestra la pantalla “Ofertas” para continuar con el proceso. </w:t>
      </w:r>
    </w:p>
    <w:p w14:paraId="2F5E7443" w14:textId="77777777" w:rsidR="00A70BB6" w:rsidRPr="00632CA8" w:rsidRDefault="00A70BB6" w:rsidP="00A70BB6"/>
    <w:p w14:paraId="559EED0E" w14:textId="77777777" w:rsidR="00A70BB6" w:rsidRPr="00632CA8" w:rsidRDefault="00DB2F19" w:rsidP="00A70BB6">
      <w:r w:rsidRPr="00632CA8">
        <w:t>Solo puede seleccionarse una oferta</w:t>
      </w:r>
      <w:r w:rsidR="00A70BB6" w:rsidRPr="00632CA8">
        <w:t>:</w:t>
      </w:r>
    </w:p>
    <w:p w14:paraId="4CF90D33" w14:textId="77777777" w:rsidR="00A70BB6" w:rsidRPr="00632CA8" w:rsidRDefault="00A70BB6" w:rsidP="00A70BB6"/>
    <w:p w14:paraId="097C3293" w14:textId="77777777" w:rsidR="00A70BB6" w:rsidRPr="00632CA8" w:rsidRDefault="002809BC" w:rsidP="00A70BB6">
      <w:r w:rsidRPr="00632CA8">
        <w:rPr>
          <w:noProof/>
          <w:lang w:val="es-MX" w:eastAsia="es-MX"/>
        </w:rPr>
        <w:drawing>
          <wp:inline distT="0" distB="0" distL="0" distR="0" wp14:anchorId="2FFA4642" wp14:editId="2F661543">
            <wp:extent cx="5399405" cy="3181350"/>
            <wp:effectExtent l="19050" t="19050" r="1079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b="16437"/>
                    <a:stretch/>
                  </pic:blipFill>
                  <pic:spPr bwMode="auto">
                    <a:xfrm>
                      <a:off x="0" y="0"/>
                      <a:ext cx="5400000" cy="3181701"/>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ACEB18" w14:textId="77777777" w:rsidR="009016C6" w:rsidRPr="00632CA8" w:rsidRDefault="009016C6" w:rsidP="00A70BB6"/>
    <w:p w14:paraId="10C3F2AE" w14:textId="77777777" w:rsidR="006E6344" w:rsidRPr="00632CA8" w:rsidRDefault="006E6344" w:rsidP="00A70BB6"/>
    <w:p w14:paraId="4841B389" w14:textId="77777777" w:rsidR="009016C6" w:rsidRPr="00632CA8" w:rsidRDefault="009016C6" w:rsidP="00397640">
      <w:pPr>
        <w:pStyle w:val="Estilo4"/>
      </w:pPr>
      <w:bookmarkStart w:id="33" w:name="_Toc515878295"/>
      <w:r w:rsidRPr="00632CA8">
        <w:t>Guardar oferta seleccionada.</w:t>
      </w:r>
      <w:bookmarkEnd w:id="33"/>
      <w:r w:rsidRPr="00632CA8">
        <w:t xml:space="preserve"> </w:t>
      </w:r>
    </w:p>
    <w:p w14:paraId="1B915CB3" w14:textId="6003621D" w:rsidR="009016C6" w:rsidRPr="00632CA8" w:rsidRDefault="009016C6" w:rsidP="009016C6">
      <w:r w:rsidRPr="00632CA8">
        <w:t xml:space="preserve">Como usuario Administrador quiero guardar la oferta seleccionada para poder continuar </w:t>
      </w:r>
      <w:r w:rsidR="00E11491">
        <w:t>con la siguiente etapa</w:t>
      </w:r>
      <w:r w:rsidRPr="00632CA8">
        <w:t>.</w:t>
      </w:r>
    </w:p>
    <w:p w14:paraId="329DEEE8" w14:textId="77777777" w:rsidR="009016C6" w:rsidRPr="00632CA8" w:rsidRDefault="009016C6" w:rsidP="009016C6"/>
    <w:p w14:paraId="6FE316BD" w14:textId="77777777" w:rsidR="009016C6" w:rsidRPr="00632CA8" w:rsidRDefault="00206525" w:rsidP="009016C6">
      <w:r w:rsidRPr="00632CA8">
        <w:t>La pantalla muestra la opción “Guardar”</w:t>
      </w:r>
      <w:r w:rsidR="007760E7" w:rsidRPr="00632CA8">
        <w:t>, al dar clic se muestra el mensaje “</w:t>
      </w:r>
      <w:r w:rsidR="00A621A5" w:rsidRPr="00632CA8">
        <w:t>Se ha guardado exitosamente”</w:t>
      </w:r>
      <w:r w:rsidRPr="00632CA8">
        <w:t>.</w:t>
      </w:r>
    </w:p>
    <w:p w14:paraId="75EC5667" w14:textId="77777777" w:rsidR="00206525" w:rsidRPr="00632CA8" w:rsidRDefault="00206525" w:rsidP="009016C6"/>
    <w:p w14:paraId="06BBB677" w14:textId="77777777" w:rsidR="00E052FE" w:rsidRPr="00632CA8" w:rsidRDefault="001D3669" w:rsidP="009016C6">
      <w:r>
        <w:rPr>
          <w:noProof/>
          <w:lang w:val="es-MX" w:eastAsia="es-MX"/>
        </w:rPr>
        <w:lastRenderedPageBreak/>
        <w:drawing>
          <wp:inline distT="0" distB="0" distL="0" distR="0" wp14:anchorId="7A4A8985" wp14:editId="188ABFE2">
            <wp:extent cx="5400000" cy="4231995"/>
            <wp:effectExtent l="19050" t="19050" r="10795" b="165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4231995"/>
                    </a:xfrm>
                    <a:prstGeom prst="rect">
                      <a:avLst/>
                    </a:prstGeom>
                    <a:noFill/>
                    <a:ln>
                      <a:solidFill>
                        <a:schemeClr val="bg1">
                          <a:lumMod val="75000"/>
                        </a:schemeClr>
                      </a:solidFill>
                    </a:ln>
                  </pic:spPr>
                </pic:pic>
              </a:graphicData>
            </a:graphic>
          </wp:inline>
        </w:drawing>
      </w:r>
    </w:p>
    <w:p w14:paraId="6A53AF3F" w14:textId="77777777" w:rsidR="00711756" w:rsidRPr="00632CA8" w:rsidRDefault="00711756" w:rsidP="009016C6"/>
    <w:p w14:paraId="2776F0AF" w14:textId="77777777" w:rsidR="00711756" w:rsidRPr="00632CA8" w:rsidRDefault="00711756" w:rsidP="009016C6"/>
    <w:p w14:paraId="18FC3987" w14:textId="77777777" w:rsidR="00711756" w:rsidRPr="00632CA8" w:rsidRDefault="00711756" w:rsidP="009016C6">
      <w:r w:rsidRPr="00632CA8">
        <w:t>La opción “Guardar” se habilita cuando:</w:t>
      </w:r>
    </w:p>
    <w:p w14:paraId="1F379C41" w14:textId="77777777" w:rsidR="00DB2F19" w:rsidRPr="00632CA8" w:rsidRDefault="00DB2F19" w:rsidP="009016C6"/>
    <w:p w14:paraId="33722389" w14:textId="77777777" w:rsidR="00DB2F19" w:rsidRPr="00632CA8" w:rsidRDefault="00711756" w:rsidP="00B1298A">
      <w:pPr>
        <w:pStyle w:val="Prrafodelista"/>
        <w:numPr>
          <w:ilvl w:val="0"/>
          <w:numId w:val="29"/>
        </w:numPr>
      </w:pPr>
      <w:r w:rsidRPr="00632CA8">
        <w:t>La etiqueta de la oferta = Venta, y</w:t>
      </w:r>
      <w:r w:rsidR="00032E69" w:rsidRPr="00632CA8">
        <w:t xml:space="preserve"> además</w:t>
      </w:r>
      <w:r w:rsidR="00AB731B" w:rsidRPr="00632CA8">
        <w:t>:</w:t>
      </w:r>
    </w:p>
    <w:p w14:paraId="3CCA01E8" w14:textId="77777777" w:rsidR="00711756" w:rsidRPr="00632CA8" w:rsidRDefault="00711756" w:rsidP="00B1298A">
      <w:pPr>
        <w:pStyle w:val="Prrafodelista"/>
        <w:numPr>
          <w:ilvl w:val="0"/>
          <w:numId w:val="27"/>
        </w:numPr>
        <w:ind w:left="1134"/>
      </w:pPr>
      <w:r w:rsidRPr="00632CA8">
        <w:t xml:space="preserve">El usuario haya seleccionado una oferta de la tabla “Automática”. </w:t>
      </w:r>
    </w:p>
    <w:p w14:paraId="2CB7F188" w14:textId="77777777" w:rsidR="00032E69" w:rsidRPr="00632CA8" w:rsidRDefault="00063207" w:rsidP="00E96FFC">
      <w:pPr>
        <w:ind w:left="1134"/>
      </w:pPr>
      <w:r w:rsidRPr="00632CA8">
        <w:t>En caso que</w:t>
      </w:r>
      <w:r w:rsidR="00032E69" w:rsidRPr="00632CA8">
        <w:t xml:space="preserve"> la oferta seleccionada correspond</w:t>
      </w:r>
      <w:r w:rsidRPr="00632CA8">
        <w:t>a</w:t>
      </w:r>
      <w:r w:rsidR="00032E69" w:rsidRPr="00632CA8">
        <w:t xml:space="preserve"> a “Nueva oferta” validar:</w:t>
      </w:r>
    </w:p>
    <w:p w14:paraId="27B9B67D" w14:textId="77777777" w:rsidR="00032E69" w:rsidRPr="00632CA8" w:rsidRDefault="00032E69" w:rsidP="00B1298A">
      <w:pPr>
        <w:pStyle w:val="Prrafodelista"/>
        <w:numPr>
          <w:ilvl w:val="1"/>
          <w:numId w:val="27"/>
        </w:numPr>
        <w:ind w:left="1701"/>
      </w:pPr>
      <w:r w:rsidRPr="00632CA8">
        <w:t>Campo Monto. Ver historia 26.</w:t>
      </w:r>
    </w:p>
    <w:p w14:paraId="1A9AA936" w14:textId="77777777" w:rsidR="00032E69" w:rsidRPr="00632CA8" w:rsidRDefault="00A00018" w:rsidP="00B1298A">
      <w:pPr>
        <w:pStyle w:val="Prrafodelista"/>
        <w:numPr>
          <w:ilvl w:val="1"/>
          <w:numId w:val="27"/>
        </w:numPr>
        <w:ind w:left="1701"/>
      </w:pPr>
      <w:r w:rsidRPr="00632CA8">
        <w:t>Catá</w:t>
      </w:r>
      <w:r w:rsidR="00032E69" w:rsidRPr="00632CA8">
        <w:t>logo No. De Pagos. Ver historia 26.</w:t>
      </w:r>
    </w:p>
    <w:p w14:paraId="3A5A4141" w14:textId="77777777" w:rsidR="00711756" w:rsidRPr="00632CA8" w:rsidRDefault="00032E69" w:rsidP="00B1298A">
      <w:pPr>
        <w:pStyle w:val="Prrafodelista"/>
        <w:numPr>
          <w:ilvl w:val="0"/>
          <w:numId w:val="27"/>
        </w:numPr>
        <w:ind w:left="1134"/>
      </w:pPr>
      <w:r w:rsidRPr="00632CA8">
        <w:t xml:space="preserve">Si el punto 1 no se cumple entonces, </w:t>
      </w:r>
      <w:r w:rsidR="00711756" w:rsidRPr="00632CA8">
        <w:t xml:space="preserve">haya seleccionado una oferta de la tabla “Máxima”. </w:t>
      </w:r>
    </w:p>
    <w:p w14:paraId="33861CC7" w14:textId="77777777" w:rsidR="00063207" w:rsidRPr="00632CA8" w:rsidRDefault="00063207" w:rsidP="00E96FFC">
      <w:pPr>
        <w:ind w:left="1134"/>
      </w:pPr>
      <w:r w:rsidRPr="00632CA8">
        <w:t>En caso que la oferta seleccionada corresponda a “Nueva oferta” validar:</w:t>
      </w:r>
    </w:p>
    <w:p w14:paraId="3B0AC0AE" w14:textId="77777777" w:rsidR="00063207" w:rsidRPr="00632CA8" w:rsidRDefault="00063207" w:rsidP="00B1298A">
      <w:pPr>
        <w:pStyle w:val="Prrafodelista"/>
        <w:numPr>
          <w:ilvl w:val="1"/>
          <w:numId w:val="27"/>
        </w:numPr>
        <w:ind w:left="1701"/>
      </w:pPr>
      <w:r w:rsidRPr="00632CA8">
        <w:t>Campo Monto. Ver historia 27.</w:t>
      </w:r>
    </w:p>
    <w:p w14:paraId="268EAA81" w14:textId="77777777" w:rsidR="00063207" w:rsidRPr="00632CA8" w:rsidRDefault="00063207" w:rsidP="00B1298A">
      <w:pPr>
        <w:pStyle w:val="Prrafodelista"/>
        <w:numPr>
          <w:ilvl w:val="1"/>
          <w:numId w:val="27"/>
        </w:numPr>
        <w:ind w:left="1701"/>
      </w:pPr>
      <w:r w:rsidRPr="00632CA8">
        <w:t>Catálogo No. De Pagos. Ver historia 27.</w:t>
      </w:r>
    </w:p>
    <w:p w14:paraId="4A2FE1CB" w14:textId="77777777" w:rsidR="00E11618" w:rsidRPr="00632CA8" w:rsidRDefault="00032E69" w:rsidP="00B1298A">
      <w:pPr>
        <w:pStyle w:val="Prrafodelista"/>
        <w:numPr>
          <w:ilvl w:val="0"/>
          <w:numId w:val="27"/>
        </w:numPr>
        <w:ind w:left="1134"/>
      </w:pPr>
      <w:r w:rsidRPr="00632CA8">
        <w:t>Si el punto 1 y 2 no se cumplen entonces,</w:t>
      </w:r>
      <w:r w:rsidR="00E11618" w:rsidRPr="00632CA8">
        <w:t xml:space="preserve"> haya seleccionado una oferta de la tabla “Requerido por el prospecto” validar:</w:t>
      </w:r>
    </w:p>
    <w:p w14:paraId="29F5F4CD" w14:textId="77777777" w:rsidR="00E11618" w:rsidRPr="00632CA8" w:rsidRDefault="00E11618" w:rsidP="00B1298A">
      <w:pPr>
        <w:pStyle w:val="Prrafodelista"/>
        <w:numPr>
          <w:ilvl w:val="1"/>
          <w:numId w:val="27"/>
        </w:numPr>
        <w:ind w:left="1701"/>
      </w:pPr>
      <w:r w:rsidRPr="00632CA8">
        <w:t>Campo Monto. Ver historia 28.</w:t>
      </w:r>
    </w:p>
    <w:p w14:paraId="5BBD1DF5" w14:textId="77777777" w:rsidR="00E11618" w:rsidRPr="00632CA8" w:rsidRDefault="00E11618" w:rsidP="00B1298A">
      <w:pPr>
        <w:pStyle w:val="Prrafodelista"/>
        <w:numPr>
          <w:ilvl w:val="1"/>
          <w:numId w:val="27"/>
        </w:numPr>
        <w:ind w:left="1701"/>
      </w:pPr>
      <w:r w:rsidRPr="00632CA8">
        <w:t>Catálogo No. De Pagos. Ver historia 28.</w:t>
      </w:r>
    </w:p>
    <w:p w14:paraId="013336C5" w14:textId="77777777" w:rsidR="00E11618" w:rsidRPr="00632CA8" w:rsidRDefault="00AB731B" w:rsidP="00B1298A">
      <w:pPr>
        <w:pStyle w:val="Prrafodelista"/>
        <w:numPr>
          <w:ilvl w:val="0"/>
          <w:numId w:val="27"/>
        </w:numPr>
        <w:ind w:left="1134"/>
      </w:pPr>
      <w:r w:rsidRPr="00632CA8">
        <w:t>Si el punto 1, 2 y 3 no se cumplen entonces, validar si existe “Oferta Movilidad”,</w:t>
      </w:r>
      <w:r w:rsidR="00F168EC" w:rsidRPr="00632CA8">
        <w:t xml:space="preserve"> si existe, entonces</w:t>
      </w:r>
      <w:r w:rsidR="00306EEF" w:rsidRPr="00632CA8">
        <w:t xml:space="preserve"> ésta oferta es seleccionada por defecto. V</w:t>
      </w:r>
      <w:r w:rsidR="00F168EC" w:rsidRPr="00632CA8">
        <w:t xml:space="preserve">er historia 29. </w:t>
      </w:r>
    </w:p>
    <w:p w14:paraId="24C8D339" w14:textId="77777777" w:rsidR="00F168EC" w:rsidRPr="00632CA8" w:rsidRDefault="00F168EC" w:rsidP="00B1298A">
      <w:pPr>
        <w:pStyle w:val="Prrafodelista"/>
        <w:numPr>
          <w:ilvl w:val="0"/>
          <w:numId w:val="27"/>
        </w:numPr>
        <w:ind w:left="1134"/>
      </w:pPr>
      <w:r w:rsidRPr="00632CA8">
        <w:lastRenderedPageBreak/>
        <w:t>Si el punto 1, 2, 3 o 4 no se cumplen entonces, mostrar mensaje “Debe seleccionar al menos una oferta”.</w:t>
      </w:r>
    </w:p>
    <w:p w14:paraId="475BF944" w14:textId="77777777" w:rsidR="00673CC7" w:rsidRPr="00632CA8" w:rsidRDefault="00673CC7" w:rsidP="009016C6"/>
    <w:p w14:paraId="2E767697" w14:textId="77777777" w:rsidR="00042890" w:rsidRPr="00632CA8" w:rsidRDefault="00042890" w:rsidP="00B1298A">
      <w:pPr>
        <w:pStyle w:val="Prrafodelista"/>
        <w:numPr>
          <w:ilvl w:val="0"/>
          <w:numId w:val="29"/>
        </w:numPr>
      </w:pPr>
      <w:r w:rsidRPr="00632CA8">
        <w:t>La etiqueta de la oferta = No venta, y además:</w:t>
      </w:r>
    </w:p>
    <w:p w14:paraId="11B04897" w14:textId="77777777" w:rsidR="00042890" w:rsidRPr="00632CA8" w:rsidRDefault="00042890" w:rsidP="00042890"/>
    <w:p w14:paraId="32DD7224" w14:textId="77777777" w:rsidR="00042890" w:rsidRPr="00632CA8" w:rsidRDefault="00042890" w:rsidP="00B1298A">
      <w:pPr>
        <w:pStyle w:val="Prrafodelista"/>
        <w:numPr>
          <w:ilvl w:val="0"/>
          <w:numId w:val="28"/>
        </w:numPr>
        <w:ind w:left="1134"/>
      </w:pPr>
      <w:r w:rsidRPr="00632CA8">
        <w:t xml:space="preserve">El usuario haya seleccionado una opción de los catálogos Motivo y Detalle. Ver historia 24. </w:t>
      </w:r>
    </w:p>
    <w:p w14:paraId="7470AC23" w14:textId="77777777" w:rsidR="003135BC" w:rsidRPr="00632CA8" w:rsidRDefault="003135BC" w:rsidP="00B1298A">
      <w:pPr>
        <w:pStyle w:val="Prrafodelista"/>
        <w:numPr>
          <w:ilvl w:val="0"/>
          <w:numId w:val="28"/>
        </w:numPr>
        <w:ind w:left="1134"/>
      </w:pPr>
      <w:r w:rsidRPr="00632CA8">
        <w:t>Si el punto 1 no se cumple, muestra mensaje “Debe seleccionar una opción del catálogo &lt;&lt;Nombre del catálogo&gt;&gt;”</w:t>
      </w:r>
    </w:p>
    <w:p w14:paraId="2188AB7C" w14:textId="77777777" w:rsidR="00AB69C8" w:rsidRPr="00632CA8" w:rsidRDefault="00AB69C8" w:rsidP="00AB69C8">
      <w:pPr>
        <w:pStyle w:val="Estilo4"/>
      </w:pPr>
      <w:bookmarkStart w:id="34" w:name="_Toc515878296"/>
      <w:r w:rsidRPr="00632CA8">
        <w:t>Generar número de folio.</w:t>
      </w:r>
      <w:bookmarkEnd w:id="34"/>
      <w:r w:rsidRPr="00632CA8">
        <w:t xml:space="preserve"> </w:t>
      </w:r>
    </w:p>
    <w:p w14:paraId="132775C3" w14:textId="77777777" w:rsidR="00AB69C8" w:rsidRPr="00632CA8" w:rsidRDefault="00AB69C8" w:rsidP="00AB69C8">
      <w:r w:rsidRPr="00632CA8">
        <w:t>Como usuario Administrador quiero ver el número de folio cuando se etiqueta la oferta para poder dar seguimiento al prospecto.</w:t>
      </w:r>
    </w:p>
    <w:p w14:paraId="6BDD78C7" w14:textId="77777777" w:rsidR="00AB69C8" w:rsidRPr="00632CA8" w:rsidRDefault="00AB69C8" w:rsidP="00AB69C8"/>
    <w:p w14:paraId="2A6F5A50" w14:textId="77777777" w:rsidR="002809BC" w:rsidRPr="00632CA8" w:rsidRDefault="00123A5E" w:rsidP="00123A5E">
      <w:pPr>
        <w:jc w:val="center"/>
        <w:rPr>
          <w:color w:val="FF0000"/>
        </w:rPr>
      </w:pPr>
      <w:r>
        <w:rPr>
          <w:noProof/>
          <w:color w:val="FF0000"/>
          <w:lang w:val="es-MX" w:eastAsia="es-MX"/>
        </w:rPr>
        <w:drawing>
          <wp:inline distT="0" distB="0" distL="0" distR="0" wp14:anchorId="1DF011A7" wp14:editId="1DE1F143">
            <wp:extent cx="3240000" cy="1385994"/>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1385994"/>
                    </a:xfrm>
                    <a:prstGeom prst="rect">
                      <a:avLst/>
                    </a:prstGeom>
                    <a:noFill/>
                  </pic:spPr>
                </pic:pic>
              </a:graphicData>
            </a:graphic>
          </wp:inline>
        </w:drawing>
      </w:r>
    </w:p>
    <w:p w14:paraId="0CE877D2" w14:textId="77777777" w:rsidR="002809BC" w:rsidRPr="00632CA8" w:rsidRDefault="002809BC" w:rsidP="00AB69C8">
      <w:pPr>
        <w:rPr>
          <w:color w:val="FF0000"/>
        </w:rPr>
      </w:pPr>
    </w:p>
    <w:p w14:paraId="4D497513" w14:textId="77777777" w:rsidR="00121932" w:rsidRPr="00632CA8" w:rsidRDefault="00121932" w:rsidP="00AB69C8"/>
    <w:p w14:paraId="161D462D" w14:textId="77777777" w:rsidR="00DB2F19" w:rsidRPr="00632CA8" w:rsidRDefault="00C2500C" w:rsidP="00B1298A">
      <w:pPr>
        <w:pStyle w:val="Prrafodelista"/>
        <w:numPr>
          <w:ilvl w:val="0"/>
          <w:numId w:val="26"/>
        </w:numPr>
      </w:pPr>
      <w:r w:rsidRPr="00632CA8">
        <w:t>El número de folio se genera cuando el usuario realiza el guardado del etiquetado de la oferta</w:t>
      </w:r>
      <w:r w:rsidR="00DB2F19" w:rsidRPr="00632CA8">
        <w:t>.</w:t>
      </w:r>
    </w:p>
    <w:p w14:paraId="7C19F1E1" w14:textId="77777777" w:rsidR="00DB2F19" w:rsidRPr="00632CA8" w:rsidRDefault="00DB2F19" w:rsidP="00B1298A">
      <w:pPr>
        <w:pStyle w:val="Prrafodelista"/>
        <w:numPr>
          <w:ilvl w:val="0"/>
          <w:numId w:val="26"/>
        </w:numPr>
      </w:pPr>
      <w:r w:rsidRPr="00632CA8">
        <w:t>P</w:t>
      </w:r>
      <w:r w:rsidR="00C2500C" w:rsidRPr="00632CA8">
        <w:t>or cada cambio de etiquetado en la oferta, se genera un nuevo número de folio</w:t>
      </w:r>
      <w:r w:rsidRPr="00632CA8">
        <w:t>.</w:t>
      </w:r>
    </w:p>
    <w:p w14:paraId="0A613429" w14:textId="77777777" w:rsidR="00C2500C" w:rsidRPr="00632CA8" w:rsidRDefault="00DB2F19" w:rsidP="00B1298A">
      <w:pPr>
        <w:pStyle w:val="Prrafodelista"/>
        <w:numPr>
          <w:ilvl w:val="0"/>
          <w:numId w:val="26"/>
        </w:numPr>
      </w:pPr>
      <w:r w:rsidRPr="00632CA8">
        <w:t>En</w:t>
      </w:r>
      <w:r w:rsidR="00C2500C" w:rsidRPr="00632CA8">
        <w:t xml:space="preserve"> caso que el etiquetado de la oferta no cambie se mantiene el mismo número de folio. </w:t>
      </w:r>
    </w:p>
    <w:p w14:paraId="4E1AC044" w14:textId="77777777" w:rsidR="00E84FC2" w:rsidRPr="00632CA8" w:rsidRDefault="00E84FC2" w:rsidP="00B1298A">
      <w:pPr>
        <w:pStyle w:val="Prrafodelista"/>
        <w:numPr>
          <w:ilvl w:val="0"/>
          <w:numId w:val="26"/>
        </w:numPr>
      </w:pPr>
      <w:r w:rsidRPr="00632CA8">
        <w:t xml:space="preserve">Por cada cambio en la selección de una oferta, se generará un nuevo número de folio. </w:t>
      </w:r>
    </w:p>
    <w:p w14:paraId="734ED375" w14:textId="77777777" w:rsidR="00F3104D" w:rsidRPr="00632CA8" w:rsidRDefault="00F3104D" w:rsidP="00B1298A">
      <w:pPr>
        <w:pStyle w:val="Prrafodelista"/>
        <w:numPr>
          <w:ilvl w:val="0"/>
          <w:numId w:val="26"/>
        </w:numPr>
      </w:pPr>
      <w:r w:rsidRPr="00632CA8">
        <w:t xml:space="preserve">Se muestra mensaje con el número de folio generado. </w:t>
      </w:r>
    </w:p>
    <w:p w14:paraId="321318C8" w14:textId="77777777" w:rsidR="008425EA" w:rsidRPr="00632CA8" w:rsidRDefault="008425EA" w:rsidP="00397640">
      <w:pPr>
        <w:pStyle w:val="Estilo4"/>
      </w:pPr>
      <w:bookmarkStart w:id="35" w:name="_Toc515878297"/>
      <w:r w:rsidRPr="00632CA8">
        <w:t>Consultar historial del crédito.</w:t>
      </w:r>
      <w:bookmarkEnd w:id="35"/>
      <w:r w:rsidRPr="00632CA8">
        <w:t xml:space="preserve"> </w:t>
      </w:r>
    </w:p>
    <w:p w14:paraId="21AA6C14" w14:textId="77777777" w:rsidR="008425EA" w:rsidRPr="00632CA8" w:rsidRDefault="008425EA" w:rsidP="008425EA"/>
    <w:p w14:paraId="2200F051" w14:textId="77777777" w:rsidR="008425EA" w:rsidRPr="00632CA8" w:rsidRDefault="008425EA" w:rsidP="00B71F0F">
      <w:r w:rsidRPr="00632CA8">
        <w:t xml:space="preserve">Como usuario Administrador quiero </w:t>
      </w:r>
      <w:r w:rsidR="00323090" w:rsidRPr="00632CA8">
        <w:t xml:space="preserve">consultar el historial de todos los créditos que el </w:t>
      </w:r>
      <w:r w:rsidR="00B173C7" w:rsidRPr="00632CA8">
        <w:t>prospecto</w:t>
      </w:r>
      <w:r w:rsidR="00323090" w:rsidRPr="00632CA8">
        <w:t xml:space="preserve"> tenga asociados </w:t>
      </w:r>
      <w:r w:rsidR="00BA5B8D" w:rsidRPr="00632CA8">
        <w:t xml:space="preserve">del más reciente al más antiguo </w:t>
      </w:r>
      <w:r w:rsidR="00323090" w:rsidRPr="00632CA8">
        <w:t xml:space="preserve">para el caso de </w:t>
      </w:r>
      <w:r w:rsidR="0094059C">
        <w:t xml:space="preserve">Renovaciones y </w:t>
      </w:r>
      <w:r w:rsidR="00323090" w:rsidRPr="0094059C">
        <w:t>Top ups dar</w:t>
      </w:r>
      <w:r w:rsidR="00323090" w:rsidRPr="00632CA8">
        <w:t xml:space="preserve"> el saldo de su crédito que  se va a liquidar.</w:t>
      </w:r>
    </w:p>
    <w:p w14:paraId="19101DFB" w14:textId="77777777" w:rsidR="00F469F2" w:rsidRPr="00632CA8" w:rsidRDefault="00F469F2" w:rsidP="00B71F0F"/>
    <w:p w14:paraId="1A5AF5C3" w14:textId="77777777" w:rsidR="00F469F2" w:rsidRPr="00632CA8" w:rsidRDefault="00F469F2" w:rsidP="00B71F0F">
      <w:r w:rsidRPr="00632CA8">
        <w:t>El usuario debe seleccionar la opción “Consultar Historial del Crédito”:</w:t>
      </w:r>
    </w:p>
    <w:p w14:paraId="2E92E992" w14:textId="77777777" w:rsidR="00F469F2" w:rsidRPr="00632CA8" w:rsidRDefault="00F469F2" w:rsidP="00B71F0F"/>
    <w:p w14:paraId="55175490" w14:textId="77777777" w:rsidR="00F469F2" w:rsidRPr="00632CA8" w:rsidRDefault="009A27F5" w:rsidP="00B71F0F">
      <w:r>
        <w:rPr>
          <w:noProof/>
          <w:lang w:val="es-MX" w:eastAsia="es-MX"/>
        </w:rPr>
        <w:lastRenderedPageBreak/>
        <w:drawing>
          <wp:inline distT="0" distB="0" distL="0" distR="0" wp14:anchorId="7FF156A7" wp14:editId="68963129">
            <wp:extent cx="5400000" cy="4235015"/>
            <wp:effectExtent l="19050" t="19050" r="10795"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4235015"/>
                    </a:xfrm>
                    <a:prstGeom prst="rect">
                      <a:avLst/>
                    </a:prstGeom>
                    <a:noFill/>
                    <a:ln>
                      <a:solidFill>
                        <a:schemeClr val="bg1">
                          <a:lumMod val="75000"/>
                        </a:schemeClr>
                      </a:solidFill>
                    </a:ln>
                  </pic:spPr>
                </pic:pic>
              </a:graphicData>
            </a:graphic>
          </wp:inline>
        </w:drawing>
      </w:r>
    </w:p>
    <w:p w14:paraId="7B13FFEF" w14:textId="77777777" w:rsidR="00323090" w:rsidRPr="00632CA8" w:rsidRDefault="00323090" w:rsidP="00B71F0F"/>
    <w:p w14:paraId="494E7C0B" w14:textId="77777777" w:rsidR="005A273D" w:rsidRPr="00632CA8" w:rsidRDefault="005A273D" w:rsidP="00B71F0F">
      <w:r w:rsidRPr="00632CA8">
        <w:t>La pantalla muestra:</w:t>
      </w:r>
    </w:p>
    <w:p w14:paraId="62F99486" w14:textId="77777777" w:rsidR="00F90B5D" w:rsidRPr="00632CA8" w:rsidRDefault="00F90B5D" w:rsidP="00B71F0F"/>
    <w:p w14:paraId="1BC3D36A" w14:textId="77777777" w:rsidR="00F90B5D" w:rsidRPr="00632CA8" w:rsidRDefault="005649F9" w:rsidP="00B71F0F">
      <w:r w:rsidRPr="00632CA8">
        <w:rPr>
          <w:noProof/>
          <w:lang w:val="es-MX" w:eastAsia="es-MX"/>
        </w:rPr>
        <w:drawing>
          <wp:inline distT="0" distB="0" distL="0" distR="0" wp14:anchorId="64E8F2B2" wp14:editId="57B379B8">
            <wp:extent cx="5400000" cy="721553"/>
            <wp:effectExtent l="19050" t="19050" r="10795" b="215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721553"/>
                    </a:xfrm>
                    <a:prstGeom prst="rect">
                      <a:avLst/>
                    </a:prstGeom>
                    <a:noFill/>
                    <a:ln>
                      <a:solidFill>
                        <a:schemeClr val="bg1">
                          <a:lumMod val="65000"/>
                        </a:schemeClr>
                      </a:solidFill>
                    </a:ln>
                  </pic:spPr>
                </pic:pic>
              </a:graphicData>
            </a:graphic>
          </wp:inline>
        </w:drawing>
      </w:r>
    </w:p>
    <w:p w14:paraId="42925137" w14:textId="77777777" w:rsidR="00AB35C1" w:rsidRPr="00632CA8" w:rsidRDefault="00AB35C1" w:rsidP="00B71F0F"/>
    <w:p w14:paraId="02427E4E" w14:textId="77777777" w:rsidR="00AB35C1" w:rsidRPr="00632CA8" w:rsidRDefault="005A273D" w:rsidP="00B71F0F">
      <w:r w:rsidRPr="00632CA8">
        <w:t>La tabla del historial del crédito muestra:</w:t>
      </w:r>
    </w:p>
    <w:p w14:paraId="4BF42936" w14:textId="77777777" w:rsidR="005A273D" w:rsidRPr="00632CA8" w:rsidRDefault="005A273D" w:rsidP="00B71F0F"/>
    <w:tbl>
      <w:tblPr>
        <w:tblW w:w="4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106"/>
      </w:tblGrid>
      <w:tr w:rsidR="005A273D" w:rsidRPr="00632CA8" w14:paraId="0B64B911" w14:textId="77777777" w:rsidTr="005A273D">
        <w:trPr>
          <w:trHeight w:val="300"/>
        </w:trPr>
        <w:tc>
          <w:tcPr>
            <w:tcW w:w="4106" w:type="dxa"/>
            <w:shd w:val="clear" w:color="auto" w:fill="A6A6A6" w:themeFill="background1" w:themeFillShade="A6"/>
            <w:noWrap/>
            <w:vAlign w:val="bottom"/>
          </w:tcPr>
          <w:p w14:paraId="70DDE345"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Columna</w:t>
            </w:r>
          </w:p>
        </w:tc>
      </w:tr>
      <w:tr w:rsidR="005A273D" w:rsidRPr="00632CA8" w14:paraId="0AE762FF" w14:textId="77777777" w:rsidTr="005A273D">
        <w:trPr>
          <w:trHeight w:val="300"/>
        </w:trPr>
        <w:tc>
          <w:tcPr>
            <w:tcW w:w="4106" w:type="dxa"/>
            <w:shd w:val="clear" w:color="auto" w:fill="auto"/>
            <w:noWrap/>
            <w:vAlign w:val="bottom"/>
            <w:hideMark/>
          </w:tcPr>
          <w:p w14:paraId="321C8357"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Contrato</w:t>
            </w:r>
          </w:p>
        </w:tc>
      </w:tr>
      <w:tr w:rsidR="005A273D" w:rsidRPr="00632CA8" w14:paraId="0BF0629C" w14:textId="77777777" w:rsidTr="005A273D">
        <w:trPr>
          <w:trHeight w:val="300"/>
        </w:trPr>
        <w:tc>
          <w:tcPr>
            <w:tcW w:w="4106" w:type="dxa"/>
            <w:shd w:val="clear" w:color="auto" w:fill="auto"/>
            <w:noWrap/>
            <w:vAlign w:val="bottom"/>
            <w:hideMark/>
          </w:tcPr>
          <w:p w14:paraId="69CD8190"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Producto</w:t>
            </w:r>
          </w:p>
        </w:tc>
      </w:tr>
      <w:tr w:rsidR="005A273D" w:rsidRPr="00632CA8" w14:paraId="462BD146" w14:textId="77777777" w:rsidTr="005A273D">
        <w:trPr>
          <w:trHeight w:val="300"/>
        </w:trPr>
        <w:tc>
          <w:tcPr>
            <w:tcW w:w="4106" w:type="dxa"/>
            <w:shd w:val="clear" w:color="auto" w:fill="auto"/>
            <w:noWrap/>
            <w:vAlign w:val="bottom"/>
            <w:hideMark/>
          </w:tcPr>
          <w:p w14:paraId="2003A05D"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Moneda</w:t>
            </w:r>
          </w:p>
        </w:tc>
      </w:tr>
      <w:tr w:rsidR="005A273D" w:rsidRPr="00632CA8" w14:paraId="48C5AD08" w14:textId="77777777" w:rsidTr="005A273D">
        <w:trPr>
          <w:trHeight w:val="300"/>
        </w:trPr>
        <w:tc>
          <w:tcPr>
            <w:tcW w:w="4106" w:type="dxa"/>
            <w:shd w:val="clear" w:color="auto" w:fill="auto"/>
            <w:noWrap/>
            <w:vAlign w:val="bottom"/>
            <w:hideMark/>
          </w:tcPr>
          <w:p w14:paraId="1A083AD5"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Desembolso</w:t>
            </w:r>
          </w:p>
        </w:tc>
      </w:tr>
      <w:tr w:rsidR="005A273D" w:rsidRPr="00632CA8" w14:paraId="2EFBFF67" w14:textId="77777777" w:rsidTr="005A273D">
        <w:trPr>
          <w:trHeight w:val="300"/>
        </w:trPr>
        <w:tc>
          <w:tcPr>
            <w:tcW w:w="4106" w:type="dxa"/>
            <w:shd w:val="clear" w:color="auto" w:fill="auto"/>
            <w:noWrap/>
            <w:vAlign w:val="bottom"/>
            <w:hideMark/>
          </w:tcPr>
          <w:p w14:paraId="628BF9D3"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Vigente Préstamo Vencido</w:t>
            </w:r>
          </w:p>
        </w:tc>
      </w:tr>
      <w:tr w:rsidR="005A273D" w:rsidRPr="00632CA8" w14:paraId="52B6E6AC" w14:textId="77777777" w:rsidTr="005A273D">
        <w:trPr>
          <w:trHeight w:val="300"/>
        </w:trPr>
        <w:tc>
          <w:tcPr>
            <w:tcW w:w="4106" w:type="dxa"/>
            <w:shd w:val="clear" w:color="auto" w:fill="auto"/>
            <w:noWrap/>
            <w:vAlign w:val="bottom"/>
            <w:hideMark/>
          </w:tcPr>
          <w:p w14:paraId="1481CD8A"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Saldo vigente</w:t>
            </w:r>
          </w:p>
        </w:tc>
      </w:tr>
      <w:tr w:rsidR="005A273D" w:rsidRPr="00632CA8" w14:paraId="4777F5C1" w14:textId="77777777" w:rsidTr="005A273D">
        <w:trPr>
          <w:trHeight w:val="300"/>
        </w:trPr>
        <w:tc>
          <w:tcPr>
            <w:tcW w:w="4106" w:type="dxa"/>
            <w:shd w:val="clear" w:color="auto" w:fill="auto"/>
            <w:noWrap/>
            <w:vAlign w:val="bottom"/>
            <w:hideMark/>
          </w:tcPr>
          <w:p w14:paraId="4DBC2F86"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Vencido</w:t>
            </w:r>
          </w:p>
        </w:tc>
      </w:tr>
      <w:tr w:rsidR="005A273D" w:rsidRPr="00632CA8" w14:paraId="2638FE78" w14:textId="77777777" w:rsidTr="005A273D">
        <w:trPr>
          <w:trHeight w:val="300"/>
        </w:trPr>
        <w:tc>
          <w:tcPr>
            <w:tcW w:w="4106" w:type="dxa"/>
            <w:shd w:val="clear" w:color="auto" w:fill="auto"/>
            <w:noWrap/>
            <w:vAlign w:val="bottom"/>
            <w:hideMark/>
          </w:tcPr>
          <w:p w14:paraId="601BD14A"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lastRenderedPageBreak/>
              <w:t>Capital</w:t>
            </w:r>
          </w:p>
        </w:tc>
      </w:tr>
      <w:tr w:rsidR="005A273D" w:rsidRPr="00632CA8" w14:paraId="1C65FA5A" w14:textId="77777777" w:rsidTr="005A273D">
        <w:trPr>
          <w:trHeight w:val="300"/>
        </w:trPr>
        <w:tc>
          <w:tcPr>
            <w:tcW w:w="4106" w:type="dxa"/>
            <w:shd w:val="clear" w:color="auto" w:fill="auto"/>
            <w:noWrap/>
            <w:vAlign w:val="bottom"/>
            <w:hideMark/>
          </w:tcPr>
          <w:p w14:paraId="7386FB5C"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Interés Vigente</w:t>
            </w:r>
          </w:p>
        </w:tc>
      </w:tr>
      <w:tr w:rsidR="005A273D" w:rsidRPr="00632CA8" w14:paraId="722C25B9" w14:textId="77777777" w:rsidTr="005A273D">
        <w:trPr>
          <w:trHeight w:val="300"/>
        </w:trPr>
        <w:tc>
          <w:tcPr>
            <w:tcW w:w="4106" w:type="dxa"/>
            <w:shd w:val="clear" w:color="auto" w:fill="auto"/>
            <w:noWrap/>
            <w:vAlign w:val="bottom"/>
            <w:hideMark/>
          </w:tcPr>
          <w:p w14:paraId="0F4200FA"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Interés Vencido</w:t>
            </w:r>
          </w:p>
        </w:tc>
      </w:tr>
      <w:tr w:rsidR="005A273D" w:rsidRPr="00632CA8" w14:paraId="59A8A34A" w14:textId="77777777" w:rsidTr="005A273D">
        <w:trPr>
          <w:trHeight w:val="300"/>
        </w:trPr>
        <w:tc>
          <w:tcPr>
            <w:tcW w:w="4106" w:type="dxa"/>
            <w:shd w:val="clear" w:color="auto" w:fill="auto"/>
            <w:noWrap/>
            <w:vAlign w:val="bottom"/>
            <w:hideMark/>
          </w:tcPr>
          <w:p w14:paraId="22B01F2C"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Saldo Interés</w:t>
            </w:r>
          </w:p>
        </w:tc>
      </w:tr>
      <w:tr w:rsidR="005A273D" w:rsidRPr="00632CA8" w14:paraId="04DA8321" w14:textId="77777777" w:rsidTr="005A273D">
        <w:trPr>
          <w:trHeight w:val="300"/>
        </w:trPr>
        <w:tc>
          <w:tcPr>
            <w:tcW w:w="4106" w:type="dxa"/>
            <w:shd w:val="clear" w:color="auto" w:fill="auto"/>
            <w:noWrap/>
            <w:vAlign w:val="bottom"/>
            <w:hideMark/>
          </w:tcPr>
          <w:p w14:paraId="358D3296"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Saldo Comisión</w:t>
            </w:r>
          </w:p>
        </w:tc>
      </w:tr>
      <w:tr w:rsidR="005A273D" w:rsidRPr="00632CA8" w14:paraId="70ABF79D" w14:textId="77777777" w:rsidTr="005A273D">
        <w:trPr>
          <w:trHeight w:val="300"/>
        </w:trPr>
        <w:tc>
          <w:tcPr>
            <w:tcW w:w="4106" w:type="dxa"/>
            <w:shd w:val="clear" w:color="auto" w:fill="auto"/>
            <w:noWrap/>
            <w:vAlign w:val="bottom"/>
            <w:hideMark/>
          </w:tcPr>
          <w:p w14:paraId="4DE54C46"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Pagos No Aplicados</w:t>
            </w:r>
          </w:p>
        </w:tc>
      </w:tr>
      <w:tr w:rsidR="005A273D" w:rsidRPr="00632CA8" w14:paraId="14DF7CB6" w14:textId="77777777" w:rsidTr="005A273D">
        <w:trPr>
          <w:trHeight w:val="300"/>
        </w:trPr>
        <w:tc>
          <w:tcPr>
            <w:tcW w:w="4106" w:type="dxa"/>
            <w:shd w:val="clear" w:color="auto" w:fill="auto"/>
            <w:noWrap/>
            <w:vAlign w:val="bottom"/>
          </w:tcPr>
          <w:p w14:paraId="1047283E" w14:textId="77777777" w:rsidR="005A273D" w:rsidRPr="00632CA8" w:rsidRDefault="005A273D" w:rsidP="005A273D">
            <w:pPr>
              <w:jc w:val="left"/>
              <w:rPr>
                <w:rFonts w:cs="Arial"/>
                <w:color w:val="000000"/>
                <w:szCs w:val="22"/>
                <w:lang w:val="es-MX" w:eastAsia="es-MX"/>
              </w:rPr>
            </w:pPr>
            <w:r w:rsidRPr="00632CA8">
              <w:rPr>
                <w:rFonts w:cs="Arial"/>
                <w:color w:val="000000"/>
                <w:szCs w:val="22"/>
                <w:lang w:val="es-MX" w:eastAsia="es-MX"/>
              </w:rPr>
              <w:t>Opciones: Link Detalle / Link Adeudo</w:t>
            </w:r>
          </w:p>
        </w:tc>
      </w:tr>
    </w:tbl>
    <w:p w14:paraId="5CC00FB5" w14:textId="77777777" w:rsidR="00F90B5D" w:rsidRPr="00632CA8" w:rsidRDefault="00F90B5D" w:rsidP="00B71F0F"/>
    <w:p w14:paraId="4F27786E" w14:textId="24E4A6FB" w:rsidR="00E350BC" w:rsidRPr="00632CA8" w:rsidRDefault="00E350BC" w:rsidP="00B71F0F">
      <w:r w:rsidRPr="00632CA8">
        <w:t xml:space="preserve">Nota: Considerar la misma funcionalidad del servicio del Sistema de Administración de </w:t>
      </w:r>
      <w:r w:rsidR="00B02A7A">
        <w:t>Clientes</w:t>
      </w:r>
      <w:r w:rsidRPr="00632CA8">
        <w:t xml:space="preserve"> / SAP.</w:t>
      </w:r>
    </w:p>
    <w:p w14:paraId="38440075" w14:textId="77777777" w:rsidR="0090060C" w:rsidRPr="00632CA8" w:rsidRDefault="0090060C" w:rsidP="00B71F0F"/>
    <w:p w14:paraId="23D262F2" w14:textId="77777777" w:rsidR="0090060C" w:rsidRPr="00632CA8" w:rsidRDefault="0090060C" w:rsidP="00B71F0F">
      <w:r w:rsidRPr="00632CA8">
        <w:t>Para regresar a la pantalla anterior, el usuario debe seleccionar la opción “Regresar”.</w:t>
      </w:r>
    </w:p>
    <w:p w14:paraId="592A9A9B" w14:textId="77777777" w:rsidR="000C1D27" w:rsidRPr="00632CA8" w:rsidRDefault="000C1D27" w:rsidP="000C1D27">
      <w:pPr>
        <w:pStyle w:val="Estilo4"/>
      </w:pPr>
      <w:bookmarkStart w:id="36" w:name="_Toc515878298"/>
      <w:r w:rsidRPr="00632CA8">
        <w:t xml:space="preserve">Link </w:t>
      </w:r>
      <w:r w:rsidR="00A1154C" w:rsidRPr="00632CA8">
        <w:t>Adeudo</w:t>
      </w:r>
      <w:r w:rsidRPr="00632CA8">
        <w:t>.</w:t>
      </w:r>
      <w:bookmarkEnd w:id="36"/>
      <w:r w:rsidRPr="00632CA8">
        <w:t xml:space="preserve"> </w:t>
      </w:r>
    </w:p>
    <w:p w14:paraId="527A0B18" w14:textId="77777777" w:rsidR="000C1D27" w:rsidRPr="00632CA8" w:rsidRDefault="00A1154C" w:rsidP="00B71F0F">
      <w:r w:rsidRPr="00632CA8">
        <w:t>Como usuario Administrador quiero incluir una opción para calcular el saldo a Liquidar</w:t>
      </w:r>
      <w:r w:rsidR="00FA3695" w:rsidRPr="00632CA8">
        <w:t xml:space="preserve"> y dar a conocer el monto del saldo a liquidar. </w:t>
      </w:r>
    </w:p>
    <w:p w14:paraId="2F0868F1" w14:textId="77777777" w:rsidR="00FA3695" w:rsidRPr="00632CA8" w:rsidRDefault="00FA3695" w:rsidP="00B71F0F"/>
    <w:p w14:paraId="70AEBB7E" w14:textId="77777777" w:rsidR="00FA3695" w:rsidRPr="00632CA8" w:rsidRDefault="00FA3695" w:rsidP="00B71F0F">
      <w:r w:rsidRPr="00632CA8">
        <w:rPr>
          <w:noProof/>
          <w:lang w:val="es-MX" w:eastAsia="es-MX"/>
        </w:rPr>
        <w:drawing>
          <wp:inline distT="0" distB="0" distL="0" distR="0" wp14:anchorId="1B5166A1" wp14:editId="1CDAFFB7">
            <wp:extent cx="2179929" cy="200047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3311" cy="2003576"/>
                    </a:xfrm>
                    <a:prstGeom prst="rect">
                      <a:avLst/>
                    </a:prstGeom>
                    <a:noFill/>
                  </pic:spPr>
                </pic:pic>
              </a:graphicData>
            </a:graphic>
          </wp:inline>
        </w:drawing>
      </w:r>
    </w:p>
    <w:p w14:paraId="7A5BB7B9" w14:textId="77777777" w:rsidR="00FA3695" w:rsidRPr="00632CA8" w:rsidRDefault="00FA3695" w:rsidP="00B71F0F"/>
    <w:p w14:paraId="2BA4243A" w14:textId="77777777" w:rsidR="00FA3695" w:rsidRPr="00632CA8" w:rsidRDefault="00FA3695" w:rsidP="00B71F0F"/>
    <w:p w14:paraId="530E8DD3" w14:textId="77777777" w:rsidR="00FA3695" w:rsidRPr="00632CA8" w:rsidRDefault="00FA3695" w:rsidP="00B71F0F">
      <w:r w:rsidRPr="00632CA8">
        <w:t>Al seleccionar la opción “Calcular a otra fecha” se muestra:</w:t>
      </w:r>
    </w:p>
    <w:p w14:paraId="7063BFCD" w14:textId="77777777" w:rsidR="00FA3695" w:rsidRPr="00632CA8" w:rsidRDefault="00FA3695" w:rsidP="00B71F0F"/>
    <w:p w14:paraId="3DC207BF" w14:textId="77777777" w:rsidR="00FA3695" w:rsidRPr="00632CA8" w:rsidRDefault="00FA3695" w:rsidP="00B71F0F">
      <w:r w:rsidRPr="00632CA8">
        <w:rPr>
          <w:noProof/>
          <w:lang w:val="es-MX" w:eastAsia="es-MX"/>
        </w:rPr>
        <w:drawing>
          <wp:inline distT="0" distB="0" distL="0" distR="0" wp14:anchorId="1890BF10" wp14:editId="03FE8968">
            <wp:extent cx="3240000" cy="1191481"/>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1191481"/>
                    </a:xfrm>
                    <a:prstGeom prst="rect">
                      <a:avLst/>
                    </a:prstGeom>
                    <a:noFill/>
                  </pic:spPr>
                </pic:pic>
              </a:graphicData>
            </a:graphic>
          </wp:inline>
        </w:drawing>
      </w:r>
    </w:p>
    <w:p w14:paraId="57AFEFFE" w14:textId="77777777" w:rsidR="00FA3695" w:rsidRPr="00632CA8" w:rsidRDefault="00FA3695" w:rsidP="00B71F0F"/>
    <w:p w14:paraId="1396D9AA" w14:textId="77777777" w:rsidR="00FA3695" w:rsidRPr="00632CA8" w:rsidRDefault="00FA3695" w:rsidP="00B71F0F"/>
    <w:p w14:paraId="1D2901F0" w14:textId="77777777" w:rsidR="00FA3695" w:rsidRPr="00632CA8" w:rsidRDefault="00FA3695" w:rsidP="00B71F0F">
      <w:r w:rsidRPr="00632CA8">
        <w:t>El usuario puede seleccionar una fecha para calcular su saldo.</w:t>
      </w:r>
    </w:p>
    <w:p w14:paraId="493C09FC" w14:textId="77777777" w:rsidR="00FA3695" w:rsidRPr="00632CA8" w:rsidRDefault="00FA3695" w:rsidP="00B71F0F"/>
    <w:p w14:paraId="1F57F26C" w14:textId="19AE4E07" w:rsidR="00FA3695" w:rsidRPr="00632CA8" w:rsidRDefault="00FA3695" w:rsidP="00FA3695">
      <w:r w:rsidRPr="00632CA8">
        <w:lastRenderedPageBreak/>
        <w:t xml:space="preserve">Nota: Considerar la misma funcionalidad del servicio del Sistema de Administración de </w:t>
      </w:r>
      <w:r w:rsidR="00B02A7A">
        <w:t>Clientes</w:t>
      </w:r>
      <w:r w:rsidRPr="00632CA8">
        <w:t xml:space="preserve"> / SAP.</w:t>
      </w:r>
    </w:p>
    <w:p w14:paraId="0BFBE5F7" w14:textId="77777777" w:rsidR="00FA3695" w:rsidRPr="00632CA8" w:rsidRDefault="00FA3695" w:rsidP="00FA3695"/>
    <w:p w14:paraId="59B1E834" w14:textId="77777777" w:rsidR="00FA3695" w:rsidRPr="00632CA8" w:rsidRDefault="00FA3695" w:rsidP="00FA3695">
      <w:r w:rsidRPr="00632CA8">
        <w:t>Para regresar a la pantalla anterior, el usuario debe seleccionar la opción “Regresar”.</w:t>
      </w:r>
    </w:p>
    <w:p w14:paraId="19260AEE" w14:textId="77777777" w:rsidR="00FA3695" w:rsidRPr="00632CA8" w:rsidRDefault="00FA3695" w:rsidP="00B71F0F"/>
    <w:p w14:paraId="637DFF7C" w14:textId="77777777" w:rsidR="00F90B5D" w:rsidRPr="00632CA8" w:rsidRDefault="00270CFB" w:rsidP="00397640">
      <w:pPr>
        <w:pStyle w:val="Estilo4"/>
      </w:pPr>
      <w:bookmarkStart w:id="37" w:name="_Toc515878299"/>
      <w:r w:rsidRPr="00632CA8">
        <w:t xml:space="preserve">Link </w:t>
      </w:r>
      <w:r w:rsidR="00F90B5D" w:rsidRPr="00632CA8">
        <w:t>Detalle del historial del crédito.</w:t>
      </w:r>
      <w:bookmarkEnd w:id="37"/>
      <w:r w:rsidR="00F90B5D" w:rsidRPr="00632CA8">
        <w:t xml:space="preserve"> </w:t>
      </w:r>
    </w:p>
    <w:p w14:paraId="73BF2CA2" w14:textId="77777777" w:rsidR="00F90B5D" w:rsidRPr="00632CA8" w:rsidRDefault="00F90B5D" w:rsidP="00F90B5D">
      <w:r w:rsidRPr="00632CA8">
        <w:t xml:space="preserve">Como usuario Administrador quiero ver el detalle del crédito para el caso de Top ups </w:t>
      </w:r>
      <w:r w:rsidR="00270CFB" w:rsidRPr="00632CA8">
        <w:t xml:space="preserve">para </w:t>
      </w:r>
      <w:r w:rsidRPr="00632CA8">
        <w:t>dar el saldo de su crédito que  se va a liquidar.</w:t>
      </w:r>
    </w:p>
    <w:p w14:paraId="082034F9" w14:textId="77777777" w:rsidR="00FE46D2" w:rsidRPr="00632CA8" w:rsidRDefault="00FE46D2" w:rsidP="00F90B5D"/>
    <w:p w14:paraId="569CDA25" w14:textId="77777777" w:rsidR="00FE46D2" w:rsidRPr="00632CA8" w:rsidRDefault="00FE46D2" w:rsidP="00F90B5D">
      <w:r w:rsidRPr="00632CA8">
        <w:t>La pantalla muestra 9 pestañas:</w:t>
      </w:r>
    </w:p>
    <w:p w14:paraId="5A69A54A" w14:textId="77777777" w:rsidR="00FE46D2" w:rsidRPr="00632CA8" w:rsidRDefault="00FE46D2" w:rsidP="00B1298A">
      <w:pPr>
        <w:pStyle w:val="Prrafodelista"/>
        <w:numPr>
          <w:ilvl w:val="0"/>
          <w:numId w:val="9"/>
        </w:numPr>
        <w:rPr>
          <w:lang w:val="es-MX"/>
        </w:rPr>
      </w:pPr>
      <w:r w:rsidRPr="00632CA8">
        <w:rPr>
          <w:lang w:val="es-MX"/>
        </w:rPr>
        <w:t>Estructura de Saldos</w:t>
      </w:r>
    </w:p>
    <w:p w14:paraId="21F6FEA5" w14:textId="77777777" w:rsidR="00FE46D2" w:rsidRPr="00632CA8" w:rsidRDefault="00FE46D2" w:rsidP="00B1298A">
      <w:pPr>
        <w:pStyle w:val="Prrafodelista"/>
        <w:numPr>
          <w:ilvl w:val="0"/>
          <w:numId w:val="9"/>
        </w:numPr>
        <w:rPr>
          <w:lang w:val="es-MX"/>
        </w:rPr>
      </w:pPr>
      <w:r w:rsidRPr="00632CA8">
        <w:rPr>
          <w:lang w:val="es-MX"/>
        </w:rPr>
        <w:t>Estructura de Historial de Solicitudes</w:t>
      </w:r>
    </w:p>
    <w:p w14:paraId="1B93D5F6" w14:textId="77777777" w:rsidR="00FE46D2" w:rsidRPr="00632CA8" w:rsidRDefault="00FE46D2" w:rsidP="00B1298A">
      <w:pPr>
        <w:pStyle w:val="Prrafodelista"/>
        <w:numPr>
          <w:ilvl w:val="0"/>
          <w:numId w:val="9"/>
        </w:numPr>
        <w:rPr>
          <w:lang w:val="es-MX"/>
        </w:rPr>
      </w:pPr>
      <w:r w:rsidRPr="00632CA8">
        <w:rPr>
          <w:lang w:val="es-MX"/>
        </w:rPr>
        <w:t>Estructura de Historial de Gestiones de Venta</w:t>
      </w:r>
    </w:p>
    <w:p w14:paraId="118405ED" w14:textId="77777777" w:rsidR="00FE46D2" w:rsidRPr="00632CA8" w:rsidRDefault="00FE46D2" w:rsidP="00B1298A">
      <w:pPr>
        <w:pStyle w:val="Prrafodelista"/>
        <w:numPr>
          <w:ilvl w:val="0"/>
          <w:numId w:val="9"/>
        </w:numPr>
        <w:rPr>
          <w:lang w:val="es-MX"/>
        </w:rPr>
      </w:pPr>
      <w:r w:rsidRPr="00632CA8">
        <w:rPr>
          <w:lang w:val="es-MX"/>
        </w:rPr>
        <w:t>Estructura de Amortización</w:t>
      </w:r>
    </w:p>
    <w:p w14:paraId="10E41A7C" w14:textId="77777777" w:rsidR="00FE46D2" w:rsidRPr="00632CA8" w:rsidRDefault="00FE46D2" w:rsidP="00B1298A">
      <w:pPr>
        <w:pStyle w:val="Prrafodelista"/>
        <w:numPr>
          <w:ilvl w:val="0"/>
          <w:numId w:val="9"/>
        </w:numPr>
        <w:rPr>
          <w:lang w:val="es-MX"/>
        </w:rPr>
      </w:pPr>
      <w:r w:rsidRPr="00632CA8">
        <w:rPr>
          <w:lang w:val="es-MX"/>
        </w:rPr>
        <w:t>Estructura de Proyectos de Pago</w:t>
      </w:r>
    </w:p>
    <w:p w14:paraId="19D8C22B" w14:textId="77777777" w:rsidR="00FE46D2" w:rsidRPr="00632CA8" w:rsidRDefault="00FE46D2" w:rsidP="00B1298A">
      <w:pPr>
        <w:pStyle w:val="Prrafodelista"/>
        <w:numPr>
          <w:ilvl w:val="0"/>
          <w:numId w:val="9"/>
        </w:numPr>
        <w:rPr>
          <w:lang w:val="es-MX"/>
        </w:rPr>
      </w:pPr>
      <w:r w:rsidRPr="00632CA8">
        <w:rPr>
          <w:lang w:val="es-MX"/>
        </w:rPr>
        <w:t>Estructura de Partidas Abiertas</w:t>
      </w:r>
    </w:p>
    <w:p w14:paraId="2B9DAB29" w14:textId="77777777" w:rsidR="00FE46D2" w:rsidRPr="00632CA8" w:rsidRDefault="00FE46D2" w:rsidP="00B1298A">
      <w:pPr>
        <w:pStyle w:val="Prrafodelista"/>
        <w:numPr>
          <w:ilvl w:val="0"/>
          <w:numId w:val="9"/>
        </w:numPr>
        <w:rPr>
          <w:lang w:val="es-MX"/>
        </w:rPr>
      </w:pPr>
      <w:r w:rsidRPr="00632CA8">
        <w:rPr>
          <w:lang w:val="es-MX"/>
        </w:rPr>
        <w:t>Estructura de Vencimientos</w:t>
      </w:r>
    </w:p>
    <w:p w14:paraId="5ABC1EEE" w14:textId="77777777" w:rsidR="00FE46D2" w:rsidRPr="00632CA8" w:rsidRDefault="00FE46D2" w:rsidP="00B1298A">
      <w:pPr>
        <w:pStyle w:val="Prrafodelista"/>
        <w:numPr>
          <w:ilvl w:val="0"/>
          <w:numId w:val="9"/>
        </w:numPr>
        <w:rPr>
          <w:lang w:val="es-MX"/>
        </w:rPr>
      </w:pPr>
      <w:r w:rsidRPr="00632CA8">
        <w:rPr>
          <w:lang w:val="es-MX"/>
        </w:rPr>
        <w:t>Estructura de Pagos</w:t>
      </w:r>
    </w:p>
    <w:p w14:paraId="7DFB84E5" w14:textId="77777777" w:rsidR="00FE46D2" w:rsidRPr="00632CA8" w:rsidRDefault="00FE46D2" w:rsidP="00B1298A">
      <w:pPr>
        <w:pStyle w:val="Prrafodelista"/>
        <w:numPr>
          <w:ilvl w:val="0"/>
          <w:numId w:val="9"/>
        </w:numPr>
        <w:rPr>
          <w:lang w:val="es-MX"/>
        </w:rPr>
      </w:pPr>
      <w:r w:rsidRPr="00632CA8">
        <w:rPr>
          <w:lang w:val="es-MX"/>
        </w:rPr>
        <w:t>Estructura de Moratorios con Proyección</w:t>
      </w:r>
    </w:p>
    <w:p w14:paraId="35264FBC" w14:textId="77777777" w:rsidR="00E52921" w:rsidRPr="00632CA8" w:rsidRDefault="00E52921" w:rsidP="00E52921">
      <w:pPr>
        <w:rPr>
          <w:lang w:val="es-MX"/>
        </w:rPr>
      </w:pPr>
    </w:p>
    <w:p w14:paraId="19CDB398" w14:textId="77777777" w:rsidR="00E52921" w:rsidRPr="00632CA8" w:rsidRDefault="00E52921" w:rsidP="00E52921">
      <w:pPr>
        <w:rPr>
          <w:lang w:val="es-MX"/>
        </w:rPr>
      </w:pPr>
      <w:r w:rsidRPr="00632CA8">
        <w:rPr>
          <w:lang w:val="es-MX"/>
        </w:rPr>
        <w:t xml:space="preserve">La </w:t>
      </w:r>
      <w:r w:rsidR="00E014F1" w:rsidRPr="00632CA8">
        <w:rPr>
          <w:lang w:val="es-MX"/>
        </w:rPr>
        <w:t>primera</w:t>
      </w:r>
      <w:r w:rsidRPr="00632CA8">
        <w:rPr>
          <w:lang w:val="es-MX"/>
        </w:rPr>
        <w:t xml:space="preserve"> pestaña a consultar es “Estructura de Saldos”, la pantalla </w:t>
      </w:r>
      <w:r w:rsidR="00060046" w:rsidRPr="00632CA8">
        <w:rPr>
          <w:lang w:val="es-MX"/>
        </w:rPr>
        <w:t xml:space="preserve">se sitúa en la primera pestaña y </w:t>
      </w:r>
      <w:r w:rsidRPr="00632CA8">
        <w:rPr>
          <w:lang w:val="es-MX"/>
        </w:rPr>
        <w:t>muestra:</w:t>
      </w:r>
    </w:p>
    <w:p w14:paraId="036F8EF6" w14:textId="77777777" w:rsidR="00FE46D2" w:rsidRPr="00632CA8" w:rsidRDefault="00FE46D2" w:rsidP="00F90B5D"/>
    <w:p w14:paraId="69CC2471" w14:textId="77777777" w:rsidR="00F90B5D" w:rsidRPr="00632CA8" w:rsidRDefault="00F90B5D" w:rsidP="00F90B5D">
      <w:r w:rsidRPr="00632CA8">
        <w:rPr>
          <w:noProof/>
          <w:lang w:val="es-MX" w:eastAsia="es-MX"/>
        </w:rPr>
        <w:drawing>
          <wp:inline distT="0" distB="0" distL="0" distR="0" wp14:anchorId="56E9FDEC" wp14:editId="69BF27D7">
            <wp:extent cx="5399405" cy="341194"/>
            <wp:effectExtent l="19050" t="19050" r="10795" b="209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8317"/>
                    <a:stretch/>
                  </pic:blipFill>
                  <pic:spPr bwMode="auto">
                    <a:xfrm>
                      <a:off x="0" y="0"/>
                      <a:ext cx="5400000" cy="341232"/>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9F0247" w14:textId="77777777" w:rsidR="0090060C" w:rsidRPr="00632CA8" w:rsidRDefault="0090060C" w:rsidP="00F90B5D"/>
    <w:p w14:paraId="0A2747F8" w14:textId="77777777" w:rsidR="0090060C" w:rsidRPr="00632CA8" w:rsidRDefault="0090060C" w:rsidP="0090060C">
      <w:r w:rsidRPr="00632CA8">
        <w:t>Para regresar a la pantalla anterior, el usuario debe seleccionar la opción “Regresar”.</w:t>
      </w:r>
    </w:p>
    <w:p w14:paraId="2000B755" w14:textId="77777777" w:rsidR="00E014F1" w:rsidRPr="00632CA8" w:rsidRDefault="00E014F1" w:rsidP="00397640">
      <w:pPr>
        <w:pStyle w:val="Estilo4"/>
      </w:pPr>
      <w:bookmarkStart w:id="38" w:name="_Toc515878300"/>
      <w:r w:rsidRPr="00632CA8">
        <w:t>Consultar Estructura de Saldos.</w:t>
      </w:r>
      <w:bookmarkEnd w:id="38"/>
      <w:r w:rsidRPr="00632CA8">
        <w:t xml:space="preserve"> </w:t>
      </w:r>
    </w:p>
    <w:p w14:paraId="5686013C" w14:textId="77777777" w:rsidR="00F90B5D" w:rsidRPr="00632CA8" w:rsidRDefault="00F90B5D" w:rsidP="00B71F0F"/>
    <w:p w14:paraId="6DEA2DF7" w14:textId="77777777" w:rsidR="00E014F1" w:rsidRPr="00632CA8" w:rsidRDefault="00E014F1" w:rsidP="00B71F0F"/>
    <w:p w14:paraId="4BF24E65" w14:textId="77777777" w:rsidR="007B0B62" w:rsidRPr="00632CA8" w:rsidRDefault="007B0B62" w:rsidP="007B0B62">
      <w:r w:rsidRPr="00632CA8">
        <w:t xml:space="preserve">Como usuario Administrador quiero ver los datos de Estructura de Saldos para consultar la información del </w:t>
      </w:r>
      <w:r w:rsidR="00B173C7" w:rsidRPr="00632CA8">
        <w:t>prospecto</w:t>
      </w:r>
      <w:r w:rsidRPr="00632CA8">
        <w:t xml:space="preserve">. </w:t>
      </w:r>
    </w:p>
    <w:p w14:paraId="29B667A9" w14:textId="77777777" w:rsidR="00724356" w:rsidRPr="00632CA8" w:rsidRDefault="00724356" w:rsidP="007B0B62"/>
    <w:p w14:paraId="55B3989B" w14:textId="77777777" w:rsidR="00724356" w:rsidRPr="00632CA8" w:rsidRDefault="00724356" w:rsidP="007B0B62">
      <w:r w:rsidRPr="00632CA8">
        <w:t>La pantalla muestra:</w:t>
      </w:r>
    </w:p>
    <w:p w14:paraId="65F266D2" w14:textId="77777777" w:rsidR="007B0B62" w:rsidRPr="00632CA8" w:rsidRDefault="007B0B62" w:rsidP="007B0B62"/>
    <w:p w14:paraId="1F5F7170" w14:textId="77777777" w:rsidR="007B0B62" w:rsidRPr="00632CA8" w:rsidRDefault="00EA6617" w:rsidP="007B0B62">
      <w:r w:rsidRPr="00632CA8">
        <w:rPr>
          <w:noProof/>
          <w:lang w:val="es-MX" w:eastAsia="es-MX"/>
        </w:rPr>
        <w:drawing>
          <wp:inline distT="0" distB="0" distL="0" distR="0" wp14:anchorId="65684C87" wp14:editId="6D4CC6AF">
            <wp:extent cx="5400000" cy="1077001"/>
            <wp:effectExtent l="19050" t="19050" r="10795" b="279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1077001"/>
                    </a:xfrm>
                    <a:prstGeom prst="rect">
                      <a:avLst/>
                    </a:prstGeom>
                    <a:noFill/>
                    <a:ln>
                      <a:solidFill>
                        <a:schemeClr val="bg1">
                          <a:lumMod val="65000"/>
                        </a:schemeClr>
                      </a:solidFill>
                    </a:ln>
                  </pic:spPr>
                </pic:pic>
              </a:graphicData>
            </a:graphic>
          </wp:inline>
        </w:drawing>
      </w:r>
    </w:p>
    <w:p w14:paraId="2B8FA5CA" w14:textId="77777777" w:rsidR="00E014F1" w:rsidRPr="00632CA8" w:rsidRDefault="00E014F1" w:rsidP="00B71F0F"/>
    <w:p w14:paraId="40D7F087" w14:textId="77777777" w:rsidR="00724356" w:rsidRPr="00632CA8" w:rsidRDefault="00724356" w:rsidP="00724356">
      <w:r w:rsidRPr="00632CA8">
        <w:lastRenderedPageBreak/>
        <w:t>La tabla 1 de “Estructura de Saldos” muestra:</w:t>
      </w:r>
    </w:p>
    <w:p w14:paraId="37334316" w14:textId="77777777" w:rsidR="00724356" w:rsidRPr="00632CA8" w:rsidRDefault="00724356" w:rsidP="00B71F0F"/>
    <w:tbl>
      <w:tblPr>
        <w:tblW w:w="3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3681"/>
      </w:tblGrid>
      <w:tr w:rsidR="00724356" w:rsidRPr="00632CA8" w14:paraId="7EF48EF1" w14:textId="77777777" w:rsidTr="00724356">
        <w:trPr>
          <w:trHeight w:val="315"/>
        </w:trPr>
        <w:tc>
          <w:tcPr>
            <w:tcW w:w="3681" w:type="dxa"/>
            <w:shd w:val="clear" w:color="auto" w:fill="A6A6A6" w:themeFill="background1" w:themeFillShade="A6"/>
            <w:noWrap/>
            <w:vAlign w:val="bottom"/>
          </w:tcPr>
          <w:p w14:paraId="44A166E1"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Columna</w:t>
            </w:r>
          </w:p>
        </w:tc>
      </w:tr>
      <w:tr w:rsidR="00724356" w:rsidRPr="00632CA8" w14:paraId="70124859" w14:textId="77777777" w:rsidTr="00724356">
        <w:trPr>
          <w:trHeight w:val="155"/>
        </w:trPr>
        <w:tc>
          <w:tcPr>
            <w:tcW w:w="3681" w:type="dxa"/>
            <w:shd w:val="clear" w:color="auto" w:fill="auto"/>
            <w:noWrap/>
            <w:vAlign w:val="bottom"/>
            <w:hideMark/>
          </w:tcPr>
          <w:p w14:paraId="071C9F27"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Contrato</w:t>
            </w:r>
          </w:p>
        </w:tc>
      </w:tr>
      <w:tr w:rsidR="00724356" w:rsidRPr="00632CA8" w14:paraId="0F445EC3" w14:textId="77777777" w:rsidTr="00724356">
        <w:trPr>
          <w:trHeight w:val="260"/>
        </w:trPr>
        <w:tc>
          <w:tcPr>
            <w:tcW w:w="3681" w:type="dxa"/>
            <w:shd w:val="clear" w:color="auto" w:fill="auto"/>
            <w:noWrap/>
            <w:vAlign w:val="bottom"/>
            <w:hideMark/>
          </w:tcPr>
          <w:p w14:paraId="086E6C7B"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Moneda</w:t>
            </w:r>
          </w:p>
        </w:tc>
      </w:tr>
      <w:tr w:rsidR="00724356" w:rsidRPr="00632CA8" w14:paraId="4BD10F31" w14:textId="77777777" w:rsidTr="00724356">
        <w:trPr>
          <w:trHeight w:val="122"/>
        </w:trPr>
        <w:tc>
          <w:tcPr>
            <w:tcW w:w="3681" w:type="dxa"/>
            <w:shd w:val="clear" w:color="auto" w:fill="auto"/>
            <w:noWrap/>
            <w:vAlign w:val="bottom"/>
            <w:hideMark/>
          </w:tcPr>
          <w:p w14:paraId="4CF41B88"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Capital Vigente</w:t>
            </w:r>
          </w:p>
        </w:tc>
      </w:tr>
      <w:tr w:rsidR="00724356" w:rsidRPr="00632CA8" w14:paraId="7FAE681E" w14:textId="77777777" w:rsidTr="00724356">
        <w:trPr>
          <w:trHeight w:val="154"/>
        </w:trPr>
        <w:tc>
          <w:tcPr>
            <w:tcW w:w="3681" w:type="dxa"/>
            <w:shd w:val="clear" w:color="auto" w:fill="auto"/>
            <w:noWrap/>
            <w:vAlign w:val="bottom"/>
            <w:hideMark/>
          </w:tcPr>
          <w:p w14:paraId="2E409C06"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Saldo Vigente</w:t>
            </w:r>
          </w:p>
        </w:tc>
      </w:tr>
      <w:tr w:rsidR="00724356" w:rsidRPr="00632CA8" w14:paraId="25F48BA3" w14:textId="77777777" w:rsidTr="00724356">
        <w:trPr>
          <w:trHeight w:val="171"/>
        </w:trPr>
        <w:tc>
          <w:tcPr>
            <w:tcW w:w="3681" w:type="dxa"/>
            <w:shd w:val="clear" w:color="auto" w:fill="auto"/>
            <w:noWrap/>
            <w:vAlign w:val="bottom"/>
            <w:hideMark/>
          </w:tcPr>
          <w:p w14:paraId="60DD5436"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Saldo Capital</w:t>
            </w:r>
          </w:p>
        </w:tc>
      </w:tr>
      <w:tr w:rsidR="00724356" w:rsidRPr="00632CA8" w14:paraId="0A319661" w14:textId="77777777" w:rsidTr="00724356">
        <w:trPr>
          <w:trHeight w:val="53"/>
        </w:trPr>
        <w:tc>
          <w:tcPr>
            <w:tcW w:w="3681" w:type="dxa"/>
            <w:shd w:val="clear" w:color="auto" w:fill="auto"/>
            <w:noWrap/>
            <w:vAlign w:val="bottom"/>
            <w:hideMark/>
          </w:tcPr>
          <w:p w14:paraId="319DB4E6"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Interés Vigente</w:t>
            </w:r>
          </w:p>
        </w:tc>
      </w:tr>
      <w:tr w:rsidR="00724356" w:rsidRPr="00632CA8" w14:paraId="03434B72" w14:textId="77777777" w:rsidTr="00724356">
        <w:trPr>
          <w:trHeight w:val="79"/>
        </w:trPr>
        <w:tc>
          <w:tcPr>
            <w:tcW w:w="3681" w:type="dxa"/>
            <w:shd w:val="clear" w:color="auto" w:fill="auto"/>
            <w:noWrap/>
            <w:vAlign w:val="bottom"/>
            <w:hideMark/>
          </w:tcPr>
          <w:p w14:paraId="2B62AAE8"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 xml:space="preserve">Saldo Interés </w:t>
            </w:r>
          </w:p>
        </w:tc>
      </w:tr>
      <w:tr w:rsidR="00724356" w:rsidRPr="00632CA8" w14:paraId="11E8BE65" w14:textId="77777777" w:rsidTr="00724356">
        <w:trPr>
          <w:trHeight w:val="84"/>
        </w:trPr>
        <w:tc>
          <w:tcPr>
            <w:tcW w:w="3681" w:type="dxa"/>
            <w:shd w:val="clear" w:color="auto" w:fill="auto"/>
            <w:noWrap/>
            <w:vAlign w:val="bottom"/>
            <w:hideMark/>
          </w:tcPr>
          <w:p w14:paraId="47B1FAA1"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Pagos no aplicados</w:t>
            </w:r>
          </w:p>
        </w:tc>
      </w:tr>
    </w:tbl>
    <w:p w14:paraId="28DCF33F" w14:textId="77777777" w:rsidR="00724356" w:rsidRPr="00632CA8" w:rsidRDefault="00724356" w:rsidP="00B71F0F"/>
    <w:p w14:paraId="3F6C8776" w14:textId="77777777" w:rsidR="00724356" w:rsidRPr="00632CA8" w:rsidRDefault="00724356" w:rsidP="00724356">
      <w:r w:rsidRPr="00632CA8">
        <w:t>La tabla 2 de “Estructura de Saldos” muestra:</w:t>
      </w:r>
    </w:p>
    <w:p w14:paraId="41958FF6" w14:textId="77777777" w:rsidR="00724356" w:rsidRPr="00632CA8" w:rsidRDefault="00724356" w:rsidP="00B71F0F"/>
    <w:tbl>
      <w:tblPr>
        <w:tblW w:w="3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3828"/>
      </w:tblGrid>
      <w:tr w:rsidR="00724356" w:rsidRPr="00632CA8" w14:paraId="759C7873" w14:textId="77777777" w:rsidTr="00724356">
        <w:trPr>
          <w:trHeight w:val="189"/>
        </w:trPr>
        <w:tc>
          <w:tcPr>
            <w:tcW w:w="3828" w:type="dxa"/>
            <w:shd w:val="clear" w:color="auto" w:fill="A6A6A6" w:themeFill="background1" w:themeFillShade="A6"/>
            <w:noWrap/>
            <w:vAlign w:val="bottom"/>
          </w:tcPr>
          <w:p w14:paraId="21C09EE5"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Columna</w:t>
            </w:r>
          </w:p>
        </w:tc>
      </w:tr>
      <w:tr w:rsidR="00724356" w:rsidRPr="00632CA8" w14:paraId="5795A82B" w14:textId="77777777" w:rsidTr="00724356">
        <w:trPr>
          <w:trHeight w:val="208"/>
        </w:trPr>
        <w:tc>
          <w:tcPr>
            <w:tcW w:w="3828" w:type="dxa"/>
            <w:shd w:val="clear" w:color="auto" w:fill="auto"/>
            <w:noWrap/>
            <w:vAlign w:val="bottom"/>
            <w:hideMark/>
          </w:tcPr>
          <w:p w14:paraId="0EC5DC00"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Producto</w:t>
            </w:r>
          </w:p>
        </w:tc>
      </w:tr>
      <w:tr w:rsidR="00724356" w:rsidRPr="00632CA8" w14:paraId="66F9D0FA" w14:textId="77777777" w:rsidTr="00724356">
        <w:trPr>
          <w:trHeight w:val="225"/>
        </w:trPr>
        <w:tc>
          <w:tcPr>
            <w:tcW w:w="3828" w:type="dxa"/>
            <w:shd w:val="clear" w:color="auto" w:fill="auto"/>
            <w:noWrap/>
            <w:vAlign w:val="bottom"/>
            <w:hideMark/>
          </w:tcPr>
          <w:p w14:paraId="23614DFE"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Desembolso</w:t>
            </w:r>
          </w:p>
        </w:tc>
      </w:tr>
      <w:tr w:rsidR="00724356" w:rsidRPr="00632CA8" w14:paraId="71C72E1A" w14:textId="77777777" w:rsidTr="00724356">
        <w:trPr>
          <w:trHeight w:val="266"/>
        </w:trPr>
        <w:tc>
          <w:tcPr>
            <w:tcW w:w="3828" w:type="dxa"/>
            <w:shd w:val="clear" w:color="auto" w:fill="auto"/>
            <w:noWrap/>
            <w:vAlign w:val="bottom"/>
            <w:hideMark/>
          </w:tcPr>
          <w:p w14:paraId="18D30082"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Capital Vencido</w:t>
            </w:r>
          </w:p>
        </w:tc>
      </w:tr>
      <w:tr w:rsidR="00724356" w:rsidRPr="00632CA8" w14:paraId="22CBCD3B" w14:textId="77777777" w:rsidTr="00724356">
        <w:trPr>
          <w:trHeight w:val="119"/>
        </w:trPr>
        <w:tc>
          <w:tcPr>
            <w:tcW w:w="3828" w:type="dxa"/>
            <w:shd w:val="clear" w:color="auto" w:fill="auto"/>
            <w:noWrap/>
            <w:vAlign w:val="bottom"/>
            <w:hideMark/>
          </w:tcPr>
          <w:p w14:paraId="0140821A"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Saldo Vencido</w:t>
            </w:r>
          </w:p>
        </w:tc>
      </w:tr>
      <w:tr w:rsidR="00724356" w:rsidRPr="00632CA8" w14:paraId="5FC1FFFB" w14:textId="77777777" w:rsidTr="00724356">
        <w:trPr>
          <w:trHeight w:val="266"/>
        </w:trPr>
        <w:tc>
          <w:tcPr>
            <w:tcW w:w="3828" w:type="dxa"/>
            <w:shd w:val="clear" w:color="auto" w:fill="auto"/>
            <w:noWrap/>
            <w:vAlign w:val="bottom"/>
            <w:hideMark/>
          </w:tcPr>
          <w:p w14:paraId="7F8D033C"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Interés Vencido</w:t>
            </w:r>
          </w:p>
        </w:tc>
      </w:tr>
      <w:tr w:rsidR="00724356" w:rsidRPr="00632CA8" w14:paraId="2595535A" w14:textId="77777777" w:rsidTr="00724356">
        <w:trPr>
          <w:trHeight w:val="141"/>
        </w:trPr>
        <w:tc>
          <w:tcPr>
            <w:tcW w:w="3828" w:type="dxa"/>
            <w:shd w:val="clear" w:color="auto" w:fill="auto"/>
            <w:noWrap/>
            <w:vAlign w:val="bottom"/>
            <w:hideMark/>
          </w:tcPr>
          <w:p w14:paraId="30862710" w14:textId="77777777" w:rsidR="00724356" w:rsidRPr="00632CA8" w:rsidRDefault="00724356" w:rsidP="00724356">
            <w:pPr>
              <w:jc w:val="left"/>
              <w:rPr>
                <w:rFonts w:cs="Arial"/>
                <w:color w:val="000000"/>
                <w:szCs w:val="22"/>
                <w:lang w:val="es-MX" w:eastAsia="es-MX"/>
              </w:rPr>
            </w:pPr>
            <w:r w:rsidRPr="00632CA8">
              <w:rPr>
                <w:rFonts w:cs="Arial"/>
                <w:color w:val="000000"/>
                <w:szCs w:val="22"/>
                <w:lang w:val="es-MX" w:eastAsia="es-MX"/>
              </w:rPr>
              <w:t>Saldo Comisión</w:t>
            </w:r>
          </w:p>
        </w:tc>
      </w:tr>
    </w:tbl>
    <w:p w14:paraId="6CAB628F" w14:textId="77777777" w:rsidR="00724356" w:rsidRPr="00632CA8" w:rsidRDefault="00724356" w:rsidP="00B71F0F">
      <w:pPr>
        <w:rPr>
          <w:szCs w:val="22"/>
        </w:rPr>
      </w:pPr>
    </w:p>
    <w:p w14:paraId="05F0F101" w14:textId="06A6FC5A" w:rsidR="00724356" w:rsidRPr="00632CA8" w:rsidRDefault="00724356" w:rsidP="00724356">
      <w:r w:rsidRPr="00632CA8">
        <w:t xml:space="preserve">Nota: Considerar la misma funcionalidad del servicio del Sistema de Administración de </w:t>
      </w:r>
      <w:r w:rsidR="00B02A7A">
        <w:t>Clientes</w:t>
      </w:r>
      <w:r w:rsidRPr="00632CA8">
        <w:t xml:space="preserve"> / SAP.</w:t>
      </w:r>
    </w:p>
    <w:p w14:paraId="075A59F5" w14:textId="77777777" w:rsidR="0090060C" w:rsidRPr="00632CA8" w:rsidRDefault="0090060C" w:rsidP="0090060C"/>
    <w:p w14:paraId="3039AE06" w14:textId="77777777" w:rsidR="0090060C" w:rsidRPr="00632CA8" w:rsidRDefault="0090060C" w:rsidP="0090060C">
      <w:r w:rsidRPr="00632CA8">
        <w:t>Para regresar a la pantalla anterior, el usuario debe seleccionar la opción “Regresar”.</w:t>
      </w:r>
    </w:p>
    <w:p w14:paraId="2FD5E17D" w14:textId="77777777" w:rsidR="0090060C" w:rsidRPr="00632CA8" w:rsidRDefault="0090060C" w:rsidP="00724356"/>
    <w:p w14:paraId="3B3852ED" w14:textId="77777777" w:rsidR="00BC0030" w:rsidRPr="00632CA8" w:rsidRDefault="00BC0030" w:rsidP="00397640">
      <w:pPr>
        <w:pStyle w:val="Estilo4"/>
      </w:pPr>
      <w:bookmarkStart w:id="39" w:name="_Toc515878301"/>
      <w:r w:rsidRPr="00632CA8">
        <w:t>Consultar Estructura de Historial de Solicitudes.</w:t>
      </w:r>
      <w:bookmarkEnd w:id="39"/>
      <w:r w:rsidRPr="00632CA8">
        <w:t xml:space="preserve"> </w:t>
      </w:r>
    </w:p>
    <w:p w14:paraId="7AD211C1" w14:textId="77777777" w:rsidR="00AF29B5" w:rsidRPr="00632CA8" w:rsidRDefault="00AF29B5" w:rsidP="00AF29B5"/>
    <w:p w14:paraId="68001A23" w14:textId="77777777" w:rsidR="00AF29B5" w:rsidRPr="00632CA8" w:rsidRDefault="00AF29B5" w:rsidP="00AF29B5">
      <w:r w:rsidRPr="00632CA8">
        <w:t xml:space="preserve">Como usuario Administrador quiero ver los datos de Estructura de Historial de Solicitudes para consultar la información del </w:t>
      </w:r>
      <w:r w:rsidR="00B173C7" w:rsidRPr="00632CA8">
        <w:t>prospecto</w:t>
      </w:r>
      <w:r w:rsidRPr="00632CA8">
        <w:t xml:space="preserve">. </w:t>
      </w:r>
    </w:p>
    <w:p w14:paraId="66F7A8D3" w14:textId="77777777" w:rsidR="00AF29B5" w:rsidRPr="00632CA8" w:rsidRDefault="00AF29B5" w:rsidP="00AF29B5"/>
    <w:p w14:paraId="46148703" w14:textId="77777777" w:rsidR="00AF29B5" w:rsidRPr="00632CA8" w:rsidRDefault="00AF29B5" w:rsidP="00AF29B5">
      <w:r w:rsidRPr="00632CA8">
        <w:t>La pantalla muestra:</w:t>
      </w:r>
    </w:p>
    <w:p w14:paraId="1C8C4832" w14:textId="77777777" w:rsidR="00BC0030" w:rsidRPr="00632CA8" w:rsidRDefault="00BC0030" w:rsidP="00724356"/>
    <w:p w14:paraId="4CBA724A" w14:textId="77777777" w:rsidR="00BC0030" w:rsidRPr="00632CA8" w:rsidRDefault="00EA6617" w:rsidP="00724356">
      <w:r w:rsidRPr="00632CA8">
        <w:rPr>
          <w:noProof/>
          <w:lang w:val="es-MX" w:eastAsia="es-MX"/>
        </w:rPr>
        <w:drawing>
          <wp:inline distT="0" distB="0" distL="0" distR="0" wp14:anchorId="356F1A24" wp14:editId="024AA695">
            <wp:extent cx="5400000" cy="1426588"/>
            <wp:effectExtent l="19050" t="19050" r="10795" b="215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1426588"/>
                    </a:xfrm>
                    <a:prstGeom prst="rect">
                      <a:avLst/>
                    </a:prstGeom>
                    <a:noFill/>
                    <a:ln>
                      <a:solidFill>
                        <a:schemeClr val="bg1">
                          <a:lumMod val="65000"/>
                        </a:schemeClr>
                      </a:solidFill>
                    </a:ln>
                  </pic:spPr>
                </pic:pic>
              </a:graphicData>
            </a:graphic>
          </wp:inline>
        </w:drawing>
      </w:r>
    </w:p>
    <w:p w14:paraId="27BF6FB4" w14:textId="77777777" w:rsidR="00724356" w:rsidRPr="00632CA8" w:rsidRDefault="00724356" w:rsidP="00B71F0F">
      <w:pPr>
        <w:rPr>
          <w:szCs w:val="22"/>
        </w:rPr>
      </w:pPr>
    </w:p>
    <w:p w14:paraId="762D18AA" w14:textId="77777777" w:rsidR="00AA3201" w:rsidRPr="00632CA8" w:rsidRDefault="00AA3201" w:rsidP="00AA3201">
      <w:r w:rsidRPr="00632CA8">
        <w:lastRenderedPageBreak/>
        <w:t>La tabla 1 de “Estructura de Historial de Solicitudes” muestra:</w:t>
      </w:r>
    </w:p>
    <w:p w14:paraId="3B182E84" w14:textId="77777777" w:rsidR="00AA3201" w:rsidRPr="00632CA8" w:rsidRDefault="00AA3201" w:rsidP="00B71F0F">
      <w:pPr>
        <w:rPr>
          <w:szCs w:val="22"/>
        </w:rPr>
      </w:pPr>
    </w:p>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AA3201" w:rsidRPr="00632CA8" w14:paraId="5C9C3DEC" w14:textId="77777777" w:rsidTr="00AA3201">
        <w:trPr>
          <w:trHeight w:val="300"/>
        </w:trPr>
        <w:tc>
          <w:tcPr>
            <w:tcW w:w="4500" w:type="dxa"/>
            <w:shd w:val="clear" w:color="auto" w:fill="A6A6A6" w:themeFill="background1" w:themeFillShade="A6"/>
            <w:noWrap/>
            <w:vAlign w:val="bottom"/>
          </w:tcPr>
          <w:p w14:paraId="29BD4211"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Columna</w:t>
            </w:r>
          </w:p>
        </w:tc>
      </w:tr>
      <w:tr w:rsidR="00AA3201" w:rsidRPr="00632CA8" w14:paraId="3754AFC3" w14:textId="77777777" w:rsidTr="00AA3201">
        <w:trPr>
          <w:trHeight w:val="300"/>
        </w:trPr>
        <w:tc>
          <w:tcPr>
            <w:tcW w:w="4500" w:type="dxa"/>
            <w:shd w:val="clear" w:color="auto" w:fill="auto"/>
            <w:noWrap/>
            <w:vAlign w:val="bottom"/>
            <w:hideMark/>
          </w:tcPr>
          <w:p w14:paraId="710065F7"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 xml:space="preserve">Clave de Producto </w:t>
            </w:r>
          </w:p>
        </w:tc>
      </w:tr>
      <w:tr w:rsidR="00AA3201" w:rsidRPr="00632CA8" w14:paraId="414744D0" w14:textId="77777777" w:rsidTr="00AA3201">
        <w:trPr>
          <w:trHeight w:val="300"/>
        </w:trPr>
        <w:tc>
          <w:tcPr>
            <w:tcW w:w="4500" w:type="dxa"/>
            <w:shd w:val="clear" w:color="auto" w:fill="auto"/>
            <w:noWrap/>
            <w:vAlign w:val="bottom"/>
            <w:hideMark/>
          </w:tcPr>
          <w:p w14:paraId="46E7AF92"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 xml:space="preserve">Número de </w:t>
            </w:r>
            <w:r w:rsidR="00B173C7" w:rsidRPr="00632CA8">
              <w:rPr>
                <w:rFonts w:cs="Arial"/>
                <w:color w:val="000000"/>
                <w:szCs w:val="22"/>
                <w:lang w:val="es-MX" w:eastAsia="es-MX"/>
              </w:rPr>
              <w:t>Prospecto</w:t>
            </w:r>
          </w:p>
        </w:tc>
      </w:tr>
      <w:tr w:rsidR="00AA3201" w:rsidRPr="00632CA8" w14:paraId="1BE6C2C4" w14:textId="77777777" w:rsidTr="00AA3201">
        <w:trPr>
          <w:trHeight w:val="300"/>
        </w:trPr>
        <w:tc>
          <w:tcPr>
            <w:tcW w:w="4500" w:type="dxa"/>
            <w:shd w:val="clear" w:color="auto" w:fill="auto"/>
            <w:noWrap/>
            <w:vAlign w:val="bottom"/>
            <w:hideMark/>
          </w:tcPr>
          <w:p w14:paraId="6627B20E"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Descripción (Estatus)</w:t>
            </w:r>
          </w:p>
        </w:tc>
      </w:tr>
      <w:tr w:rsidR="00AA3201" w:rsidRPr="00632CA8" w14:paraId="3E7A9EBE" w14:textId="77777777" w:rsidTr="00AA3201">
        <w:trPr>
          <w:trHeight w:val="300"/>
        </w:trPr>
        <w:tc>
          <w:tcPr>
            <w:tcW w:w="4500" w:type="dxa"/>
            <w:shd w:val="clear" w:color="auto" w:fill="auto"/>
            <w:noWrap/>
            <w:vAlign w:val="bottom"/>
            <w:hideMark/>
          </w:tcPr>
          <w:p w14:paraId="7ECAA075"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Pendiente</w:t>
            </w:r>
          </w:p>
        </w:tc>
      </w:tr>
      <w:tr w:rsidR="00AA3201" w:rsidRPr="00632CA8" w14:paraId="102C6046" w14:textId="77777777" w:rsidTr="00AA3201">
        <w:trPr>
          <w:trHeight w:val="300"/>
        </w:trPr>
        <w:tc>
          <w:tcPr>
            <w:tcW w:w="4500" w:type="dxa"/>
            <w:shd w:val="clear" w:color="auto" w:fill="auto"/>
            <w:noWrap/>
            <w:vAlign w:val="bottom"/>
            <w:hideMark/>
          </w:tcPr>
          <w:p w14:paraId="0128AAC8"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Estatus Pago</w:t>
            </w:r>
          </w:p>
        </w:tc>
      </w:tr>
      <w:tr w:rsidR="00AA3201" w:rsidRPr="00632CA8" w14:paraId="7A81A54B" w14:textId="77777777" w:rsidTr="00AA3201">
        <w:trPr>
          <w:trHeight w:val="300"/>
        </w:trPr>
        <w:tc>
          <w:tcPr>
            <w:tcW w:w="4500" w:type="dxa"/>
            <w:shd w:val="clear" w:color="auto" w:fill="auto"/>
            <w:noWrap/>
            <w:vAlign w:val="bottom"/>
            <w:hideMark/>
          </w:tcPr>
          <w:p w14:paraId="117617F4"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Fecha de Solicitud</w:t>
            </w:r>
          </w:p>
        </w:tc>
      </w:tr>
      <w:tr w:rsidR="00AA3201" w:rsidRPr="00632CA8" w14:paraId="0F26C186" w14:textId="77777777" w:rsidTr="00AA3201">
        <w:trPr>
          <w:trHeight w:val="300"/>
        </w:trPr>
        <w:tc>
          <w:tcPr>
            <w:tcW w:w="4500" w:type="dxa"/>
            <w:shd w:val="clear" w:color="auto" w:fill="auto"/>
            <w:noWrap/>
            <w:vAlign w:val="bottom"/>
            <w:hideMark/>
          </w:tcPr>
          <w:p w14:paraId="5AAF38E6"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Tiempo de Aprobación</w:t>
            </w:r>
          </w:p>
        </w:tc>
      </w:tr>
      <w:tr w:rsidR="00AA3201" w:rsidRPr="00632CA8" w14:paraId="562B4EF8" w14:textId="77777777" w:rsidTr="00AA3201">
        <w:trPr>
          <w:trHeight w:val="300"/>
        </w:trPr>
        <w:tc>
          <w:tcPr>
            <w:tcW w:w="4500" w:type="dxa"/>
            <w:shd w:val="clear" w:color="auto" w:fill="auto"/>
            <w:noWrap/>
            <w:vAlign w:val="bottom"/>
            <w:hideMark/>
          </w:tcPr>
          <w:p w14:paraId="5CDAEFB8"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Fecha de Autorización</w:t>
            </w:r>
          </w:p>
        </w:tc>
      </w:tr>
      <w:tr w:rsidR="00AA3201" w:rsidRPr="00632CA8" w14:paraId="3A7B21F9" w14:textId="77777777" w:rsidTr="00AA3201">
        <w:trPr>
          <w:trHeight w:val="300"/>
        </w:trPr>
        <w:tc>
          <w:tcPr>
            <w:tcW w:w="4500" w:type="dxa"/>
            <w:shd w:val="clear" w:color="auto" w:fill="auto"/>
            <w:noWrap/>
            <w:vAlign w:val="bottom"/>
            <w:hideMark/>
          </w:tcPr>
          <w:p w14:paraId="568153DD"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Fecha de Primer Pago</w:t>
            </w:r>
          </w:p>
        </w:tc>
      </w:tr>
      <w:tr w:rsidR="00AA3201" w:rsidRPr="00632CA8" w14:paraId="5DCE54D8" w14:textId="77777777" w:rsidTr="00AA3201">
        <w:trPr>
          <w:trHeight w:val="300"/>
        </w:trPr>
        <w:tc>
          <w:tcPr>
            <w:tcW w:w="4500" w:type="dxa"/>
            <w:shd w:val="clear" w:color="auto" w:fill="auto"/>
            <w:noWrap/>
            <w:vAlign w:val="bottom"/>
            <w:hideMark/>
          </w:tcPr>
          <w:p w14:paraId="20D31B62"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Destino</w:t>
            </w:r>
          </w:p>
        </w:tc>
      </w:tr>
      <w:tr w:rsidR="00AA3201" w:rsidRPr="00632CA8" w14:paraId="583E8FD8" w14:textId="77777777" w:rsidTr="00AA3201">
        <w:trPr>
          <w:trHeight w:val="300"/>
        </w:trPr>
        <w:tc>
          <w:tcPr>
            <w:tcW w:w="4500" w:type="dxa"/>
            <w:shd w:val="clear" w:color="auto" w:fill="auto"/>
            <w:noWrap/>
            <w:vAlign w:val="bottom"/>
            <w:hideMark/>
          </w:tcPr>
          <w:p w14:paraId="4F99BEEE"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Gerente de Sucursal</w:t>
            </w:r>
          </w:p>
        </w:tc>
      </w:tr>
      <w:tr w:rsidR="00AA3201" w:rsidRPr="00632CA8" w14:paraId="5BD7983D" w14:textId="77777777" w:rsidTr="00AA3201">
        <w:trPr>
          <w:trHeight w:val="300"/>
        </w:trPr>
        <w:tc>
          <w:tcPr>
            <w:tcW w:w="4500" w:type="dxa"/>
            <w:shd w:val="clear" w:color="auto" w:fill="auto"/>
            <w:noWrap/>
            <w:vAlign w:val="bottom"/>
            <w:hideMark/>
          </w:tcPr>
          <w:p w14:paraId="73213412"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Desembolso</w:t>
            </w:r>
          </w:p>
        </w:tc>
      </w:tr>
      <w:tr w:rsidR="00AA3201" w:rsidRPr="00632CA8" w14:paraId="67A953BC" w14:textId="77777777" w:rsidTr="00AA3201">
        <w:trPr>
          <w:trHeight w:val="300"/>
        </w:trPr>
        <w:tc>
          <w:tcPr>
            <w:tcW w:w="4500" w:type="dxa"/>
            <w:shd w:val="clear" w:color="auto" w:fill="auto"/>
            <w:noWrap/>
            <w:vAlign w:val="bottom"/>
            <w:hideMark/>
          </w:tcPr>
          <w:p w14:paraId="78F8462E"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Frecuencia</w:t>
            </w:r>
          </w:p>
        </w:tc>
      </w:tr>
    </w:tbl>
    <w:p w14:paraId="65FE4B68" w14:textId="77777777" w:rsidR="00AA3201" w:rsidRPr="00632CA8" w:rsidRDefault="00AA3201" w:rsidP="00B71F0F">
      <w:pPr>
        <w:rPr>
          <w:szCs w:val="22"/>
        </w:rPr>
      </w:pPr>
    </w:p>
    <w:p w14:paraId="679FB523" w14:textId="77777777" w:rsidR="00AA3201" w:rsidRPr="00632CA8" w:rsidRDefault="00AA3201" w:rsidP="00AA3201">
      <w:r w:rsidRPr="00632CA8">
        <w:t>La tabla 2 de “Estructura de Historial de Solicitudes” muestra:</w:t>
      </w:r>
    </w:p>
    <w:p w14:paraId="74F4F02E" w14:textId="77777777" w:rsidR="00AA3201" w:rsidRPr="00632CA8" w:rsidRDefault="00AA3201" w:rsidP="00B71F0F">
      <w:pPr>
        <w:rPr>
          <w:szCs w:val="22"/>
        </w:rPr>
      </w:pPr>
    </w:p>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AA3201" w:rsidRPr="00632CA8" w14:paraId="1CB41E59" w14:textId="77777777" w:rsidTr="00AA3201">
        <w:trPr>
          <w:trHeight w:val="300"/>
        </w:trPr>
        <w:tc>
          <w:tcPr>
            <w:tcW w:w="4500" w:type="dxa"/>
            <w:shd w:val="clear" w:color="auto" w:fill="A6A6A6" w:themeFill="background1" w:themeFillShade="A6"/>
            <w:noWrap/>
            <w:vAlign w:val="bottom"/>
          </w:tcPr>
          <w:p w14:paraId="73AF0733"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Columna</w:t>
            </w:r>
          </w:p>
        </w:tc>
      </w:tr>
      <w:tr w:rsidR="00AA3201" w:rsidRPr="00632CA8" w14:paraId="3A42FEEF" w14:textId="77777777" w:rsidTr="00AA3201">
        <w:trPr>
          <w:trHeight w:val="300"/>
        </w:trPr>
        <w:tc>
          <w:tcPr>
            <w:tcW w:w="4500" w:type="dxa"/>
            <w:shd w:val="clear" w:color="auto" w:fill="auto"/>
            <w:noWrap/>
            <w:vAlign w:val="bottom"/>
            <w:hideMark/>
          </w:tcPr>
          <w:p w14:paraId="44FD08AF"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Número de Contrato</w:t>
            </w:r>
          </w:p>
        </w:tc>
      </w:tr>
      <w:tr w:rsidR="00AA3201" w:rsidRPr="00632CA8" w14:paraId="6D0CA5F6" w14:textId="77777777" w:rsidTr="00AA3201">
        <w:trPr>
          <w:trHeight w:val="300"/>
        </w:trPr>
        <w:tc>
          <w:tcPr>
            <w:tcW w:w="4500" w:type="dxa"/>
            <w:shd w:val="clear" w:color="auto" w:fill="auto"/>
            <w:noWrap/>
            <w:vAlign w:val="bottom"/>
            <w:hideMark/>
          </w:tcPr>
          <w:p w14:paraId="373AFD1A"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 xml:space="preserve">Nombre de </w:t>
            </w:r>
            <w:r w:rsidR="00B173C7" w:rsidRPr="00632CA8">
              <w:rPr>
                <w:rFonts w:cs="Arial"/>
                <w:color w:val="000000"/>
                <w:szCs w:val="22"/>
                <w:lang w:val="es-MX" w:eastAsia="es-MX"/>
              </w:rPr>
              <w:t>Prospecto</w:t>
            </w:r>
          </w:p>
        </w:tc>
      </w:tr>
      <w:tr w:rsidR="00AA3201" w:rsidRPr="00632CA8" w14:paraId="6DF2C0A7" w14:textId="77777777" w:rsidTr="00AA3201">
        <w:trPr>
          <w:trHeight w:val="300"/>
        </w:trPr>
        <w:tc>
          <w:tcPr>
            <w:tcW w:w="4500" w:type="dxa"/>
            <w:shd w:val="clear" w:color="auto" w:fill="auto"/>
            <w:noWrap/>
            <w:vAlign w:val="bottom"/>
            <w:hideMark/>
          </w:tcPr>
          <w:p w14:paraId="1947AE34"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Sub Estatus</w:t>
            </w:r>
          </w:p>
        </w:tc>
      </w:tr>
      <w:tr w:rsidR="00AA3201" w:rsidRPr="00632CA8" w14:paraId="65CB66E5" w14:textId="77777777" w:rsidTr="00AA3201">
        <w:trPr>
          <w:trHeight w:val="300"/>
        </w:trPr>
        <w:tc>
          <w:tcPr>
            <w:tcW w:w="4500" w:type="dxa"/>
            <w:shd w:val="clear" w:color="auto" w:fill="auto"/>
            <w:noWrap/>
            <w:vAlign w:val="bottom"/>
            <w:hideMark/>
          </w:tcPr>
          <w:p w14:paraId="14D5B69D"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Motivo Pendiente</w:t>
            </w:r>
          </w:p>
        </w:tc>
      </w:tr>
      <w:tr w:rsidR="00AA3201" w:rsidRPr="00632CA8" w14:paraId="30622DBD" w14:textId="77777777" w:rsidTr="00AA3201">
        <w:trPr>
          <w:trHeight w:val="300"/>
        </w:trPr>
        <w:tc>
          <w:tcPr>
            <w:tcW w:w="4500" w:type="dxa"/>
            <w:shd w:val="clear" w:color="auto" w:fill="auto"/>
            <w:noWrap/>
            <w:vAlign w:val="bottom"/>
            <w:hideMark/>
          </w:tcPr>
          <w:p w14:paraId="4737526E"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Estatus Anterior</w:t>
            </w:r>
          </w:p>
        </w:tc>
      </w:tr>
      <w:tr w:rsidR="00AA3201" w:rsidRPr="00632CA8" w14:paraId="1E75CD7F" w14:textId="77777777" w:rsidTr="00AA3201">
        <w:trPr>
          <w:trHeight w:val="300"/>
        </w:trPr>
        <w:tc>
          <w:tcPr>
            <w:tcW w:w="4500" w:type="dxa"/>
            <w:shd w:val="clear" w:color="auto" w:fill="auto"/>
            <w:noWrap/>
            <w:vAlign w:val="bottom"/>
            <w:hideMark/>
          </w:tcPr>
          <w:p w14:paraId="41817517"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Fecha de Suscripción</w:t>
            </w:r>
          </w:p>
        </w:tc>
      </w:tr>
      <w:tr w:rsidR="00AA3201" w:rsidRPr="00632CA8" w14:paraId="04383AB3" w14:textId="77777777" w:rsidTr="00AA3201">
        <w:trPr>
          <w:trHeight w:val="300"/>
        </w:trPr>
        <w:tc>
          <w:tcPr>
            <w:tcW w:w="4500" w:type="dxa"/>
            <w:shd w:val="clear" w:color="auto" w:fill="auto"/>
            <w:noWrap/>
            <w:vAlign w:val="bottom"/>
            <w:hideMark/>
          </w:tcPr>
          <w:p w14:paraId="28594852"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Fecha de Desembolso</w:t>
            </w:r>
          </w:p>
        </w:tc>
      </w:tr>
      <w:tr w:rsidR="00AA3201" w:rsidRPr="00632CA8" w14:paraId="6DD34FFE" w14:textId="77777777" w:rsidTr="00AA3201">
        <w:trPr>
          <w:trHeight w:val="300"/>
        </w:trPr>
        <w:tc>
          <w:tcPr>
            <w:tcW w:w="4500" w:type="dxa"/>
            <w:shd w:val="clear" w:color="auto" w:fill="auto"/>
            <w:noWrap/>
            <w:vAlign w:val="bottom"/>
            <w:hideMark/>
          </w:tcPr>
          <w:p w14:paraId="7C308E62"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Hora Cita</w:t>
            </w:r>
          </w:p>
        </w:tc>
      </w:tr>
      <w:tr w:rsidR="00AA3201" w:rsidRPr="00632CA8" w14:paraId="3B5C92B1" w14:textId="77777777" w:rsidTr="00AA3201">
        <w:trPr>
          <w:trHeight w:val="300"/>
        </w:trPr>
        <w:tc>
          <w:tcPr>
            <w:tcW w:w="4500" w:type="dxa"/>
            <w:shd w:val="clear" w:color="auto" w:fill="auto"/>
            <w:noWrap/>
            <w:vAlign w:val="bottom"/>
            <w:hideMark/>
          </w:tcPr>
          <w:p w14:paraId="5EB0AFFE"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Moneda</w:t>
            </w:r>
          </w:p>
        </w:tc>
      </w:tr>
      <w:tr w:rsidR="00AA3201" w:rsidRPr="00632CA8" w14:paraId="32AB5228" w14:textId="77777777" w:rsidTr="00AA3201">
        <w:trPr>
          <w:trHeight w:val="300"/>
        </w:trPr>
        <w:tc>
          <w:tcPr>
            <w:tcW w:w="4500" w:type="dxa"/>
            <w:shd w:val="clear" w:color="auto" w:fill="auto"/>
            <w:noWrap/>
            <w:vAlign w:val="bottom"/>
            <w:hideMark/>
          </w:tcPr>
          <w:p w14:paraId="69746DF5" w14:textId="77777777" w:rsidR="00AA3201" w:rsidRPr="00632CA8" w:rsidRDefault="00AA3201" w:rsidP="00AA3201">
            <w:pPr>
              <w:jc w:val="left"/>
              <w:rPr>
                <w:rFonts w:cs="Arial"/>
                <w:color w:val="000000"/>
                <w:szCs w:val="22"/>
                <w:lang w:val="es-MX" w:eastAsia="es-MX"/>
              </w:rPr>
            </w:pPr>
            <w:r w:rsidRPr="00632CA8">
              <w:rPr>
                <w:rFonts w:cs="Arial"/>
                <w:color w:val="000000"/>
                <w:szCs w:val="22"/>
                <w:lang w:val="es-MX" w:eastAsia="es-MX"/>
              </w:rPr>
              <w:t>Número de Pagos</w:t>
            </w:r>
          </w:p>
        </w:tc>
      </w:tr>
    </w:tbl>
    <w:p w14:paraId="717B8F90" w14:textId="77777777" w:rsidR="00AA3201" w:rsidRPr="00632CA8" w:rsidRDefault="00AA3201" w:rsidP="00B71F0F">
      <w:pPr>
        <w:rPr>
          <w:szCs w:val="22"/>
        </w:rPr>
      </w:pPr>
    </w:p>
    <w:p w14:paraId="2C3F68A5" w14:textId="5C62EFB5" w:rsidR="00AA3201" w:rsidRPr="00632CA8" w:rsidRDefault="00AA3201" w:rsidP="00AA3201">
      <w:r w:rsidRPr="00632CA8">
        <w:t xml:space="preserve">Nota: Considerar la misma funcionalidad del servicio del Sistema de Administración de </w:t>
      </w:r>
      <w:r w:rsidR="00B02A7A">
        <w:t>Clientes</w:t>
      </w:r>
      <w:r w:rsidRPr="00632CA8">
        <w:t xml:space="preserve"> / SAP.</w:t>
      </w:r>
    </w:p>
    <w:p w14:paraId="179E59FC" w14:textId="77777777" w:rsidR="0090060C" w:rsidRPr="00632CA8" w:rsidRDefault="0090060C" w:rsidP="0090060C"/>
    <w:p w14:paraId="30EEDC6F" w14:textId="77777777" w:rsidR="0090060C" w:rsidRPr="00632CA8" w:rsidRDefault="0090060C" w:rsidP="0090060C">
      <w:r w:rsidRPr="00632CA8">
        <w:t>Para regresar a la pantalla anterior, el usuario debe seleccionar la opción “Regresar”.</w:t>
      </w:r>
    </w:p>
    <w:p w14:paraId="568B5787" w14:textId="77777777" w:rsidR="0090060C" w:rsidRPr="00632CA8" w:rsidRDefault="0090060C" w:rsidP="00AA3201"/>
    <w:p w14:paraId="3AA9C1A4" w14:textId="77777777" w:rsidR="008623D1" w:rsidRPr="00632CA8" w:rsidRDefault="008623D1" w:rsidP="00397640">
      <w:pPr>
        <w:pStyle w:val="Estilo4"/>
      </w:pPr>
      <w:bookmarkStart w:id="40" w:name="_Toc515878302"/>
      <w:r w:rsidRPr="00632CA8">
        <w:t>Consultar Estructura de Historial de Gestiones de Venta.</w:t>
      </w:r>
      <w:bookmarkEnd w:id="40"/>
      <w:r w:rsidRPr="00632CA8">
        <w:t xml:space="preserve"> </w:t>
      </w:r>
    </w:p>
    <w:p w14:paraId="1D768420" w14:textId="77777777" w:rsidR="00824B85" w:rsidRPr="00632CA8" w:rsidRDefault="00824B85" w:rsidP="00B71F0F">
      <w:pPr>
        <w:rPr>
          <w:szCs w:val="22"/>
        </w:rPr>
      </w:pPr>
    </w:p>
    <w:p w14:paraId="66B78767" w14:textId="77777777" w:rsidR="00800193" w:rsidRPr="00632CA8" w:rsidRDefault="00800193" w:rsidP="00800193">
      <w:r w:rsidRPr="00632CA8">
        <w:lastRenderedPageBreak/>
        <w:t xml:space="preserve">Como usuario Administrador quiero ver los datos de Estructura de Historial de Gestiones de Venta para consultar la información del </w:t>
      </w:r>
      <w:r w:rsidR="00B173C7" w:rsidRPr="00632CA8">
        <w:t>prospecto</w:t>
      </w:r>
      <w:r w:rsidRPr="00632CA8">
        <w:t xml:space="preserve">. </w:t>
      </w:r>
    </w:p>
    <w:p w14:paraId="29D27B12" w14:textId="77777777" w:rsidR="00824B85" w:rsidRPr="00632CA8" w:rsidRDefault="00824B85" w:rsidP="00B71F0F">
      <w:pPr>
        <w:rPr>
          <w:szCs w:val="22"/>
        </w:rPr>
      </w:pPr>
    </w:p>
    <w:p w14:paraId="0AC836A9" w14:textId="77777777" w:rsidR="0080508F" w:rsidRPr="00632CA8" w:rsidRDefault="0080508F" w:rsidP="0080508F">
      <w:r w:rsidRPr="00632CA8">
        <w:t>La pantalla muestra:</w:t>
      </w:r>
    </w:p>
    <w:p w14:paraId="3DE5B20F" w14:textId="77777777" w:rsidR="0080508F" w:rsidRPr="00632CA8" w:rsidRDefault="0080508F" w:rsidP="00B71F0F">
      <w:pPr>
        <w:rPr>
          <w:szCs w:val="22"/>
        </w:rPr>
      </w:pPr>
    </w:p>
    <w:p w14:paraId="2FECB9EC" w14:textId="77777777" w:rsidR="00800193" w:rsidRPr="00632CA8" w:rsidRDefault="00EA6617" w:rsidP="00B71F0F">
      <w:pPr>
        <w:rPr>
          <w:szCs w:val="22"/>
        </w:rPr>
      </w:pPr>
      <w:r w:rsidRPr="00632CA8">
        <w:rPr>
          <w:noProof/>
          <w:szCs w:val="22"/>
          <w:lang w:val="es-MX" w:eastAsia="es-MX"/>
        </w:rPr>
        <w:drawing>
          <wp:inline distT="0" distB="0" distL="0" distR="0" wp14:anchorId="04E54AE5" wp14:editId="6B76DF79">
            <wp:extent cx="5400000" cy="865690"/>
            <wp:effectExtent l="19050" t="19050" r="10795"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865690"/>
                    </a:xfrm>
                    <a:prstGeom prst="rect">
                      <a:avLst/>
                    </a:prstGeom>
                    <a:noFill/>
                    <a:ln>
                      <a:solidFill>
                        <a:schemeClr val="bg1">
                          <a:lumMod val="65000"/>
                        </a:schemeClr>
                      </a:solidFill>
                    </a:ln>
                  </pic:spPr>
                </pic:pic>
              </a:graphicData>
            </a:graphic>
          </wp:inline>
        </w:drawing>
      </w:r>
    </w:p>
    <w:p w14:paraId="27A56FB9" w14:textId="77777777" w:rsidR="008638DB" w:rsidRPr="00632CA8" w:rsidRDefault="008638DB" w:rsidP="00B71F0F">
      <w:pPr>
        <w:rPr>
          <w:szCs w:val="22"/>
        </w:rPr>
      </w:pPr>
    </w:p>
    <w:p w14:paraId="10BBCFA5" w14:textId="77777777" w:rsidR="008638DB" w:rsidRPr="00632CA8" w:rsidRDefault="008638DB" w:rsidP="00B71F0F">
      <w:r w:rsidRPr="00632CA8">
        <w:t>La tabla 1 de “Estructura de Historial de Gestiones de Ventas” muestra:</w:t>
      </w:r>
    </w:p>
    <w:p w14:paraId="1019B2B4" w14:textId="77777777" w:rsidR="008638DB" w:rsidRPr="00632CA8" w:rsidRDefault="008638DB" w:rsidP="00B71F0F">
      <w:pPr>
        <w:rPr>
          <w:szCs w:val="22"/>
        </w:rPr>
      </w:pPr>
    </w:p>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8638DB" w:rsidRPr="00632CA8" w14:paraId="47546D35" w14:textId="77777777" w:rsidTr="00380871">
        <w:trPr>
          <w:trHeight w:val="300"/>
        </w:trPr>
        <w:tc>
          <w:tcPr>
            <w:tcW w:w="4500" w:type="dxa"/>
            <w:shd w:val="clear" w:color="auto" w:fill="A6A6A6" w:themeFill="background1" w:themeFillShade="A6"/>
            <w:noWrap/>
            <w:vAlign w:val="bottom"/>
          </w:tcPr>
          <w:p w14:paraId="44E95AFD" w14:textId="77777777" w:rsidR="008638DB" w:rsidRPr="00632CA8" w:rsidRDefault="008638DB" w:rsidP="00380871">
            <w:pPr>
              <w:jc w:val="left"/>
              <w:rPr>
                <w:rFonts w:cs="Arial"/>
                <w:color w:val="000000"/>
                <w:szCs w:val="22"/>
                <w:lang w:val="es-MX" w:eastAsia="es-MX"/>
              </w:rPr>
            </w:pPr>
            <w:r w:rsidRPr="00632CA8">
              <w:rPr>
                <w:rFonts w:cs="Arial"/>
                <w:color w:val="000000"/>
                <w:szCs w:val="22"/>
                <w:lang w:val="es-MX" w:eastAsia="es-MX"/>
              </w:rPr>
              <w:t>Columna</w:t>
            </w:r>
          </w:p>
        </w:tc>
      </w:tr>
      <w:tr w:rsidR="008B5120" w:rsidRPr="00632CA8" w14:paraId="30F89917" w14:textId="77777777" w:rsidTr="00380871">
        <w:trPr>
          <w:trHeight w:val="300"/>
        </w:trPr>
        <w:tc>
          <w:tcPr>
            <w:tcW w:w="4500" w:type="dxa"/>
            <w:shd w:val="clear" w:color="auto" w:fill="auto"/>
            <w:noWrap/>
            <w:hideMark/>
          </w:tcPr>
          <w:p w14:paraId="0CEE672B"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Número de BP</w:t>
            </w:r>
          </w:p>
        </w:tc>
      </w:tr>
      <w:tr w:rsidR="008B5120" w:rsidRPr="00632CA8" w14:paraId="7C08C861" w14:textId="77777777" w:rsidTr="00380871">
        <w:trPr>
          <w:trHeight w:val="300"/>
        </w:trPr>
        <w:tc>
          <w:tcPr>
            <w:tcW w:w="4500" w:type="dxa"/>
            <w:shd w:val="clear" w:color="auto" w:fill="auto"/>
            <w:noWrap/>
          </w:tcPr>
          <w:p w14:paraId="4C15D13C"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 xml:space="preserve">Nombre del </w:t>
            </w:r>
            <w:r w:rsidR="00B173C7" w:rsidRPr="00632CA8">
              <w:rPr>
                <w:rFonts w:ascii="Arial" w:hAnsi="Arial" w:cs="Arial"/>
                <w:color w:val="000000" w:themeColor="text1"/>
                <w:kern w:val="24"/>
                <w:sz w:val="22"/>
                <w:szCs w:val="22"/>
              </w:rPr>
              <w:t>Prospecto</w:t>
            </w:r>
          </w:p>
        </w:tc>
      </w:tr>
      <w:tr w:rsidR="008B5120" w:rsidRPr="00632CA8" w14:paraId="2040F664" w14:textId="77777777" w:rsidTr="00380871">
        <w:trPr>
          <w:trHeight w:val="300"/>
        </w:trPr>
        <w:tc>
          <w:tcPr>
            <w:tcW w:w="4500" w:type="dxa"/>
            <w:shd w:val="clear" w:color="auto" w:fill="auto"/>
            <w:noWrap/>
          </w:tcPr>
          <w:p w14:paraId="77FC2C6B"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Promotor</w:t>
            </w:r>
          </w:p>
        </w:tc>
      </w:tr>
      <w:tr w:rsidR="008B5120" w:rsidRPr="00632CA8" w14:paraId="63E75D17" w14:textId="77777777" w:rsidTr="00380871">
        <w:trPr>
          <w:trHeight w:val="300"/>
        </w:trPr>
        <w:tc>
          <w:tcPr>
            <w:tcW w:w="4500" w:type="dxa"/>
            <w:shd w:val="clear" w:color="auto" w:fill="auto"/>
            <w:noWrap/>
          </w:tcPr>
          <w:p w14:paraId="773914FE"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Gestión de Ventas</w:t>
            </w:r>
          </w:p>
        </w:tc>
      </w:tr>
      <w:tr w:rsidR="008B5120" w:rsidRPr="00632CA8" w14:paraId="028143D6" w14:textId="77777777" w:rsidTr="00380871">
        <w:trPr>
          <w:trHeight w:val="300"/>
        </w:trPr>
        <w:tc>
          <w:tcPr>
            <w:tcW w:w="4500" w:type="dxa"/>
            <w:shd w:val="clear" w:color="auto" w:fill="auto"/>
            <w:noWrap/>
          </w:tcPr>
          <w:p w14:paraId="3DEB2F45"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 xml:space="preserve">Gestión de Transmisión </w:t>
            </w:r>
          </w:p>
        </w:tc>
      </w:tr>
    </w:tbl>
    <w:p w14:paraId="34140D15" w14:textId="77777777" w:rsidR="008638DB" w:rsidRPr="00632CA8" w:rsidRDefault="008638DB" w:rsidP="00B71F0F">
      <w:pPr>
        <w:rPr>
          <w:szCs w:val="22"/>
        </w:rPr>
      </w:pPr>
    </w:p>
    <w:p w14:paraId="0046BC25" w14:textId="77777777" w:rsidR="008B5120" w:rsidRPr="00632CA8" w:rsidRDefault="008B5120" w:rsidP="008B5120">
      <w:r w:rsidRPr="00632CA8">
        <w:t>La tabla 2 de “Estructura de Historial de Gestiones de Ventas” muestra:</w:t>
      </w:r>
    </w:p>
    <w:p w14:paraId="34AC95EF" w14:textId="77777777" w:rsidR="008B5120" w:rsidRPr="00632CA8" w:rsidRDefault="008B5120" w:rsidP="00B71F0F">
      <w:pPr>
        <w:rPr>
          <w:szCs w:val="22"/>
        </w:rPr>
      </w:pPr>
    </w:p>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8B5120" w:rsidRPr="00632CA8" w14:paraId="22A0FAB4" w14:textId="77777777" w:rsidTr="00380871">
        <w:trPr>
          <w:trHeight w:val="300"/>
        </w:trPr>
        <w:tc>
          <w:tcPr>
            <w:tcW w:w="4500" w:type="dxa"/>
            <w:shd w:val="clear" w:color="auto" w:fill="A6A6A6" w:themeFill="background1" w:themeFillShade="A6"/>
            <w:noWrap/>
            <w:vAlign w:val="bottom"/>
          </w:tcPr>
          <w:p w14:paraId="5C00B808" w14:textId="77777777" w:rsidR="008B5120" w:rsidRPr="00632CA8" w:rsidRDefault="008B5120" w:rsidP="00380871">
            <w:pPr>
              <w:jc w:val="left"/>
              <w:rPr>
                <w:rFonts w:cs="Arial"/>
                <w:color w:val="000000"/>
                <w:szCs w:val="22"/>
                <w:lang w:val="es-MX" w:eastAsia="es-MX"/>
              </w:rPr>
            </w:pPr>
            <w:r w:rsidRPr="00632CA8">
              <w:rPr>
                <w:rFonts w:cs="Arial"/>
                <w:color w:val="000000"/>
                <w:szCs w:val="22"/>
                <w:lang w:val="es-MX" w:eastAsia="es-MX"/>
              </w:rPr>
              <w:t>Columna</w:t>
            </w:r>
          </w:p>
        </w:tc>
      </w:tr>
      <w:tr w:rsidR="008B5120" w:rsidRPr="00632CA8" w14:paraId="6B215BCD" w14:textId="77777777" w:rsidTr="00380871">
        <w:trPr>
          <w:trHeight w:val="300"/>
        </w:trPr>
        <w:tc>
          <w:tcPr>
            <w:tcW w:w="4500" w:type="dxa"/>
            <w:shd w:val="clear" w:color="auto" w:fill="auto"/>
            <w:noWrap/>
            <w:hideMark/>
          </w:tcPr>
          <w:p w14:paraId="14BE7F2B" w14:textId="77777777" w:rsidR="008B5120" w:rsidRPr="00632CA8" w:rsidRDefault="008B5120" w:rsidP="008B5120">
            <w:pPr>
              <w:pStyle w:val="NormalWeb"/>
              <w:spacing w:before="0" w:beforeAutospacing="0" w:after="0" w:afterAutospacing="0"/>
              <w:rPr>
                <w:rFonts w:ascii="Arial" w:hAnsi="Arial" w:cs="Arial"/>
                <w:color w:val="000000" w:themeColor="text1"/>
                <w:kern w:val="24"/>
                <w:sz w:val="22"/>
                <w:szCs w:val="22"/>
              </w:rPr>
            </w:pPr>
            <w:r w:rsidRPr="00632CA8">
              <w:rPr>
                <w:rFonts w:ascii="Arial" w:hAnsi="Arial" w:cs="Arial"/>
                <w:color w:val="000000" w:themeColor="text1"/>
                <w:kern w:val="24"/>
                <w:sz w:val="22"/>
                <w:szCs w:val="22"/>
              </w:rPr>
              <w:t>Estatus</w:t>
            </w:r>
          </w:p>
        </w:tc>
      </w:tr>
      <w:tr w:rsidR="008B5120" w:rsidRPr="00632CA8" w14:paraId="172E66D3" w14:textId="77777777" w:rsidTr="00380871">
        <w:trPr>
          <w:trHeight w:val="300"/>
        </w:trPr>
        <w:tc>
          <w:tcPr>
            <w:tcW w:w="4500" w:type="dxa"/>
            <w:shd w:val="clear" w:color="auto" w:fill="auto"/>
            <w:noWrap/>
          </w:tcPr>
          <w:p w14:paraId="79CBB6BD"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Fecha de Creación</w:t>
            </w:r>
          </w:p>
        </w:tc>
      </w:tr>
      <w:tr w:rsidR="008B5120" w:rsidRPr="00632CA8" w14:paraId="1FA8C5EB" w14:textId="77777777" w:rsidTr="00380871">
        <w:trPr>
          <w:trHeight w:val="300"/>
        </w:trPr>
        <w:tc>
          <w:tcPr>
            <w:tcW w:w="4500" w:type="dxa"/>
            <w:shd w:val="clear" w:color="auto" w:fill="auto"/>
            <w:noWrap/>
          </w:tcPr>
          <w:p w14:paraId="6A2B715C"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 xml:space="preserve">Resultado de Visita de </w:t>
            </w:r>
            <w:r w:rsidR="00B173C7" w:rsidRPr="00632CA8">
              <w:rPr>
                <w:rFonts w:ascii="Arial" w:hAnsi="Arial" w:cs="Arial"/>
                <w:color w:val="000000" w:themeColor="text1"/>
                <w:kern w:val="24"/>
                <w:sz w:val="22"/>
                <w:szCs w:val="22"/>
              </w:rPr>
              <w:t>Prospecto</w:t>
            </w:r>
            <w:r w:rsidRPr="00632CA8">
              <w:rPr>
                <w:rFonts w:ascii="Arial" w:hAnsi="Arial" w:cs="Arial"/>
                <w:color w:val="000000" w:themeColor="text1"/>
                <w:kern w:val="24"/>
                <w:sz w:val="22"/>
                <w:szCs w:val="22"/>
              </w:rPr>
              <w:t>s</w:t>
            </w:r>
          </w:p>
        </w:tc>
      </w:tr>
      <w:tr w:rsidR="008B5120" w:rsidRPr="00632CA8" w14:paraId="09E2F2E2" w14:textId="77777777" w:rsidTr="00380871">
        <w:trPr>
          <w:trHeight w:val="300"/>
        </w:trPr>
        <w:tc>
          <w:tcPr>
            <w:tcW w:w="4500" w:type="dxa"/>
            <w:shd w:val="clear" w:color="auto" w:fill="auto"/>
            <w:noWrap/>
          </w:tcPr>
          <w:p w14:paraId="28BD86A3" w14:textId="77777777" w:rsidR="008B5120" w:rsidRPr="00632CA8" w:rsidRDefault="008B5120" w:rsidP="008B5120">
            <w:pPr>
              <w:pStyle w:val="NormalWeb"/>
              <w:spacing w:before="0" w:beforeAutospacing="0" w:after="0" w:afterAutospacing="0"/>
              <w:rPr>
                <w:rFonts w:ascii="Arial" w:hAnsi="Arial" w:cs="Arial"/>
                <w:sz w:val="22"/>
                <w:szCs w:val="22"/>
              </w:rPr>
            </w:pPr>
            <w:r w:rsidRPr="00632CA8">
              <w:rPr>
                <w:rFonts w:ascii="Arial" w:hAnsi="Arial" w:cs="Arial"/>
                <w:color w:val="000000" w:themeColor="text1"/>
                <w:kern w:val="24"/>
                <w:sz w:val="22"/>
                <w:szCs w:val="22"/>
              </w:rPr>
              <w:t xml:space="preserve">Resultado de Visita de 2 </w:t>
            </w:r>
            <w:r w:rsidR="00B173C7" w:rsidRPr="00632CA8">
              <w:rPr>
                <w:rFonts w:ascii="Arial" w:hAnsi="Arial" w:cs="Arial"/>
                <w:color w:val="000000" w:themeColor="text1"/>
                <w:kern w:val="24"/>
                <w:sz w:val="22"/>
                <w:szCs w:val="22"/>
              </w:rPr>
              <w:t>Prospecto</w:t>
            </w:r>
            <w:r w:rsidRPr="00632CA8">
              <w:rPr>
                <w:rFonts w:ascii="Arial" w:hAnsi="Arial" w:cs="Arial"/>
                <w:color w:val="000000" w:themeColor="text1"/>
                <w:kern w:val="24"/>
                <w:sz w:val="22"/>
                <w:szCs w:val="22"/>
              </w:rPr>
              <w:t>s</w:t>
            </w:r>
          </w:p>
        </w:tc>
      </w:tr>
    </w:tbl>
    <w:p w14:paraId="628C8F82" w14:textId="77777777" w:rsidR="00800193" w:rsidRPr="00632CA8" w:rsidRDefault="00800193" w:rsidP="00B71F0F">
      <w:pPr>
        <w:rPr>
          <w:szCs w:val="22"/>
        </w:rPr>
      </w:pPr>
    </w:p>
    <w:p w14:paraId="456A4C09" w14:textId="4D04B1C9" w:rsidR="00800193" w:rsidRPr="00632CA8" w:rsidRDefault="00800193" w:rsidP="00800193">
      <w:r w:rsidRPr="00632CA8">
        <w:t xml:space="preserve">Nota: Considerar la misma funcionalidad del servicio del Sistema de Administración de </w:t>
      </w:r>
      <w:r w:rsidR="00B02A7A">
        <w:t>Clientes</w:t>
      </w:r>
      <w:r w:rsidRPr="00632CA8">
        <w:t xml:space="preserve"> / SAP.</w:t>
      </w:r>
    </w:p>
    <w:p w14:paraId="19F3DEFF" w14:textId="77777777" w:rsidR="00800193" w:rsidRPr="00632CA8" w:rsidRDefault="00800193" w:rsidP="00B71F0F">
      <w:pPr>
        <w:rPr>
          <w:szCs w:val="22"/>
        </w:rPr>
      </w:pPr>
    </w:p>
    <w:p w14:paraId="3BBE9B6D" w14:textId="77777777" w:rsidR="0090060C" w:rsidRPr="00632CA8" w:rsidRDefault="0090060C" w:rsidP="0090060C">
      <w:r w:rsidRPr="00632CA8">
        <w:t>Para regresar a la pantalla anterior, el usuario debe seleccionar la opción “Regresar”.</w:t>
      </w:r>
    </w:p>
    <w:p w14:paraId="1A5D86AE" w14:textId="77777777" w:rsidR="0080508F" w:rsidRPr="00632CA8" w:rsidRDefault="0080508F" w:rsidP="00397640">
      <w:pPr>
        <w:pStyle w:val="Estilo4"/>
      </w:pPr>
      <w:bookmarkStart w:id="41" w:name="_Toc515878303"/>
      <w:r w:rsidRPr="00632CA8">
        <w:t>Consultar Estructura de Amortización.</w:t>
      </w:r>
      <w:bookmarkEnd w:id="41"/>
      <w:r w:rsidRPr="00632CA8">
        <w:t xml:space="preserve"> </w:t>
      </w:r>
    </w:p>
    <w:p w14:paraId="11049223" w14:textId="77777777" w:rsidR="0080508F" w:rsidRPr="00632CA8" w:rsidRDefault="0080508F" w:rsidP="0080508F">
      <w:pPr>
        <w:rPr>
          <w:szCs w:val="22"/>
        </w:rPr>
      </w:pPr>
    </w:p>
    <w:p w14:paraId="776702C8" w14:textId="77777777" w:rsidR="0080508F" w:rsidRPr="00632CA8" w:rsidRDefault="0080508F" w:rsidP="0080508F">
      <w:r w:rsidRPr="00632CA8">
        <w:t xml:space="preserve">Como usuario Administrador quiero ver los datos de Estructura de Amortización para consultar la información del </w:t>
      </w:r>
      <w:r w:rsidR="00B173C7" w:rsidRPr="00632CA8">
        <w:t>prospecto</w:t>
      </w:r>
      <w:r w:rsidRPr="00632CA8">
        <w:t xml:space="preserve">. </w:t>
      </w:r>
    </w:p>
    <w:p w14:paraId="45E2AA18" w14:textId="77777777" w:rsidR="0080508F" w:rsidRPr="00632CA8" w:rsidRDefault="0080508F" w:rsidP="0080508F"/>
    <w:p w14:paraId="23A422E0" w14:textId="77777777" w:rsidR="0080508F" w:rsidRPr="00632CA8" w:rsidRDefault="0080508F" w:rsidP="0080508F">
      <w:r w:rsidRPr="00632CA8">
        <w:t>La pantalla muestra:</w:t>
      </w:r>
    </w:p>
    <w:p w14:paraId="6ADAC224" w14:textId="77777777" w:rsidR="0080508F" w:rsidRPr="00632CA8" w:rsidRDefault="0080508F" w:rsidP="0080508F"/>
    <w:p w14:paraId="6556C5F4" w14:textId="77777777" w:rsidR="0080508F" w:rsidRPr="00632CA8" w:rsidRDefault="00EA6617" w:rsidP="0080508F">
      <w:pPr>
        <w:jc w:val="center"/>
      </w:pPr>
      <w:r w:rsidRPr="00632CA8">
        <w:rPr>
          <w:noProof/>
          <w:lang w:val="es-MX" w:eastAsia="es-MX"/>
        </w:rPr>
        <w:lastRenderedPageBreak/>
        <w:drawing>
          <wp:inline distT="0" distB="0" distL="0" distR="0" wp14:anchorId="4A682334" wp14:editId="181B4EFF">
            <wp:extent cx="5400000" cy="1426588"/>
            <wp:effectExtent l="19050" t="19050" r="10795" b="215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1426588"/>
                    </a:xfrm>
                    <a:prstGeom prst="rect">
                      <a:avLst/>
                    </a:prstGeom>
                    <a:noFill/>
                    <a:ln>
                      <a:solidFill>
                        <a:schemeClr val="bg1">
                          <a:lumMod val="65000"/>
                        </a:schemeClr>
                      </a:solidFill>
                    </a:ln>
                  </pic:spPr>
                </pic:pic>
              </a:graphicData>
            </a:graphic>
          </wp:inline>
        </w:drawing>
      </w:r>
    </w:p>
    <w:p w14:paraId="4CF50A9D" w14:textId="77777777" w:rsidR="0080508F" w:rsidRPr="00632CA8" w:rsidRDefault="0080508F" w:rsidP="0080508F"/>
    <w:p w14:paraId="6FA5153B" w14:textId="77777777" w:rsidR="00E85491" w:rsidRPr="00632CA8" w:rsidRDefault="00E85491" w:rsidP="0080508F">
      <w:r w:rsidRPr="00632CA8">
        <w:t>La tabla muestra la siguiente información:</w:t>
      </w:r>
    </w:p>
    <w:p w14:paraId="2B2C5D5D" w14:textId="77777777" w:rsidR="00E85491" w:rsidRPr="00632CA8" w:rsidRDefault="00E85491" w:rsidP="0080508F"/>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80508F" w:rsidRPr="00632CA8" w14:paraId="7550EB85" w14:textId="77777777" w:rsidTr="00380871">
        <w:trPr>
          <w:trHeight w:val="300"/>
        </w:trPr>
        <w:tc>
          <w:tcPr>
            <w:tcW w:w="4500" w:type="dxa"/>
            <w:shd w:val="clear" w:color="auto" w:fill="A6A6A6" w:themeFill="background1" w:themeFillShade="A6"/>
            <w:noWrap/>
            <w:vAlign w:val="bottom"/>
          </w:tcPr>
          <w:p w14:paraId="60068609" w14:textId="77777777" w:rsidR="0080508F" w:rsidRPr="00632CA8" w:rsidRDefault="0080508F" w:rsidP="00380871">
            <w:pPr>
              <w:jc w:val="left"/>
              <w:rPr>
                <w:rFonts w:cs="Arial"/>
                <w:color w:val="000000"/>
                <w:szCs w:val="22"/>
                <w:lang w:val="es-MX" w:eastAsia="es-MX"/>
              </w:rPr>
            </w:pPr>
            <w:r w:rsidRPr="00632CA8">
              <w:rPr>
                <w:rFonts w:cs="Arial"/>
                <w:color w:val="000000"/>
                <w:szCs w:val="22"/>
                <w:lang w:val="es-MX" w:eastAsia="es-MX"/>
              </w:rPr>
              <w:t>Columna</w:t>
            </w:r>
          </w:p>
        </w:tc>
      </w:tr>
      <w:tr w:rsidR="0080508F" w:rsidRPr="00632CA8" w14:paraId="08A676BD" w14:textId="77777777" w:rsidTr="00380871">
        <w:trPr>
          <w:trHeight w:val="300"/>
        </w:trPr>
        <w:tc>
          <w:tcPr>
            <w:tcW w:w="4500" w:type="dxa"/>
            <w:shd w:val="clear" w:color="auto" w:fill="auto"/>
            <w:noWrap/>
            <w:vAlign w:val="bottom"/>
          </w:tcPr>
          <w:p w14:paraId="3C684EDE" w14:textId="77777777" w:rsidR="0080508F" w:rsidRPr="00632CA8" w:rsidRDefault="0080508F" w:rsidP="0080508F">
            <w:pPr>
              <w:jc w:val="left"/>
              <w:rPr>
                <w:rFonts w:cs="Arial"/>
                <w:color w:val="000000"/>
                <w:szCs w:val="22"/>
                <w:lang w:val="es-MX" w:eastAsia="es-MX"/>
              </w:rPr>
            </w:pPr>
            <w:r w:rsidRPr="00632CA8">
              <w:rPr>
                <w:rFonts w:cs="Arial"/>
                <w:color w:val="000000"/>
                <w:szCs w:val="22"/>
              </w:rPr>
              <w:t xml:space="preserve">Número de Pago </w:t>
            </w:r>
          </w:p>
        </w:tc>
      </w:tr>
      <w:tr w:rsidR="0080508F" w:rsidRPr="00632CA8" w14:paraId="4B09B4BD" w14:textId="77777777" w:rsidTr="00380871">
        <w:trPr>
          <w:trHeight w:val="300"/>
        </w:trPr>
        <w:tc>
          <w:tcPr>
            <w:tcW w:w="4500" w:type="dxa"/>
            <w:shd w:val="clear" w:color="auto" w:fill="auto"/>
            <w:noWrap/>
            <w:vAlign w:val="bottom"/>
          </w:tcPr>
          <w:p w14:paraId="7525ED33" w14:textId="77777777" w:rsidR="0080508F" w:rsidRPr="00632CA8" w:rsidRDefault="0080508F" w:rsidP="0080508F">
            <w:pPr>
              <w:rPr>
                <w:rFonts w:cs="Arial"/>
                <w:color w:val="000000"/>
                <w:szCs w:val="22"/>
              </w:rPr>
            </w:pPr>
            <w:r w:rsidRPr="00632CA8">
              <w:rPr>
                <w:rFonts w:cs="Arial"/>
                <w:color w:val="000000"/>
                <w:szCs w:val="22"/>
              </w:rPr>
              <w:t>Fecha de Pago</w:t>
            </w:r>
          </w:p>
        </w:tc>
      </w:tr>
      <w:tr w:rsidR="0080508F" w:rsidRPr="00632CA8" w14:paraId="7613D0B0" w14:textId="77777777" w:rsidTr="00380871">
        <w:trPr>
          <w:trHeight w:val="300"/>
        </w:trPr>
        <w:tc>
          <w:tcPr>
            <w:tcW w:w="4500" w:type="dxa"/>
            <w:shd w:val="clear" w:color="auto" w:fill="auto"/>
            <w:noWrap/>
            <w:vAlign w:val="bottom"/>
          </w:tcPr>
          <w:p w14:paraId="4E679033" w14:textId="77777777" w:rsidR="0080508F" w:rsidRPr="00632CA8" w:rsidRDefault="0080508F" w:rsidP="0080508F">
            <w:pPr>
              <w:rPr>
                <w:rFonts w:cs="Arial"/>
                <w:color w:val="000000"/>
                <w:szCs w:val="22"/>
              </w:rPr>
            </w:pPr>
            <w:r w:rsidRPr="00632CA8">
              <w:rPr>
                <w:rFonts w:cs="Arial"/>
                <w:color w:val="000000"/>
                <w:szCs w:val="22"/>
              </w:rPr>
              <w:t>Pago Total</w:t>
            </w:r>
          </w:p>
        </w:tc>
      </w:tr>
      <w:tr w:rsidR="0080508F" w:rsidRPr="00632CA8" w14:paraId="5365CD5D" w14:textId="77777777" w:rsidTr="00380871">
        <w:trPr>
          <w:trHeight w:val="300"/>
        </w:trPr>
        <w:tc>
          <w:tcPr>
            <w:tcW w:w="4500" w:type="dxa"/>
            <w:shd w:val="clear" w:color="auto" w:fill="auto"/>
            <w:noWrap/>
            <w:vAlign w:val="bottom"/>
          </w:tcPr>
          <w:p w14:paraId="7139D9CF" w14:textId="77777777" w:rsidR="0080508F" w:rsidRPr="00632CA8" w:rsidRDefault="0080508F" w:rsidP="0080508F">
            <w:pPr>
              <w:rPr>
                <w:rFonts w:cs="Arial"/>
                <w:color w:val="000000"/>
                <w:szCs w:val="22"/>
              </w:rPr>
            </w:pPr>
            <w:r w:rsidRPr="00632CA8">
              <w:rPr>
                <w:rFonts w:cs="Arial"/>
                <w:color w:val="000000"/>
                <w:szCs w:val="22"/>
              </w:rPr>
              <w:t>Capital</w:t>
            </w:r>
          </w:p>
        </w:tc>
      </w:tr>
      <w:tr w:rsidR="0080508F" w:rsidRPr="00632CA8" w14:paraId="050AF9A5" w14:textId="77777777" w:rsidTr="00380871">
        <w:trPr>
          <w:trHeight w:val="300"/>
        </w:trPr>
        <w:tc>
          <w:tcPr>
            <w:tcW w:w="4500" w:type="dxa"/>
            <w:shd w:val="clear" w:color="auto" w:fill="auto"/>
            <w:noWrap/>
            <w:vAlign w:val="bottom"/>
          </w:tcPr>
          <w:p w14:paraId="038449AC" w14:textId="77777777" w:rsidR="0080508F" w:rsidRPr="00632CA8" w:rsidRDefault="0080508F" w:rsidP="0080508F">
            <w:pPr>
              <w:rPr>
                <w:rFonts w:cs="Arial"/>
                <w:color w:val="000000"/>
                <w:szCs w:val="22"/>
              </w:rPr>
            </w:pPr>
            <w:r w:rsidRPr="00632CA8">
              <w:rPr>
                <w:rFonts w:cs="Arial"/>
                <w:color w:val="000000"/>
                <w:szCs w:val="22"/>
              </w:rPr>
              <w:t xml:space="preserve">Número de Pago </w:t>
            </w:r>
          </w:p>
        </w:tc>
      </w:tr>
      <w:tr w:rsidR="0080508F" w:rsidRPr="00632CA8" w14:paraId="5BB4FBC9" w14:textId="77777777" w:rsidTr="00380871">
        <w:trPr>
          <w:trHeight w:val="300"/>
        </w:trPr>
        <w:tc>
          <w:tcPr>
            <w:tcW w:w="4500" w:type="dxa"/>
            <w:shd w:val="clear" w:color="auto" w:fill="auto"/>
            <w:noWrap/>
            <w:vAlign w:val="bottom"/>
          </w:tcPr>
          <w:p w14:paraId="1117DE39" w14:textId="77777777" w:rsidR="0080508F" w:rsidRPr="00632CA8" w:rsidRDefault="0080508F" w:rsidP="0080508F">
            <w:pPr>
              <w:rPr>
                <w:rFonts w:cs="Arial"/>
                <w:color w:val="000000"/>
                <w:szCs w:val="22"/>
              </w:rPr>
            </w:pPr>
            <w:r w:rsidRPr="00632CA8">
              <w:rPr>
                <w:rFonts w:cs="Arial"/>
                <w:color w:val="000000"/>
                <w:szCs w:val="22"/>
              </w:rPr>
              <w:t xml:space="preserve">IVA de interés </w:t>
            </w:r>
          </w:p>
        </w:tc>
      </w:tr>
      <w:tr w:rsidR="0080508F" w:rsidRPr="00632CA8" w14:paraId="3E07B456" w14:textId="77777777" w:rsidTr="00380871">
        <w:trPr>
          <w:trHeight w:val="300"/>
        </w:trPr>
        <w:tc>
          <w:tcPr>
            <w:tcW w:w="4500" w:type="dxa"/>
            <w:shd w:val="clear" w:color="auto" w:fill="auto"/>
            <w:noWrap/>
            <w:vAlign w:val="bottom"/>
          </w:tcPr>
          <w:p w14:paraId="492C2802" w14:textId="77777777" w:rsidR="0080508F" w:rsidRPr="00632CA8" w:rsidRDefault="0080508F" w:rsidP="0080508F">
            <w:pPr>
              <w:rPr>
                <w:rFonts w:cs="Arial"/>
                <w:color w:val="000000"/>
                <w:szCs w:val="22"/>
              </w:rPr>
            </w:pPr>
            <w:r w:rsidRPr="00632CA8">
              <w:rPr>
                <w:rFonts w:cs="Arial"/>
                <w:color w:val="000000"/>
                <w:szCs w:val="22"/>
              </w:rPr>
              <w:t>Saldo a Capital</w:t>
            </w:r>
          </w:p>
        </w:tc>
      </w:tr>
      <w:tr w:rsidR="0080508F" w:rsidRPr="00632CA8" w14:paraId="741A834D" w14:textId="77777777" w:rsidTr="00380871">
        <w:trPr>
          <w:trHeight w:val="300"/>
        </w:trPr>
        <w:tc>
          <w:tcPr>
            <w:tcW w:w="4500" w:type="dxa"/>
            <w:shd w:val="clear" w:color="auto" w:fill="auto"/>
            <w:noWrap/>
            <w:vAlign w:val="bottom"/>
          </w:tcPr>
          <w:p w14:paraId="489E1864" w14:textId="77777777" w:rsidR="0080508F" w:rsidRPr="00632CA8" w:rsidRDefault="0080508F" w:rsidP="0080508F">
            <w:pPr>
              <w:rPr>
                <w:rFonts w:cs="Arial"/>
                <w:color w:val="000000"/>
                <w:szCs w:val="22"/>
              </w:rPr>
            </w:pPr>
            <w:r w:rsidRPr="00632CA8">
              <w:rPr>
                <w:rFonts w:cs="Arial"/>
                <w:color w:val="000000"/>
                <w:szCs w:val="22"/>
              </w:rPr>
              <w:t>Saldo con Interés</w:t>
            </w:r>
          </w:p>
        </w:tc>
      </w:tr>
    </w:tbl>
    <w:p w14:paraId="382C0C0C" w14:textId="77777777" w:rsidR="0080508F" w:rsidRPr="00632CA8" w:rsidRDefault="0080508F" w:rsidP="0080508F"/>
    <w:p w14:paraId="0CD6F191" w14:textId="02219A40" w:rsidR="00824B85" w:rsidRPr="00632CA8" w:rsidRDefault="001260D0" w:rsidP="00B71F0F">
      <w:r w:rsidRPr="00632CA8">
        <w:t xml:space="preserve">Nota: Considerar la misma funcionalidad del servicio del Sistema de Administración de </w:t>
      </w:r>
      <w:r w:rsidR="00B02A7A">
        <w:t>Clientes</w:t>
      </w:r>
      <w:r w:rsidRPr="00632CA8">
        <w:t xml:space="preserve"> / SAP.</w:t>
      </w:r>
    </w:p>
    <w:p w14:paraId="2CFE0CE9" w14:textId="77777777" w:rsidR="0090060C" w:rsidRPr="00632CA8" w:rsidRDefault="0090060C" w:rsidP="00B71F0F"/>
    <w:p w14:paraId="29421A31" w14:textId="77777777" w:rsidR="0090060C" w:rsidRPr="00632CA8" w:rsidRDefault="0090060C" w:rsidP="0090060C">
      <w:r w:rsidRPr="00632CA8">
        <w:t>Para regresar a la pantalla anterior, el usuario debe seleccionar la opción “Regresar”.</w:t>
      </w:r>
    </w:p>
    <w:p w14:paraId="67F39194" w14:textId="77777777" w:rsidR="00EA6617" w:rsidRPr="00632CA8" w:rsidRDefault="00EA6617" w:rsidP="00397640">
      <w:pPr>
        <w:pStyle w:val="Estilo4"/>
      </w:pPr>
      <w:bookmarkStart w:id="42" w:name="_Toc515878304"/>
      <w:r w:rsidRPr="00632CA8">
        <w:t xml:space="preserve">Consultar Estructura de </w:t>
      </w:r>
      <w:r w:rsidR="00D2131B" w:rsidRPr="00632CA8">
        <w:t>Proyección de Pago</w:t>
      </w:r>
      <w:r w:rsidRPr="00632CA8">
        <w:t>.</w:t>
      </w:r>
      <w:bookmarkEnd w:id="42"/>
      <w:r w:rsidRPr="00632CA8">
        <w:t xml:space="preserve"> </w:t>
      </w:r>
    </w:p>
    <w:p w14:paraId="0624DB6C" w14:textId="77777777" w:rsidR="00EA6617" w:rsidRPr="00632CA8" w:rsidRDefault="00EA6617" w:rsidP="00B71F0F"/>
    <w:p w14:paraId="4F026CFD" w14:textId="77777777" w:rsidR="00D2131B" w:rsidRPr="00632CA8" w:rsidRDefault="00D2131B" w:rsidP="00D2131B"/>
    <w:p w14:paraId="2B1C0CF0" w14:textId="77777777" w:rsidR="00D2131B" w:rsidRPr="00632CA8" w:rsidRDefault="00D2131B" w:rsidP="00D2131B">
      <w:r w:rsidRPr="00632CA8">
        <w:t xml:space="preserve">Como usuario Administrador quiero ver los datos de Estructura de Proyección de Pago para consultar la información del </w:t>
      </w:r>
      <w:r w:rsidR="00B173C7" w:rsidRPr="00632CA8">
        <w:t>prospecto</w:t>
      </w:r>
      <w:r w:rsidRPr="00632CA8">
        <w:t xml:space="preserve">. </w:t>
      </w:r>
    </w:p>
    <w:p w14:paraId="6E2923A8" w14:textId="77777777" w:rsidR="00D2131B" w:rsidRPr="00632CA8" w:rsidRDefault="00D2131B" w:rsidP="00B71F0F"/>
    <w:p w14:paraId="3B49E762" w14:textId="77777777" w:rsidR="00E85491" w:rsidRPr="00632CA8" w:rsidRDefault="00E85491" w:rsidP="00E85491">
      <w:r w:rsidRPr="00632CA8">
        <w:t>La pantalla muestra:</w:t>
      </w:r>
    </w:p>
    <w:p w14:paraId="1D3E5E1D" w14:textId="77777777" w:rsidR="00E85491" w:rsidRPr="00632CA8" w:rsidRDefault="00E85491" w:rsidP="00E85491"/>
    <w:p w14:paraId="7CAD4B42" w14:textId="77777777" w:rsidR="00D2131B" w:rsidRPr="00632CA8" w:rsidRDefault="00E85491" w:rsidP="00B71F0F">
      <w:r w:rsidRPr="00632CA8">
        <w:rPr>
          <w:noProof/>
          <w:lang w:val="es-MX" w:eastAsia="es-MX"/>
        </w:rPr>
        <w:drawing>
          <wp:inline distT="0" distB="0" distL="0" distR="0" wp14:anchorId="6AB23C97" wp14:editId="52CB5049">
            <wp:extent cx="5400000" cy="865690"/>
            <wp:effectExtent l="19050" t="19050" r="10795" b="107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865690"/>
                    </a:xfrm>
                    <a:prstGeom prst="rect">
                      <a:avLst/>
                    </a:prstGeom>
                    <a:noFill/>
                    <a:ln>
                      <a:solidFill>
                        <a:schemeClr val="bg1">
                          <a:lumMod val="65000"/>
                        </a:schemeClr>
                      </a:solidFill>
                    </a:ln>
                  </pic:spPr>
                </pic:pic>
              </a:graphicData>
            </a:graphic>
          </wp:inline>
        </w:drawing>
      </w:r>
    </w:p>
    <w:p w14:paraId="1F2D232E" w14:textId="77777777" w:rsidR="00D2131B" w:rsidRPr="00632CA8" w:rsidRDefault="00D2131B" w:rsidP="00B71F0F"/>
    <w:p w14:paraId="21AB6D76" w14:textId="77777777" w:rsidR="00E85491" w:rsidRPr="00632CA8" w:rsidRDefault="00E85491" w:rsidP="00B71F0F"/>
    <w:p w14:paraId="489301DD" w14:textId="77777777" w:rsidR="00E85491" w:rsidRPr="00632CA8" w:rsidRDefault="00E85491" w:rsidP="00E85491">
      <w:r w:rsidRPr="00632CA8">
        <w:t>La tabla 1 de “Estructura de Proyección de Pago” muestra:</w:t>
      </w:r>
    </w:p>
    <w:p w14:paraId="4ABB4564" w14:textId="77777777" w:rsidR="00E85491" w:rsidRPr="00632CA8" w:rsidRDefault="00E85491" w:rsidP="00E85491"/>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E85491" w:rsidRPr="00632CA8" w14:paraId="7DE025F5" w14:textId="77777777" w:rsidTr="00E85491">
        <w:trPr>
          <w:trHeight w:val="300"/>
        </w:trPr>
        <w:tc>
          <w:tcPr>
            <w:tcW w:w="4500" w:type="dxa"/>
            <w:shd w:val="clear" w:color="auto" w:fill="A6A6A6" w:themeFill="background1" w:themeFillShade="A6"/>
            <w:noWrap/>
            <w:vAlign w:val="bottom"/>
          </w:tcPr>
          <w:p w14:paraId="0D61D975"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Columna</w:t>
            </w:r>
          </w:p>
        </w:tc>
      </w:tr>
      <w:tr w:rsidR="00E85491" w:rsidRPr="00632CA8" w14:paraId="4694027C" w14:textId="77777777" w:rsidTr="00E85491">
        <w:trPr>
          <w:trHeight w:val="300"/>
        </w:trPr>
        <w:tc>
          <w:tcPr>
            <w:tcW w:w="4500" w:type="dxa"/>
            <w:shd w:val="clear" w:color="auto" w:fill="auto"/>
            <w:noWrap/>
            <w:vAlign w:val="bottom"/>
            <w:hideMark/>
          </w:tcPr>
          <w:p w14:paraId="1B1D1AA6"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Número de Contrato</w:t>
            </w:r>
          </w:p>
        </w:tc>
      </w:tr>
      <w:tr w:rsidR="00E85491" w:rsidRPr="00632CA8" w14:paraId="4C6F8BB7" w14:textId="77777777" w:rsidTr="00E85491">
        <w:trPr>
          <w:trHeight w:val="300"/>
        </w:trPr>
        <w:tc>
          <w:tcPr>
            <w:tcW w:w="4500" w:type="dxa"/>
            <w:shd w:val="clear" w:color="auto" w:fill="auto"/>
            <w:noWrap/>
            <w:vAlign w:val="bottom"/>
            <w:hideMark/>
          </w:tcPr>
          <w:p w14:paraId="37302105"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Saldo Actual</w:t>
            </w:r>
          </w:p>
        </w:tc>
      </w:tr>
      <w:tr w:rsidR="00E85491" w:rsidRPr="00632CA8" w14:paraId="06DB7ABF" w14:textId="77777777" w:rsidTr="00E85491">
        <w:trPr>
          <w:trHeight w:val="300"/>
        </w:trPr>
        <w:tc>
          <w:tcPr>
            <w:tcW w:w="4500" w:type="dxa"/>
            <w:shd w:val="clear" w:color="auto" w:fill="auto"/>
            <w:noWrap/>
            <w:vAlign w:val="bottom"/>
            <w:hideMark/>
          </w:tcPr>
          <w:p w14:paraId="6E4FCF95"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Fecha de Primer Corte</w:t>
            </w:r>
          </w:p>
        </w:tc>
      </w:tr>
      <w:tr w:rsidR="00E85491" w:rsidRPr="00632CA8" w14:paraId="0E53F1DB" w14:textId="77777777" w:rsidTr="00E85491">
        <w:trPr>
          <w:trHeight w:val="300"/>
        </w:trPr>
        <w:tc>
          <w:tcPr>
            <w:tcW w:w="4500" w:type="dxa"/>
            <w:shd w:val="clear" w:color="auto" w:fill="auto"/>
            <w:noWrap/>
            <w:vAlign w:val="bottom"/>
            <w:hideMark/>
          </w:tcPr>
          <w:p w14:paraId="2D00AF5B"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Fecha de Segundo Corte</w:t>
            </w:r>
          </w:p>
        </w:tc>
      </w:tr>
      <w:tr w:rsidR="00E85491" w:rsidRPr="00632CA8" w14:paraId="43DFF84E" w14:textId="77777777" w:rsidTr="00E85491">
        <w:trPr>
          <w:trHeight w:val="300"/>
        </w:trPr>
        <w:tc>
          <w:tcPr>
            <w:tcW w:w="4500" w:type="dxa"/>
            <w:shd w:val="clear" w:color="auto" w:fill="auto"/>
            <w:noWrap/>
            <w:vAlign w:val="bottom"/>
            <w:hideMark/>
          </w:tcPr>
          <w:p w14:paraId="45721016"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Fecha de Tercer Corte</w:t>
            </w:r>
          </w:p>
        </w:tc>
      </w:tr>
    </w:tbl>
    <w:p w14:paraId="024599C9" w14:textId="77777777" w:rsidR="00E85491" w:rsidRPr="00632CA8" w:rsidRDefault="00E85491" w:rsidP="00B71F0F"/>
    <w:p w14:paraId="43297881" w14:textId="77777777" w:rsidR="00E85491" w:rsidRPr="00632CA8" w:rsidRDefault="00E85491" w:rsidP="00B71F0F">
      <w:r w:rsidRPr="00632CA8">
        <w:t>La tabla 2 de “Estructura de Proyección de Pago” muestra:</w:t>
      </w:r>
    </w:p>
    <w:p w14:paraId="2900C775" w14:textId="77777777" w:rsidR="00E85491" w:rsidRPr="00632CA8" w:rsidRDefault="00E85491" w:rsidP="00B71F0F"/>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E85491" w:rsidRPr="00632CA8" w14:paraId="30A20F68" w14:textId="77777777" w:rsidTr="00E85491">
        <w:trPr>
          <w:trHeight w:val="300"/>
        </w:trPr>
        <w:tc>
          <w:tcPr>
            <w:tcW w:w="4500" w:type="dxa"/>
            <w:shd w:val="clear" w:color="auto" w:fill="A6A6A6" w:themeFill="background1" w:themeFillShade="A6"/>
            <w:noWrap/>
            <w:vAlign w:val="bottom"/>
          </w:tcPr>
          <w:p w14:paraId="1DF08EC6"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Columna</w:t>
            </w:r>
          </w:p>
        </w:tc>
      </w:tr>
      <w:tr w:rsidR="00E85491" w:rsidRPr="00632CA8" w14:paraId="31358B97" w14:textId="77777777" w:rsidTr="00E85491">
        <w:trPr>
          <w:trHeight w:val="300"/>
        </w:trPr>
        <w:tc>
          <w:tcPr>
            <w:tcW w:w="4500" w:type="dxa"/>
            <w:shd w:val="clear" w:color="auto" w:fill="auto"/>
            <w:noWrap/>
            <w:vAlign w:val="bottom"/>
            <w:hideMark/>
          </w:tcPr>
          <w:p w14:paraId="5435DB93"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Moneda</w:t>
            </w:r>
          </w:p>
        </w:tc>
      </w:tr>
      <w:tr w:rsidR="00E85491" w:rsidRPr="00632CA8" w14:paraId="1B4E6DA6" w14:textId="77777777" w:rsidTr="00E85491">
        <w:trPr>
          <w:trHeight w:val="300"/>
        </w:trPr>
        <w:tc>
          <w:tcPr>
            <w:tcW w:w="4500" w:type="dxa"/>
            <w:shd w:val="clear" w:color="auto" w:fill="auto"/>
            <w:noWrap/>
            <w:vAlign w:val="bottom"/>
            <w:hideMark/>
          </w:tcPr>
          <w:p w14:paraId="6E38FCFD"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Saldo de Primer Corte</w:t>
            </w:r>
          </w:p>
        </w:tc>
      </w:tr>
      <w:tr w:rsidR="00E85491" w:rsidRPr="00632CA8" w14:paraId="3736B4BE" w14:textId="77777777" w:rsidTr="00E85491">
        <w:trPr>
          <w:trHeight w:val="300"/>
        </w:trPr>
        <w:tc>
          <w:tcPr>
            <w:tcW w:w="4500" w:type="dxa"/>
            <w:shd w:val="clear" w:color="auto" w:fill="auto"/>
            <w:noWrap/>
            <w:vAlign w:val="bottom"/>
            <w:hideMark/>
          </w:tcPr>
          <w:p w14:paraId="2AD136F9"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Saldo de Segundo Corte</w:t>
            </w:r>
          </w:p>
        </w:tc>
      </w:tr>
      <w:tr w:rsidR="00E85491" w:rsidRPr="00632CA8" w14:paraId="20A1F716" w14:textId="77777777" w:rsidTr="00E85491">
        <w:trPr>
          <w:trHeight w:val="300"/>
        </w:trPr>
        <w:tc>
          <w:tcPr>
            <w:tcW w:w="4500" w:type="dxa"/>
            <w:shd w:val="clear" w:color="auto" w:fill="auto"/>
            <w:noWrap/>
            <w:vAlign w:val="bottom"/>
            <w:hideMark/>
          </w:tcPr>
          <w:p w14:paraId="48C09F09" w14:textId="77777777" w:rsidR="00E85491" w:rsidRPr="00632CA8" w:rsidRDefault="00E85491" w:rsidP="00E85491">
            <w:pPr>
              <w:jc w:val="left"/>
              <w:rPr>
                <w:rFonts w:cs="Arial"/>
                <w:color w:val="000000"/>
                <w:szCs w:val="22"/>
                <w:lang w:val="es-MX" w:eastAsia="es-MX"/>
              </w:rPr>
            </w:pPr>
            <w:r w:rsidRPr="00632CA8">
              <w:rPr>
                <w:rFonts w:cs="Arial"/>
                <w:color w:val="000000"/>
                <w:szCs w:val="22"/>
                <w:lang w:val="es-MX" w:eastAsia="es-MX"/>
              </w:rPr>
              <w:t>Saldo de Tercer Corte</w:t>
            </w:r>
          </w:p>
        </w:tc>
      </w:tr>
    </w:tbl>
    <w:p w14:paraId="0090C02B" w14:textId="77777777" w:rsidR="00E85491" w:rsidRPr="00632CA8" w:rsidRDefault="00E85491" w:rsidP="00B71F0F"/>
    <w:p w14:paraId="4C28D570" w14:textId="2426082B" w:rsidR="0090060C" w:rsidRPr="00632CA8" w:rsidRDefault="0090060C" w:rsidP="0090060C">
      <w:r w:rsidRPr="00632CA8">
        <w:t xml:space="preserve">Nota: Considerar la misma funcionalidad del servicio del Sistema de Administración de </w:t>
      </w:r>
      <w:r w:rsidR="00B02A7A">
        <w:t>Clientes</w:t>
      </w:r>
      <w:r w:rsidRPr="00632CA8">
        <w:t xml:space="preserve"> / SAP.</w:t>
      </w:r>
    </w:p>
    <w:p w14:paraId="5590FCC8" w14:textId="77777777" w:rsidR="0090060C" w:rsidRPr="00632CA8" w:rsidRDefault="0090060C" w:rsidP="0090060C"/>
    <w:p w14:paraId="363E7AD2" w14:textId="77777777" w:rsidR="0090060C" w:rsidRPr="00632CA8" w:rsidRDefault="0090060C" w:rsidP="0090060C">
      <w:r w:rsidRPr="00632CA8">
        <w:t>Para regresar a la pantalla anterior, el usuario debe seleccionar la opción “Regresar”.</w:t>
      </w:r>
    </w:p>
    <w:p w14:paraId="15FA8EED" w14:textId="77777777" w:rsidR="00C053C4" w:rsidRPr="00632CA8" w:rsidRDefault="00C053C4" w:rsidP="00397640">
      <w:pPr>
        <w:pStyle w:val="Estilo4"/>
      </w:pPr>
      <w:bookmarkStart w:id="43" w:name="_Toc515878305"/>
      <w:r w:rsidRPr="00632CA8">
        <w:t>Consultar Estructura de Partidas Abiertas.</w:t>
      </w:r>
      <w:bookmarkEnd w:id="43"/>
      <w:r w:rsidRPr="00632CA8">
        <w:t xml:space="preserve"> </w:t>
      </w:r>
    </w:p>
    <w:p w14:paraId="4849DC42" w14:textId="77777777" w:rsidR="00C053C4" w:rsidRPr="00632CA8" w:rsidRDefault="00C053C4" w:rsidP="00B71F0F"/>
    <w:p w14:paraId="5493B8BA" w14:textId="77777777" w:rsidR="00C053C4" w:rsidRPr="00632CA8" w:rsidRDefault="00C053C4" w:rsidP="00C053C4">
      <w:r w:rsidRPr="00632CA8">
        <w:t xml:space="preserve">Como usuario Administrador quiero ver los datos de Estructura de Partidas Abiertas para consultar la información del </w:t>
      </w:r>
      <w:r w:rsidR="00B173C7" w:rsidRPr="00632CA8">
        <w:t>prospecto</w:t>
      </w:r>
      <w:r w:rsidRPr="00632CA8">
        <w:t xml:space="preserve">. </w:t>
      </w:r>
    </w:p>
    <w:p w14:paraId="42228EDD" w14:textId="77777777" w:rsidR="00C053C4" w:rsidRPr="00632CA8" w:rsidRDefault="00C053C4" w:rsidP="00B71F0F"/>
    <w:p w14:paraId="42CF7F37" w14:textId="77777777" w:rsidR="00AD22EB" w:rsidRPr="00632CA8" w:rsidRDefault="00AD22EB" w:rsidP="00AD22EB">
      <w:r w:rsidRPr="00632CA8">
        <w:t>La pantalla muestra:</w:t>
      </w:r>
    </w:p>
    <w:p w14:paraId="2D502D09" w14:textId="77777777" w:rsidR="00C053C4" w:rsidRPr="00632CA8" w:rsidRDefault="00C053C4" w:rsidP="00B71F0F"/>
    <w:p w14:paraId="77DC73C1" w14:textId="77777777" w:rsidR="00AD22EB" w:rsidRPr="00632CA8" w:rsidRDefault="00AD22EB" w:rsidP="00B71F0F">
      <w:r w:rsidRPr="00632CA8">
        <w:rPr>
          <w:noProof/>
          <w:lang w:val="es-MX" w:eastAsia="es-MX"/>
        </w:rPr>
        <w:drawing>
          <wp:inline distT="0" distB="0" distL="0" distR="0" wp14:anchorId="5CD3DBC8" wp14:editId="46A36AA3">
            <wp:extent cx="5400000" cy="1426588"/>
            <wp:effectExtent l="19050" t="19050" r="10795" b="215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1426588"/>
                    </a:xfrm>
                    <a:prstGeom prst="rect">
                      <a:avLst/>
                    </a:prstGeom>
                    <a:noFill/>
                    <a:ln>
                      <a:solidFill>
                        <a:schemeClr val="bg1">
                          <a:lumMod val="65000"/>
                        </a:schemeClr>
                      </a:solidFill>
                    </a:ln>
                  </pic:spPr>
                </pic:pic>
              </a:graphicData>
            </a:graphic>
          </wp:inline>
        </w:drawing>
      </w:r>
    </w:p>
    <w:p w14:paraId="5F51A9DF" w14:textId="77777777" w:rsidR="00AD22EB" w:rsidRPr="00632CA8" w:rsidRDefault="00AD22EB" w:rsidP="00B71F0F"/>
    <w:p w14:paraId="5AEECC77" w14:textId="77777777" w:rsidR="00AD22EB" w:rsidRPr="00632CA8" w:rsidRDefault="00AD22EB" w:rsidP="00AD22EB">
      <w:r w:rsidRPr="00632CA8">
        <w:t>La tabla muestra:</w:t>
      </w:r>
    </w:p>
    <w:p w14:paraId="1626E61F" w14:textId="77777777" w:rsidR="00AD22EB" w:rsidRPr="00632CA8" w:rsidRDefault="00AD22EB" w:rsidP="00AD22EB"/>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AD22EB" w:rsidRPr="00632CA8" w14:paraId="3BEF9A89" w14:textId="77777777" w:rsidTr="00AD22EB">
        <w:trPr>
          <w:trHeight w:val="300"/>
        </w:trPr>
        <w:tc>
          <w:tcPr>
            <w:tcW w:w="4500" w:type="dxa"/>
            <w:shd w:val="clear" w:color="auto" w:fill="A6A6A6" w:themeFill="background1" w:themeFillShade="A6"/>
            <w:noWrap/>
            <w:vAlign w:val="bottom"/>
          </w:tcPr>
          <w:p w14:paraId="6D56F486"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t>Columna</w:t>
            </w:r>
          </w:p>
        </w:tc>
      </w:tr>
      <w:tr w:rsidR="00AD22EB" w:rsidRPr="00632CA8" w14:paraId="45C9CA58" w14:textId="77777777" w:rsidTr="00AD22EB">
        <w:trPr>
          <w:trHeight w:val="300"/>
        </w:trPr>
        <w:tc>
          <w:tcPr>
            <w:tcW w:w="4500" w:type="dxa"/>
            <w:shd w:val="clear" w:color="auto" w:fill="auto"/>
            <w:noWrap/>
            <w:vAlign w:val="bottom"/>
            <w:hideMark/>
          </w:tcPr>
          <w:p w14:paraId="72085C4C"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t>Contrato</w:t>
            </w:r>
          </w:p>
        </w:tc>
      </w:tr>
      <w:tr w:rsidR="00AD22EB" w:rsidRPr="00632CA8" w14:paraId="49D6D4E9" w14:textId="77777777" w:rsidTr="00AD22EB">
        <w:trPr>
          <w:trHeight w:val="300"/>
        </w:trPr>
        <w:tc>
          <w:tcPr>
            <w:tcW w:w="4500" w:type="dxa"/>
            <w:shd w:val="clear" w:color="auto" w:fill="auto"/>
            <w:noWrap/>
            <w:vAlign w:val="bottom"/>
            <w:hideMark/>
          </w:tcPr>
          <w:p w14:paraId="696459D3"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t>Fecha Valor</w:t>
            </w:r>
          </w:p>
        </w:tc>
      </w:tr>
      <w:tr w:rsidR="00AD22EB" w:rsidRPr="00632CA8" w14:paraId="516EDDFA" w14:textId="77777777" w:rsidTr="00AD22EB">
        <w:trPr>
          <w:trHeight w:val="300"/>
        </w:trPr>
        <w:tc>
          <w:tcPr>
            <w:tcW w:w="4500" w:type="dxa"/>
            <w:shd w:val="clear" w:color="auto" w:fill="auto"/>
            <w:noWrap/>
            <w:vAlign w:val="bottom"/>
            <w:hideMark/>
          </w:tcPr>
          <w:p w14:paraId="51B2BFA4"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lastRenderedPageBreak/>
              <w:t>Fecha Contable</w:t>
            </w:r>
          </w:p>
        </w:tc>
      </w:tr>
      <w:tr w:rsidR="00AD22EB" w:rsidRPr="00632CA8" w14:paraId="24530E19" w14:textId="77777777" w:rsidTr="00AD22EB">
        <w:trPr>
          <w:trHeight w:val="300"/>
        </w:trPr>
        <w:tc>
          <w:tcPr>
            <w:tcW w:w="4500" w:type="dxa"/>
            <w:shd w:val="clear" w:color="auto" w:fill="auto"/>
            <w:noWrap/>
            <w:vAlign w:val="bottom"/>
            <w:hideMark/>
          </w:tcPr>
          <w:p w14:paraId="2546B323"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t>Moneda</w:t>
            </w:r>
          </w:p>
        </w:tc>
      </w:tr>
      <w:tr w:rsidR="00AD22EB" w:rsidRPr="00632CA8" w14:paraId="2C3FC8D8" w14:textId="77777777" w:rsidTr="00AD22EB">
        <w:trPr>
          <w:trHeight w:val="300"/>
        </w:trPr>
        <w:tc>
          <w:tcPr>
            <w:tcW w:w="4500" w:type="dxa"/>
            <w:shd w:val="clear" w:color="auto" w:fill="auto"/>
            <w:noWrap/>
            <w:vAlign w:val="bottom"/>
            <w:hideMark/>
          </w:tcPr>
          <w:p w14:paraId="21509A65"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t>Monto</w:t>
            </w:r>
          </w:p>
        </w:tc>
      </w:tr>
      <w:tr w:rsidR="00AD22EB" w:rsidRPr="00632CA8" w14:paraId="3A3F2EA7" w14:textId="77777777" w:rsidTr="00AD22EB">
        <w:trPr>
          <w:trHeight w:val="300"/>
        </w:trPr>
        <w:tc>
          <w:tcPr>
            <w:tcW w:w="4500" w:type="dxa"/>
            <w:shd w:val="clear" w:color="auto" w:fill="auto"/>
            <w:noWrap/>
            <w:vAlign w:val="bottom"/>
            <w:hideMark/>
          </w:tcPr>
          <w:p w14:paraId="2608CA22" w14:textId="77777777" w:rsidR="00AD22EB" w:rsidRPr="00632CA8" w:rsidRDefault="00AD22EB" w:rsidP="00AD22EB">
            <w:pPr>
              <w:jc w:val="left"/>
              <w:rPr>
                <w:rFonts w:cs="Arial"/>
                <w:color w:val="000000"/>
                <w:szCs w:val="22"/>
                <w:lang w:val="es-MX" w:eastAsia="es-MX"/>
              </w:rPr>
            </w:pPr>
            <w:r w:rsidRPr="00632CA8">
              <w:rPr>
                <w:rFonts w:cs="Arial"/>
                <w:color w:val="000000"/>
                <w:szCs w:val="22"/>
                <w:lang w:val="es-MX" w:eastAsia="es-MX"/>
              </w:rPr>
              <w:t>Descripción</w:t>
            </w:r>
          </w:p>
        </w:tc>
      </w:tr>
    </w:tbl>
    <w:p w14:paraId="24ED8E44" w14:textId="77777777" w:rsidR="00AD22EB" w:rsidRPr="00632CA8" w:rsidRDefault="00AD22EB" w:rsidP="00B71F0F"/>
    <w:p w14:paraId="48779920" w14:textId="36BA4495" w:rsidR="00C053C4" w:rsidRPr="00632CA8" w:rsidRDefault="00C053C4" w:rsidP="00C053C4">
      <w:r w:rsidRPr="00632CA8">
        <w:t xml:space="preserve">Nota: Considerar la misma funcionalidad del servicio del Sistema de Administración de </w:t>
      </w:r>
      <w:r w:rsidR="00B02A7A">
        <w:t>Clientes</w:t>
      </w:r>
      <w:r w:rsidRPr="00632CA8">
        <w:t xml:space="preserve"> / SAP.</w:t>
      </w:r>
    </w:p>
    <w:p w14:paraId="2F3A32F9" w14:textId="77777777" w:rsidR="00C053C4" w:rsidRPr="00632CA8" w:rsidRDefault="00C053C4" w:rsidP="00B71F0F"/>
    <w:p w14:paraId="66C245D5" w14:textId="77777777" w:rsidR="0090060C" w:rsidRPr="00632CA8" w:rsidRDefault="0090060C" w:rsidP="0090060C">
      <w:r w:rsidRPr="00632CA8">
        <w:t>Para regresar a la pantalla anterior, el usuario debe seleccionar la opción “Regresar”.</w:t>
      </w:r>
    </w:p>
    <w:p w14:paraId="45FDF23E" w14:textId="77777777" w:rsidR="003A0CA7" w:rsidRPr="00632CA8" w:rsidRDefault="003A0CA7" w:rsidP="00397640">
      <w:pPr>
        <w:pStyle w:val="Estilo4"/>
      </w:pPr>
      <w:bookmarkStart w:id="44" w:name="_Toc515878306"/>
      <w:r w:rsidRPr="00632CA8">
        <w:t>Consultar Estructura de Vencimientos.</w:t>
      </w:r>
      <w:bookmarkEnd w:id="44"/>
      <w:r w:rsidRPr="00632CA8">
        <w:t xml:space="preserve"> </w:t>
      </w:r>
    </w:p>
    <w:p w14:paraId="3A4303A6" w14:textId="77777777" w:rsidR="003A0CA7" w:rsidRPr="00632CA8" w:rsidRDefault="003A0CA7" w:rsidP="00B71F0F"/>
    <w:p w14:paraId="37EFC9F4" w14:textId="77777777" w:rsidR="003A0CA7" w:rsidRPr="00632CA8" w:rsidRDefault="003A0CA7" w:rsidP="003A0CA7">
      <w:r w:rsidRPr="00632CA8">
        <w:t xml:space="preserve">Como usuario Administrador quiero ver los datos de Estructura de Vencimientos para consultar la información del </w:t>
      </w:r>
      <w:r w:rsidR="00B173C7" w:rsidRPr="00632CA8">
        <w:t>prospecto</w:t>
      </w:r>
      <w:r w:rsidRPr="00632CA8">
        <w:t xml:space="preserve">. </w:t>
      </w:r>
    </w:p>
    <w:p w14:paraId="05235688" w14:textId="77777777" w:rsidR="0090060C" w:rsidRPr="00632CA8" w:rsidRDefault="0090060C" w:rsidP="0019153B"/>
    <w:p w14:paraId="37BB5E6C" w14:textId="77777777" w:rsidR="0019153B" w:rsidRPr="00632CA8" w:rsidRDefault="0019153B" w:rsidP="0019153B">
      <w:r w:rsidRPr="00632CA8">
        <w:t>La pantalla muestra:</w:t>
      </w:r>
    </w:p>
    <w:p w14:paraId="2A2225DC" w14:textId="77777777" w:rsidR="003A0CA7" w:rsidRPr="00632CA8" w:rsidRDefault="003A0CA7" w:rsidP="00B71F0F"/>
    <w:p w14:paraId="7B132D7A" w14:textId="77777777" w:rsidR="0019153B" w:rsidRPr="00632CA8" w:rsidRDefault="0019153B" w:rsidP="00B71F0F">
      <w:r w:rsidRPr="00632CA8">
        <w:rPr>
          <w:noProof/>
          <w:lang w:val="es-MX" w:eastAsia="es-MX"/>
        </w:rPr>
        <w:drawing>
          <wp:inline distT="0" distB="0" distL="0" distR="0" wp14:anchorId="063EC709" wp14:editId="31665340">
            <wp:extent cx="5400000" cy="1426588"/>
            <wp:effectExtent l="19050" t="19050" r="10795" b="215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1426588"/>
                    </a:xfrm>
                    <a:prstGeom prst="rect">
                      <a:avLst/>
                    </a:prstGeom>
                    <a:noFill/>
                    <a:ln>
                      <a:solidFill>
                        <a:schemeClr val="bg1">
                          <a:lumMod val="65000"/>
                        </a:schemeClr>
                      </a:solidFill>
                    </a:ln>
                  </pic:spPr>
                </pic:pic>
              </a:graphicData>
            </a:graphic>
          </wp:inline>
        </w:drawing>
      </w:r>
    </w:p>
    <w:p w14:paraId="29C4A93E" w14:textId="77777777" w:rsidR="0019153B" w:rsidRPr="00632CA8" w:rsidRDefault="0019153B" w:rsidP="0019153B"/>
    <w:p w14:paraId="789D762D" w14:textId="77777777" w:rsidR="0019153B" w:rsidRPr="00632CA8" w:rsidRDefault="0019153B" w:rsidP="0019153B">
      <w:r w:rsidRPr="00632CA8">
        <w:t>La tabla muestra:</w:t>
      </w:r>
    </w:p>
    <w:p w14:paraId="4BCBA790" w14:textId="77777777" w:rsidR="003A0CA7" w:rsidRPr="00632CA8" w:rsidRDefault="003A0CA7" w:rsidP="00B71F0F"/>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19153B" w:rsidRPr="00632CA8" w14:paraId="0BEE1E41" w14:textId="77777777" w:rsidTr="0019153B">
        <w:trPr>
          <w:trHeight w:val="300"/>
        </w:trPr>
        <w:tc>
          <w:tcPr>
            <w:tcW w:w="4500" w:type="dxa"/>
            <w:shd w:val="clear" w:color="auto" w:fill="A6A6A6" w:themeFill="background1" w:themeFillShade="A6"/>
            <w:noWrap/>
            <w:vAlign w:val="bottom"/>
          </w:tcPr>
          <w:p w14:paraId="5EE82C08"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Columna</w:t>
            </w:r>
          </w:p>
        </w:tc>
      </w:tr>
      <w:tr w:rsidR="0019153B" w:rsidRPr="00632CA8" w14:paraId="52A02475" w14:textId="77777777" w:rsidTr="0019153B">
        <w:trPr>
          <w:trHeight w:val="300"/>
        </w:trPr>
        <w:tc>
          <w:tcPr>
            <w:tcW w:w="4500" w:type="dxa"/>
            <w:shd w:val="clear" w:color="auto" w:fill="auto"/>
            <w:noWrap/>
            <w:vAlign w:val="bottom"/>
            <w:hideMark/>
          </w:tcPr>
          <w:p w14:paraId="490B53F1"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Contrato</w:t>
            </w:r>
          </w:p>
        </w:tc>
      </w:tr>
      <w:tr w:rsidR="0019153B" w:rsidRPr="00632CA8" w14:paraId="70DFBE88" w14:textId="77777777" w:rsidTr="0019153B">
        <w:trPr>
          <w:trHeight w:val="300"/>
        </w:trPr>
        <w:tc>
          <w:tcPr>
            <w:tcW w:w="4500" w:type="dxa"/>
            <w:shd w:val="clear" w:color="auto" w:fill="auto"/>
            <w:noWrap/>
            <w:vAlign w:val="bottom"/>
            <w:hideMark/>
          </w:tcPr>
          <w:p w14:paraId="64A38986"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Fecha de Vencimiento</w:t>
            </w:r>
          </w:p>
        </w:tc>
      </w:tr>
      <w:tr w:rsidR="0019153B" w:rsidRPr="00632CA8" w14:paraId="78AB7F4D" w14:textId="77777777" w:rsidTr="0019153B">
        <w:trPr>
          <w:trHeight w:val="300"/>
        </w:trPr>
        <w:tc>
          <w:tcPr>
            <w:tcW w:w="4500" w:type="dxa"/>
            <w:shd w:val="clear" w:color="auto" w:fill="auto"/>
            <w:noWrap/>
            <w:vAlign w:val="bottom"/>
            <w:hideMark/>
          </w:tcPr>
          <w:p w14:paraId="529D53FA"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Planeado / Real</w:t>
            </w:r>
          </w:p>
        </w:tc>
      </w:tr>
      <w:tr w:rsidR="0019153B" w:rsidRPr="00632CA8" w14:paraId="2FF2766A" w14:textId="77777777" w:rsidTr="0019153B">
        <w:trPr>
          <w:trHeight w:val="300"/>
        </w:trPr>
        <w:tc>
          <w:tcPr>
            <w:tcW w:w="4500" w:type="dxa"/>
            <w:shd w:val="clear" w:color="auto" w:fill="auto"/>
            <w:noWrap/>
            <w:vAlign w:val="bottom"/>
            <w:hideMark/>
          </w:tcPr>
          <w:p w14:paraId="663F92E0"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Interés</w:t>
            </w:r>
          </w:p>
        </w:tc>
      </w:tr>
      <w:tr w:rsidR="0019153B" w:rsidRPr="00632CA8" w14:paraId="672BCE4E" w14:textId="77777777" w:rsidTr="0019153B">
        <w:trPr>
          <w:trHeight w:val="300"/>
        </w:trPr>
        <w:tc>
          <w:tcPr>
            <w:tcW w:w="4500" w:type="dxa"/>
            <w:shd w:val="clear" w:color="auto" w:fill="auto"/>
            <w:noWrap/>
            <w:vAlign w:val="bottom"/>
            <w:hideMark/>
          </w:tcPr>
          <w:p w14:paraId="03B58E96"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Otros</w:t>
            </w:r>
          </w:p>
        </w:tc>
      </w:tr>
      <w:tr w:rsidR="0019153B" w:rsidRPr="00632CA8" w14:paraId="26DC9782" w14:textId="77777777" w:rsidTr="0019153B">
        <w:trPr>
          <w:trHeight w:val="300"/>
        </w:trPr>
        <w:tc>
          <w:tcPr>
            <w:tcW w:w="4500" w:type="dxa"/>
            <w:shd w:val="clear" w:color="auto" w:fill="auto"/>
            <w:noWrap/>
            <w:vAlign w:val="bottom"/>
            <w:hideMark/>
          </w:tcPr>
          <w:p w14:paraId="169680EC"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IVA de Interés</w:t>
            </w:r>
          </w:p>
        </w:tc>
      </w:tr>
      <w:tr w:rsidR="0019153B" w:rsidRPr="00632CA8" w14:paraId="449C2D17" w14:textId="77777777" w:rsidTr="0019153B">
        <w:trPr>
          <w:trHeight w:val="300"/>
        </w:trPr>
        <w:tc>
          <w:tcPr>
            <w:tcW w:w="4500" w:type="dxa"/>
            <w:shd w:val="clear" w:color="auto" w:fill="auto"/>
            <w:noWrap/>
            <w:vAlign w:val="bottom"/>
            <w:hideMark/>
          </w:tcPr>
          <w:p w14:paraId="77AD0B6C"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Importe</w:t>
            </w:r>
          </w:p>
        </w:tc>
      </w:tr>
      <w:tr w:rsidR="0019153B" w:rsidRPr="00632CA8" w14:paraId="175D20A7" w14:textId="77777777" w:rsidTr="0019153B">
        <w:trPr>
          <w:trHeight w:val="300"/>
        </w:trPr>
        <w:tc>
          <w:tcPr>
            <w:tcW w:w="4500" w:type="dxa"/>
            <w:shd w:val="clear" w:color="auto" w:fill="auto"/>
            <w:noWrap/>
            <w:vAlign w:val="bottom"/>
            <w:hideMark/>
          </w:tcPr>
          <w:p w14:paraId="367A92C3"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Moneda</w:t>
            </w:r>
          </w:p>
        </w:tc>
      </w:tr>
      <w:tr w:rsidR="0019153B" w:rsidRPr="00632CA8" w14:paraId="0C8273B3" w14:textId="77777777" w:rsidTr="0019153B">
        <w:trPr>
          <w:trHeight w:val="300"/>
        </w:trPr>
        <w:tc>
          <w:tcPr>
            <w:tcW w:w="4500" w:type="dxa"/>
            <w:shd w:val="clear" w:color="auto" w:fill="auto"/>
            <w:noWrap/>
            <w:vAlign w:val="bottom"/>
            <w:hideMark/>
          </w:tcPr>
          <w:p w14:paraId="6ABA6A07" w14:textId="77777777" w:rsidR="0019153B" w:rsidRPr="00632CA8" w:rsidRDefault="0019153B" w:rsidP="0019153B">
            <w:pPr>
              <w:jc w:val="left"/>
              <w:rPr>
                <w:rFonts w:cs="Arial"/>
                <w:color w:val="000000"/>
                <w:szCs w:val="22"/>
                <w:lang w:val="es-MX" w:eastAsia="es-MX"/>
              </w:rPr>
            </w:pPr>
            <w:r w:rsidRPr="00632CA8">
              <w:rPr>
                <w:rFonts w:cs="Arial"/>
                <w:color w:val="000000"/>
                <w:szCs w:val="22"/>
                <w:lang w:val="es-MX" w:eastAsia="es-MX"/>
              </w:rPr>
              <w:t>Concepto</w:t>
            </w:r>
          </w:p>
        </w:tc>
      </w:tr>
    </w:tbl>
    <w:p w14:paraId="039D55C0" w14:textId="77777777" w:rsidR="0019153B" w:rsidRPr="00632CA8" w:rsidRDefault="0019153B" w:rsidP="00B71F0F"/>
    <w:p w14:paraId="45EF514F" w14:textId="66548D32" w:rsidR="0019153B" w:rsidRPr="00632CA8" w:rsidRDefault="0019153B" w:rsidP="0019153B">
      <w:r w:rsidRPr="00632CA8">
        <w:t xml:space="preserve">Nota: Considerar la misma funcionalidad del servicio del Sistema de Administración de </w:t>
      </w:r>
      <w:r w:rsidR="00B02A7A">
        <w:t>Clientes</w:t>
      </w:r>
      <w:r w:rsidRPr="00632CA8">
        <w:t xml:space="preserve"> / SAP.</w:t>
      </w:r>
    </w:p>
    <w:p w14:paraId="090F2423" w14:textId="77777777" w:rsidR="0090060C" w:rsidRPr="00632CA8" w:rsidRDefault="0090060C" w:rsidP="0019153B"/>
    <w:p w14:paraId="24E9FD6D" w14:textId="77777777" w:rsidR="004A568D" w:rsidRPr="00632CA8" w:rsidRDefault="0090060C" w:rsidP="009A27F5">
      <w:r w:rsidRPr="00632CA8">
        <w:lastRenderedPageBreak/>
        <w:t>Para regresar a la pantalla anterior, el usuario debe seleccionar la opción “Regresar”.</w:t>
      </w:r>
    </w:p>
    <w:p w14:paraId="3FAC069B" w14:textId="77777777" w:rsidR="004A568D" w:rsidRPr="00632CA8" w:rsidRDefault="004A568D" w:rsidP="00397640">
      <w:pPr>
        <w:pStyle w:val="Estilo4"/>
      </w:pPr>
      <w:bookmarkStart w:id="45" w:name="_Toc515878307"/>
      <w:r w:rsidRPr="00632CA8">
        <w:t>Consultar Estructura de Pagos.</w:t>
      </w:r>
      <w:bookmarkEnd w:id="45"/>
      <w:r w:rsidRPr="00632CA8">
        <w:t xml:space="preserve"> </w:t>
      </w:r>
    </w:p>
    <w:p w14:paraId="45863124" w14:textId="77777777" w:rsidR="004A568D" w:rsidRPr="00632CA8" w:rsidRDefault="004A568D" w:rsidP="004A568D">
      <w:r w:rsidRPr="00632CA8">
        <w:t xml:space="preserve">Como usuario Administrador quiero ver los datos de Estructura de Pagos para consultar la información del </w:t>
      </w:r>
      <w:r w:rsidR="00B173C7" w:rsidRPr="00632CA8">
        <w:t>prospecto</w:t>
      </w:r>
      <w:r w:rsidRPr="00632CA8">
        <w:t xml:space="preserve">. </w:t>
      </w:r>
    </w:p>
    <w:p w14:paraId="4817FAD5" w14:textId="77777777" w:rsidR="0019153B" w:rsidRPr="00632CA8" w:rsidRDefault="0019153B" w:rsidP="00B71F0F"/>
    <w:p w14:paraId="5AFEA587" w14:textId="77777777" w:rsidR="004A568D" w:rsidRPr="00632CA8" w:rsidRDefault="004A568D" w:rsidP="004A568D">
      <w:r w:rsidRPr="00632CA8">
        <w:t>La pantalla muestra:</w:t>
      </w:r>
    </w:p>
    <w:p w14:paraId="76211850" w14:textId="77777777" w:rsidR="0019153B" w:rsidRPr="00632CA8" w:rsidRDefault="0019153B" w:rsidP="00B71F0F"/>
    <w:p w14:paraId="6EAEA0F5" w14:textId="77777777" w:rsidR="004A568D" w:rsidRPr="00632CA8" w:rsidRDefault="004A568D" w:rsidP="00B71F0F">
      <w:r w:rsidRPr="00632CA8">
        <w:rPr>
          <w:noProof/>
          <w:lang w:val="es-MX" w:eastAsia="es-MX"/>
        </w:rPr>
        <w:drawing>
          <wp:inline distT="0" distB="0" distL="0" distR="0" wp14:anchorId="3D9493D2" wp14:editId="07F7A367">
            <wp:extent cx="5400000" cy="1426588"/>
            <wp:effectExtent l="19050" t="19050" r="10795" b="215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1426588"/>
                    </a:xfrm>
                    <a:prstGeom prst="rect">
                      <a:avLst/>
                    </a:prstGeom>
                    <a:noFill/>
                    <a:ln>
                      <a:solidFill>
                        <a:schemeClr val="bg1">
                          <a:lumMod val="65000"/>
                        </a:schemeClr>
                      </a:solidFill>
                    </a:ln>
                  </pic:spPr>
                </pic:pic>
              </a:graphicData>
            </a:graphic>
          </wp:inline>
        </w:drawing>
      </w:r>
    </w:p>
    <w:p w14:paraId="3C61C66C" w14:textId="77777777" w:rsidR="0019153B" w:rsidRPr="00632CA8" w:rsidRDefault="0019153B" w:rsidP="00B71F0F"/>
    <w:p w14:paraId="0E05FAF9" w14:textId="77777777" w:rsidR="004A568D" w:rsidRPr="00632CA8" w:rsidRDefault="004A568D" w:rsidP="004A568D">
      <w:r w:rsidRPr="00632CA8">
        <w:t>La tabla muestra:</w:t>
      </w:r>
    </w:p>
    <w:p w14:paraId="1679DEDA" w14:textId="77777777" w:rsidR="0019153B" w:rsidRPr="00632CA8" w:rsidRDefault="0019153B" w:rsidP="00B71F0F"/>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4A568D" w:rsidRPr="00632CA8" w14:paraId="797B3183" w14:textId="77777777" w:rsidTr="004A568D">
        <w:trPr>
          <w:trHeight w:val="300"/>
        </w:trPr>
        <w:tc>
          <w:tcPr>
            <w:tcW w:w="4500" w:type="dxa"/>
            <w:shd w:val="clear" w:color="auto" w:fill="A6A6A6" w:themeFill="background1" w:themeFillShade="A6"/>
            <w:noWrap/>
            <w:vAlign w:val="bottom"/>
          </w:tcPr>
          <w:p w14:paraId="5C67141B"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Columna</w:t>
            </w:r>
          </w:p>
        </w:tc>
      </w:tr>
      <w:tr w:rsidR="004A568D" w:rsidRPr="00632CA8" w14:paraId="31033CCE" w14:textId="77777777" w:rsidTr="004A568D">
        <w:trPr>
          <w:trHeight w:val="300"/>
        </w:trPr>
        <w:tc>
          <w:tcPr>
            <w:tcW w:w="4500" w:type="dxa"/>
            <w:shd w:val="clear" w:color="auto" w:fill="auto"/>
            <w:noWrap/>
            <w:vAlign w:val="bottom"/>
            <w:hideMark/>
          </w:tcPr>
          <w:p w14:paraId="06276967"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Contrato</w:t>
            </w:r>
          </w:p>
        </w:tc>
      </w:tr>
      <w:tr w:rsidR="004A568D" w:rsidRPr="00632CA8" w14:paraId="19A1D8DC" w14:textId="77777777" w:rsidTr="004A568D">
        <w:trPr>
          <w:trHeight w:val="300"/>
        </w:trPr>
        <w:tc>
          <w:tcPr>
            <w:tcW w:w="4500" w:type="dxa"/>
            <w:shd w:val="clear" w:color="auto" w:fill="auto"/>
            <w:noWrap/>
            <w:vAlign w:val="bottom"/>
            <w:hideMark/>
          </w:tcPr>
          <w:p w14:paraId="64408100"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Fecha de Pago</w:t>
            </w:r>
          </w:p>
        </w:tc>
      </w:tr>
      <w:tr w:rsidR="004A568D" w:rsidRPr="00632CA8" w14:paraId="0812A10C" w14:textId="77777777" w:rsidTr="004A568D">
        <w:trPr>
          <w:trHeight w:val="300"/>
        </w:trPr>
        <w:tc>
          <w:tcPr>
            <w:tcW w:w="4500" w:type="dxa"/>
            <w:shd w:val="clear" w:color="auto" w:fill="auto"/>
            <w:noWrap/>
            <w:vAlign w:val="bottom"/>
            <w:hideMark/>
          </w:tcPr>
          <w:p w14:paraId="71092D10"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Capital</w:t>
            </w:r>
          </w:p>
        </w:tc>
      </w:tr>
      <w:tr w:rsidR="004A568D" w:rsidRPr="00632CA8" w14:paraId="4D8BE69F" w14:textId="77777777" w:rsidTr="004A568D">
        <w:trPr>
          <w:trHeight w:val="300"/>
        </w:trPr>
        <w:tc>
          <w:tcPr>
            <w:tcW w:w="4500" w:type="dxa"/>
            <w:shd w:val="clear" w:color="auto" w:fill="auto"/>
            <w:noWrap/>
            <w:vAlign w:val="bottom"/>
            <w:hideMark/>
          </w:tcPr>
          <w:p w14:paraId="4DB901EE"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Interés</w:t>
            </w:r>
          </w:p>
        </w:tc>
      </w:tr>
      <w:tr w:rsidR="004A568D" w:rsidRPr="00632CA8" w14:paraId="2CF8A992" w14:textId="77777777" w:rsidTr="004A568D">
        <w:trPr>
          <w:trHeight w:val="300"/>
        </w:trPr>
        <w:tc>
          <w:tcPr>
            <w:tcW w:w="4500" w:type="dxa"/>
            <w:shd w:val="clear" w:color="auto" w:fill="auto"/>
            <w:noWrap/>
            <w:vAlign w:val="bottom"/>
            <w:hideMark/>
          </w:tcPr>
          <w:p w14:paraId="0B1B2F77"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Otros</w:t>
            </w:r>
          </w:p>
        </w:tc>
      </w:tr>
      <w:tr w:rsidR="004A568D" w:rsidRPr="00632CA8" w14:paraId="15E8F4C3" w14:textId="77777777" w:rsidTr="004A568D">
        <w:trPr>
          <w:trHeight w:val="300"/>
        </w:trPr>
        <w:tc>
          <w:tcPr>
            <w:tcW w:w="4500" w:type="dxa"/>
            <w:shd w:val="clear" w:color="auto" w:fill="auto"/>
            <w:noWrap/>
            <w:vAlign w:val="bottom"/>
            <w:hideMark/>
          </w:tcPr>
          <w:p w14:paraId="5A8E0880"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IVA</w:t>
            </w:r>
          </w:p>
        </w:tc>
      </w:tr>
      <w:tr w:rsidR="004A568D" w:rsidRPr="00632CA8" w14:paraId="714CE3BB" w14:textId="77777777" w:rsidTr="004A568D">
        <w:trPr>
          <w:trHeight w:val="300"/>
        </w:trPr>
        <w:tc>
          <w:tcPr>
            <w:tcW w:w="4500" w:type="dxa"/>
            <w:shd w:val="clear" w:color="auto" w:fill="auto"/>
            <w:noWrap/>
            <w:vAlign w:val="bottom"/>
            <w:hideMark/>
          </w:tcPr>
          <w:p w14:paraId="2502A3A6"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Importe</w:t>
            </w:r>
          </w:p>
        </w:tc>
      </w:tr>
      <w:tr w:rsidR="004A568D" w:rsidRPr="00632CA8" w14:paraId="21A52993" w14:textId="77777777" w:rsidTr="004A568D">
        <w:trPr>
          <w:trHeight w:val="300"/>
        </w:trPr>
        <w:tc>
          <w:tcPr>
            <w:tcW w:w="4500" w:type="dxa"/>
            <w:shd w:val="clear" w:color="auto" w:fill="auto"/>
            <w:noWrap/>
            <w:vAlign w:val="bottom"/>
            <w:hideMark/>
          </w:tcPr>
          <w:p w14:paraId="2DC96144"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Moneda</w:t>
            </w:r>
          </w:p>
        </w:tc>
      </w:tr>
      <w:tr w:rsidR="004A568D" w:rsidRPr="00632CA8" w14:paraId="101AE3C0" w14:textId="77777777" w:rsidTr="004A568D">
        <w:trPr>
          <w:trHeight w:val="300"/>
        </w:trPr>
        <w:tc>
          <w:tcPr>
            <w:tcW w:w="4500" w:type="dxa"/>
            <w:shd w:val="clear" w:color="auto" w:fill="auto"/>
            <w:noWrap/>
            <w:vAlign w:val="bottom"/>
            <w:hideMark/>
          </w:tcPr>
          <w:p w14:paraId="5838A4E6"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Concepto</w:t>
            </w:r>
          </w:p>
        </w:tc>
      </w:tr>
    </w:tbl>
    <w:p w14:paraId="729FE835" w14:textId="77777777" w:rsidR="004A568D" w:rsidRPr="00632CA8" w:rsidRDefault="004A568D" w:rsidP="00B71F0F"/>
    <w:p w14:paraId="7B9C2094" w14:textId="7EA31387" w:rsidR="004A568D" w:rsidRPr="00632CA8" w:rsidRDefault="004A568D" w:rsidP="004A568D">
      <w:r w:rsidRPr="00632CA8">
        <w:t xml:space="preserve">Nota: Considerar la misma funcionalidad del servicio del Sistema de Administración de </w:t>
      </w:r>
      <w:r w:rsidR="00B02A7A">
        <w:t>Clientes</w:t>
      </w:r>
      <w:r w:rsidRPr="00632CA8">
        <w:t xml:space="preserve"> / SAP.</w:t>
      </w:r>
    </w:p>
    <w:p w14:paraId="2F9ABA30" w14:textId="77777777" w:rsidR="0019153B" w:rsidRPr="00632CA8" w:rsidRDefault="0019153B" w:rsidP="00B71F0F"/>
    <w:p w14:paraId="5DE596FB" w14:textId="77777777" w:rsidR="0090060C" w:rsidRPr="00632CA8" w:rsidRDefault="0090060C" w:rsidP="0090060C">
      <w:r w:rsidRPr="00632CA8">
        <w:t>Para regresar a la pantalla anterior, el usuario debe seleccionar la opción “Regresar”.</w:t>
      </w:r>
    </w:p>
    <w:p w14:paraId="4BDE0954" w14:textId="77777777" w:rsidR="0090060C" w:rsidRPr="00632CA8" w:rsidRDefault="0090060C" w:rsidP="00B71F0F"/>
    <w:p w14:paraId="2018B5CE" w14:textId="77777777" w:rsidR="004A568D" w:rsidRPr="00632CA8" w:rsidRDefault="004A568D" w:rsidP="00397640">
      <w:pPr>
        <w:pStyle w:val="Estilo4"/>
      </w:pPr>
      <w:bookmarkStart w:id="46" w:name="_Toc515878308"/>
      <w:r w:rsidRPr="00632CA8">
        <w:t>Consultar Estructura de Moratorios con Proyección.</w:t>
      </w:r>
      <w:bookmarkEnd w:id="46"/>
    </w:p>
    <w:p w14:paraId="6F0374F4" w14:textId="77777777" w:rsidR="004A568D" w:rsidRPr="00632CA8" w:rsidRDefault="004A568D" w:rsidP="004A568D">
      <w:pPr>
        <w:rPr>
          <w:lang w:val="es-MX"/>
        </w:rPr>
      </w:pPr>
    </w:p>
    <w:p w14:paraId="72AA9BAA" w14:textId="77777777" w:rsidR="004A568D" w:rsidRPr="00632CA8" w:rsidRDefault="004A568D" w:rsidP="004A568D">
      <w:r w:rsidRPr="00632CA8">
        <w:t xml:space="preserve">Como usuario Administrador quiero ver los datos de Estructura de Moratorios con Proyección para consultar la información del </w:t>
      </w:r>
      <w:r w:rsidR="00B173C7" w:rsidRPr="00632CA8">
        <w:t>prospecto</w:t>
      </w:r>
      <w:r w:rsidRPr="00632CA8">
        <w:t xml:space="preserve">. </w:t>
      </w:r>
    </w:p>
    <w:p w14:paraId="1622BFAC" w14:textId="77777777" w:rsidR="004A568D" w:rsidRPr="00632CA8" w:rsidRDefault="004A568D" w:rsidP="004A568D">
      <w:r w:rsidRPr="00632CA8">
        <w:t>La pantalla muestra:</w:t>
      </w:r>
    </w:p>
    <w:p w14:paraId="4E1FE726" w14:textId="77777777" w:rsidR="004A568D" w:rsidRPr="00632CA8" w:rsidRDefault="004A568D" w:rsidP="00B71F0F"/>
    <w:p w14:paraId="38F38974" w14:textId="77777777" w:rsidR="004A568D" w:rsidRPr="00632CA8" w:rsidRDefault="004A568D" w:rsidP="00B71F0F">
      <w:r w:rsidRPr="00632CA8">
        <w:rPr>
          <w:noProof/>
          <w:lang w:val="es-MX" w:eastAsia="es-MX"/>
        </w:rPr>
        <w:drawing>
          <wp:inline distT="0" distB="0" distL="0" distR="0" wp14:anchorId="42445E2A" wp14:editId="53DD507E">
            <wp:extent cx="5400000" cy="725466"/>
            <wp:effectExtent l="19050" t="19050" r="10795" b="177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725466"/>
                    </a:xfrm>
                    <a:prstGeom prst="rect">
                      <a:avLst/>
                    </a:prstGeom>
                    <a:noFill/>
                    <a:ln>
                      <a:solidFill>
                        <a:schemeClr val="bg1">
                          <a:lumMod val="65000"/>
                        </a:schemeClr>
                      </a:solidFill>
                    </a:ln>
                  </pic:spPr>
                </pic:pic>
              </a:graphicData>
            </a:graphic>
          </wp:inline>
        </w:drawing>
      </w:r>
    </w:p>
    <w:p w14:paraId="71ECE926" w14:textId="77777777" w:rsidR="004A568D" w:rsidRPr="00632CA8" w:rsidRDefault="004A568D" w:rsidP="00B71F0F"/>
    <w:p w14:paraId="28B957FC" w14:textId="77777777" w:rsidR="004A568D" w:rsidRPr="00632CA8" w:rsidRDefault="004A568D" w:rsidP="004A568D">
      <w:r w:rsidRPr="00632CA8">
        <w:t>La tabla 1 de “Estructura de Moratorios con Proyección” muestra:</w:t>
      </w:r>
    </w:p>
    <w:p w14:paraId="697117B7" w14:textId="77777777" w:rsidR="004A568D" w:rsidRPr="00632CA8" w:rsidRDefault="004A568D" w:rsidP="00B71F0F"/>
    <w:tbl>
      <w:tblPr>
        <w:tblW w:w="45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4A568D" w:rsidRPr="00632CA8" w14:paraId="674B9146" w14:textId="77777777" w:rsidTr="004A568D">
        <w:trPr>
          <w:trHeight w:val="315"/>
        </w:trPr>
        <w:tc>
          <w:tcPr>
            <w:tcW w:w="4500" w:type="dxa"/>
            <w:shd w:val="clear" w:color="auto" w:fill="A6A6A6" w:themeFill="background1" w:themeFillShade="A6"/>
            <w:vAlign w:val="center"/>
          </w:tcPr>
          <w:p w14:paraId="32A7B806"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Columna</w:t>
            </w:r>
          </w:p>
        </w:tc>
      </w:tr>
      <w:tr w:rsidR="004A568D" w:rsidRPr="00632CA8" w14:paraId="7F645FA3" w14:textId="77777777" w:rsidTr="004A568D">
        <w:trPr>
          <w:trHeight w:val="315"/>
        </w:trPr>
        <w:tc>
          <w:tcPr>
            <w:tcW w:w="4500" w:type="dxa"/>
            <w:shd w:val="clear" w:color="auto" w:fill="auto"/>
            <w:vAlign w:val="center"/>
            <w:hideMark/>
          </w:tcPr>
          <w:p w14:paraId="59111520"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Contrato</w:t>
            </w:r>
          </w:p>
        </w:tc>
      </w:tr>
      <w:tr w:rsidR="004A568D" w:rsidRPr="00632CA8" w14:paraId="05C9B6B9" w14:textId="77777777" w:rsidTr="004A568D">
        <w:trPr>
          <w:trHeight w:val="315"/>
        </w:trPr>
        <w:tc>
          <w:tcPr>
            <w:tcW w:w="4500" w:type="dxa"/>
            <w:shd w:val="clear" w:color="auto" w:fill="auto"/>
            <w:vAlign w:val="center"/>
            <w:hideMark/>
          </w:tcPr>
          <w:p w14:paraId="48B5E973"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Tasa</w:t>
            </w:r>
          </w:p>
        </w:tc>
      </w:tr>
      <w:tr w:rsidR="004A568D" w:rsidRPr="00632CA8" w14:paraId="3B93369D" w14:textId="77777777" w:rsidTr="004A568D">
        <w:trPr>
          <w:trHeight w:val="315"/>
        </w:trPr>
        <w:tc>
          <w:tcPr>
            <w:tcW w:w="4500" w:type="dxa"/>
            <w:shd w:val="clear" w:color="auto" w:fill="auto"/>
            <w:vAlign w:val="center"/>
            <w:hideMark/>
          </w:tcPr>
          <w:p w14:paraId="267397CC"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Importe Base</w:t>
            </w:r>
          </w:p>
        </w:tc>
      </w:tr>
    </w:tbl>
    <w:p w14:paraId="19A30625" w14:textId="77777777" w:rsidR="004A568D" w:rsidRPr="00632CA8" w:rsidRDefault="004A568D" w:rsidP="00B71F0F"/>
    <w:p w14:paraId="1E2F7C81" w14:textId="77777777" w:rsidR="004A568D" w:rsidRPr="00632CA8" w:rsidRDefault="004A568D" w:rsidP="004A568D">
      <w:r w:rsidRPr="00632CA8">
        <w:t>La tabla 2 de “Estructura de Moratorios con Proyección” muestra:</w:t>
      </w:r>
    </w:p>
    <w:p w14:paraId="1EC82A25" w14:textId="77777777" w:rsidR="004A568D" w:rsidRPr="00632CA8" w:rsidRDefault="004A568D" w:rsidP="00B71F0F"/>
    <w:tbl>
      <w:tblPr>
        <w:tblW w:w="45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20" w:firstRow="1" w:lastRow="0" w:firstColumn="0" w:lastColumn="0" w:noHBand="0" w:noVBand="1"/>
      </w:tblPr>
      <w:tblGrid>
        <w:gridCol w:w="4500"/>
      </w:tblGrid>
      <w:tr w:rsidR="004A568D" w:rsidRPr="00632CA8" w14:paraId="71E41E5D" w14:textId="77777777" w:rsidTr="004A568D">
        <w:trPr>
          <w:trHeight w:val="315"/>
        </w:trPr>
        <w:tc>
          <w:tcPr>
            <w:tcW w:w="4500" w:type="dxa"/>
            <w:shd w:val="clear" w:color="auto" w:fill="A6A6A6" w:themeFill="background1" w:themeFillShade="A6"/>
            <w:vAlign w:val="center"/>
          </w:tcPr>
          <w:p w14:paraId="000599A6"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Columna</w:t>
            </w:r>
          </w:p>
        </w:tc>
      </w:tr>
      <w:tr w:rsidR="004A568D" w:rsidRPr="00632CA8" w14:paraId="2910C8F7" w14:textId="77777777" w:rsidTr="004A568D">
        <w:trPr>
          <w:trHeight w:val="315"/>
        </w:trPr>
        <w:tc>
          <w:tcPr>
            <w:tcW w:w="4500" w:type="dxa"/>
            <w:shd w:val="clear" w:color="auto" w:fill="auto"/>
            <w:vAlign w:val="center"/>
            <w:hideMark/>
          </w:tcPr>
          <w:p w14:paraId="576DC44E"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Monto</w:t>
            </w:r>
          </w:p>
        </w:tc>
      </w:tr>
      <w:tr w:rsidR="004A568D" w:rsidRPr="00632CA8" w14:paraId="3C8FA776" w14:textId="77777777" w:rsidTr="004A568D">
        <w:trPr>
          <w:trHeight w:val="315"/>
        </w:trPr>
        <w:tc>
          <w:tcPr>
            <w:tcW w:w="4500" w:type="dxa"/>
            <w:shd w:val="clear" w:color="auto" w:fill="auto"/>
            <w:vAlign w:val="center"/>
            <w:hideMark/>
          </w:tcPr>
          <w:p w14:paraId="03FA8367"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Días</w:t>
            </w:r>
          </w:p>
        </w:tc>
      </w:tr>
      <w:tr w:rsidR="004A568D" w:rsidRPr="00632CA8" w14:paraId="321CD193" w14:textId="77777777" w:rsidTr="004A568D">
        <w:trPr>
          <w:trHeight w:val="315"/>
        </w:trPr>
        <w:tc>
          <w:tcPr>
            <w:tcW w:w="4500" w:type="dxa"/>
            <w:shd w:val="clear" w:color="auto" w:fill="auto"/>
            <w:vAlign w:val="center"/>
            <w:hideMark/>
          </w:tcPr>
          <w:p w14:paraId="6E1837AD" w14:textId="77777777" w:rsidR="004A568D" w:rsidRPr="00632CA8" w:rsidRDefault="004A568D" w:rsidP="004A568D">
            <w:pPr>
              <w:jc w:val="left"/>
              <w:rPr>
                <w:rFonts w:cs="Arial"/>
                <w:color w:val="000000"/>
                <w:szCs w:val="22"/>
                <w:lang w:val="es-MX" w:eastAsia="es-MX"/>
              </w:rPr>
            </w:pPr>
            <w:r w:rsidRPr="00632CA8">
              <w:rPr>
                <w:rFonts w:cs="Arial"/>
                <w:color w:val="000000"/>
                <w:szCs w:val="22"/>
                <w:lang w:val="es-MX" w:eastAsia="es-MX"/>
              </w:rPr>
              <w:t>Texto</w:t>
            </w:r>
          </w:p>
        </w:tc>
      </w:tr>
    </w:tbl>
    <w:p w14:paraId="16A0B345" w14:textId="77777777" w:rsidR="004A568D" w:rsidRPr="00632CA8" w:rsidRDefault="004A568D" w:rsidP="00B71F0F"/>
    <w:p w14:paraId="2E0A20C1" w14:textId="4F23C6E0" w:rsidR="00077545" w:rsidRPr="00632CA8" w:rsidRDefault="00077545" w:rsidP="00077545">
      <w:r w:rsidRPr="00632CA8">
        <w:t xml:space="preserve">Nota: Considerar la misma funcionalidad del servicio del Sistema de Administración de </w:t>
      </w:r>
      <w:r w:rsidR="00B02A7A">
        <w:t>Clientes</w:t>
      </w:r>
      <w:r w:rsidRPr="00632CA8">
        <w:t xml:space="preserve"> / SAP.</w:t>
      </w:r>
    </w:p>
    <w:p w14:paraId="559758EA" w14:textId="77777777" w:rsidR="0090060C" w:rsidRPr="00632CA8" w:rsidRDefault="0090060C" w:rsidP="00077545"/>
    <w:p w14:paraId="2A3AE9D1" w14:textId="77777777" w:rsidR="0090060C" w:rsidRPr="00632CA8" w:rsidRDefault="0090060C" w:rsidP="0090060C">
      <w:r w:rsidRPr="00632CA8">
        <w:t>Para regresar a la pantalla anterior, el usuario debe seleccionar la opción “Regresar”.</w:t>
      </w:r>
    </w:p>
    <w:p w14:paraId="3128C47A" w14:textId="77777777" w:rsidR="00077545" w:rsidRPr="00632CA8" w:rsidRDefault="00077545" w:rsidP="00B71F0F"/>
    <w:p w14:paraId="04065617" w14:textId="77777777" w:rsidR="00194437" w:rsidRPr="00632CA8" w:rsidRDefault="00194437" w:rsidP="00397640">
      <w:pPr>
        <w:pStyle w:val="Estilo4"/>
      </w:pPr>
      <w:bookmarkStart w:id="47" w:name="_Toc515878309"/>
      <w:r w:rsidRPr="00632CA8">
        <w:t>Siguiente</w:t>
      </w:r>
      <w:r w:rsidR="00915E2B" w:rsidRPr="00632CA8">
        <w:t xml:space="preserve"> etapa</w:t>
      </w:r>
      <w:r w:rsidRPr="00632CA8">
        <w:t>.</w:t>
      </w:r>
      <w:bookmarkEnd w:id="47"/>
      <w:r w:rsidRPr="00632CA8">
        <w:t xml:space="preserve"> </w:t>
      </w:r>
    </w:p>
    <w:p w14:paraId="022154B3" w14:textId="77777777" w:rsidR="00194437" w:rsidRPr="00632CA8" w:rsidRDefault="00194437" w:rsidP="00B71F0F"/>
    <w:p w14:paraId="53BB0E2C" w14:textId="77777777" w:rsidR="00194437" w:rsidRPr="00632CA8" w:rsidRDefault="00194437" w:rsidP="00B71F0F">
      <w:r w:rsidRPr="00632CA8">
        <w:t xml:space="preserve">Como usuario Administrador quiero contar con una opción para continuar con el siguiente proceso de </w:t>
      </w:r>
      <w:r w:rsidR="00C76407" w:rsidRPr="00632CA8">
        <w:t xml:space="preserve">validación de datos </w:t>
      </w:r>
      <w:r w:rsidR="00B173C7" w:rsidRPr="00632CA8">
        <w:t>prospecto</w:t>
      </w:r>
      <w:r w:rsidR="00C76407" w:rsidRPr="00632CA8">
        <w:t xml:space="preserve"> para confirmar los datos existentes.</w:t>
      </w:r>
    </w:p>
    <w:p w14:paraId="4A1BA233" w14:textId="77777777" w:rsidR="00194437" w:rsidRPr="00632CA8" w:rsidRDefault="00194437" w:rsidP="00B71F0F"/>
    <w:p w14:paraId="212A64CF" w14:textId="77777777" w:rsidR="00C76407" w:rsidRPr="00632CA8" w:rsidRDefault="00915E2B" w:rsidP="00B71F0F">
      <w:r w:rsidRPr="00632CA8">
        <w:t>Para continuar con la siguiente etapa, el usuario debe seleccionar la opción “Continuar”.</w:t>
      </w:r>
      <w:r w:rsidR="00992FF8" w:rsidRPr="00632CA8">
        <w:t xml:space="preserve"> Esta </w:t>
      </w:r>
      <w:r w:rsidR="00EC0AF7" w:rsidRPr="00632CA8">
        <w:t>opción</w:t>
      </w:r>
      <w:r w:rsidR="00992FF8" w:rsidRPr="00632CA8">
        <w:t xml:space="preserve"> se habilita únicamente cuando la etiqueta de la oferta es “</w:t>
      </w:r>
      <w:r w:rsidR="001D0098" w:rsidRPr="00632CA8">
        <w:t>Venta</w:t>
      </w:r>
      <w:r w:rsidR="00992FF8" w:rsidRPr="00632CA8">
        <w:t>”.</w:t>
      </w:r>
    </w:p>
    <w:p w14:paraId="726A0A59" w14:textId="77777777" w:rsidR="00CD0040" w:rsidRPr="00632CA8" w:rsidRDefault="00CD0040" w:rsidP="00CD0040"/>
    <w:p w14:paraId="691BFE87" w14:textId="77777777" w:rsidR="00CD0040" w:rsidRPr="00632CA8" w:rsidRDefault="00CD0040" w:rsidP="00CD0040"/>
    <w:p w14:paraId="7200672B" w14:textId="77777777" w:rsidR="00915E2B" w:rsidRPr="00632CA8" w:rsidRDefault="009A27F5" w:rsidP="00B71F0F">
      <w:r>
        <w:rPr>
          <w:noProof/>
          <w:lang w:val="es-MX" w:eastAsia="es-MX"/>
        </w:rPr>
        <w:lastRenderedPageBreak/>
        <w:drawing>
          <wp:inline distT="0" distB="0" distL="0" distR="0" wp14:anchorId="6C65C671" wp14:editId="177AC0A2">
            <wp:extent cx="5400000" cy="4268146"/>
            <wp:effectExtent l="19050" t="19050" r="10795" b="184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4268146"/>
                    </a:xfrm>
                    <a:prstGeom prst="rect">
                      <a:avLst/>
                    </a:prstGeom>
                    <a:noFill/>
                    <a:ln>
                      <a:solidFill>
                        <a:schemeClr val="bg1">
                          <a:lumMod val="75000"/>
                        </a:schemeClr>
                      </a:solidFill>
                    </a:ln>
                  </pic:spPr>
                </pic:pic>
              </a:graphicData>
            </a:graphic>
          </wp:inline>
        </w:drawing>
      </w:r>
    </w:p>
    <w:p w14:paraId="1482CC91" w14:textId="77777777" w:rsidR="00EC0AF7" w:rsidRPr="00632CA8" w:rsidRDefault="00EC0AF7" w:rsidP="00B71F0F"/>
    <w:p w14:paraId="78EE9889" w14:textId="77777777" w:rsidR="00EC0AF7" w:rsidRPr="00632CA8" w:rsidRDefault="00EC0AF7" w:rsidP="00EC0AF7">
      <w:pPr>
        <w:pStyle w:val="Estilo4"/>
      </w:pPr>
      <w:bookmarkStart w:id="48" w:name="_Toc515878310"/>
      <w:r w:rsidRPr="00632CA8">
        <w:t>Generar número de solicitud.</w:t>
      </w:r>
      <w:bookmarkEnd w:id="48"/>
      <w:r w:rsidRPr="00632CA8">
        <w:t xml:space="preserve"> </w:t>
      </w:r>
    </w:p>
    <w:p w14:paraId="745EB302" w14:textId="77777777" w:rsidR="00EC0AF7" w:rsidRPr="00632CA8" w:rsidRDefault="00EC0AF7" w:rsidP="00EC0AF7"/>
    <w:p w14:paraId="70063BA6" w14:textId="77777777" w:rsidR="00EC0AF7" w:rsidRPr="00632CA8" w:rsidRDefault="00EC0AF7" w:rsidP="00EC0AF7"/>
    <w:p w14:paraId="3A2B4D1C" w14:textId="22CB5A61" w:rsidR="00EC0AF7" w:rsidRDefault="00EC0AF7" w:rsidP="00EC0AF7">
      <w:r w:rsidRPr="00632CA8">
        <w:t xml:space="preserve">Como usuario Administrador quiero ver el número de </w:t>
      </w:r>
      <w:r w:rsidR="00215E52" w:rsidRPr="00632CA8">
        <w:t>solicitud</w:t>
      </w:r>
      <w:r w:rsidRPr="00632CA8">
        <w:t xml:space="preserve"> cuando se etiqueta la oferta </w:t>
      </w:r>
      <w:r w:rsidR="000D2E74" w:rsidRPr="000D2E74">
        <w:rPr>
          <w:highlight w:val="yellow"/>
        </w:rPr>
        <w:t>como venta</w:t>
      </w:r>
      <w:r w:rsidR="000D2E74">
        <w:t xml:space="preserve"> </w:t>
      </w:r>
      <w:r w:rsidRPr="00632CA8">
        <w:t>para poder dar seguimiento al prospecto.</w:t>
      </w:r>
    </w:p>
    <w:p w14:paraId="6E56EEB6" w14:textId="77777777" w:rsidR="000D2E74" w:rsidRDefault="000D2E74" w:rsidP="00EC0AF7"/>
    <w:p w14:paraId="1810B428" w14:textId="239BBFC3" w:rsidR="000D2E74" w:rsidRPr="00632CA8" w:rsidRDefault="000D2E74" w:rsidP="00EC0AF7">
      <w:r>
        <w:t>Cuando el usuario seleccione la opción “Continuar” se mostrará el número de solicitud.</w:t>
      </w:r>
    </w:p>
    <w:p w14:paraId="2A3A041D" w14:textId="77777777" w:rsidR="00EC0AF7" w:rsidRPr="00632CA8" w:rsidRDefault="00EC0AF7" w:rsidP="00EC0AF7"/>
    <w:p w14:paraId="0EBC9751" w14:textId="77777777" w:rsidR="00F3104D" w:rsidRDefault="00F3104D" w:rsidP="00EC0AF7">
      <w:r w:rsidRPr="00632CA8">
        <w:t xml:space="preserve">Se muestra mensaje con el número de solicitud generado. </w:t>
      </w:r>
    </w:p>
    <w:p w14:paraId="25E4E19F" w14:textId="77777777" w:rsidR="008C5BD4" w:rsidRDefault="008C5BD4" w:rsidP="00EC0AF7"/>
    <w:p w14:paraId="58B06175" w14:textId="564B206A" w:rsidR="008C5BD4" w:rsidRDefault="008C5BD4" w:rsidP="00EC0AF7">
      <w:r>
        <w:t>Deberá mostrar la fecha de la generación del número de solicitud en pantalla.</w:t>
      </w:r>
    </w:p>
    <w:p w14:paraId="7405BC8A" w14:textId="77777777" w:rsidR="009A27F5" w:rsidRDefault="009A27F5" w:rsidP="00EC0AF7"/>
    <w:p w14:paraId="1B1EEA3A" w14:textId="77777777" w:rsidR="009A27F5" w:rsidRDefault="009A27F5" w:rsidP="009A27F5">
      <w:pPr>
        <w:jc w:val="center"/>
      </w:pPr>
      <w:r>
        <w:rPr>
          <w:noProof/>
          <w:lang w:val="es-MX" w:eastAsia="es-MX"/>
        </w:rPr>
        <w:lastRenderedPageBreak/>
        <w:drawing>
          <wp:inline distT="0" distB="0" distL="0" distR="0" wp14:anchorId="5B3CC9C3" wp14:editId="46151F8C">
            <wp:extent cx="3240000" cy="1385994"/>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1385994"/>
                    </a:xfrm>
                    <a:prstGeom prst="rect">
                      <a:avLst/>
                    </a:prstGeom>
                    <a:noFill/>
                  </pic:spPr>
                </pic:pic>
              </a:graphicData>
            </a:graphic>
          </wp:inline>
        </w:drawing>
      </w:r>
    </w:p>
    <w:p w14:paraId="66DD8A15" w14:textId="77777777" w:rsidR="002955E8" w:rsidRDefault="002955E8" w:rsidP="009A27F5">
      <w:pPr>
        <w:jc w:val="center"/>
      </w:pPr>
    </w:p>
    <w:p w14:paraId="5C0736D2" w14:textId="5C5575DF" w:rsidR="002955E8" w:rsidRDefault="002955E8" w:rsidP="002955E8">
      <w:r>
        <w:t>El número de solicitud permanecerá sin cambios durante el proceso de la campaña.</w:t>
      </w:r>
    </w:p>
    <w:p w14:paraId="3D682D05" w14:textId="3DBEC8DA" w:rsidR="002955E8" w:rsidRDefault="002955E8" w:rsidP="002955E8">
      <w:r>
        <w:t xml:space="preserve">Cuando el número de folio cambie por el cambio de selección en ofertas, se mostrará siempre el mismo número de solicitud creado. </w:t>
      </w:r>
    </w:p>
    <w:p w14:paraId="40B0DE85" w14:textId="77777777" w:rsidR="002955E8" w:rsidRDefault="002955E8" w:rsidP="002955E8"/>
    <w:p w14:paraId="5597D8E2" w14:textId="77777777" w:rsidR="002955E8" w:rsidRPr="00632CA8" w:rsidRDefault="002955E8" w:rsidP="002955E8"/>
    <w:p w14:paraId="0C0C82B9" w14:textId="77777777" w:rsidR="00060B80" w:rsidRPr="00632CA8" w:rsidRDefault="00215E52" w:rsidP="00060B80">
      <w:pPr>
        <w:pStyle w:val="Estilo4"/>
      </w:pPr>
      <w:bookmarkStart w:id="49" w:name="_Toc515878311"/>
      <w:r w:rsidRPr="00632CA8">
        <w:t>Validar</w:t>
      </w:r>
      <w:r w:rsidR="00060B80" w:rsidRPr="00632CA8">
        <w:t xml:space="preserve"> </w:t>
      </w:r>
      <w:r w:rsidR="004515D4" w:rsidRPr="00632CA8">
        <w:t>información</w:t>
      </w:r>
      <w:r w:rsidR="00060B80" w:rsidRPr="00632CA8">
        <w:t>.</w:t>
      </w:r>
      <w:bookmarkEnd w:id="49"/>
      <w:r w:rsidR="00060B80" w:rsidRPr="00632CA8">
        <w:t xml:space="preserve"> </w:t>
      </w:r>
    </w:p>
    <w:p w14:paraId="56FFA9E7" w14:textId="77777777" w:rsidR="00FA0A85" w:rsidRPr="00632CA8" w:rsidRDefault="00FA0A85" w:rsidP="00FA0A85"/>
    <w:p w14:paraId="2925F3B0" w14:textId="77777777" w:rsidR="00FA0A85" w:rsidRPr="00632CA8" w:rsidRDefault="00FA0A85" w:rsidP="00FA0A85">
      <w:r w:rsidRPr="00632CA8">
        <w:t xml:space="preserve">Como usuario Administrador quiero poder verificar, editar o crear nueva información referente a los datos generales del </w:t>
      </w:r>
      <w:r w:rsidR="00B173C7" w:rsidRPr="00632CA8">
        <w:t>prospecto</w:t>
      </w:r>
      <w:r w:rsidRPr="00632CA8">
        <w:t>, datos de contacto, domicilio, ocupación</w:t>
      </w:r>
      <w:r w:rsidR="006C1B33" w:rsidRPr="00632CA8">
        <w:t xml:space="preserve">, </w:t>
      </w:r>
      <w:r w:rsidRPr="00632CA8">
        <w:t xml:space="preserve"> referencias </w:t>
      </w:r>
      <w:r w:rsidR="006C1B33" w:rsidRPr="00632CA8">
        <w:t xml:space="preserve">y documentación </w:t>
      </w:r>
      <w:r w:rsidRPr="00632CA8">
        <w:t xml:space="preserve">del </w:t>
      </w:r>
      <w:r w:rsidR="00B173C7" w:rsidRPr="00632CA8">
        <w:t>prospecto</w:t>
      </w:r>
      <w:r w:rsidRPr="00632CA8">
        <w:t xml:space="preserve"> para garantizar que su información se encuentra actualizada. </w:t>
      </w:r>
    </w:p>
    <w:p w14:paraId="30026893" w14:textId="77777777" w:rsidR="00FA0A85" w:rsidRPr="00632CA8" w:rsidRDefault="00FA0A85" w:rsidP="00B71F0F"/>
    <w:p w14:paraId="6772ADBC" w14:textId="77777777" w:rsidR="00FA0A85" w:rsidRPr="00632CA8" w:rsidRDefault="006C1B33" w:rsidP="00B71F0F">
      <w:pPr>
        <w:rPr>
          <w:lang w:val="es-ES"/>
        </w:rPr>
      </w:pPr>
      <w:r w:rsidRPr="00632CA8">
        <w:t xml:space="preserve">La pantalla para validación de información del </w:t>
      </w:r>
      <w:r w:rsidR="00B173C7" w:rsidRPr="00632CA8">
        <w:t>prospecto</w:t>
      </w:r>
      <w:r w:rsidRPr="00632CA8">
        <w:t xml:space="preserve"> muestra dos grandes grupos “</w:t>
      </w:r>
      <w:r w:rsidR="002809BC" w:rsidRPr="00632CA8">
        <w:t>Validar</w:t>
      </w:r>
      <w:r w:rsidRPr="00632CA8">
        <w:t xml:space="preserve"> Información” y “</w:t>
      </w:r>
      <w:r w:rsidR="002809BC" w:rsidRPr="00632CA8">
        <w:rPr>
          <w:lang w:val="es-ES"/>
        </w:rPr>
        <w:t>Validar</w:t>
      </w:r>
      <w:r w:rsidRPr="00632CA8">
        <w:rPr>
          <w:lang w:val="es-ES"/>
        </w:rPr>
        <w:t xml:space="preserve"> Documentación”, de las cuales a su vez se divide:</w:t>
      </w:r>
    </w:p>
    <w:p w14:paraId="357FF970" w14:textId="77777777" w:rsidR="00215E52" w:rsidRPr="00632CA8" w:rsidRDefault="00215E52" w:rsidP="00B71F0F">
      <w:pPr>
        <w:rPr>
          <w:lang w:val="es-ES"/>
        </w:rPr>
      </w:pPr>
    </w:p>
    <w:p w14:paraId="099105FF" w14:textId="77777777" w:rsidR="006C1B33" w:rsidRPr="00632CA8" w:rsidRDefault="00215E52" w:rsidP="00B71F0F">
      <w:r w:rsidRPr="00632CA8">
        <w:t>Validar</w:t>
      </w:r>
      <w:r w:rsidR="006C1B33" w:rsidRPr="00632CA8">
        <w:t xml:space="preserve"> Información</w:t>
      </w:r>
    </w:p>
    <w:p w14:paraId="1B9FC5FB" w14:textId="77777777" w:rsidR="006C1B33" w:rsidRPr="00632CA8" w:rsidRDefault="006C1B33" w:rsidP="00B1298A">
      <w:pPr>
        <w:pStyle w:val="Prrafodelista"/>
        <w:numPr>
          <w:ilvl w:val="0"/>
          <w:numId w:val="14"/>
        </w:numPr>
        <w:rPr>
          <w:lang w:val="es-MX"/>
        </w:rPr>
      </w:pPr>
      <w:r w:rsidRPr="00632CA8">
        <w:rPr>
          <w:lang w:val="es-MX"/>
        </w:rPr>
        <w:t xml:space="preserve">Datos del </w:t>
      </w:r>
      <w:r w:rsidR="00215E52" w:rsidRPr="00632CA8">
        <w:rPr>
          <w:lang w:val="es-MX"/>
        </w:rPr>
        <w:t>prospecto</w:t>
      </w:r>
    </w:p>
    <w:p w14:paraId="5B7AE674" w14:textId="77777777" w:rsidR="006C1B33" w:rsidRPr="00632CA8" w:rsidRDefault="006C1B33" w:rsidP="00B1298A">
      <w:pPr>
        <w:pStyle w:val="Prrafodelista"/>
        <w:numPr>
          <w:ilvl w:val="0"/>
          <w:numId w:val="14"/>
        </w:numPr>
        <w:rPr>
          <w:lang w:val="es-MX"/>
        </w:rPr>
      </w:pPr>
      <w:r w:rsidRPr="00632CA8">
        <w:rPr>
          <w:lang w:val="es-MX"/>
        </w:rPr>
        <w:t>Datos de Contacto y domicilio</w:t>
      </w:r>
    </w:p>
    <w:p w14:paraId="14E7D9CB" w14:textId="77777777" w:rsidR="006C1B33" w:rsidRPr="00632CA8" w:rsidRDefault="006C1B33" w:rsidP="00B1298A">
      <w:pPr>
        <w:pStyle w:val="Prrafodelista"/>
        <w:numPr>
          <w:ilvl w:val="0"/>
          <w:numId w:val="14"/>
        </w:numPr>
        <w:rPr>
          <w:lang w:val="es-MX"/>
        </w:rPr>
      </w:pPr>
      <w:r w:rsidRPr="00632CA8">
        <w:rPr>
          <w:lang w:val="es-MX"/>
        </w:rPr>
        <w:t xml:space="preserve">Ocupación económica </w:t>
      </w:r>
    </w:p>
    <w:p w14:paraId="1D9AF892" w14:textId="77777777" w:rsidR="006C1B33" w:rsidRPr="00632CA8" w:rsidRDefault="006C1B33" w:rsidP="00B1298A">
      <w:pPr>
        <w:pStyle w:val="Prrafodelista"/>
        <w:numPr>
          <w:ilvl w:val="0"/>
          <w:numId w:val="14"/>
        </w:numPr>
        <w:rPr>
          <w:lang w:val="es-ES"/>
        </w:rPr>
      </w:pPr>
      <w:r w:rsidRPr="00632CA8">
        <w:t>Referencias</w:t>
      </w:r>
    </w:p>
    <w:p w14:paraId="5D3EB8E0" w14:textId="77777777" w:rsidR="006C1B33" w:rsidRPr="00632CA8" w:rsidRDefault="006C1B33" w:rsidP="006C1B33">
      <w:pPr>
        <w:rPr>
          <w:lang w:val="es-ES"/>
        </w:rPr>
      </w:pPr>
    </w:p>
    <w:p w14:paraId="4A476049" w14:textId="77777777" w:rsidR="006C1B33" w:rsidRPr="00632CA8" w:rsidRDefault="00215E52" w:rsidP="006C1B33">
      <w:r w:rsidRPr="00632CA8">
        <w:t>Validar</w:t>
      </w:r>
      <w:r w:rsidR="006C1B33" w:rsidRPr="00632CA8">
        <w:t xml:space="preserve"> Documentación</w:t>
      </w:r>
    </w:p>
    <w:p w14:paraId="2F45B47A" w14:textId="77777777" w:rsidR="006C1B33" w:rsidRPr="00632CA8" w:rsidRDefault="006C1B33" w:rsidP="00B1298A">
      <w:pPr>
        <w:pStyle w:val="Prrafodelista"/>
        <w:numPr>
          <w:ilvl w:val="0"/>
          <w:numId w:val="15"/>
        </w:numPr>
      </w:pPr>
      <w:r w:rsidRPr="00632CA8">
        <w:t>Documentación</w:t>
      </w:r>
    </w:p>
    <w:p w14:paraId="20296BA3" w14:textId="77777777" w:rsidR="006C1B33" w:rsidRPr="00632CA8" w:rsidRDefault="006C1B33" w:rsidP="00B71F0F">
      <w:pPr>
        <w:rPr>
          <w:lang w:val="es-ES"/>
        </w:rPr>
      </w:pPr>
    </w:p>
    <w:p w14:paraId="70131258" w14:textId="77777777" w:rsidR="00FA0A85" w:rsidRPr="00632CA8" w:rsidRDefault="00215E52" w:rsidP="00B71F0F">
      <w:r w:rsidRPr="00632CA8">
        <w:rPr>
          <w:noProof/>
          <w:lang w:val="es-MX" w:eastAsia="es-MX"/>
        </w:rPr>
        <w:drawing>
          <wp:inline distT="0" distB="0" distL="0" distR="0" wp14:anchorId="3368124E" wp14:editId="3A930903">
            <wp:extent cx="5400000" cy="456235"/>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456235"/>
                    </a:xfrm>
                    <a:prstGeom prst="rect">
                      <a:avLst/>
                    </a:prstGeom>
                    <a:noFill/>
                  </pic:spPr>
                </pic:pic>
              </a:graphicData>
            </a:graphic>
          </wp:inline>
        </w:drawing>
      </w:r>
    </w:p>
    <w:p w14:paraId="26B3BAC6" w14:textId="77777777" w:rsidR="00020AF8" w:rsidRPr="00632CA8" w:rsidRDefault="00020AF8" w:rsidP="00B71F0F"/>
    <w:p w14:paraId="5810FAB2" w14:textId="77777777" w:rsidR="00020AF8" w:rsidRPr="00632CA8" w:rsidRDefault="00215E52" w:rsidP="00020AF8">
      <w:pPr>
        <w:pStyle w:val="Estilo4"/>
      </w:pPr>
      <w:bookmarkStart w:id="50" w:name="_Toc515878312"/>
      <w:r w:rsidRPr="00632CA8">
        <w:t>Validar d</w:t>
      </w:r>
      <w:r w:rsidR="00A14335" w:rsidRPr="00632CA8">
        <w:t xml:space="preserve">atos </w:t>
      </w:r>
      <w:r w:rsidRPr="00632CA8">
        <w:t xml:space="preserve">generales </w:t>
      </w:r>
      <w:r w:rsidR="00A14335" w:rsidRPr="00632CA8">
        <w:t xml:space="preserve">del </w:t>
      </w:r>
      <w:r w:rsidRPr="00632CA8">
        <w:t>prospecto</w:t>
      </w:r>
      <w:r w:rsidR="00020AF8" w:rsidRPr="00632CA8">
        <w:t>.</w:t>
      </w:r>
      <w:bookmarkEnd w:id="50"/>
      <w:r w:rsidR="00020AF8" w:rsidRPr="00632CA8">
        <w:t xml:space="preserve"> </w:t>
      </w:r>
    </w:p>
    <w:p w14:paraId="1E6E646B" w14:textId="77777777" w:rsidR="00020AF8" w:rsidRPr="00632CA8" w:rsidRDefault="00020AF8" w:rsidP="00020AF8"/>
    <w:p w14:paraId="0C0F29FA" w14:textId="77777777" w:rsidR="00020AF8" w:rsidRPr="00632CA8" w:rsidRDefault="00020AF8" w:rsidP="00020AF8">
      <w:r w:rsidRPr="00632CA8">
        <w:t xml:space="preserve">Como usuario Administrador </w:t>
      </w:r>
      <w:r w:rsidR="008927E2" w:rsidRPr="00632CA8">
        <w:t xml:space="preserve">quiero poder verificar que la información referente a los datos generales del </w:t>
      </w:r>
      <w:r w:rsidR="00B173C7" w:rsidRPr="00632CA8">
        <w:t>prospecto</w:t>
      </w:r>
      <w:r w:rsidR="008927E2" w:rsidRPr="00632CA8">
        <w:t xml:space="preserve"> se mantiene sin cambios para garantizar que su información se encuentra actualizada.</w:t>
      </w:r>
    </w:p>
    <w:p w14:paraId="3CCA0BC6" w14:textId="77777777" w:rsidR="007A0799" w:rsidRPr="00632CA8" w:rsidRDefault="007A0799" w:rsidP="00020AF8"/>
    <w:p w14:paraId="2E328E5C" w14:textId="77777777" w:rsidR="007A0799" w:rsidRPr="00632CA8" w:rsidRDefault="007A0799" w:rsidP="00020AF8">
      <w:r w:rsidRPr="00632CA8">
        <w:lastRenderedPageBreak/>
        <w:t xml:space="preserve">El usuario puede indicar a través de una casilla de verificación </w:t>
      </w:r>
      <w:r w:rsidR="00C66D35" w:rsidRPr="00632CA8">
        <w:t xml:space="preserve">en la columna “Igual” </w:t>
      </w:r>
      <w:r w:rsidRPr="00632CA8">
        <w:t>si la información de la columna Valor se encuentra igual o debe ser modificada.</w:t>
      </w:r>
    </w:p>
    <w:p w14:paraId="648C3AAF" w14:textId="77777777" w:rsidR="007A0799" w:rsidRPr="00632CA8" w:rsidRDefault="007A0799" w:rsidP="00020AF8"/>
    <w:p w14:paraId="72B42E8D" w14:textId="77777777" w:rsidR="007A0799" w:rsidRPr="00632CA8" w:rsidRDefault="007A0799" w:rsidP="00020AF8">
      <w:r w:rsidRPr="00632CA8">
        <w:t xml:space="preserve">Cuando la casilla sea seleccionada, las opciones “Crear nuevo”, “Editar”, serán inactivadas. </w:t>
      </w:r>
    </w:p>
    <w:p w14:paraId="056AD568" w14:textId="77777777" w:rsidR="00020AF8" w:rsidRPr="00632CA8" w:rsidRDefault="00020AF8" w:rsidP="00020AF8"/>
    <w:p w14:paraId="6E89A5C2" w14:textId="77777777" w:rsidR="00020AF8" w:rsidRPr="00632CA8" w:rsidRDefault="00020AF8" w:rsidP="00020AF8">
      <w:r w:rsidRPr="00632CA8">
        <w:t>La pantalla muestra:</w:t>
      </w:r>
    </w:p>
    <w:p w14:paraId="31A8FF69" w14:textId="77777777" w:rsidR="00020AF8" w:rsidRPr="00632CA8" w:rsidRDefault="00020AF8" w:rsidP="00B71F0F"/>
    <w:p w14:paraId="3B5B2368" w14:textId="77777777" w:rsidR="00020AF8" w:rsidRPr="00632CA8" w:rsidRDefault="00951419" w:rsidP="00B71F0F">
      <w:r w:rsidRPr="00632CA8">
        <w:rPr>
          <w:noProof/>
          <w:lang w:val="es-MX" w:eastAsia="es-MX"/>
        </w:rPr>
        <w:drawing>
          <wp:inline distT="0" distB="0" distL="0" distR="0" wp14:anchorId="35CD874A" wp14:editId="28CBFB80">
            <wp:extent cx="5400000" cy="2735061"/>
            <wp:effectExtent l="19050" t="19050" r="10795" b="273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2735061"/>
                    </a:xfrm>
                    <a:prstGeom prst="rect">
                      <a:avLst/>
                    </a:prstGeom>
                    <a:noFill/>
                    <a:ln>
                      <a:solidFill>
                        <a:schemeClr val="bg1">
                          <a:lumMod val="75000"/>
                        </a:schemeClr>
                      </a:solidFill>
                    </a:ln>
                  </pic:spPr>
                </pic:pic>
              </a:graphicData>
            </a:graphic>
          </wp:inline>
        </w:drawing>
      </w:r>
    </w:p>
    <w:p w14:paraId="326A1277" w14:textId="77777777" w:rsidR="00D44743" w:rsidRPr="00632CA8" w:rsidRDefault="00D44743" w:rsidP="00B71F0F"/>
    <w:p w14:paraId="2A533639" w14:textId="77777777" w:rsidR="00020AF8" w:rsidRPr="00632CA8" w:rsidRDefault="00020AF8" w:rsidP="00B71F0F">
      <w:r w:rsidRPr="00632CA8">
        <w:t xml:space="preserve">La </w:t>
      </w:r>
      <w:r w:rsidR="00EC71AE" w:rsidRPr="00632CA8">
        <w:t>pantalla muestra</w:t>
      </w:r>
      <w:r w:rsidRPr="00632CA8">
        <w:t xml:space="preserve"> datos </w:t>
      </w:r>
      <w:r w:rsidR="003A6288" w:rsidRPr="00632CA8">
        <w:t xml:space="preserve">generales informativos </w:t>
      </w:r>
      <w:r w:rsidR="00EC71AE" w:rsidRPr="00632CA8">
        <w:t xml:space="preserve">del </w:t>
      </w:r>
      <w:r w:rsidR="00B173C7" w:rsidRPr="00632CA8">
        <w:t>prospecto</w:t>
      </w:r>
      <w:r w:rsidRPr="00632CA8">
        <w:t>:</w:t>
      </w:r>
    </w:p>
    <w:p w14:paraId="5553FE20" w14:textId="77777777" w:rsidR="00BC79FA" w:rsidRPr="00632CA8" w:rsidRDefault="00BC79FA" w:rsidP="00B71F0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C212B8" w:rsidRPr="00632CA8" w14:paraId="099C2C60" w14:textId="77777777" w:rsidTr="00C212B8">
        <w:trPr>
          <w:trHeight w:val="73"/>
        </w:trPr>
        <w:tc>
          <w:tcPr>
            <w:tcW w:w="1523" w:type="pct"/>
            <w:shd w:val="clear" w:color="auto" w:fill="A6A6A6" w:themeFill="background1" w:themeFillShade="A6"/>
            <w:tcMar>
              <w:top w:w="72" w:type="dxa"/>
              <w:left w:w="144" w:type="dxa"/>
              <w:bottom w:w="72" w:type="dxa"/>
              <w:right w:w="144" w:type="dxa"/>
            </w:tcMar>
          </w:tcPr>
          <w:p w14:paraId="1248EE2A" w14:textId="77777777" w:rsidR="00C212B8" w:rsidRPr="00632CA8" w:rsidRDefault="00C212B8" w:rsidP="00C212B8">
            <w:pPr>
              <w:rPr>
                <w:rFonts w:cs="Arial"/>
                <w:szCs w:val="22"/>
              </w:rPr>
            </w:pPr>
            <w:r w:rsidRPr="00632CA8">
              <w:rPr>
                <w:rFonts w:cs="Arial"/>
                <w:szCs w:val="22"/>
              </w:rPr>
              <w:t>Campo</w:t>
            </w:r>
          </w:p>
        </w:tc>
        <w:tc>
          <w:tcPr>
            <w:tcW w:w="3477" w:type="pct"/>
            <w:shd w:val="clear" w:color="auto" w:fill="A6A6A6" w:themeFill="background1" w:themeFillShade="A6"/>
            <w:tcMar>
              <w:top w:w="72" w:type="dxa"/>
              <w:left w:w="144" w:type="dxa"/>
              <w:bottom w:w="72" w:type="dxa"/>
              <w:right w:w="144" w:type="dxa"/>
            </w:tcMar>
          </w:tcPr>
          <w:p w14:paraId="12E58140" w14:textId="77777777" w:rsidR="00C212B8" w:rsidRPr="00632CA8" w:rsidRDefault="00C212B8" w:rsidP="00C212B8">
            <w:pPr>
              <w:rPr>
                <w:rFonts w:cs="Arial"/>
                <w:szCs w:val="22"/>
              </w:rPr>
            </w:pPr>
            <w:r w:rsidRPr="00632CA8">
              <w:rPr>
                <w:rFonts w:cs="Arial"/>
                <w:szCs w:val="22"/>
              </w:rPr>
              <w:t>Descripción</w:t>
            </w:r>
          </w:p>
        </w:tc>
      </w:tr>
      <w:tr w:rsidR="00020AF8" w:rsidRPr="00632CA8" w14:paraId="480CBECE" w14:textId="77777777" w:rsidTr="009C532A">
        <w:trPr>
          <w:trHeight w:val="73"/>
        </w:trPr>
        <w:tc>
          <w:tcPr>
            <w:tcW w:w="1523" w:type="pct"/>
            <w:shd w:val="clear" w:color="auto" w:fill="auto"/>
            <w:tcMar>
              <w:top w:w="72" w:type="dxa"/>
              <w:left w:w="144" w:type="dxa"/>
              <w:bottom w:w="72" w:type="dxa"/>
              <w:right w:w="144" w:type="dxa"/>
            </w:tcMar>
            <w:hideMark/>
          </w:tcPr>
          <w:p w14:paraId="475F1439" w14:textId="77777777" w:rsidR="00020AF8" w:rsidRPr="00632CA8" w:rsidRDefault="00020AF8" w:rsidP="00020AF8">
            <w:pPr>
              <w:rPr>
                <w:rFonts w:cs="Arial"/>
                <w:szCs w:val="22"/>
              </w:rPr>
            </w:pPr>
            <w:r w:rsidRPr="00632CA8">
              <w:rPr>
                <w:rFonts w:cs="Arial"/>
                <w:szCs w:val="22"/>
              </w:rPr>
              <w:t xml:space="preserve">No. </w:t>
            </w:r>
            <w:r w:rsidR="00B173C7" w:rsidRPr="00632CA8">
              <w:rPr>
                <w:rFonts w:cs="Arial"/>
                <w:szCs w:val="22"/>
              </w:rPr>
              <w:t>Prospecto</w:t>
            </w:r>
            <w:r w:rsidRPr="00632CA8">
              <w:rPr>
                <w:rFonts w:cs="Arial"/>
                <w:szCs w:val="22"/>
              </w:rPr>
              <w:t xml:space="preserve"> BP</w:t>
            </w:r>
          </w:p>
        </w:tc>
        <w:tc>
          <w:tcPr>
            <w:tcW w:w="3477" w:type="pct"/>
            <w:shd w:val="clear" w:color="auto" w:fill="auto"/>
            <w:tcMar>
              <w:top w:w="72" w:type="dxa"/>
              <w:left w:w="144" w:type="dxa"/>
              <w:bottom w:w="72" w:type="dxa"/>
              <w:right w:w="144" w:type="dxa"/>
            </w:tcMar>
            <w:hideMark/>
          </w:tcPr>
          <w:p w14:paraId="2597B523" w14:textId="77777777" w:rsidR="00020AF8" w:rsidRPr="00632CA8" w:rsidRDefault="00020AF8" w:rsidP="00020AF8">
            <w:pPr>
              <w:rPr>
                <w:rFonts w:cs="Arial"/>
                <w:szCs w:val="22"/>
              </w:rPr>
            </w:pPr>
            <w:r w:rsidRPr="00632CA8">
              <w:rPr>
                <w:rFonts w:cs="Arial"/>
                <w:szCs w:val="22"/>
              </w:rPr>
              <w:t xml:space="preserve">Muestra el número del </w:t>
            </w:r>
            <w:r w:rsidR="00B173C7" w:rsidRPr="00632CA8">
              <w:rPr>
                <w:rFonts w:cs="Arial"/>
                <w:szCs w:val="22"/>
              </w:rPr>
              <w:t>prospecto</w:t>
            </w:r>
          </w:p>
        </w:tc>
      </w:tr>
      <w:tr w:rsidR="00020AF8" w:rsidRPr="00632CA8" w14:paraId="270292FD" w14:textId="77777777" w:rsidTr="009C532A">
        <w:trPr>
          <w:trHeight w:val="94"/>
        </w:trPr>
        <w:tc>
          <w:tcPr>
            <w:tcW w:w="1523" w:type="pct"/>
            <w:shd w:val="clear" w:color="auto" w:fill="auto"/>
            <w:tcMar>
              <w:top w:w="72" w:type="dxa"/>
              <w:left w:w="144" w:type="dxa"/>
              <w:bottom w:w="72" w:type="dxa"/>
              <w:right w:w="144" w:type="dxa"/>
            </w:tcMar>
            <w:hideMark/>
          </w:tcPr>
          <w:p w14:paraId="2C00BC6E" w14:textId="77777777" w:rsidR="00020AF8" w:rsidRPr="00632CA8" w:rsidRDefault="00EC71AE" w:rsidP="00020AF8">
            <w:pPr>
              <w:rPr>
                <w:rFonts w:cs="Arial"/>
                <w:szCs w:val="22"/>
              </w:rPr>
            </w:pPr>
            <w:r w:rsidRPr="00632CA8">
              <w:rPr>
                <w:rFonts w:cs="Arial"/>
                <w:szCs w:val="22"/>
              </w:rPr>
              <w:t>Nombre completo</w:t>
            </w:r>
          </w:p>
        </w:tc>
        <w:tc>
          <w:tcPr>
            <w:tcW w:w="3477" w:type="pct"/>
            <w:shd w:val="clear" w:color="auto" w:fill="auto"/>
            <w:tcMar>
              <w:top w:w="72" w:type="dxa"/>
              <w:left w:w="144" w:type="dxa"/>
              <w:bottom w:w="72" w:type="dxa"/>
              <w:right w:w="144" w:type="dxa"/>
            </w:tcMar>
            <w:hideMark/>
          </w:tcPr>
          <w:p w14:paraId="33498866" w14:textId="77777777" w:rsidR="00020AF8" w:rsidRPr="00632CA8" w:rsidRDefault="00020AF8" w:rsidP="00EC71AE">
            <w:pPr>
              <w:rPr>
                <w:rFonts w:cs="Arial"/>
                <w:szCs w:val="22"/>
              </w:rPr>
            </w:pPr>
            <w:r w:rsidRPr="00632CA8">
              <w:rPr>
                <w:rFonts w:cs="Arial"/>
                <w:szCs w:val="22"/>
              </w:rPr>
              <w:t xml:space="preserve">Muestra el nombre </w:t>
            </w:r>
            <w:r w:rsidR="00EC71AE" w:rsidRPr="00632CA8">
              <w:rPr>
                <w:rFonts w:cs="Arial"/>
                <w:szCs w:val="22"/>
              </w:rPr>
              <w:t xml:space="preserve">completo </w:t>
            </w:r>
            <w:r w:rsidRPr="00632CA8">
              <w:rPr>
                <w:rFonts w:cs="Arial"/>
                <w:szCs w:val="22"/>
              </w:rPr>
              <w:t xml:space="preserve">del </w:t>
            </w:r>
            <w:r w:rsidR="00B173C7" w:rsidRPr="00632CA8">
              <w:rPr>
                <w:rFonts w:cs="Arial"/>
                <w:szCs w:val="22"/>
              </w:rPr>
              <w:t>prospecto</w:t>
            </w:r>
            <w:r w:rsidR="00EC71AE" w:rsidRPr="00632CA8">
              <w:rPr>
                <w:rFonts w:cs="Arial"/>
                <w:szCs w:val="22"/>
              </w:rPr>
              <w:t>: Primer nombre, segundo nombre, apellido paterno, apellido materno.</w:t>
            </w:r>
          </w:p>
        </w:tc>
      </w:tr>
      <w:tr w:rsidR="00020AF8" w:rsidRPr="00632CA8" w14:paraId="30ADAFF9" w14:textId="77777777" w:rsidTr="009C532A">
        <w:tc>
          <w:tcPr>
            <w:tcW w:w="1523" w:type="pct"/>
            <w:shd w:val="clear" w:color="auto" w:fill="auto"/>
            <w:tcMar>
              <w:top w:w="72" w:type="dxa"/>
              <w:left w:w="144" w:type="dxa"/>
              <w:bottom w:w="72" w:type="dxa"/>
              <w:right w:w="144" w:type="dxa"/>
            </w:tcMar>
            <w:hideMark/>
          </w:tcPr>
          <w:p w14:paraId="28CDB6E6" w14:textId="77777777" w:rsidR="00020AF8" w:rsidRPr="00632CA8" w:rsidRDefault="00020AF8" w:rsidP="00020AF8">
            <w:pPr>
              <w:rPr>
                <w:rFonts w:cs="Arial"/>
                <w:szCs w:val="22"/>
              </w:rPr>
            </w:pPr>
            <w:r w:rsidRPr="00632CA8">
              <w:rPr>
                <w:rFonts w:cs="Arial"/>
                <w:szCs w:val="22"/>
              </w:rPr>
              <w:t>Género</w:t>
            </w:r>
          </w:p>
        </w:tc>
        <w:tc>
          <w:tcPr>
            <w:tcW w:w="3477" w:type="pct"/>
            <w:shd w:val="clear" w:color="auto" w:fill="auto"/>
            <w:tcMar>
              <w:top w:w="72" w:type="dxa"/>
              <w:left w:w="144" w:type="dxa"/>
              <w:bottom w:w="72" w:type="dxa"/>
              <w:right w:w="144" w:type="dxa"/>
            </w:tcMar>
            <w:hideMark/>
          </w:tcPr>
          <w:p w14:paraId="76EE57DD" w14:textId="77777777" w:rsidR="00020AF8" w:rsidRPr="00632CA8" w:rsidRDefault="00020AF8" w:rsidP="00020AF8">
            <w:pPr>
              <w:rPr>
                <w:rFonts w:cs="Arial"/>
                <w:szCs w:val="22"/>
              </w:rPr>
            </w:pPr>
            <w:r w:rsidRPr="00632CA8">
              <w:rPr>
                <w:rFonts w:cs="Arial"/>
                <w:szCs w:val="22"/>
              </w:rPr>
              <w:t xml:space="preserve">Muestra el género del </w:t>
            </w:r>
            <w:r w:rsidR="00B173C7" w:rsidRPr="00632CA8">
              <w:rPr>
                <w:rFonts w:cs="Arial"/>
                <w:szCs w:val="22"/>
              </w:rPr>
              <w:t>prospecto</w:t>
            </w:r>
          </w:p>
        </w:tc>
      </w:tr>
      <w:tr w:rsidR="00020AF8" w:rsidRPr="00632CA8" w14:paraId="1DA6B94B" w14:textId="77777777" w:rsidTr="009C532A">
        <w:tc>
          <w:tcPr>
            <w:tcW w:w="1523" w:type="pct"/>
            <w:shd w:val="clear" w:color="auto" w:fill="auto"/>
            <w:tcMar>
              <w:top w:w="72" w:type="dxa"/>
              <w:left w:w="144" w:type="dxa"/>
              <w:bottom w:w="72" w:type="dxa"/>
              <w:right w:w="144" w:type="dxa"/>
            </w:tcMar>
            <w:hideMark/>
          </w:tcPr>
          <w:p w14:paraId="1244B282" w14:textId="77777777" w:rsidR="00020AF8" w:rsidRPr="00632CA8" w:rsidRDefault="00020AF8" w:rsidP="00020AF8">
            <w:pPr>
              <w:rPr>
                <w:rFonts w:cs="Arial"/>
                <w:szCs w:val="22"/>
              </w:rPr>
            </w:pPr>
            <w:r w:rsidRPr="00632CA8">
              <w:rPr>
                <w:rFonts w:cs="Arial"/>
                <w:szCs w:val="22"/>
              </w:rPr>
              <w:t>Fecha de nacimiento</w:t>
            </w:r>
          </w:p>
        </w:tc>
        <w:tc>
          <w:tcPr>
            <w:tcW w:w="3477" w:type="pct"/>
            <w:shd w:val="clear" w:color="auto" w:fill="auto"/>
            <w:tcMar>
              <w:top w:w="72" w:type="dxa"/>
              <w:left w:w="144" w:type="dxa"/>
              <w:bottom w:w="72" w:type="dxa"/>
              <w:right w:w="144" w:type="dxa"/>
            </w:tcMar>
            <w:hideMark/>
          </w:tcPr>
          <w:p w14:paraId="7080F0E7" w14:textId="77777777" w:rsidR="00020AF8" w:rsidRPr="00632CA8" w:rsidRDefault="00020AF8" w:rsidP="00020AF8">
            <w:pPr>
              <w:rPr>
                <w:rFonts w:cs="Arial"/>
                <w:szCs w:val="22"/>
              </w:rPr>
            </w:pPr>
            <w:r w:rsidRPr="00632CA8">
              <w:rPr>
                <w:rFonts w:cs="Arial"/>
                <w:szCs w:val="22"/>
              </w:rPr>
              <w:t xml:space="preserve">Muestra la fecha de nacimiento del </w:t>
            </w:r>
            <w:r w:rsidR="00B173C7" w:rsidRPr="00632CA8">
              <w:rPr>
                <w:rFonts w:cs="Arial"/>
                <w:szCs w:val="22"/>
              </w:rPr>
              <w:t>prospecto</w:t>
            </w:r>
          </w:p>
        </w:tc>
      </w:tr>
      <w:tr w:rsidR="00020AF8" w:rsidRPr="00632CA8" w14:paraId="6C6BCBBA" w14:textId="77777777" w:rsidTr="009C532A">
        <w:tc>
          <w:tcPr>
            <w:tcW w:w="1523" w:type="pct"/>
            <w:shd w:val="clear" w:color="auto" w:fill="auto"/>
            <w:tcMar>
              <w:top w:w="72" w:type="dxa"/>
              <w:left w:w="144" w:type="dxa"/>
              <w:bottom w:w="72" w:type="dxa"/>
              <w:right w:w="144" w:type="dxa"/>
            </w:tcMar>
            <w:hideMark/>
          </w:tcPr>
          <w:p w14:paraId="201F30F7" w14:textId="77777777" w:rsidR="00020AF8" w:rsidRPr="00632CA8" w:rsidRDefault="00020AF8" w:rsidP="00020AF8">
            <w:pPr>
              <w:rPr>
                <w:rFonts w:cs="Arial"/>
                <w:szCs w:val="22"/>
              </w:rPr>
            </w:pPr>
            <w:r w:rsidRPr="00632CA8">
              <w:rPr>
                <w:rFonts w:cs="Arial"/>
                <w:szCs w:val="22"/>
              </w:rPr>
              <w:t>Nacionalidad</w:t>
            </w:r>
          </w:p>
        </w:tc>
        <w:tc>
          <w:tcPr>
            <w:tcW w:w="3477" w:type="pct"/>
            <w:shd w:val="clear" w:color="auto" w:fill="auto"/>
            <w:tcMar>
              <w:top w:w="72" w:type="dxa"/>
              <w:left w:w="144" w:type="dxa"/>
              <w:bottom w:w="72" w:type="dxa"/>
              <w:right w:w="144" w:type="dxa"/>
            </w:tcMar>
            <w:hideMark/>
          </w:tcPr>
          <w:p w14:paraId="67A6287A" w14:textId="77777777" w:rsidR="00020AF8" w:rsidRPr="00632CA8" w:rsidRDefault="00AB7759" w:rsidP="00020AF8">
            <w:pPr>
              <w:rPr>
                <w:rFonts w:cs="Arial"/>
                <w:szCs w:val="22"/>
              </w:rPr>
            </w:pPr>
            <w:r w:rsidRPr="00632CA8">
              <w:rPr>
                <w:rFonts w:cs="Arial"/>
                <w:szCs w:val="22"/>
              </w:rPr>
              <w:t xml:space="preserve">Muestra la nacionalidad del </w:t>
            </w:r>
            <w:r w:rsidR="00B173C7" w:rsidRPr="00632CA8">
              <w:rPr>
                <w:rFonts w:cs="Arial"/>
                <w:szCs w:val="22"/>
              </w:rPr>
              <w:t>prospecto</w:t>
            </w:r>
          </w:p>
        </w:tc>
      </w:tr>
      <w:tr w:rsidR="00020AF8" w:rsidRPr="00632CA8" w14:paraId="0294B110" w14:textId="77777777" w:rsidTr="009C532A">
        <w:tc>
          <w:tcPr>
            <w:tcW w:w="1523" w:type="pct"/>
            <w:shd w:val="clear" w:color="auto" w:fill="auto"/>
            <w:tcMar>
              <w:top w:w="72" w:type="dxa"/>
              <w:left w:w="144" w:type="dxa"/>
              <w:bottom w:w="72" w:type="dxa"/>
              <w:right w:w="144" w:type="dxa"/>
            </w:tcMar>
            <w:hideMark/>
          </w:tcPr>
          <w:p w14:paraId="7E737EA0" w14:textId="77777777" w:rsidR="00020AF8" w:rsidRPr="00632CA8" w:rsidRDefault="00020AF8" w:rsidP="00020AF8">
            <w:pPr>
              <w:rPr>
                <w:rFonts w:cs="Arial"/>
                <w:szCs w:val="22"/>
              </w:rPr>
            </w:pPr>
            <w:r w:rsidRPr="00632CA8">
              <w:rPr>
                <w:rFonts w:cs="Arial"/>
                <w:szCs w:val="22"/>
              </w:rPr>
              <w:t>País de Nacimiento</w:t>
            </w:r>
          </w:p>
        </w:tc>
        <w:tc>
          <w:tcPr>
            <w:tcW w:w="3477" w:type="pct"/>
            <w:shd w:val="clear" w:color="auto" w:fill="auto"/>
            <w:tcMar>
              <w:top w:w="72" w:type="dxa"/>
              <w:left w:w="144" w:type="dxa"/>
              <w:bottom w:w="72" w:type="dxa"/>
              <w:right w:w="144" w:type="dxa"/>
            </w:tcMar>
            <w:hideMark/>
          </w:tcPr>
          <w:p w14:paraId="2FCDBB3C" w14:textId="77777777" w:rsidR="00020AF8" w:rsidRPr="00632CA8" w:rsidRDefault="00AB7759" w:rsidP="00AB7759">
            <w:pPr>
              <w:rPr>
                <w:rFonts w:cs="Arial"/>
                <w:szCs w:val="22"/>
              </w:rPr>
            </w:pPr>
            <w:r w:rsidRPr="00632CA8">
              <w:rPr>
                <w:rFonts w:cs="Arial"/>
                <w:szCs w:val="22"/>
              </w:rPr>
              <w:t xml:space="preserve">Muestra el país de nacimiento del </w:t>
            </w:r>
            <w:r w:rsidR="00B173C7" w:rsidRPr="00632CA8">
              <w:rPr>
                <w:rFonts w:cs="Arial"/>
                <w:szCs w:val="22"/>
              </w:rPr>
              <w:t>prospecto</w:t>
            </w:r>
          </w:p>
        </w:tc>
      </w:tr>
      <w:tr w:rsidR="00020AF8" w:rsidRPr="00632CA8" w14:paraId="44C35164" w14:textId="77777777" w:rsidTr="009C532A">
        <w:tc>
          <w:tcPr>
            <w:tcW w:w="1523" w:type="pct"/>
            <w:shd w:val="clear" w:color="auto" w:fill="auto"/>
            <w:tcMar>
              <w:top w:w="72" w:type="dxa"/>
              <w:left w:w="144" w:type="dxa"/>
              <w:bottom w:w="72" w:type="dxa"/>
              <w:right w:w="144" w:type="dxa"/>
            </w:tcMar>
            <w:hideMark/>
          </w:tcPr>
          <w:p w14:paraId="1D595223" w14:textId="77777777" w:rsidR="00020AF8" w:rsidRPr="00632CA8" w:rsidRDefault="00020AF8" w:rsidP="00020AF8">
            <w:pPr>
              <w:rPr>
                <w:rFonts w:cs="Arial"/>
                <w:szCs w:val="22"/>
              </w:rPr>
            </w:pPr>
            <w:r w:rsidRPr="00632CA8">
              <w:rPr>
                <w:rFonts w:cs="Arial"/>
                <w:szCs w:val="22"/>
              </w:rPr>
              <w:t>Entidad de Nacimiento</w:t>
            </w:r>
          </w:p>
        </w:tc>
        <w:tc>
          <w:tcPr>
            <w:tcW w:w="3477" w:type="pct"/>
            <w:shd w:val="clear" w:color="auto" w:fill="auto"/>
            <w:tcMar>
              <w:top w:w="72" w:type="dxa"/>
              <w:left w:w="144" w:type="dxa"/>
              <w:bottom w:w="72" w:type="dxa"/>
              <w:right w:w="144" w:type="dxa"/>
            </w:tcMar>
            <w:hideMark/>
          </w:tcPr>
          <w:p w14:paraId="06B0B959" w14:textId="77777777" w:rsidR="00020AF8" w:rsidRPr="00632CA8" w:rsidRDefault="00AB7759" w:rsidP="00AB7759">
            <w:pPr>
              <w:rPr>
                <w:rFonts w:cs="Arial"/>
                <w:szCs w:val="22"/>
              </w:rPr>
            </w:pPr>
            <w:r w:rsidRPr="00632CA8">
              <w:rPr>
                <w:rFonts w:cs="Arial"/>
                <w:szCs w:val="22"/>
              </w:rPr>
              <w:t xml:space="preserve">Muestra la entidad de nacimiento del </w:t>
            </w:r>
            <w:r w:rsidR="00B173C7" w:rsidRPr="00632CA8">
              <w:rPr>
                <w:rFonts w:cs="Arial"/>
                <w:szCs w:val="22"/>
              </w:rPr>
              <w:t>prospecto</w:t>
            </w:r>
          </w:p>
        </w:tc>
      </w:tr>
      <w:tr w:rsidR="00020AF8" w:rsidRPr="00632CA8" w14:paraId="6199DFED" w14:textId="77777777" w:rsidTr="009C532A">
        <w:tc>
          <w:tcPr>
            <w:tcW w:w="1523" w:type="pct"/>
            <w:shd w:val="clear" w:color="auto" w:fill="auto"/>
            <w:tcMar>
              <w:top w:w="72" w:type="dxa"/>
              <w:left w:w="144" w:type="dxa"/>
              <w:bottom w:w="72" w:type="dxa"/>
              <w:right w:w="144" w:type="dxa"/>
            </w:tcMar>
            <w:hideMark/>
          </w:tcPr>
          <w:p w14:paraId="14163CCD" w14:textId="77777777" w:rsidR="00020AF8" w:rsidRPr="00632CA8" w:rsidRDefault="00020AF8" w:rsidP="00EC71AE">
            <w:pPr>
              <w:rPr>
                <w:rFonts w:cs="Arial"/>
                <w:szCs w:val="22"/>
              </w:rPr>
            </w:pPr>
            <w:r w:rsidRPr="00632CA8">
              <w:rPr>
                <w:rFonts w:cs="Arial"/>
                <w:szCs w:val="22"/>
              </w:rPr>
              <w:t xml:space="preserve">RFC </w:t>
            </w:r>
          </w:p>
        </w:tc>
        <w:tc>
          <w:tcPr>
            <w:tcW w:w="3477" w:type="pct"/>
            <w:shd w:val="clear" w:color="auto" w:fill="auto"/>
            <w:tcMar>
              <w:top w:w="72" w:type="dxa"/>
              <w:left w:w="144" w:type="dxa"/>
              <w:bottom w:w="72" w:type="dxa"/>
              <w:right w:w="144" w:type="dxa"/>
            </w:tcMar>
            <w:hideMark/>
          </w:tcPr>
          <w:p w14:paraId="34274549" w14:textId="77777777" w:rsidR="00020AF8" w:rsidRPr="00632CA8" w:rsidRDefault="00AB7759" w:rsidP="00EC71AE">
            <w:pPr>
              <w:rPr>
                <w:rFonts w:cs="Arial"/>
                <w:szCs w:val="22"/>
              </w:rPr>
            </w:pPr>
            <w:r w:rsidRPr="00632CA8">
              <w:rPr>
                <w:rFonts w:cs="Arial"/>
                <w:szCs w:val="22"/>
              </w:rPr>
              <w:t xml:space="preserve">Muestra el RFC del </w:t>
            </w:r>
            <w:r w:rsidR="00B173C7" w:rsidRPr="00632CA8">
              <w:rPr>
                <w:rFonts w:cs="Arial"/>
                <w:szCs w:val="22"/>
              </w:rPr>
              <w:t>prospecto</w:t>
            </w:r>
            <w:r w:rsidR="00352D7A" w:rsidRPr="00632CA8">
              <w:rPr>
                <w:rFonts w:cs="Arial"/>
                <w:szCs w:val="22"/>
              </w:rPr>
              <w:t xml:space="preserve">. </w:t>
            </w:r>
          </w:p>
        </w:tc>
      </w:tr>
      <w:tr w:rsidR="00020AF8" w:rsidRPr="00632CA8" w14:paraId="579180C4" w14:textId="77777777" w:rsidTr="009C532A">
        <w:tc>
          <w:tcPr>
            <w:tcW w:w="1523" w:type="pct"/>
            <w:shd w:val="clear" w:color="auto" w:fill="auto"/>
            <w:tcMar>
              <w:top w:w="72" w:type="dxa"/>
              <w:left w:w="144" w:type="dxa"/>
              <w:bottom w:w="72" w:type="dxa"/>
              <w:right w:w="144" w:type="dxa"/>
            </w:tcMar>
            <w:hideMark/>
          </w:tcPr>
          <w:p w14:paraId="67308234" w14:textId="77777777" w:rsidR="00020AF8" w:rsidRPr="00632CA8" w:rsidRDefault="00020AF8" w:rsidP="00EC71AE">
            <w:pPr>
              <w:rPr>
                <w:rFonts w:cs="Arial"/>
                <w:szCs w:val="22"/>
              </w:rPr>
            </w:pPr>
            <w:r w:rsidRPr="00632CA8">
              <w:rPr>
                <w:rFonts w:cs="Arial"/>
                <w:szCs w:val="22"/>
              </w:rPr>
              <w:t xml:space="preserve">CURP </w:t>
            </w:r>
          </w:p>
        </w:tc>
        <w:tc>
          <w:tcPr>
            <w:tcW w:w="3477" w:type="pct"/>
            <w:shd w:val="clear" w:color="auto" w:fill="auto"/>
            <w:tcMar>
              <w:top w:w="72" w:type="dxa"/>
              <w:left w:w="144" w:type="dxa"/>
              <w:bottom w:w="72" w:type="dxa"/>
              <w:right w:w="144" w:type="dxa"/>
            </w:tcMar>
            <w:hideMark/>
          </w:tcPr>
          <w:p w14:paraId="4AFFEF70" w14:textId="77777777" w:rsidR="00020AF8" w:rsidRPr="00632CA8" w:rsidRDefault="00AB7759" w:rsidP="00EC71AE">
            <w:pPr>
              <w:rPr>
                <w:rFonts w:cs="Arial"/>
                <w:szCs w:val="22"/>
              </w:rPr>
            </w:pPr>
            <w:r w:rsidRPr="00632CA8">
              <w:rPr>
                <w:rFonts w:cs="Arial"/>
                <w:szCs w:val="22"/>
              </w:rPr>
              <w:t xml:space="preserve">Muestra el CURP del </w:t>
            </w:r>
            <w:r w:rsidR="00B173C7" w:rsidRPr="00632CA8">
              <w:rPr>
                <w:rFonts w:cs="Arial"/>
                <w:szCs w:val="22"/>
              </w:rPr>
              <w:t>prospecto</w:t>
            </w:r>
            <w:r w:rsidR="00352D7A" w:rsidRPr="00632CA8">
              <w:rPr>
                <w:rFonts w:cs="Arial"/>
                <w:szCs w:val="22"/>
              </w:rPr>
              <w:t xml:space="preserve">. </w:t>
            </w:r>
          </w:p>
        </w:tc>
      </w:tr>
    </w:tbl>
    <w:p w14:paraId="0405BA52" w14:textId="77777777" w:rsidR="00020AF8" w:rsidRPr="00632CA8" w:rsidRDefault="00020AF8" w:rsidP="00B71F0F"/>
    <w:p w14:paraId="6AC98A78" w14:textId="77777777" w:rsidR="00BC79FA" w:rsidRPr="00632CA8" w:rsidRDefault="00BC79FA" w:rsidP="00BC79FA"/>
    <w:p w14:paraId="50D1FDA7" w14:textId="77777777" w:rsidR="00BC79FA" w:rsidRPr="00632CA8" w:rsidRDefault="00BC79FA" w:rsidP="00BC79FA">
      <w:r w:rsidRPr="00632CA8">
        <w:t>La tabla muestra datos para validación, creación y edición:</w:t>
      </w:r>
    </w:p>
    <w:p w14:paraId="22FCC46A" w14:textId="77777777" w:rsidR="00BC79FA" w:rsidRPr="00632CA8" w:rsidRDefault="00BC79FA" w:rsidP="00BC79FA"/>
    <w:tbl>
      <w:tblPr>
        <w:tblpPr w:leftFromText="141" w:rightFromText="141"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BC79FA" w:rsidRPr="00632CA8" w14:paraId="506B6D5A" w14:textId="77777777" w:rsidTr="00BC79FA">
        <w:trPr>
          <w:trHeight w:val="54"/>
        </w:trPr>
        <w:tc>
          <w:tcPr>
            <w:tcW w:w="1523" w:type="pct"/>
            <w:shd w:val="clear" w:color="auto" w:fill="A6A6A6" w:themeFill="background1" w:themeFillShade="A6"/>
            <w:tcMar>
              <w:top w:w="72" w:type="dxa"/>
              <w:left w:w="144" w:type="dxa"/>
              <w:bottom w:w="72" w:type="dxa"/>
              <w:right w:w="144" w:type="dxa"/>
            </w:tcMar>
            <w:hideMark/>
          </w:tcPr>
          <w:p w14:paraId="5607DAB1" w14:textId="77777777" w:rsidR="00BC79FA" w:rsidRPr="00632CA8" w:rsidRDefault="00BC79FA" w:rsidP="00BC79FA">
            <w:pPr>
              <w:rPr>
                <w:rFonts w:cs="Arial"/>
                <w:szCs w:val="22"/>
              </w:rPr>
            </w:pPr>
            <w:r w:rsidRPr="00632CA8">
              <w:rPr>
                <w:rFonts w:cs="Arial"/>
                <w:szCs w:val="22"/>
              </w:rPr>
              <w:t>Campo</w:t>
            </w:r>
          </w:p>
        </w:tc>
        <w:tc>
          <w:tcPr>
            <w:tcW w:w="3477" w:type="pct"/>
            <w:shd w:val="clear" w:color="auto" w:fill="A6A6A6" w:themeFill="background1" w:themeFillShade="A6"/>
            <w:tcMar>
              <w:top w:w="72" w:type="dxa"/>
              <w:left w:w="144" w:type="dxa"/>
              <w:bottom w:w="72" w:type="dxa"/>
              <w:right w:w="144" w:type="dxa"/>
            </w:tcMar>
            <w:hideMark/>
          </w:tcPr>
          <w:p w14:paraId="065D9D62" w14:textId="77777777" w:rsidR="00BC79FA" w:rsidRPr="00632CA8" w:rsidRDefault="00BC79FA" w:rsidP="00BC79FA">
            <w:pPr>
              <w:rPr>
                <w:rFonts w:cs="Arial"/>
                <w:szCs w:val="22"/>
              </w:rPr>
            </w:pPr>
            <w:r w:rsidRPr="00632CA8">
              <w:rPr>
                <w:rFonts w:cs="Arial"/>
                <w:szCs w:val="22"/>
              </w:rPr>
              <w:t>Descripción</w:t>
            </w:r>
          </w:p>
        </w:tc>
      </w:tr>
      <w:tr w:rsidR="00BC79FA" w:rsidRPr="00632CA8" w14:paraId="5DB1E44C" w14:textId="77777777" w:rsidTr="00BC79FA">
        <w:tc>
          <w:tcPr>
            <w:tcW w:w="1523" w:type="pct"/>
            <w:shd w:val="clear" w:color="auto" w:fill="auto"/>
            <w:tcMar>
              <w:top w:w="72" w:type="dxa"/>
              <w:left w:w="144" w:type="dxa"/>
              <w:bottom w:w="72" w:type="dxa"/>
              <w:right w:w="144" w:type="dxa"/>
            </w:tcMar>
            <w:hideMark/>
          </w:tcPr>
          <w:p w14:paraId="444EEABD" w14:textId="77777777" w:rsidR="00BC79FA" w:rsidRPr="00632CA8" w:rsidRDefault="00BC79FA" w:rsidP="00BC79FA">
            <w:pPr>
              <w:rPr>
                <w:rFonts w:cs="Arial"/>
                <w:szCs w:val="22"/>
              </w:rPr>
            </w:pPr>
            <w:r w:rsidRPr="00632CA8">
              <w:rPr>
                <w:rFonts w:cs="Arial"/>
                <w:szCs w:val="22"/>
              </w:rPr>
              <w:t>Estado civil</w:t>
            </w:r>
          </w:p>
        </w:tc>
        <w:tc>
          <w:tcPr>
            <w:tcW w:w="3477" w:type="pct"/>
            <w:shd w:val="clear" w:color="auto" w:fill="auto"/>
            <w:tcMar>
              <w:top w:w="72" w:type="dxa"/>
              <w:left w:w="144" w:type="dxa"/>
              <w:bottom w:w="72" w:type="dxa"/>
              <w:right w:w="144" w:type="dxa"/>
            </w:tcMar>
            <w:hideMark/>
          </w:tcPr>
          <w:p w14:paraId="229034B8" w14:textId="77777777" w:rsidR="00BC79FA" w:rsidRPr="00632CA8" w:rsidRDefault="00BC79FA" w:rsidP="00BC79FA">
            <w:pPr>
              <w:rPr>
                <w:rFonts w:cs="Arial"/>
                <w:szCs w:val="22"/>
              </w:rPr>
            </w:pPr>
            <w:r w:rsidRPr="00632CA8">
              <w:rPr>
                <w:rFonts w:cs="Arial"/>
                <w:szCs w:val="22"/>
              </w:rPr>
              <w:t xml:space="preserve">Muestra el estado civil del </w:t>
            </w:r>
            <w:r w:rsidR="00B173C7" w:rsidRPr="00632CA8">
              <w:rPr>
                <w:rFonts w:cs="Arial"/>
                <w:szCs w:val="22"/>
              </w:rPr>
              <w:t>prospecto</w:t>
            </w:r>
            <w:r w:rsidRPr="00632CA8">
              <w:rPr>
                <w:rFonts w:cs="Arial"/>
                <w:szCs w:val="22"/>
              </w:rPr>
              <w:t>.</w:t>
            </w:r>
          </w:p>
          <w:p w14:paraId="11434B71" w14:textId="77777777" w:rsidR="00BC79FA" w:rsidRPr="00632CA8" w:rsidRDefault="00BC79FA" w:rsidP="00BC79FA">
            <w:pPr>
              <w:rPr>
                <w:rFonts w:cs="Arial"/>
                <w:szCs w:val="22"/>
              </w:rPr>
            </w:pPr>
          </w:p>
        </w:tc>
      </w:tr>
      <w:tr w:rsidR="00BC79FA" w:rsidRPr="00632CA8" w14:paraId="41E9DF91" w14:textId="77777777" w:rsidTr="00BC79FA">
        <w:tc>
          <w:tcPr>
            <w:tcW w:w="1523" w:type="pct"/>
            <w:shd w:val="clear" w:color="auto" w:fill="auto"/>
            <w:tcMar>
              <w:top w:w="72" w:type="dxa"/>
              <w:left w:w="144" w:type="dxa"/>
              <w:bottom w:w="72" w:type="dxa"/>
              <w:right w:w="144" w:type="dxa"/>
            </w:tcMar>
            <w:hideMark/>
          </w:tcPr>
          <w:p w14:paraId="0C9024EF" w14:textId="77777777" w:rsidR="00BC79FA" w:rsidRPr="00632CA8" w:rsidRDefault="00BC79FA" w:rsidP="00BC79FA">
            <w:pPr>
              <w:rPr>
                <w:rFonts w:cs="Arial"/>
                <w:szCs w:val="22"/>
              </w:rPr>
            </w:pPr>
            <w:r w:rsidRPr="00632CA8">
              <w:rPr>
                <w:rFonts w:cs="Arial"/>
                <w:szCs w:val="22"/>
              </w:rPr>
              <w:t xml:space="preserve">Primer Nombre del cónyuge </w:t>
            </w:r>
          </w:p>
        </w:tc>
        <w:tc>
          <w:tcPr>
            <w:tcW w:w="3477" w:type="pct"/>
            <w:shd w:val="clear" w:color="auto" w:fill="auto"/>
            <w:tcMar>
              <w:top w:w="72" w:type="dxa"/>
              <w:left w:w="144" w:type="dxa"/>
              <w:bottom w:w="72" w:type="dxa"/>
              <w:right w:w="144" w:type="dxa"/>
            </w:tcMar>
            <w:hideMark/>
          </w:tcPr>
          <w:p w14:paraId="10E598D4" w14:textId="77777777" w:rsidR="00BC79FA" w:rsidRPr="00632CA8" w:rsidRDefault="00BC79FA" w:rsidP="00BC79FA">
            <w:pPr>
              <w:rPr>
                <w:rFonts w:cs="Arial"/>
                <w:szCs w:val="22"/>
              </w:rPr>
            </w:pPr>
            <w:r w:rsidRPr="00632CA8">
              <w:rPr>
                <w:rFonts w:cs="Arial"/>
                <w:szCs w:val="22"/>
              </w:rPr>
              <w:t>Cuando estado civil = Casado /BMAN</w:t>
            </w:r>
          </w:p>
          <w:p w14:paraId="5324B2BD" w14:textId="77777777" w:rsidR="00BC79FA" w:rsidRPr="00632CA8" w:rsidRDefault="00BC79FA" w:rsidP="00BC79FA">
            <w:pPr>
              <w:rPr>
                <w:rFonts w:cs="Arial"/>
                <w:szCs w:val="22"/>
              </w:rPr>
            </w:pPr>
            <w:r w:rsidRPr="00632CA8">
              <w:rPr>
                <w:rFonts w:cs="Arial"/>
                <w:szCs w:val="22"/>
              </w:rPr>
              <w:t xml:space="preserve">Muestra el primer nombre del cónyuge del </w:t>
            </w:r>
            <w:r w:rsidR="00B173C7" w:rsidRPr="00632CA8">
              <w:rPr>
                <w:rFonts w:cs="Arial"/>
                <w:szCs w:val="22"/>
              </w:rPr>
              <w:t>prospecto</w:t>
            </w:r>
          </w:p>
        </w:tc>
      </w:tr>
      <w:tr w:rsidR="00BC79FA" w:rsidRPr="00632CA8" w14:paraId="378FB8D9" w14:textId="77777777" w:rsidTr="00BC79FA">
        <w:tc>
          <w:tcPr>
            <w:tcW w:w="1523" w:type="pct"/>
            <w:shd w:val="clear" w:color="auto" w:fill="auto"/>
            <w:tcMar>
              <w:top w:w="72" w:type="dxa"/>
              <w:left w:w="144" w:type="dxa"/>
              <w:bottom w:w="72" w:type="dxa"/>
              <w:right w:w="144" w:type="dxa"/>
            </w:tcMar>
            <w:hideMark/>
          </w:tcPr>
          <w:p w14:paraId="44328E86" w14:textId="77777777" w:rsidR="00BC79FA" w:rsidRPr="00632CA8" w:rsidRDefault="00BC79FA" w:rsidP="00BC79FA">
            <w:pPr>
              <w:rPr>
                <w:rFonts w:cs="Arial"/>
                <w:szCs w:val="22"/>
              </w:rPr>
            </w:pPr>
            <w:r w:rsidRPr="00632CA8">
              <w:rPr>
                <w:rFonts w:cs="Arial"/>
                <w:szCs w:val="22"/>
              </w:rPr>
              <w:t xml:space="preserve">Segundo Nombre del cónyuge </w:t>
            </w:r>
          </w:p>
        </w:tc>
        <w:tc>
          <w:tcPr>
            <w:tcW w:w="3477" w:type="pct"/>
            <w:shd w:val="clear" w:color="auto" w:fill="auto"/>
            <w:tcMar>
              <w:top w:w="72" w:type="dxa"/>
              <w:left w:w="144" w:type="dxa"/>
              <w:bottom w:w="72" w:type="dxa"/>
              <w:right w:w="144" w:type="dxa"/>
            </w:tcMar>
            <w:hideMark/>
          </w:tcPr>
          <w:p w14:paraId="62928424" w14:textId="77777777" w:rsidR="00BC79FA" w:rsidRPr="00632CA8" w:rsidRDefault="00BC79FA" w:rsidP="00BC79FA">
            <w:pPr>
              <w:rPr>
                <w:rFonts w:cs="Arial"/>
                <w:szCs w:val="22"/>
              </w:rPr>
            </w:pPr>
            <w:r w:rsidRPr="00632CA8">
              <w:rPr>
                <w:rFonts w:cs="Arial"/>
                <w:szCs w:val="22"/>
              </w:rPr>
              <w:t>Cuando estado civil = Casado /BMAN</w:t>
            </w:r>
          </w:p>
          <w:p w14:paraId="29E454A3" w14:textId="77777777" w:rsidR="00BC79FA" w:rsidRPr="00632CA8" w:rsidRDefault="00BC79FA" w:rsidP="00BC79FA">
            <w:pPr>
              <w:rPr>
                <w:rFonts w:cs="Arial"/>
                <w:szCs w:val="22"/>
              </w:rPr>
            </w:pPr>
            <w:r w:rsidRPr="00632CA8">
              <w:rPr>
                <w:rFonts w:cs="Arial"/>
                <w:szCs w:val="22"/>
              </w:rPr>
              <w:t xml:space="preserve">Muestra el segundo nombre del cónyuge del </w:t>
            </w:r>
            <w:r w:rsidR="00B173C7" w:rsidRPr="00632CA8">
              <w:rPr>
                <w:rFonts w:cs="Arial"/>
                <w:szCs w:val="22"/>
              </w:rPr>
              <w:t>prospecto</w:t>
            </w:r>
          </w:p>
        </w:tc>
      </w:tr>
      <w:tr w:rsidR="00BC79FA" w:rsidRPr="00632CA8" w14:paraId="457F4876" w14:textId="77777777" w:rsidTr="00BC79FA">
        <w:tc>
          <w:tcPr>
            <w:tcW w:w="1523" w:type="pct"/>
            <w:shd w:val="clear" w:color="auto" w:fill="auto"/>
            <w:tcMar>
              <w:top w:w="72" w:type="dxa"/>
              <w:left w:w="144" w:type="dxa"/>
              <w:bottom w:w="72" w:type="dxa"/>
              <w:right w:w="144" w:type="dxa"/>
            </w:tcMar>
            <w:hideMark/>
          </w:tcPr>
          <w:p w14:paraId="1FB32930" w14:textId="77777777" w:rsidR="00BC79FA" w:rsidRPr="00632CA8" w:rsidRDefault="00BC79FA" w:rsidP="00BC79FA">
            <w:pPr>
              <w:rPr>
                <w:rFonts w:cs="Arial"/>
                <w:szCs w:val="22"/>
              </w:rPr>
            </w:pPr>
            <w:r w:rsidRPr="00632CA8">
              <w:rPr>
                <w:rFonts w:cs="Arial"/>
                <w:szCs w:val="22"/>
              </w:rPr>
              <w:t xml:space="preserve">Apellido Paterno del cónyuge </w:t>
            </w:r>
          </w:p>
        </w:tc>
        <w:tc>
          <w:tcPr>
            <w:tcW w:w="3477" w:type="pct"/>
            <w:shd w:val="clear" w:color="auto" w:fill="auto"/>
            <w:tcMar>
              <w:top w:w="72" w:type="dxa"/>
              <w:left w:w="144" w:type="dxa"/>
              <w:bottom w:w="72" w:type="dxa"/>
              <w:right w:w="144" w:type="dxa"/>
            </w:tcMar>
            <w:hideMark/>
          </w:tcPr>
          <w:p w14:paraId="373FCD70" w14:textId="77777777" w:rsidR="00BC79FA" w:rsidRPr="00632CA8" w:rsidRDefault="00BC79FA" w:rsidP="00BC79FA">
            <w:pPr>
              <w:rPr>
                <w:rFonts w:cs="Arial"/>
                <w:szCs w:val="22"/>
              </w:rPr>
            </w:pPr>
            <w:r w:rsidRPr="00632CA8">
              <w:rPr>
                <w:rFonts w:cs="Arial"/>
                <w:szCs w:val="22"/>
              </w:rPr>
              <w:t>Cuando estado civil = Casado /BMAN</w:t>
            </w:r>
          </w:p>
          <w:p w14:paraId="25B9019A" w14:textId="77777777" w:rsidR="00BC79FA" w:rsidRPr="00632CA8" w:rsidRDefault="00BC79FA" w:rsidP="00BC79FA">
            <w:pPr>
              <w:rPr>
                <w:rFonts w:cs="Arial"/>
                <w:szCs w:val="22"/>
              </w:rPr>
            </w:pPr>
            <w:r w:rsidRPr="00632CA8">
              <w:rPr>
                <w:rFonts w:cs="Arial"/>
                <w:szCs w:val="22"/>
              </w:rPr>
              <w:t xml:space="preserve">Muestra el apellido paterno del cónyuge del </w:t>
            </w:r>
            <w:r w:rsidR="00B173C7" w:rsidRPr="00632CA8">
              <w:rPr>
                <w:rFonts w:cs="Arial"/>
                <w:szCs w:val="22"/>
              </w:rPr>
              <w:t>prospecto</w:t>
            </w:r>
          </w:p>
        </w:tc>
      </w:tr>
      <w:tr w:rsidR="00BC79FA" w:rsidRPr="00632CA8" w14:paraId="5C7D275B" w14:textId="77777777" w:rsidTr="00BC79FA">
        <w:tc>
          <w:tcPr>
            <w:tcW w:w="1523" w:type="pct"/>
            <w:shd w:val="clear" w:color="auto" w:fill="auto"/>
            <w:tcMar>
              <w:top w:w="72" w:type="dxa"/>
              <w:left w:w="144" w:type="dxa"/>
              <w:bottom w:w="72" w:type="dxa"/>
              <w:right w:w="144" w:type="dxa"/>
            </w:tcMar>
            <w:hideMark/>
          </w:tcPr>
          <w:p w14:paraId="3F0BB6B3" w14:textId="77777777" w:rsidR="00BC79FA" w:rsidRPr="00632CA8" w:rsidRDefault="00BC79FA" w:rsidP="00BC79FA">
            <w:pPr>
              <w:rPr>
                <w:rFonts w:cs="Arial"/>
                <w:szCs w:val="22"/>
              </w:rPr>
            </w:pPr>
            <w:r w:rsidRPr="00632CA8">
              <w:rPr>
                <w:rFonts w:cs="Arial"/>
                <w:szCs w:val="22"/>
              </w:rPr>
              <w:t xml:space="preserve">Apellido Materno del cónyuge </w:t>
            </w:r>
          </w:p>
        </w:tc>
        <w:tc>
          <w:tcPr>
            <w:tcW w:w="3477" w:type="pct"/>
            <w:shd w:val="clear" w:color="auto" w:fill="auto"/>
            <w:tcMar>
              <w:top w:w="72" w:type="dxa"/>
              <w:left w:w="144" w:type="dxa"/>
              <w:bottom w:w="72" w:type="dxa"/>
              <w:right w:w="144" w:type="dxa"/>
            </w:tcMar>
            <w:hideMark/>
          </w:tcPr>
          <w:p w14:paraId="3F6CD714" w14:textId="77777777" w:rsidR="00BC79FA" w:rsidRPr="00632CA8" w:rsidRDefault="00BC79FA" w:rsidP="00BC79FA">
            <w:pPr>
              <w:rPr>
                <w:rFonts w:cs="Arial"/>
                <w:szCs w:val="22"/>
              </w:rPr>
            </w:pPr>
            <w:r w:rsidRPr="00632CA8">
              <w:rPr>
                <w:rFonts w:cs="Arial"/>
                <w:szCs w:val="22"/>
              </w:rPr>
              <w:t>Cuando estado civil = Casado /BMAN</w:t>
            </w:r>
          </w:p>
          <w:p w14:paraId="4D84033D" w14:textId="77777777" w:rsidR="00BC79FA" w:rsidRPr="00632CA8" w:rsidRDefault="00BC79FA" w:rsidP="00BC79FA">
            <w:pPr>
              <w:rPr>
                <w:rFonts w:cs="Arial"/>
                <w:szCs w:val="22"/>
              </w:rPr>
            </w:pPr>
            <w:r w:rsidRPr="00632CA8">
              <w:rPr>
                <w:rFonts w:cs="Arial"/>
                <w:szCs w:val="22"/>
              </w:rPr>
              <w:t xml:space="preserve">Muestra el apellido materno del cónyuge del </w:t>
            </w:r>
            <w:r w:rsidR="00B173C7" w:rsidRPr="00632CA8">
              <w:rPr>
                <w:rFonts w:cs="Arial"/>
                <w:szCs w:val="22"/>
              </w:rPr>
              <w:t>prospecto</w:t>
            </w:r>
          </w:p>
        </w:tc>
      </w:tr>
      <w:tr w:rsidR="00BC79FA" w:rsidRPr="00632CA8" w14:paraId="6DD3911A" w14:textId="77777777" w:rsidTr="00BC79FA">
        <w:tc>
          <w:tcPr>
            <w:tcW w:w="1523" w:type="pct"/>
            <w:shd w:val="clear" w:color="auto" w:fill="auto"/>
            <w:tcMar>
              <w:top w:w="72" w:type="dxa"/>
              <w:left w:w="144" w:type="dxa"/>
              <w:bottom w:w="72" w:type="dxa"/>
              <w:right w:w="144" w:type="dxa"/>
            </w:tcMar>
            <w:hideMark/>
          </w:tcPr>
          <w:p w14:paraId="485BB2FD" w14:textId="77777777" w:rsidR="00BC79FA" w:rsidRPr="00632CA8" w:rsidRDefault="00BC79FA" w:rsidP="00BC79FA">
            <w:pPr>
              <w:rPr>
                <w:rFonts w:cs="Arial"/>
                <w:szCs w:val="22"/>
              </w:rPr>
            </w:pPr>
            <w:r w:rsidRPr="00632CA8">
              <w:rPr>
                <w:rFonts w:cs="Arial"/>
                <w:szCs w:val="22"/>
              </w:rPr>
              <w:t xml:space="preserve">Teléfono del cónyuge  </w:t>
            </w:r>
          </w:p>
        </w:tc>
        <w:tc>
          <w:tcPr>
            <w:tcW w:w="3477" w:type="pct"/>
            <w:shd w:val="clear" w:color="auto" w:fill="auto"/>
            <w:tcMar>
              <w:top w:w="72" w:type="dxa"/>
              <w:left w:w="144" w:type="dxa"/>
              <w:bottom w:w="72" w:type="dxa"/>
              <w:right w:w="144" w:type="dxa"/>
            </w:tcMar>
            <w:hideMark/>
          </w:tcPr>
          <w:p w14:paraId="00EE6117" w14:textId="77777777" w:rsidR="00BC79FA" w:rsidRPr="00632CA8" w:rsidRDefault="00BC79FA" w:rsidP="00BC79FA">
            <w:pPr>
              <w:rPr>
                <w:rFonts w:cs="Arial"/>
                <w:szCs w:val="22"/>
              </w:rPr>
            </w:pPr>
            <w:r w:rsidRPr="00632CA8">
              <w:rPr>
                <w:rFonts w:cs="Arial"/>
                <w:szCs w:val="22"/>
              </w:rPr>
              <w:t>Cuando estado civil = Casado /BMAN</w:t>
            </w:r>
          </w:p>
          <w:p w14:paraId="540F6647" w14:textId="77777777" w:rsidR="00BC79FA" w:rsidRPr="00632CA8" w:rsidRDefault="00BC79FA" w:rsidP="00BC79FA">
            <w:pPr>
              <w:rPr>
                <w:rFonts w:cs="Arial"/>
                <w:szCs w:val="22"/>
              </w:rPr>
            </w:pPr>
            <w:r w:rsidRPr="00632CA8">
              <w:rPr>
                <w:rFonts w:cs="Arial"/>
                <w:szCs w:val="22"/>
              </w:rPr>
              <w:t xml:space="preserve">Muestra el teléfono del cónyuge del </w:t>
            </w:r>
            <w:r w:rsidR="00B173C7" w:rsidRPr="00632CA8">
              <w:rPr>
                <w:rFonts w:cs="Arial"/>
                <w:szCs w:val="22"/>
              </w:rPr>
              <w:t>prospecto</w:t>
            </w:r>
          </w:p>
        </w:tc>
      </w:tr>
      <w:tr w:rsidR="00BC79FA" w:rsidRPr="00632CA8" w14:paraId="38F0D4EB" w14:textId="77777777" w:rsidTr="00BC79FA">
        <w:tc>
          <w:tcPr>
            <w:tcW w:w="1523" w:type="pct"/>
            <w:shd w:val="clear" w:color="auto" w:fill="auto"/>
            <w:tcMar>
              <w:top w:w="72" w:type="dxa"/>
              <w:left w:w="144" w:type="dxa"/>
              <w:bottom w:w="72" w:type="dxa"/>
              <w:right w:w="144" w:type="dxa"/>
            </w:tcMar>
            <w:hideMark/>
          </w:tcPr>
          <w:p w14:paraId="6872798B" w14:textId="77777777" w:rsidR="00BC79FA" w:rsidRPr="00632CA8" w:rsidRDefault="00BC79FA" w:rsidP="00BC79FA">
            <w:pPr>
              <w:rPr>
                <w:rFonts w:cs="Arial"/>
                <w:szCs w:val="22"/>
              </w:rPr>
            </w:pPr>
            <w:r w:rsidRPr="00632CA8">
              <w:rPr>
                <w:rFonts w:cs="Arial"/>
                <w:szCs w:val="22"/>
              </w:rPr>
              <w:t xml:space="preserve">Teléfono Celular del cónyuge </w:t>
            </w:r>
          </w:p>
        </w:tc>
        <w:tc>
          <w:tcPr>
            <w:tcW w:w="3477" w:type="pct"/>
            <w:shd w:val="clear" w:color="auto" w:fill="auto"/>
            <w:tcMar>
              <w:top w:w="72" w:type="dxa"/>
              <w:left w:w="144" w:type="dxa"/>
              <w:bottom w:w="72" w:type="dxa"/>
              <w:right w:w="144" w:type="dxa"/>
            </w:tcMar>
            <w:hideMark/>
          </w:tcPr>
          <w:p w14:paraId="0AADC74E" w14:textId="77777777" w:rsidR="00BC79FA" w:rsidRPr="00632CA8" w:rsidRDefault="00BC79FA" w:rsidP="00BC79FA">
            <w:pPr>
              <w:rPr>
                <w:rFonts w:cs="Arial"/>
                <w:szCs w:val="22"/>
              </w:rPr>
            </w:pPr>
            <w:r w:rsidRPr="00632CA8">
              <w:rPr>
                <w:rFonts w:cs="Arial"/>
                <w:szCs w:val="22"/>
              </w:rPr>
              <w:t>Cuando estado civil = Casado /BMAN</w:t>
            </w:r>
          </w:p>
          <w:p w14:paraId="47C3ADD6" w14:textId="77777777" w:rsidR="00BC79FA" w:rsidRPr="00632CA8" w:rsidRDefault="00BC79FA" w:rsidP="00BC79FA">
            <w:pPr>
              <w:rPr>
                <w:rFonts w:cs="Arial"/>
                <w:szCs w:val="22"/>
              </w:rPr>
            </w:pPr>
            <w:r w:rsidRPr="00632CA8">
              <w:rPr>
                <w:rFonts w:cs="Arial"/>
                <w:szCs w:val="22"/>
              </w:rPr>
              <w:t xml:space="preserve">Muestra el teléfono celular del cónyuge del </w:t>
            </w:r>
            <w:r w:rsidR="00B173C7" w:rsidRPr="00632CA8">
              <w:rPr>
                <w:rFonts w:cs="Arial"/>
                <w:szCs w:val="22"/>
              </w:rPr>
              <w:t>prospecto</w:t>
            </w:r>
          </w:p>
        </w:tc>
      </w:tr>
      <w:tr w:rsidR="00BC79FA" w:rsidRPr="00632CA8" w14:paraId="5E40C6B6" w14:textId="77777777" w:rsidTr="00BC79FA">
        <w:tc>
          <w:tcPr>
            <w:tcW w:w="1523" w:type="pct"/>
            <w:shd w:val="clear" w:color="auto" w:fill="auto"/>
            <w:tcMar>
              <w:top w:w="72" w:type="dxa"/>
              <w:left w:w="144" w:type="dxa"/>
              <w:bottom w:w="72" w:type="dxa"/>
              <w:right w:w="144" w:type="dxa"/>
            </w:tcMar>
            <w:hideMark/>
          </w:tcPr>
          <w:p w14:paraId="0A24FD9C" w14:textId="77777777" w:rsidR="00BC79FA" w:rsidRPr="00632CA8" w:rsidRDefault="00BC79FA" w:rsidP="00BC79FA">
            <w:pPr>
              <w:rPr>
                <w:rFonts w:cs="Arial"/>
                <w:szCs w:val="22"/>
              </w:rPr>
            </w:pPr>
            <w:r w:rsidRPr="00632CA8">
              <w:rPr>
                <w:rFonts w:cs="Arial"/>
                <w:szCs w:val="22"/>
              </w:rPr>
              <w:t>Escolaridad</w:t>
            </w:r>
          </w:p>
        </w:tc>
        <w:tc>
          <w:tcPr>
            <w:tcW w:w="3477" w:type="pct"/>
            <w:shd w:val="clear" w:color="auto" w:fill="auto"/>
            <w:tcMar>
              <w:top w:w="72" w:type="dxa"/>
              <w:left w:w="144" w:type="dxa"/>
              <w:bottom w:w="72" w:type="dxa"/>
              <w:right w:w="144" w:type="dxa"/>
            </w:tcMar>
            <w:hideMark/>
          </w:tcPr>
          <w:p w14:paraId="48221307" w14:textId="77777777" w:rsidR="00BC79FA" w:rsidRPr="00632CA8" w:rsidRDefault="00BC79FA" w:rsidP="00BC79FA">
            <w:pPr>
              <w:rPr>
                <w:rFonts w:cs="Arial"/>
                <w:szCs w:val="22"/>
              </w:rPr>
            </w:pPr>
            <w:r w:rsidRPr="00632CA8">
              <w:rPr>
                <w:rFonts w:cs="Arial"/>
                <w:szCs w:val="22"/>
              </w:rPr>
              <w:t xml:space="preserve">Muestra la escolaridad del </w:t>
            </w:r>
            <w:r w:rsidR="00B173C7" w:rsidRPr="00632CA8">
              <w:rPr>
                <w:rFonts w:cs="Arial"/>
                <w:szCs w:val="22"/>
              </w:rPr>
              <w:t>prospecto</w:t>
            </w:r>
          </w:p>
        </w:tc>
      </w:tr>
      <w:tr w:rsidR="00AF692C" w:rsidRPr="00632CA8" w14:paraId="0823EC79" w14:textId="77777777" w:rsidTr="00E63EFD">
        <w:tc>
          <w:tcPr>
            <w:tcW w:w="1523" w:type="pct"/>
            <w:shd w:val="clear" w:color="auto" w:fill="auto"/>
            <w:tcMar>
              <w:top w:w="72" w:type="dxa"/>
              <w:left w:w="144" w:type="dxa"/>
              <w:bottom w:w="72" w:type="dxa"/>
              <w:right w:w="144" w:type="dxa"/>
            </w:tcMar>
            <w:vAlign w:val="center"/>
          </w:tcPr>
          <w:p w14:paraId="761425C8" w14:textId="77777777" w:rsidR="00AF692C" w:rsidRPr="00632CA8" w:rsidRDefault="00AF692C" w:rsidP="00AF692C">
            <w:pPr>
              <w:rPr>
                <w:rFonts w:cs="Arial"/>
                <w:szCs w:val="22"/>
              </w:rPr>
            </w:pPr>
            <w:r w:rsidRPr="00632CA8">
              <w:rPr>
                <w:rFonts w:cs="Arial"/>
                <w:szCs w:val="22"/>
              </w:rPr>
              <w:t>Tiempo viviendo en el domicilio actual</w:t>
            </w:r>
          </w:p>
        </w:tc>
        <w:tc>
          <w:tcPr>
            <w:tcW w:w="3477" w:type="pct"/>
            <w:shd w:val="clear" w:color="auto" w:fill="auto"/>
            <w:tcMar>
              <w:top w:w="72" w:type="dxa"/>
              <w:left w:w="144" w:type="dxa"/>
              <w:bottom w:w="72" w:type="dxa"/>
              <w:right w:w="144" w:type="dxa"/>
            </w:tcMar>
          </w:tcPr>
          <w:p w14:paraId="7DFA588C" w14:textId="77777777" w:rsidR="00AF692C" w:rsidRPr="00632CA8" w:rsidRDefault="00AF692C" w:rsidP="00AF692C">
            <w:pPr>
              <w:rPr>
                <w:rFonts w:cs="Arial"/>
                <w:szCs w:val="22"/>
              </w:rPr>
            </w:pPr>
            <w:r w:rsidRPr="00632CA8">
              <w:rPr>
                <w:rFonts w:cs="Arial"/>
                <w:szCs w:val="22"/>
              </w:rPr>
              <w:t xml:space="preserve">Muestra el número de años que tiene viviendo en el domicilio. </w:t>
            </w:r>
          </w:p>
        </w:tc>
      </w:tr>
      <w:tr w:rsidR="00AF692C" w:rsidRPr="00632CA8" w14:paraId="770052F5" w14:textId="77777777" w:rsidTr="00E63EFD">
        <w:tc>
          <w:tcPr>
            <w:tcW w:w="1523" w:type="pct"/>
            <w:shd w:val="clear" w:color="auto" w:fill="auto"/>
            <w:tcMar>
              <w:top w:w="72" w:type="dxa"/>
              <w:left w:w="144" w:type="dxa"/>
              <w:bottom w:w="72" w:type="dxa"/>
              <w:right w:w="144" w:type="dxa"/>
            </w:tcMar>
            <w:vAlign w:val="center"/>
          </w:tcPr>
          <w:p w14:paraId="653389F0" w14:textId="77777777" w:rsidR="00AF692C" w:rsidRPr="00632CA8" w:rsidRDefault="00AF692C" w:rsidP="00AF692C">
            <w:pPr>
              <w:rPr>
                <w:rFonts w:cs="Arial"/>
                <w:szCs w:val="22"/>
              </w:rPr>
            </w:pPr>
            <w:r w:rsidRPr="00632CA8">
              <w:rPr>
                <w:rFonts w:cs="Arial"/>
                <w:szCs w:val="22"/>
              </w:rPr>
              <w:t>Tipo de vivienda</w:t>
            </w:r>
          </w:p>
        </w:tc>
        <w:tc>
          <w:tcPr>
            <w:tcW w:w="3477" w:type="pct"/>
            <w:shd w:val="clear" w:color="auto" w:fill="auto"/>
            <w:tcMar>
              <w:top w:w="72" w:type="dxa"/>
              <w:left w:w="144" w:type="dxa"/>
              <w:bottom w:w="72" w:type="dxa"/>
              <w:right w:w="144" w:type="dxa"/>
            </w:tcMar>
          </w:tcPr>
          <w:p w14:paraId="053FADEF" w14:textId="77777777" w:rsidR="00AF692C" w:rsidRPr="00632CA8" w:rsidRDefault="00AF692C" w:rsidP="00AF692C">
            <w:pPr>
              <w:rPr>
                <w:rFonts w:cs="Arial"/>
                <w:szCs w:val="22"/>
              </w:rPr>
            </w:pPr>
            <w:r w:rsidRPr="00632CA8">
              <w:rPr>
                <w:rFonts w:cs="Arial"/>
                <w:szCs w:val="22"/>
              </w:rPr>
              <w:t xml:space="preserve">Muestra el tipo de vivienda del </w:t>
            </w:r>
            <w:r w:rsidR="00B173C7" w:rsidRPr="00632CA8">
              <w:rPr>
                <w:rFonts w:cs="Arial"/>
                <w:szCs w:val="22"/>
              </w:rPr>
              <w:t>prospecto</w:t>
            </w:r>
            <w:r w:rsidRPr="00632CA8">
              <w:rPr>
                <w:rFonts w:cs="Arial"/>
                <w:szCs w:val="22"/>
              </w:rPr>
              <w:t xml:space="preserve">. </w:t>
            </w:r>
          </w:p>
        </w:tc>
      </w:tr>
      <w:tr w:rsidR="00AF692C" w:rsidRPr="00632CA8" w14:paraId="2D66FA20" w14:textId="77777777" w:rsidTr="00E63EFD">
        <w:tc>
          <w:tcPr>
            <w:tcW w:w="1523" w:type="pct"/>
            <w:shd w:val="clear" w:color="auto" w:fill="auto"/>
            <w:tcMar>
              <w:top w:w="72" w:type="dxa"/>
              <w:left w:w="144" w:type="dxa"/>
              <w:bottom w:w="72" w:type="dxa"/>
              <w:right w:w="144" w:type="dxa"/>
            </w:tcMar>
            <w:vAlign w:val="center"/>
          </w:tcPr>
          <w:p w14:paraId="627B767D" w14:textId="77777777" w:rsidR="00AF692C" w:rsidRPr="00632CA8" w:rsidRDefault="00AF692C" w:rsidP="00AF692C">
            <w:pPr>
              <w:rPr>
                <w:rFonts w:cs="Arial"/>
                <w:szCs w:val="22"/>
              </w:rPr>
            </w:pPr>
            <w:r w:rsidRPr="00632CA8">
              <w:rPr>
                <w:rFonts w:cs="Arial"/>
                <w:szCs w:val="22"/>
              </w:rPr>
              <w:t>Dependientes económicos</w:t>
            </w:r>
          </w:p>
        </w:tc>
        <w:tc>
          <w:tcPr>
            <w:tcW w:w="3477" w:type="pct"/>
            <w:shd w:val="clear" w:color="auto" w:fill="auto"/>
            <w:tcMar>
              <w:top w:w="72" w:type="dxa"/>
              <w:left w:w="144" w:type="dxa"/>
              <w:bottom w:w="72" w:type="dxa"/>
              <w:right w:w="144" w:type="dxa"/>
            </w:tcMar>
          </w:tcPr>
          <w:p w14:paraId="357D926C" w14:textId="77777777" w:rsidR="00AF692C" w:rsidRPr="00632CA8" w:rsidRDefault="00AF692C" w:rsidP="00AF692C">
            <w:pPr>
              <w:rPr>
                <w:rFonts w:cs="Arial"/>
                <w:szCs w:val="22"/>
              </w:rPr>
            </w:pPr>
            <w:r w:rsidRPr="00632CA8">
              <w:rPr>
                <w:rFonts w:cs="Arial"/>
                <w:szCs w:val="22"/>
              </w:rPr>
              <w:t xml:space="preserve">Muestra el número de dependientes económicos del </w:t>
            </w:r>
            <w:r w:rsidR="00B173C7" w:rsidRPr="00632CA8">
              <w:rPr>
                <w:rFonts w:cs="Arial"/>
                <w:szCs w:val="22"/>
              </w:rPr>
              <w:t>prospecto</w:t>
            </w:r>
            <w:r w:rsidRPr="00632CA8">
              <w:rPr>
                <w:rFonts w:cs="Arial"/>
                <w:szCs w:val="22"/>
              </w:rPr>
              <w:t xml:space="preserve">. </w:t>
            </w:r>
          </w:p>
        </w:tc>
      </w:tr>
    </w:tbl>
    <w:p w14:paraId="62965CA3" w14:textId="77777777" w:rsidR="00BC79FA" w:rsidRPr="00632CA8" w:rsidRDefault="00BC79FA" w:rsidP="00BC79FA"/>
    <w:p w14:paraId="3D6CD034" w14:textId="77777777" w:rsidR="00A14335" w:rsidRPr="00632CA8" w:rsidRDefault="006B115B" w:rsidP="009C532A">
      <w:pPr>
        <w:pStyle w:val="Estilo4"/>
      </w:pPr>
      <w:bookmarkStart w:id="51" w:name="_Toc515878313"/>
      <w:r w:rsidRPr="00632CA8">
        <w:t>Crear nuevo</w:t>
      </w:r>
      <w:r w:rsidR="00A14335" w:rsidRPr="00632CA8">
        <w:t>.</w:t>
      </w:r>
      <w:bookmarkEnd w:id="51"/>
      <w:r w:rsidR="00A14335" w:rsidRPr="00632CA8">
        <w:t xml:space="preserve"> </w:t>
      </w:r>
    </w:p>
    <w:p w14:paraId="3ECF6056" w14:textId="77777777" w:rsidR="009C532A" w:rsidRPr="00632CA8" w:rsidRDefault="009C532A" w:rsidP="009C532A"/>
    <w:p w14:paraId="34AF89C0" w14:textId="77777777" w:rsidR="001306DD" w:rsidRPr="00632CA8" w:rsidRDefault="001306DD" w:rsidP="001306DD">
      <w:r w:rsidRPr="00632CA8">
        <w:t xml:space="preserve">Como usuario Administrador quiero poder crear nueva información referente a los datos generales del </w:t>
      </w:r>
      <w:r w:rsidR="00B173C7" w:rsidRPr="00632CA8">
        <w:t>prospecto</w:t>
      </w:r>
      <w:r w:rsidRPr="00632CA8">
        <w:t xml:space="preserve"> para garantizar que su información se encuentra actualizada.</w:t>
      </w:r>
    </w:p>
    <w:p w14:paraId="4D4461AB" w14:textId="77777777" w:rsidR="001306DD" w:rsidRPr="00632CA8" w:rsidRDefault="001306DD" w:rsidP="001306DD"/>
    <w:p w14:paraId="5363AB92" w14:textId="77777777" w:rsidR="008C6AD7" w:rsidRPr="00632CA8" w:rsidRDefault="008C6AD7" w:rsidP="008C6AD7">
      <w:r w:rsidRPr="00632CA8">
        <w:t>La pantalla muestra:</w:t>
      </w:r>
    </w:p>
    <w:p w14:paraId="31B9E0B3" w14:textId="77777777" w:rsidR="008C6AD7" w:rsidRPr="00632CA8" w:rsidRDefault="003A6288" w:rsidP="009C532A">
      <w:pPr>
        <w:rPr>
          <w:noProof/>
          <w:lang w:val="es-MX" w:eastAsia="es-MX"/>
        </w:rPr>
      </w:pPr>
      <w:r w:rsidRPr="00632CA8">
        <w:rPr>
          <w:noProof/>
          <w:lang w:val="es-MX" w:eastAsia="es-MX"/>
        </w:rPr>
        <w:lastRenderedPageBreak/>
        <w:drawing>
          <wp:inline distT="0" distB="0" distL="0" distR="0" wp14:anchorId="347C1A45" wp14:editId="18088875">
            <wp:extent cx="5400000" cy="1827681"/>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1827681"/>
                    </a:xfrm>
                    <a:prstGeom prst="rect">
                      <a:avLst/>
                    </a:prstGeom>
                    <a:noFill/>
                  </pic:spPr>
                </pic:pic>
              </a:graphicData>
            </a:graphic>
          </wp:inline>
        </w:drawing>
      </w:r>
    </w:p>
    <w:p w14:paraId="42EDF2A4" w14:textId="77777777" w:rsidR="00A17FAD" w:rsidRPr="00632CA8" w:rsidRDefault="00A17FAD" w:rsidP="009C532A"/>
    <w:p w14:paraId="3D825F96" w14:textId="77777777" w:rsidR="00020AF8" w:rsidRPr="00632CA8" w:rsidRDefault="008C6AD7" w:rsidP="00B71F0F">
      <w:r w:rsidRPr="00632CA8">
        <w:t>Para crear un registro debe seleccionar la opción “Crear nuevo”</w:t>
      </w:r>
      <w:r w:rsidR="00D65BA1" w:rsidRPr="00632CA8">
        <w:t>:</w:t>
      </w:r>
    </w:p>
    <w:p w14:paraId="4D99C772" w14:textId="77777777" w:rsidR="00D65BA1" w:rsidRPr="00632CA8" w:rsidRDefault="00D65BA1" w:rsidP="00B71F0F"/>
    <w:p w14:paraId="1F8544F8" w14:textId="77777777" w:rsidR="00D65BA1" w:rsidRPr="00632CA8" w:rsidRDefault="00D65BA1" w:rsidP="00B71F0F">
      <w:r w:rsidRPr="00632CA8">
        <w:t>Para el caso de los datos del cónyuge se muestra:</w:t>
      </w:r>
    </w:p>
    <w:p w14:paraId="56B3AECA" w14:textId="77777777" w:rsidR="00D65BA1" w:rsidRPr="00632CA8" w:rsidRDefault="00D65BA1" w:rsidP="00B71F0F"/>
    <w:p w14:paraId="46456D46" w14:textId="77777777" w:rsidR="00D65BA1" w:rsidRPr="00632CA8" w:rsidRDefault="00D65BA1" w:rsidP="00D65BA1">
      <w:pPr>
        <w:jc w:val="center"/>
      </w:pPr>
      <w:r w:rsidRPr="00632CA8">
        <w:rPr>
          <w:noProof/>
          <w:lang w:val="es-MX" w:eastAsia="es-MX"/>
        </w:rPr>
        <w:drawing>
          <wp:inline distT="0" distB="0" distL="0" distR="0" wp14:anchorId="1A67BD9C" wp14:editId="18E1B9A1">
            <wp:extent cx="3600000" cy="1988372"/>
            <wp:effectExtent l="0" t="0" r="635" b="0"/>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57"/>
                    <a:stretch>
                      <a:fillRect/>
                    </a:stretch>
                  </pic:blipFill>
                  <pic:spPr>
                    <a:xfrm>
                      <a:off x="0" y="0"/>
                      <a:ext cx="3600000" cy="1988372"/>
                    </a:xfrm>
                    <a:prstGeom prst="rect">
                      <a:avLst/>
                    </a:prstGeom>
                  </pic:spPr>
                </pic:pic>
              </a:graphicData>
            </a:graphic>
          </wp:inline>
        </w:drawing>
      </w:r>
    </w:p>
    <w:p w14:paraId="707DF3DD" w14:textId="77777777" w:rsidR="00D65BA1" w:rsidRPr="00632CA8" w:rsidRDefault="00D65BA1" w:rsidP="00D65BA1">
      <w:pPr>
        <w:jc w:val="center"/>
      </w:pPr>
    </w:p>
    <w:p w14:paraId="2B015288" w14:textId="77777777" w:rsidR="00D65BA1" w:rsidRPr="00632CA8" w:rsidRDefault="00D65BA1" w:rsidP="00D65BA1">
      <w:r w:rsidRPr="00632CA8">
        <w:t>Para el caso de los datos de escolaridad se muestra</w:t>
      </w:r>
      <w:r w:rsidR="00DA41CB" w:rsidRPr="00632CA8">
        <w:t xml:space="preserve"> selección de catálogo</w:t>
      </w:r>
      <w:r w:rsidR="001F705C" w:rsidRPr="00632CA8">
        <w:t>, las opciones son (Catálogo SAP):</w:t>
      </w:r>
    </w:p>
    <w:p w14:paraId="6CC7FEF3" w14:textId="77777777" w:rsidR="001F705C" w:rsidRPr="00632CA8" w:rsidRDefault="001F705C" w:rsidP="00D65BA1"/>
    <w:p w14:paraId="4F8C9E6C" w14:textId="77777777" w:rsidR="001F705C" w:rsidRPr="00632CA8" w:rsidRDefault="001F705C" w:rsidP="00B1298A">
      <w:pPr>
        <w:pStyle w:val="Prrafodelista"/>
        <w:numPr>
          <w:ilvl w:val="0"/>
          <w:numId w:val="15"/>
        </w:numPr>
      </w:pPr>
      <w:r w:rsidRPr="00632CA8">
        <w:t>Sin Estudios</w:t>
      </w:r>
    </w:p>
    <w:p w14:paraId="60A66FAC" w14:textId="77777777" w:rsidR="001F705C" w:rsidRPr="00632CA8" w:rsidRDefault="001F705C" w:rsidP="00B1298A">
      <w:pPr>
        <w:pStyle w:val="Prrafodelista"/>
        <w:numPr>
          <w:ilvl w:val="0"/>
          <w:numId w:val="15"/>
        </w:numPr>
      </w:pPr>
      <w:r w:rsidRPr="00632CA8">
        <w:t>Primaria</w:t>
      </w:r>
    </w:p>
    <w:p w14:paraId="6C16FC8A" w14:textId="77777777" w:rsidR="001F705C" w:rsidRPr="00632CA8" w:rsidRDefault="001F705C" w:rsidP="00B1298A">
      <w:pPr>
        <w:pStyle w:val="Prrafodelista"/>
        <w:numPr>
          <w:ilvl w:val="0"/>
          <w:numId w:val="15"/>
        </w:numPr>
      </w:pPr>
      <w:r w:rsidRPr="00632CA8">
        <w:t>Secundaria</w:t>
      </w:r>
    </w:p>
    <w:p w14:paraId="48E318EB" w14:textId="77777777" w:rsidR="001F705C" w:rsidRPr="00632CA8" w:rsidRDefault="001F705C" w:rsidP="00B1298A">
      <w:pPr>
        <w:pStyle w:val="Prrafodelista"/>
        <w:numPr>
          <w:ilvl w:val="0"/>
          <w:numId w:val="15"/>
        </w:numPr>
      </w:pPr>
      <w:r w:rsidRPr="00632CA8">
        <w:t>Preparatoria</w:t>
      </w:r>
    </w:p>
    <w:p w14:paraId="4B3FC0AB" w14:textId="77777777" w:rsidR="001F705C" w:rsidRPr="00632CA8" w:rsidRDefault="001F705C" w:rsidP="00B1298A">
      <w:pPr>
        <w:pStyle w:val="Prrafodelista"/>
        <w:numPr>
          <w:ilvl w:val="0"/>
          <w:numId w:val="15"/>
        </w:numPr>
      </w:pPr>
      <w:r w:rsidRPr="00632CA8">
        <w:t>Técnica</w:t>
      </w:r>
    </w:p>
    <w:p w14:paraId="67CF3D08" w14:textId="77777777" w:rsidR="001F705C" w:rsidRPr="00632CA8" w:rsidRDefault="001F705C" w:rsidP="00B1298A">
      <w:pPr>
        <w:pStyle w:val="Prrafodelista"/>
        <w:numPr>
          <w:ilvl w:val="0"/>
          <w:numId w:val="15"/>
        </w:numPr>
      </w:pPr>
      <w:r w:rsidRPr="00632CA8">
        <w:t>Profesional</w:t>
      </w:r>
    </w:p>
    <w:p w14:paraId="14653EBD" w14:textId="77777777" w:rsidR="00EA3AB4" w:rsidRPr="00632CA8" w:rsidRDefault="00EA3AB4" w:rsidP="00EA3AB4"/>
    <w:p w14:paraId="0B24A28B" w14:textId="77777777" w:rsidR="00DA41CB" w:rsidRPr="00632CA8" w:rsidRDefault="00DA41CB" w:rsidP="00D65BA1"/>
    <w:p w14:paraId="177C65B9" w14:textId="77777777" w:rsidR="00DA41CB" w:rsidRPr="00632CA8" w:rsidRDefault="009F36EE" w:rsidP="00DA41CB">
      <w:pPr>
        <w:jc w:val="center"/>
      </w:pPr>
      <w:r w:rsidRPr="00632CA8">
        <w:rPr>
          <w:noProof/>
          <w:lang w:val="es-MX" w:eastAsia="es-MX"/>
        </w:rPr>
        <w:drawing>
          <wp:inline distT="0" distB="0" distL="0" distR="0" wp14:anchorId="269B128F" wp14:editId="2623ACDA">
            <wp:extent cx="3600000" cy="95743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000" cy="957435"/>
                    </a:xfrm>
                    <a:prstGeom prst="rect">
                      <a:avLst/>
                    </a:prstGeom>
                    <a:noFill/>
                  </pic:spPr>
                </pic:pic>
              </a:graphicData>
            </a:graphic>
          </wp:inline>
        </w:drawing>
      </w:r>
    </w:p>
    <w:p w14:paraId="1A5718AA" w14:textId="77777777" w:rsidR="001F705C" w:rsidRPr="00632CA8" w:rsidRDefault="00483C30" w:rsidP="00483C30">
      <w:pPr>
        <w:rPr>
          <w:lang w:val="es-MX"/>
        </w:rPr>
      </w:pPr>
      <w:r w:rsidRPr="00632CA8">
        <w:rPr>
          <w:noProof/>
          <w:lang w:val="es-MX" w:eastAsia="es-MX"/>
        </w:rPr>
        <w:lastRenderedPageBreak/>
        <w:t xml:space="preserve">Para el caso de </w:t>
      </w:r>
      <w:r w:rsidRPr="00632CA8">
        <w:rPr>
          <w:lang w:val="es-MX"/>
        </w:rPr>
        <w:t>Tiempo viviendo en el domicilio actual, Tipo de vivienda y Dependientes económicos, se habilita el campo de captura:</w:t>
      </w:r>
    </w:p>
    <w:p w14:paraId="1A59FCEA" w14:textId="77777777" w:rsidR="00483C30" w:rsidRPr="00632CA8" w:rsidRDefault="00483C30" w:rsidP="00483C30">
      <w:pPr>
        <w:rPr>
          <w:lang w:val="es-MX"/>
        </w:rPr>
      </w:pPr>
    </w:p>
    <w:p w14:paraId="0948579B" w14:textId="77777777" w:rsidR="00483C30" w:rsidRPr="00632CA8" w:rsidRDefault="00483C30" w:rsidP="00483C30">
      <w:pPr>
        <w:jc w:val="center"/>
      </w:pPr>
      <w:r w:rsidRPr="00632CA8">
        <w:rPr>
          <w:noProof/>
          <w:lang w:val="es-MX" w:eastAsia="es-MX"/>
        </w:rPr>
        <w:drawing>
          <wp:inline distT="0" distB="0" distL="0" distR="0" wp14:anchorId="41AAE3D0" wp14:editId="53F27A61">
            <wp:extent cx="3600000" cy="1579066"/>
            <wp:effectExtent l="0" t="0" r="635" b="254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1579066"/>
                    </a:xfrm>
                    <a:prstGeom prst="rect">
                      <a:avLst/>
                    </a:prstGeom>
                    <a:noFill/>
                  </pic:spPr>
                </pic:pic>
              </a:graphicData>
            </a:graphic>
          </wp:inline>
        </w:drawing>
      </w:r>
    </w:p>
    <w:p w14:paraId="37558A6F" w14:textId="77777777" w:rsidR="0036498E" w:rsidRPr="00632CA8" w:rsidRDefault="0036498E" w:rsidP="0036498E">
      <w:pPr>
        <w:pStyle w:val="Estilo4"/>
      </w:pPr>
      <w:bookmarkStart w:id="52" w:name="_Toc515878314"/>
      <w:r w:rsidRPr="00632CA8">
        <w:t xml:space="preserve">Editar </w:t>
      </w:r>
      <w:r w:rsidR="00381E26" w:rsidRPr="00632CA8">
        <w:t>datos generales</w:t>
      </w:r>
      <w:r w:rsidR="00064DA3" w:rsidRPr="00632CA8">
        <w:t xml:space="preserve"> del prospecto</w:t>
      </w:r>
      <w:r w:rsidRPr="00632CA8">
        <w:t>.</w:t>
      </w:r>
      <w:bookmarkEnd w:id="52"/>
    </w:p>
    <w:p w14:paraId="67AC95D8" w14:textId="77777777" w:rsidR="0036498E" w:rsidRPr="00632CA8" w:rsidRDefault="0036498E" w:rsidP="0036498E"/>
    <w:p w14:paraId="62FD7148" w14:textId="77777777" w:rsidR="0036498E" w:rsidRPr="00632CA8" w:rsidRDefault="0036498E" w:rsidP="0036498E">
      <w:r w:rsidRPr="00632CA8">
        <w:t xml:space="preserve">Como usuario Administrador quiero poder editar información referente a los datos generales del </w:t>
      </w:r>
      <w:r w:rsidR="00B173C7" w:rsidRPr="00632CA8">
        <w:t>prospecto</w:t>
      </w:r>
      <w:r w:rsidRPr="00632CA8">
        <w:t xml:space="preserve"> para garantizar que su información se encuentra actualizada.</w:t>
      </w:r>
    </w:p>
    <w:p w14:paraId="2FEFD3FD" w14:textId="77777777" w:rsidR="0036498E" w:rsidRPr="00632CA8" w:rsidRDefault="0036498E" w:rsidP="0036498E"/>
    <w:p w14:paraId="1EA45BEA" w14:textId="77777777" w:rsidR="0036498E" w:rsidRPr="00632CA8" w:rsidRDefault="0036498E" w:rsidP="0036498E">
      <w:r w:rsidRPr="00632CA8">
        <w:t xml:space="preserve"> El usuario podrá actualizar la información de la tabla utilizando la opción “Editar”. </w:t>
      </w:r>
    </w:p>
    <w:p w14:paraId="2266F308" w14:textId="77777777" w:rsidR="0036498E" w:rsidRPr="00632CA8" w:rsidRDefault="0036498E" w:rsidP="0036498E"/>
    <w:p w14:paraId="62863745" w14:textId="77777777" w:rsidR="0036498E" w:rsidRPr="00632CA8" w:rsidRDefault="0036498E" w:rsidP="0036498E">
      <w:r w:rsidRPr="00632CA8">
        <w:t>La pantalla muestra</w:t>
      </w:r>
      <w:r w:rsidR="008B7127" w:rsidRPr="00632CA8">
        <w:t xml:space="preserve"> los campos / catálogos habilitados para edición</w:t>
      </w:r>
      <w:r w:rsidRPr="00632CA8">
        <w:t>:</w:t>
      </w:r>
    </w:p>
    <w:p w14:paraId="52034934" w14:textId="77777777" w:rsidR="001F705C" w:rsidRPr="00632CA8" w:rsidRDefault="001F705C" w:rsidP="001F705C"/>
    <w:p w14:paraId="631C2263" w14:textId="77777777" w:rsidR="0036498E" w:rsidRPr="00632CA8" w:rsidRDefault="003A6288" w:rsidP="0036498E">
      <w:pPr>
        <w:jc w:val="center"/>
      </w:pPr>
      <w:r w:rsidRPr="00632CA8">
        <w:rPr>
          <w:noProof/>
          <w:lang w:val="es-MX" w:eastAsia="es-MX"/>
        </w:rPr>
        <w:drawing>
          <wp:inline distT="0" distB="0" distL="0" distR="0" wp14:anchorId="184DB096" wp14:editId="777C19B2">
            <wp:extent cx="5400000" cy="1827681"/>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1827681"/>
                    </a:xfrm>
                    <a:prstGeom prst="rect">
                      <a:avLst/>
                    </a:prstGeom>
                    <a:noFill/>
                  </pic:spPr>
                </pic:pic>
              </a:graphicData>
            </a:graphic>
          </wp:inline>
        </w:drawing>
      </w:r>
    </w:p>
    <w:p w14:paraId="49600947" w14:textId="77777777" w:rsidR="00483C30" w:rsidRPr="00632CA8" w:rsidRDefault="00483C30" w:rsidP="0036498E">
      <w:pPr>
        <w:jc w:val="center"/>
      </w:pPr>
    </w:p>
    <w:p w14:paraId="0450D66B" w14:textId="77777777" w:rsidR="0036498E" w:rsidRPr="00632CA8" w:rsidRDefault="0036498E" w:rsidP="0036498E">
      <w:r w:rsidRPr="00632CA8">
        <w:t xml:space="preserve">Para </w:t>
      </w:r>
      <w:r w:rsidR="00E84D1B" w:rsidRPr="00632CA8">
        <w:t xml:space="preserve">el caso del estado civil </w:t>
      </w:r>
      <w:r w:rsidRPr="00632CA8">
        <w:t xml:space="preserve">se </w:t>
      </w:r>
      <w:r w:rsidR="00483C30" w:rsidRPr="00632CA8">
        <w:t>activa el catálogo de</w:t>
      </w:r>
      <w:r w:rsidRPr="00632CA8">
        <w:t xml:space="preserve"> selección</w:t>
      </w:r>
      <w:r w:rsidR="00483C30" w:rsidRPr="00632CA8">
        <w:t xml:space="preserve"> con</w:t>
      </w:r>
      <w:r w:rsidRPr="00632CA8">
        <w:t xml:space="preserve"> las opciones (Catálogo SAP):</w:t>
      </w:r>
    </w:p>
    <w:p w14:paraId="2C3E7062" w14:textId="77777777" w:rsidR="0036498E" w:rsidRPr="00632CA8" w:rsidRDefault="0036498E" w:rsidP="0036498E"/>
    <w:p w14:paraId="726A2B34" w14:textId="77777777" w:rsidR="00E84D1B" w:rsidRPr="00632CA8" w:rsidRDefault="00E84D1B" w:rsidP="00B1298A">
      <w:pPr>
        <w:pStyle w:val="Prrafodelista"/>
        <w:numPr>
          <w:ilvl w:val="0"/>
          <w:numId w:val="16"/>
        </w:numPr>
      </w:pPr>
      <w:r w:rsidRPr="00632CA8">
        <w:t xml:space="preserve">Soltero </w:t>
      </w:r>
      <w:r w:rsidR="00787CF1" w:rsidRPr="00632CA8">
        <w:t xml:space="preserve">/a  </w:t>
      </w:r>
    </w:p>
    <w:p w14:paraId="6E084E4B" w14:textId="77777777" w:rsidR="00E84D1B" w:rsidRPr="00632CA8" w:rsidRDefault="00787CF1" w:rsidP="00B1298A">
      <w:pPr>
        <w:pStyle w:val="Prrafodelista"/>
        <w:numPr>
          <w:ilvl w:val="0"/>
          <w:numId w:val="16"/>
        </w:numPr>
      </w:pPr>
      <w:r w:rsidRPr="00632CA8">
        <w:t>Casado /</w:t>
      </w:r>
      <w:r w:rsidR="00E84D1B" w:rsidRPr="00632CA8">
        <w:t>a  BMAN</w:t>
      </w:r>
    </w:p>
    <w:p w14:paraId="4FB07C5F" w14:textId="77777777" w:rsidR="00E84D1B" w:rsidRPr="00632CA8" w:rsidRDefault="00787CF1" w:rsidP="00B1298A">
      <w:pPr>
        <w:pStyle w:val="Prrafodelista"/>
        <w:numPr>
          <w:ilvl w:val="0"/>
          <w:numId w:val="16"/>
        </w:numPr>
      </w:pPr>
      <w:r w:rsidRPr="00632CA8">
        <w:t>Casado /</w:t>
      </w:r>
      <w:r w:rsidR="00E84D1B" w:rsidRPr="00632CA8">
        <w:t xml:space="preserve">a  </w:t>
      </w:r>
      <w:r w:rsidRPr="00632CA8">
        <w:t>BSEP</w:t>
      </w:r>
    </w:p>
    <w:p w14:paraId="40A01C5B" w14:textId="77777777" w:rsidR="00E84D1B" w:rsidRPr="00632CA8" w:rsidRDefault="00E84D1B" w:rsidP="00B1298A">
      <w:pPr>
        <w:pStyle w:val="Prrafodelista"/>
        <w:numPr>
          <w:ilvl w:val="0"/>
          <w:numId w:val="16"/>
        </w:numPr>
      </w:pPr>
      <w:r w:rsidRPr="00632CA8">
        <w:t>Unión Libre</w:t>
      </w:r>
    </w:p>
    <w:p w14:paraId="596CB2B6" w14:textId="77777777" w:rsidR="00E84D1B" w:rsidRPr="00632CA8" w:rsidRDefault="00787CF1" w:rsidP="00B1298A">
      <w:pPr>
        <w:pStyle w:val="Prrafodelista"/>
        <w:numPr>
          <w:ilvl w:val="0"/>
          <w:numId w:val="16"/>
        </w:numPr>
      </w:pPr>
      <w:r w:rsidRPr="00632CA8">
        <w:t>Divorciado /</w:t>
      </w:r>
      <w:r w:rsidR="00E84D1B" w:rsidRPr="00632CA8">
        <w:t>a</w:t>
      </w:r>
    </w:p>
    <w:p w14:paraId="3A10E049" w14:textId="77777777" w:rsidR="00E84D1B" w:rsidRPr="00632CA8" w:rsidRDefault="00E84D1B" w:rsidP="00B1298A">
      <w:pPr>
        <w:pStyle w:val="Prrafodelista"/>
        <w:numPr>
          <w:ilvl w:val="0"/>
          <w:numId w:val="16"/>
        </w:numPr>
      </w:pPr>
      <w:r w:rsidRPr="00632CA8">
        <w:t>Viudo</w:t>
      </w:r>
      <w:r w:rsidR="00787CF1" w:rsidRPr="00632CA8">
        <w:t xml:space="preserve"> /a</w:t>
      </w:r>
    </w:p>
    <w:p w14:paraId="34792723" w14:textId="77777777" w:rsidR="0036498E" w:rsidRPr="00632CA8" w:rsidRDefault="00787CF1" w:rsidP="00B1298A">
      <w:pPr>
        <w:pStyle w:val="Prrafodelista"/>
        <w:numPr>
          <w:ilvl w:val="0"/>
          <w:numId w:val="16"/>
        </w:numPr>
      </w:pPr>
      <w:r w:rsidRPr="00632CA8">
        <w:t>Separado /</w:t>
      </w:r>
      <w:r w:rsidR="00E84D1B" w:rsidRPr="00632CA8">
        <w:t>a</w:t>
      </w:r>
    </w:p>
    <w:p w14:paraId="26DF42A8" w14:textId="77777777" w:rsidR="00C51E9B" w:rsidRPr="00632CA8" w:rsidRDefault="00C51E9B" w:rsidP="00C51E9B"/>
    <w:p w14:paraId="5E0CF1CF" w14:textId="77777777" w:rsidR="00E84D1B" w:rsidRPr="00632CA8" w:rsidRDefault="00E84D1B" w:rsidP="001F705C"/>
    <w:p w14:paraId="31A576AE" w14:textId="77777777" w:rsidR="00E27D0B" w:rsidRPr="00632CA8" w:rsidRDefault="00E27D0B" w:rsidP="00E27D0B">
      <w:r w:rsidRPr="00632CA8">
        <w:t xml:space="preserve">Para la edición de </w:t>
      </w:r>
      <w:r w:rsidR="00483C30" w:rsidRPr="00632CA8">
        <w:t>datos</w:t>
      </w:r>
      <w:r w:rsidRPr="00632CA8">
        <w:t xml:space="preserve"> del cónyuge</w:t>
      </w:r>
      <w:r w:rsidR="00483C30" w:rsidRPr="00632CA8">
        <w:t xml:space="preserve"> </w:t>
      </w:r>
      <w:r w:rsidRPr="00632CA8">
        <w:t xml:space="preserve"> </w:t>
      </w:r>
      <w:r w:rsidR="00483C30" w:rsidRPr="00632CA8">
        <w:t>se activan</w:t>
      </w:r>
      <w:r w:rsidRPr="00632CA8">
        <w:t xml:space="preserve"> los datos para ser editados:</w:t>
      </w:r>
    </w:p>
    <w:p w14:paraId="33C6BAF1" w14:textId="77777777" w:rsidR="00E27D0B" w:rsidRPr="00632CA8" w:rsidRDefault="00E27D0B" w:rsidP="00E27D0B"/>
    <w:p w14:paraId="69FE7F33" w14:textId="77777777" w:rsidR="00483C30" w:rsidRPr="00632CA8" w:rsidRDefault="00483C30" w:rsidP="00B1298A">
      <w:pPr>
        <w:pStyle w:val="Prrafodelista"/>
        <w:numPr>
          <w:ilvl w:val="0"/>
          <w:numId w:val="24"/>
        </w:numPr>
        <w:jc w:val="left"/>
        <w:rPr>
          <w:lang w:val="es-MX"/>
        </w:rPr>
      </w:pPr>
      <w:r w:rsidRPr="00632CA8">
        <w:rPr>
          <w:lang w:val="es-MX"/>
        </w:rPr>
        <w:t>Primer Nombre del cónyuge</w:t>
      </w:r>
    </w:p>
    <w:p w14:paraId="6362A496" w14:textId="77777777" w:rsidR="00483C30" w:rsidRPr="00632CA8" w:rsidRDefault="00483C30" w:rsidP="00B1298A">
      <w:pPr>
        <w:pStyle w:val="Prrafodelista"/>
        <w:numPr>
          <w:ilvl w:val="0"/>
          <w:numId w:val="24"/>
        </w:numPr>
        <w:jc w:val="left"/>
        <w:rPr>
          <w:lang w:val="es-MX"/>
        </w:rPr>
      </w:pPr>
      <w:r w:rsidRPr="00632CA8">
        <w:rPr>
          <w:lang w:val="es-MX"/>
        </w:rPr>
        <w:t>Segundo Nombre del cónyuge</w:t>
      </w:r>
    </w:p>
    <w:p w14:paraId="5A50FF42" w14:textId="77777777" w:rsidR="00483C30" w:rsidRPr="00632CA8" w:rsidRDefault="00483C30" w:rsidP="00B1298A">
      <w:pPr>
        <w:pStyle w:val="Prrafodelista"/>
        <w:numPr>
          <w:ilvl w:val="0"/>
          <w:numId w:val="24"/>
        </w:numPr>
        <w:jc w:val="left"/>
        <w:rPr>
          <w:lang w:val="es-MX"/>
        </w:rPr>
      </w:pPr>
      <w:r w:rsidRPr="00632CA8">
        <w:rPr>
          <w:lang w:val="es-MX"/>
        </w:rPr>
        <w:t>Apellido Paterno del cónyuge</w:t>
      </w:r>
    </w:p>
    <w:p w14:paraId="705D6EF9" w14:textId="77777777" w:rsidR="00483C30" w:rsidRPr="00632CA8" w:rsidRDefault="00483C30" w:rsidP="00B1298A">
      <w:pPr>
        <w:pStyle w:val="Prrafodelista"/>
        <w:numPr>
          <w:ilvl w:val="0"/>
          <w:numId w:val="24"/>
        </w:numPr>
        <w:jc w:val="left"/>
        <w:rPr>
          <w:lang w:val="es-MX"/>
        </w:rPr>
      </w:pPr>
      <w:r w:rsidRPr="00632CA8">
        <w:rPr>
          <w:lang w:val="es-MX"/>
        </w:rPr>
        <w:t>Apellido Materno del cónyuge</w:t>
      </w:r>
    </w:p>
    <w:p w14:paraId="4B774B28" w14:textId="77777777" w:rsidR="00483C30" w:rsidRPr="00632CA8" w:rsidRDefault="00483C30" w:rsidP="00B1298A">
      <w:pPr>
        <w:pStyle w:val="Prrafodelista"/>
        <w:numPr>
          <w:ilvl w:val="0"/>
          <w:numId w:val="24"/>
        </w:numPr>
        <w:jc w:val="left"/>
        <w:rPr>
          <w:lang w:val="es-MX"/>
        </w:rPr>
      </w:pPr>
      <w:r w:rsidRPr="00632CA8">
        <w:rPr>
          <w:lang w:val="es-MX"/>
        </w:rPr>
        <w:t xml:space="preserve">Teléfono del cónyuge  </w:t>
      </w:r>
    </w:p>
    <w:p w14:paraId="3A8B0B62" w14:textId="77777777" w:rsidR="00483C30" w:rsidRPr="00632CA8" w:rsidRDefault="00483C30" w:rsidP="00B1298A">
      <w:pPr>
        <w:pStyle w:val="Prrafodelista"/>
        <w:numPr>
          <w:ilvl w:val="0"/>
          <w:numId w:val="24"/>
        </w:numPr>
        <w:jc w:val="left"/>
        <w:rPr>
          <w:lang w:val="es-MX"/>
        </w:rPr>
      </w:pPr>
      <w:r w:rsidRPr="00632CA8">
        <w:rPr>
          <w:lang w:val="es-MX"/>
        </w:rPr>
        <w:t>Teléfono Celular del cónyuge</w:t>
      </w:r>
    </w:p>
    <w:p w14:paraId="03407DE1" w14:textId="77777777" w:rsidR="00483C30" w:rsidRPr="00632CA8" w:rsidRDefault="00483C30" w:rsidP="00483C30">
      <w:pPr>
        <w:jc w:val="left"/>
      </w:pPr>
    </w:p>
    <w:p w14:paraId="5C29DAF5" w14:textId="77777777" w:rsidR="00797CFF" w:rsidRPr="00632CA8" w:rsidRDefault="00797CFF" w:rsidP="00797CFF">
      <w:r w:rsidRPr="00632CA8">
        <w:t xml:space="preserve">Para el caso de Escolaridad se </w:t>
      </w:r>
      <w:r w:rsidR="00483C30" w:rsidRPr="00632CA8">
        <w:t>activa</w:t>
      </w:r>
      <w:r w:rsidRPr="00632CA8">
        <w:t xml:space="preserve"> selección de catálogo (Catálogo SAP), las opciones son:</w:t>
      </w:r>
    </w:p>
    <w:p w14:paraId="4CC1C804" w14:textId="77777777" w:rsidR="00797CFF" w:rsidRPr="00632CA8" w:rsidRDefault="00797CFF" w:rsidP="007E39A9">
      <w:pPr>
        <w:jc w:val="center"/>
      </w:pPr>
    </w:p>
    <w:p w14:paraId="41231838" w14:textId="77777777" w:rsidR="00797CFF" w:rsidRPr="00632CA8" w:rsidRDefault="00797CFF" w:rsidP="00B1298A">
      <w:pPr>
        <w:pStyle w:val="Prrafodelista"/>
        <w:numPr>
          <w:ilvl w:val="0"/>
          <w:numId w:val="17"/>
        </w:numPr>
        <w:jc w:val="left"/>
      </w:pPr>
      <w:r w:rsidRPr="00632CA8">
        <w:t>Sin Estudios</w:t>
      </w:r>
    </w:p>
    <w:p w14:paraId="7A650338" w14:textId="77777777" w:rsidR="00797CFF" w:rsidRPr="00632CA8" w:rsidRDefault="00797CFF" w:rsidP="00B1298A">
      <w:pPr>
        <w:pStyle w:val="Prrafodelista"/>
        <w:numPr>
          <w:ilvl w:val="0"/>
          <w:numId w:val="17"/>
        </w:numPr>
        <w:jc w:val="left"/>
      </w:pPr>
      <w:r w:rsidRPr="00632CA8">
        <w:t>Primaria</w:t>
      </w:r>
    </w:p>
    <w:p w14:paraId="1039643F" w14:textId="77777777" w:rsidR="00797CFF" w:rsidRPr="00632CA8" w:rsidRDefault="00797CFF" w:rsidP="00B1298A">
      <w:pPr>
        <w:pStyle w:val="Prrafodelista"/>
        <w:numPr>
          <w:ilvl w:val="0"/>
          <w:numId w:val="17"/>
        </w:numPr>
        <w:jc w:val="left"/>
      </w:pPr>
      <w:r w:rsidRPr="00632CA8">
        <w:t>Secundaria</w:t>
      </w:r>
    </w:p>
    <w:p w14:paraId="04C783C1" w14:textId="77777777" w:rsidR="00797CFF" w:rsidRPr="00632CA8" w:rsidRDefault="00797CFF" w:rsidP="00B1298A">
      <w:pPr>
        <w:pStyle w:val="Prrafodelista"/>
        <w:numPr>
          <w:ilvl w:val="0"/>
          <w:numId w:val="17"/>
        </w:numPr>
        <w:jc w:val="left"/>
      </w:pPr>
      <w:r w:rsidRPr="00632CA8">
        <w:t>Preparatoria</w:t>
      </w:r>
    </w:p>
    <w:p w14:paraId="751645CC" w14:textId="77777777" w:rsidR="00797CFF" w:rsidRPr="00632CA8" w:rsidRDefault="00797CFF" w:rsidP="00B1298A">
      <w:pPr>
        <w:pStyle w:val="Prrafodelista"/>
        <w:numPr>
          <w:ilvl w:val="0"/>
          <w:numId w:val="17"/>
        </w:numPr>
        <w:jc w:val="left"/>
      </w:pPr>
      <w:r w:rsidRPr="00632CA8">
        <w:t>Técnica</w:t>
      </w:r>
    </w:p>
    <w:p w14:paraId="72809645" w14:textId="77777777" w:rsidR="00371A99" w:rsidRPr="00632CA8" w:rsidRDefault="00371A99" w:rsidP="00B1298A">
      <w:pPr>
        <w:pStyle w:val="Prrafodelista"/>
        <w:numPr>
          <w:ilvl w:val="0"/>
          <w:numId w:val="17"/>
        </w:numPr>
        <w:jc w:val="left"/>
      </w:pPr>
      <w:r w:rsidRPr="00632CA8">
        <w:t>Licenciatura</w:t>
      </w:r>
    </w:p>
    <w:p w14:paraId="4A11DC50" w14:textId="77777777" w:rsidR="00797CFF" w:rsidRPr="00632CA8" w:rsidRDefault="00371A99" w:rsidP="00B1298A">
      <w:pPr>
        <w:pStyle w:val="Prrafodelista"/>
        <w:numPr>
          <w:ilvl w:val="0"/>
          <w:numId w:val="17"/>
        </w:numPr>
        <w:jc w:val="left"/>
      </w:pPr>
      <w:r w:rsidRPr="00632CA8">
        <w:t>Posgrado</w:t>
      </w:r>
    </w:p>
    <w:p w14:paraId="2A3DBDA8" w14:textId="77777777" w:rsidR="00797CFF" w:rsidRPr="00632CA8" w:rsidRDefault="00797CFF" w:rsidP="007E39A9">
      <w:pPr>
        <w:jc w:val="center"/>
      </w:pPr>
    </w:p>
    <w:p w14:paraId="1DA1B2A5" w14:textId="77777777" w:rsidR="007E39A9" w:rsidRPr="00632CA8" w:rsidRDefault="00483C30" w:rsidP="00483C30">
      <w:pPr>
        <w:rPr>
          <w:noProof/>
          <w:lang w:val="es-MX" w:eastAsia="es-MX"/>
        </w:rPr>
      </w:pPr>
      <w:r w:rsidRPr="00632CA8">
        <w:rPr>
          <w:noProof/>
          <w:lang w:val="es-MX" w:eastAsia="es-MX"/>
        </w:rPr>
        <w:t xml:space="preserve">Para el caso de </w:t>
      </w:r>
      <w:r w:rsidRPr="00632CA8">
        <w:rPr>
          <w:lang w:val="es-MX"/>
        </w:rPr>
        <w:t xml:space="preserve">Tiempo viviendo en el domicilio actual, Tipo de vivienda y Dependientes económicos, se habilita el campo de captura. </w:t>
      </w:r>
    </w:p>
    <w:p w14:paraId="5F4F2AE6" w14:textId="77777777" w:rsidR="004D1039" w:rsidRPr="00632CA8" w:rsidRDefault="00064DA3" w:rsidP="004D1039">
      <w:pPr>
        <w:pStyle w:val="Estilo4"/>
      </w:pPr>
      <w:bookmarkStart w:id="53" w:name="_Toc515878315"/>
      <w:r w:rsidRPr="00632CA8">
        <w:t>Visualizar d</w:t>
      </w:r>
      <w:r w:rsidR="004D1039" w:rsidRPr="00632CA8">
        <w:t>atos de contacto y domicilio.</w:t>
      </w:r>
      <w:bookmarkEnd w:id="53"/>
      <w:r w:rsidR="004D1039" w:rsidRPr="00632CA8">
        <w:t xml:space="preserve"> </w:t>
      </w:r>
    </w:p>
    <w:p w14:paraId="7B2D93EA" w14:textId="77777777" w:rsidR="004D1039" w:rsidRPr="00632CA8" w:rsidRDefault="004D1039" w:rsidP="004D1039">
      <w:r w:rsidRPr="00632CA8">
        <w:t xml:space="preserve">Como usuario Administrador quiero poder verificar que la información referente a los datos de domicilio y contacto del </w:t>
      </w:r>
      <w:r w:rsidR="00B173C7" w:rsidRPr="00632CA8">
        <w:t>prospecto</w:t>
      </w:r>
      <w:r w:rsidRPr="00632CA8">
        <w:t xml:space="preserve"> se mantiene sin cambios para garantizar que su información se encuentra actualizada.</w:t>
      </w:r>
    </w:p>
    <w:p w14:paraId="1E907A76" w14:textId="77777777" w:rsidR="00F60C44" w:rsidRPr="00632CA8" w:rsidRDefault="00F60C44" w:rsidP="004D1039"/>
    <w:p w14:paraId="27B6BD7C" w14:textId="77777777" w:rsidR="00F60C44" w:rsidRPr="00632CA8" w:rsidRDefault="00F60C44" w:rsidP="004D1039">
      <w:r w:rsidRPr="00632CA8">
        <w:t xml:space="preserve">El usuario debe seleccionar la pestaña: Datos de contacto y domicilio. </w:t>
      </w:r>
    </w:p>
    <w:p w14:paraId="289015DD" w14:textId="77777777" w:rsidR="00F60C44" w:rsidRPr="00632CA8" w:rsidRDefault="00F60C44" w:rsidP="004D1039"/>
    <w:p w14:paraId="3AA394A1" w14:textId="77777777" w:rsidR="00F60C44" w:rsidRPr="00632CA8" w:rsidRDefault="00F60C44" w:rsidP="004D1039">
      <w:r w:rsidRPr="00632CA8">
        <w:rPr>
          <w:noProof/>
          <w:lang w:val="es-MX" w:eastAsia="es-MX"/>
        </w:rPr>
        <w:drawing>
          <wp:inline distT="0" distB="0" distL="0" distR="0" wp14:anchorId="6EF2AC22" wp14:editId="6EC298E6">
            <wp:extent cx="5400000" cy="456235"/>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456235"/>
                    </a:xfrm>
                    <a:prstGeom prst="rect">
                      <a:avLst/>
                    </a:prstGeom>
                    <a:noFill/>
                  </pic:spPr>
                </pic:pic>
              </a:graphicData>
            </a:graphic>
          </wp:inline>
        </w:drawing>
      </w:r>
    </w:p>
    <w:p w14:paraId="3089BA0F" w14:textId="77777777" w:rsidR="004D1039" w:rsidRPr="00632CA8" w:rsidRDefault="004D1039" w:rsidP="004D1039"/>
    <w:p w14:paraId="2EB3958F" w14:textId="77777777" w:rsidR="004D1039" w:rsidRPr="00632CA8" w:rsidRDefault="004D1039" w:rsidP="004D1039">
      <w:r w:rsidRPr="00632CA8">
        <w:t>La pantalla muestra:</w:t>
      </w:r>
    </w:p>
    <w:p w14:paraId="3A7D6D0F" w14:textId="77777777" w:rsidR="00E8375D" w:rsidRPr="00632CA8" w:rsidRDefault="00E8375D" w:rsidP="004D1039"/>
    <w:p w14:paraId="78CDB7AE" w14:textId="77777777" w:rsidR="00E8375D" w:rsidRPr="00632CA8" w:rsidRDefault="00F60C44" w:rsidP="004D1039">
      <w:r w:rsidRPr="00632CA8">
        <w:rPr>
          <w:noProof/>
          <w:lang w:val="es-MX" w:eastAsia="es-MX"/>
        </w:rPr>
        <w:lastRenderedPageBreak/>
        <w:drawing>
          <wp:inline distT="0" distB="0" distL="0" distR="0" wp14:anchorId="3A7095D5" wp14:editId="0C30E3F9">
            <wp:extent cx="5400000" cy="2075447"/>
            <wp:effectExtent l="19050" t="19050" r="10795" b="20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2075447"/>
                    </a:xfrm>
                    <a:prstGeom prst="rect">
                      <a:avLst/>
                    </a:prstGeom>
                    <a:noFill/>
                    <a:ln>
                      <a:solidFill>
                        <a:schemeClr val="bg1">
                          <a:lumMod val="65000"/>
                        </a:schemeClr>
                      </a:solidFill>
                    </a:ln>
                  </pic:spPr>
                </pic:pic>
              </a:graphicData>
            </a:graphic>
          </wp:inline>
        </w:drawing>
      </w:r>
    </w:p>
    <w:p w14:paraId="070C893F" w14:textId="77777777" w:rsidR="00C62E07" w:rsidRPr="00632CA8" w:rsidRDefault="00C62E07" w:rsidP="004D1039"/>
    <w:p w14:paraId="06F9F342" w14:textId="77777777" w:rsidR="0018680A" w:rsidRPr="00632CA8" w:rsidRDefault="0018680A" w:rsidP="004D1039">
      <w:r w:rsidRPr="00632CA8">
        <w:t xml:space="preserve">Notas: </w:t>
      </w:r>
    </w:p>
    <w:p w14:paraId="3DF5D563" w14:textId="77777777" w:rsidR="0018680A" w:rsidRPr="00632CA8" w:rsidRDefault="0018680A" w:rsidP="004D1039"/>
    <w:p w14:paraId="1B080977" w14:textId="77777777" w:rsidR="0018680A" w:rsidRPr="00632CA8" w:rsidRDefault="0018680A" w:rsidP="004D1039">
      <w:pPr>
        <w:rPr>
          <w:u w:val="single"/>
        </w:rPr>
      </w:pPr>
      <w:r w:rsidRPr="00632CA8">
        <w:rPr>
          <w:u w:val="single"/>
        </w:rPr>
        <w:t>Para domicilio:</w:t>
      </w:r>
    </w:p>
    <w:p w14:paraId="1E5FCD2F" w14:textId="77777777" w:rsidR="003962E9" w:rsidRPr="00632CA8" w:rsidRDefault="003962E9" w:rsidP="004D1039">
      <w:r w:rsidRPr="00632CA8">
        <w:t xml:space="preserve">Se debe mostrar el domicilio con fecha de </w:t>
      </w:r>
      <w:r w:rsidR="00812F46" w:rsidRPr="00632CA8">
        <w:t>creación más reciente</w:t>
      </w:r>
      <w:r w:rsidRPr="00632CA8">
        <w:t xml:space="preserve"> (SAP, Formiik).</w:t>
      </w:r>
    </w:p>
    <w:p w14:paraId="5C4F4B54" w14:textId="77777777" w:rsidR="0018680A" w:rsidRPr="00632CA8" w:rsidRDefault="0018680A" w:rsidP="004D1039"/>
    <w:p w14:paraId="6909CBC0" w14:textId="77777777" w:rsidR="0018680A" w:rsidRPr="00632CA8" w:rsidRDefault="00812F46" w:rsidP="004D1039">
      <w:pPr>
        <w:rPr>
          <w:u w:val="single"/>
        </w:rPr>
      </w:pPr>
      <w:r w:rsidRPr="00632CA8">
        <w:rPr>
          <w:u w:val="single"/>
        </w:rPr>
        <w:t>Para teléfonos:</w:t>
      </w:r>
    </w:p>
    <w:p w14:paraId="37DA76B7" w14:textId="77777777" w:rsidR="00812F46" w:rsidRPr="00632CA8" w:rsidRDefault="00812F46" w:rsidP="004D1039">
      <w:r w:rsidRPr="00632CA8">
        <w:t xml:space="preserve">Se deben mostrar un teléfono por cada tipo: Casa, celular, trabajo, recados. </w:t>
      </w:r>
    </w:p>
    <w:p w14:paraId="53092EE2" w14:textId="77777777" w:rsidR="00812F46" w:rsidRPr="00632CA8" w:rsidRDefault="00812F46" w:rsidP="004D1039"/>
    <w:p w14:paraId="22587D3A" w14:textId="77777777" w:rsidR="00812F46" w:rsidRPr="00632CA8" w:rsidRDefault="00812F46" w:rsidP="004D1039">
      <w:r w:rsidRPr="00632CA8">
        <w:t xml:space="preserve">De acuerdo al tipo, mostrar el registro más reciente </w:t>
      </w:r>
      <w:r w:rsidR="00424CBA" w:rsidRPr="00632CA8">
        <w:t>según la etiqueta del teléfono y etiqueta de contacto:</w:t>
      </w:r>
    </w:p>
    <w:p w14:paraId="37C8EDD7" w14:textId="77777777" w:rsidR="00812F46" w:rsidRPr="00632CA8" w:rsidRDefault="00812F46" w:rsidP="004D1039"/>
    <w:p w14:paraId="32592DCB" w14:textId="77777777" w:rsidR="0018680A" w:rsidRPr="00632CA8" w:rsidRDefault="00424CBA" w:rsidP="00B1298A">
      <w:pPr>
        <w:pStyle w:val="Prrafodelista"/>
        <w:numPr>
          <w:ilvl w:val="0"/>
          <w:numId w:val="23"/>
        </w:numPr>
      </w:pPr>
      <w:r w:rsidRPr="00632CA8">
        <w:t xml:space="preserve">Se muestra </w:t>
      </w:r>
      <w:r w:rsidR="0018680A" w:rsidRPr="00632CA8">
        <w:t>el teléfono</w:t>
      </w:r>
      <w:r w:rsidRPr="00632CA8">
        <w:t xml:space="preserve"> que</w:t>
      </w:r>
      <w:r w:rsidR="0018680A" w:rsidRPr="00632CA8">
        <w:t xml:space="preserve"> tenga etiqueta </w:t>
      </w:r>
      <w:r w:rsidRPr="00632CA8">
        <w:t xml:space="preserve">del teléfono </w:t>
      </w:r>
      <w:r w:rsidR="0018680A" w:rsidRPr="00632CA8">
        <w:t>= “Contacto efectivo”</w:t>
      </w:r>
      <w:r w:rsidRPr="00632CA8">
        <w:t xml:space="preserve">, </w:t>
      </w:r>
    </w:p>
    <w:p w14:paraId="223E92AC" w14:textId="77777777" w:rsidR="00424CBA" w:rsidRPr="00632CA8" w:rsidRDefault="00424CBA" w:rsidP="00B1298A">
      <w:pPr>
        <w:pStyle w:val="Prrafodelista"/>
        <w:numPr>
          <w:ilvl w:val="0"/>
          <w:numId w:val="23"/>
        </w:numPr>
      </w:pPr>
      <w:r w:rsidRPr="00632CA8">
        <w:t>Si punto 1 no se cumple, entonces, se muestra el teléfono que tenga:</w:t>
      </w:r>
    </w:p>
    <w:p w14:paraId="558DA6BA" w14:textId="77777777" w:rsidR="00424CBA" w:rsidRPr="00632CA8" w:rsidRDefault="00424CBA" w:rsidP="00424CBA">
      <w:pPr>
        <w:pStyle w:val="Prrafodelista"/>
        <w:ind w:left="720"/>
      </w:pPr>
      <w:r w:rsidRPr="00632CA8">
        <w:t xml:space="preserve">Etiqueta del teléfono = “Contacto no efectivo” y </w:t>
      </w:r>
    </w:p>
    <w:p w14:paraId="36420A08" w14:textId="77777777" w:rsidR="00424CBA" w:rsidRPr="00632CA8" w:rsidRDefault="00424CBA" w:rsidP="00424CBA">
      <w:pPr>
        <w:pStyle w:val="Prrafodelista"/>
        <w:ind w:left="720"/>
      </w:pPr>
      <w:r w:rsidRPr="00632CA8">
        <w:t>Etiqueta del contacto = “Mensaje con familiar o tercero”, “No puede atender, está ocupado”, “Está de viaje”.</w:t>
      </w:r>
    </w:p>
    <w:p w14:paraId="1E87B44B" w14:textId="77777777" w:rsidR="00424CBA" w:rsidRPr="00632CA8" w:rsidRDefault="00AC4B8E" w:rsidP="00B1298A">
      <w:pPr>
        <w:pStyle w:val="Prrafodelista"/>
        <w:numPr>
          <w:ilvl w:val="0"/>
          <w:numId w:val="23"/>
        </w:numPr>
      </w:pPr>
      <w:r w:rsidRPr="00632CA8">
        <w:t>Si punto 1 y 2 no se cumplen, entonces, buscar fecha de creación más reciente del teléfono.</w:t>
      </w:r>
    </w:p>
    <w:p w14:paraId="571C5D7D" w14:textId="77777777" w:rsidR="00CB0B16" w:rsidRPr="00632CA8" w:rsidRDefault="00CB0B16" w:rsidP="00CB0B16"/>
    <w:p w14:paraId="763B5FBF" w14:textId="77777777" w:rsidR="00CB0B16" w:rsidRPr="00632CA8" w:rsidRDefault="00184720" w:rsidP="00CB0B16">
      <w:pPr>
        <w:pStyle w:val="Estilo4"/>
      </w:pPr>
      <w:bookmarkStart w:id="54" w:name="_Toc515878316"/>
      <w:r w:rsidRPr="00632CA8">
        <w:t>Validar</w:t>
      </w:r>
      <w:r w:rsidR="00CB0B16" w:rsidRPr="00632CA8">
        <w:t xml:space="preserve"> domicilio</w:t>
      </w:r>
      <w:r w:rsidR="00F60C44" w:rsidRPr="00632CA8">
        <w:t xml:space="preserve"> del prospecto</w:t>
      </w:r>
      <w:r w:rsidR="00CB0B16" w:rsidRPr="00632CA8">
        <w:t>.</w:t>
      </w:r>
      <w:bookmarkEnd w:id="54"/>
      <w:r w:rsidR="00CB0B16" w:rsidRPr="00632CA8">
        <w:t xml:space="preserve"> </w:t>
      </w:r>
    </w:p>
    <w:p w14:paraId="5ED50C55" w14:textId="77777777" w:rsidR="00CB0B16" w:rsidRPr="00632CA8" w:rsidRDefault="00CB0B16" w:rsidP="00CB0B16"/>
    <w:p w14:paraId="2E471317" w14:textId="77777777" w:rsidR="00CB0B16" w:rsidRPr="00632CA8" w:rsidRDefault="00CB0B16" w:rsidP="00CB0B16"/>
    <w:p w14:paraId="77B416A5" w14:textId="77777777" w:rsidR="00CB0B16" w:rsidRPr="00632CA8" w:rsidRDefault="00CB0B16" w:rsidP="00CB0B16">
      <w:r w:rsidRPr="00632CA8">
        <w:t xml:space="preserve">Como usuario Administrador quiero </w:t>
      </w:r>
      <w:r w:rsidR="009E0B94" w:rsidRPr="00632CA8">
        <w:t xml:space="preserve">poder validar el domicilio del </w:t>
      </w:r>
      <w:r w:rsidR="00B173C7" w:rsidRPr="00632CA8">
        <w:t>prospecto</w:t>
      </w:r>
      <w:r w:rsidR="009E0B94" w:rsidRPr="00632CA8">
        <w:t xml:space="preserve"> para garantizar que su información se encuentra actualizada.</w:t>
      </w:r>
    </w:p>
    <w:p w14:paraId="52D5A81C" w14:textId="77777777" w:rsidR="00CB0B16" w:rsidRPr="00632CA8" w:rsidRDefault="00CB0B16" w:rsidP="00CB0B16"/>
    <w:p w14:paraId="699F10DD" w14:textId="77777777" w:rsidR="00CB0B16" w:rsidRPr="00632CA8" w:rsidRDefault="00CB0B16" w:rsidP="00CB0B16">
      <w:r w:rsidRPr="00632CA8">
        <w:t xml:space="preserve">El usuario puede indicar a través de una casilla de verificación </w:t>
      </w:r>
      <w:r w:rsidR="009E0B94" w:rsidRPr="00632CA8">
        <w:t>“Igual” si la información del domicilio</w:t>
      </w:r>
      <w:r w:rsidRPr="00632CA8">
        <w:t xml:space="preserve"> se encuentra igual o debe ser modificada.</w:t>
      </w:r>
    </w:p>
    <w:p w14:paraId="1656CE32" w14:textId="77777777" w:rsidR="00CB0B16" w:rsidRPr="00632CA8" w:rsidRDefault="00CB0B16" w:rsidP="00CB0B16"/>
    <w:p w14:paraId="1B311AD3" w14:textId="77777777" w:rsidR="00CB0B16" w:rsidRPr="00632CA8" w:rsidRDefault="00CB0B16" w:rsidP="00CB0B16">
      <w:r w:rsidRPr="00632CA8">
        <w:t xml:space="preserve">Cuando la casilla sea seleccionada, las opciones “Crear nuevo”, “Editar”, serán inactivadas. </w:t>
      </w:r>
    </w:p>
    <w:p w14:paraId="45DECF24" w14:textId="77777777" w:rsidR="00CB0B16" w:rsidRPr="00632CA8" w:rsidRDefault="00CB0B16" w:rsidP="00CB0B16"/>
    <w:p w14:paraId="0FBD84A7" w14:textId="77777777" w:rsidR="00184720" w:rsidRPr="00632CA8" w:rsidRDefault="00D0578D" w:rsidP="00CB0B16">
      <w:r w:rsidRPr="00632CA8">
        <w:rPr>
          <w:noProof/>
          <w:lang w:val="es-MX" w:eastAsia="es-MX"/>
        </w:rPr>
        <w:lastRenderedPageBreak/>
        <w:drawing>
          <wp:inline distT="0" distB="0" distL="0" distR="0" wp14:anchorId="4AA687E5" wp14:editId="71B83E1F">
            <wp:extent cx="5400000" cy="1062098"/>
            <wp:effectExtent l="19050" t="19050" r="10795" b="2413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1062098"/>
                    </a:xfrm>
                    <a:prstGeom prst="rect">
                      <a:avLst/>
                    </a:prstGeom>
                    <a:noFill/>
                    <a:ln>
                      <a:solidFill>
                        <a:schemeClr val="bg1">
                          <a:lumMod val="75000"/>
                        </a:schemeClr>
                      </a:solidFill>
                    </a:ln>
                  </pic:spPr>
                </pic:pic>
              </a:graphicData>
            </a:graphic>
          </wp:inline>
        </w:drawing>
      </w:r>
    </w:p>
    <w:p w14:paraId="7496B5B5" w14:textId="77777777" w:rsidR="00812F46" w:rsidRPr="00632CA8" w:rsidRDefault="00424CBA" w:rsidP="009E0B94">
      <w:pPr>
        <w:pStyle w:val="Prrafodelista"/>
        <w:ind w:left="0"/>
      </w:pPr>
      <w:r w:rsidRPr="00632CA8">
        <w:t xml:space="preserve"> </w:t>
      </w:r>
    </w:p>
    <w:p w14:paraId="54C5E60D" w14:textId="77777777" w:rsidR="00381E26" w:rsidRPr="00632CA8" w:rsidRDefault="00381E26" w:rsidP="00381E26">
      <w:pPr>
        <w:pStyle w:val="Estilo4"/>
      </w:pPr>
      <w:bookmarkStart w:id="55" w:name="_Toc515878317"/>
      <w:r w:rsidRPr="00632CA8">
        <w:t>C</w:t>
      </w:r>
      <w:r w:rsidR="00855C90" w:rsidRPr="00632CA8">
        <w:t>rear nuevo</w:t>
      </w:r>
      <w:r w:rsidRPr="00632CA8">
        <w:t xml:space="preserve"> domicilio</w:t>
      </w:r>
      <w:r w:rsidR="00F60C44" w:rsidRPr="00632CA8">
        <w:t xml:space="preserve"> del prospecto</w:t>
      </w:r>
      <w:r w:rsidRPr="00632CA8">
        <w:t>.</w:t>
      </w:r>
      <w:bookmarkEnd w:id="55"/>
      <w:r w:rsidRPr="00632CA8">
        <w:t xml:space="preserve"> </w:t>
      </w:r>
    </w:p>
    <w:p w14:paraId="47175FF5" w14:textId="77777777" w:rsidR="00381E26" w:rsidRPr="00632CA8" w:rsidRDefault="00381E26" w:rsidP="00381E26"/>
    <w:p w14:paraId="66C90EAC" w14:textId="77777777" w:rsidR="00381E26" w:rsidRPr="00632CA8" w:rsidRDefault="00381E26" w:rsidP="00381E26">
      <w:r w:rsidRPr="00632CA8">
        <w:t>Como usuario Administrador quiero poder crear nueva información referente a los datos de domicilio para garantizar que su información se encuentra actualizada.</w:t>
      </w:r>
    </w:p>
    <w:p w14:paraId="4A44C010" w14:textId="77777777" w:rsidR="00381E26" w:rsidRPr="00632CA8" w:rsidRDefault="00381E26" w:rsidP="00381E26"/>
    <w:p w14:paraId="4A890F03" w14:textId="77777777" w:rsidR="00381E26" w:rsidRPr="00632CA8" w:rsidRDefault="00381E26" w:rsidP="00381E26">
      <w:r w:rsidRPr="00632CA8">
        <w:t>La pantalla muestra:</w:t>
      </w:r>
    </w:p>
    <w:p w14:paraId="0711C0D5" w14:textId="77777777" w:rsidR="00381E26" w:rsidRPr="00632CA8" w:rsidRDefault="00381E26" w:rsidP="00381E26"/>
    <w:p w14:paraId="4F1F5D95" w14:textId="77777777" w:rsidR="00381E26" w:rsidRPr="00632CA8" w:rsidRDefault="00855C90" w:rsidP="004D1039">
      <w:r w:rsidRPr="00632CA8">
        <w:rPr>
          <w:noProof/>
          <w:lang w:val="es-MX" w:eastAsia="es-MX"/>
        </w:rPr>
        <w:drawing>
          <wp:inline distT="0" distB="0" distL="0" distR="0" wp14:anchorId="4434149C" wp14:editId="1D078D80">
            <wp:extent cx="5400000" cy="1062098"/>
            <wp:effectExtent l="19050" t="19050" r="10795" b="2413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1062098"/>
                    </a:xfrm>
                    <a:prstGeom prst="rect">
                      <a:avLst/>
                    </a:prstGeom>
                    <a:noFill/>
                    <a:ln>
                      <a:solidFill>
                        <a:schemeClr val="bg1">
                          <a:lumMod val="75000"/>
                        </a:schemeClr>
                      </a:solidFill>
                    </a:ln>
                  </pic:spPr>
                </pic:pic>
              </a:graphicData>
            </a:graphic>
          </wp:inline>
        </w:drawing>
      </w:r>
    </w:p>
    <w:p w14:paraId="0155EB6F" w14:textId="77777777" w:rsidR="00381E26" w:rsidRPr="00632CA8" w:rsidRDefault="00381E26" w:rsidP="004D1039"/>
    <w:p w14:paraId="5835ADAE" w14:textId="77777777" w:rsidR="00F86CDF" w:rsidRPr="00632CA8" w:rsidRDefault="00F86CDF" w:rsidP="00F86CDF">
      <w:r w:rsidRPr="00632CA8">
        <w:t xml:space="preserve">Para crear un </w:t>
      </w:r>
      <w:r w:rsidR="00855C90" w:rsidRPr="00632CA8">
        <w:t>nuevo domicilio</w:t>
      </w:r>
      <w:r w:rsidRPr="00632CA8">
        <w:t xml:space="preserve"> debe seleccionar la opción “Crear nuevo”:</w:t>
      </w:r>
    </w:p>
    <w:p w14:paraId="1E54DA6F" w14:textId="77777777" w:rsidR="00F86CDF" w:rsidRPr="00632CA8" w:rsidRDefault="00F86CDF" w:rsidP="00F86CDF"/>
    <w:p w14:paraId="384C9AAF" w14:textId="77777777" w:rsidR="00F86CDF" w:rsidRPr="00632CA8" w:rsidRDefault="00F86CDF" w:rsidP="00F86CDF">
      <w:r w:rsidRPr="00632CA8">
        <w:t>Para el caso de domicilio se muestra:</w:t>
      </w:r>
    </w:p>
    <w:p w14:paraId="6DD6F48D" w14:textId="77777777" w:rsidR="00F86CDF" w:rsidRPr="00632CA8" w:rsidRDefault="00F86CDF" w:rsidP="00797CFF">
      <w:pPr>
        <w:jc w:val="center"/>
      </w:pPr>
    </w:p>
    <w:p w14:paraId="6A70C247" w14:textId="77777777" w:rsidR="00F86CDF" w:rsidRPr="00632CA8" w:rsidRDefault="0046567F" w:rsidP="00797CFF">
      <w:pPr>
        <w:jc w:val="center"/>
      </w:pPr>
      <w:r w:rsidRPr="00632CA8">
        <w:rPr>
          <w:noProof/>
          <w:lang w:val="es-MX" w:eastAsia="es-MX"/>
        </w:rPr>
        <w:lastRenderedPageBreak/>
        <w:drawing>
          <wp:inline distT="0" distB="0" distL="0" distR="0" wp14:anchorId="45CC1F65" wp14:editId="42DD52DD">
            <wp:extent cx="3600000" cy="3530896"/>
            <wp:effectExtent l="0" t="0" r="63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3530896"/>
                    </a:xfrm>
                    <a:prstGeom prst="rect">
                      <a:avLst/>
                    </a:prstGeom>
                    <a:noFill/>
                  </pic:spPr>
                </pic:pic>
              </a:graphicData>
            </a:graphic>
          </wp:inline>
        </w:drawing>
      </w:r>
    </w:p>
    <w:p w14:paraId="02D9FDC8" w14:textId="77777777" w:rsidR="00DA1964" w:rsidRPr="00632CA8" w:rsidRDefault="00DA1964" w:rsidP="00797CFF">
      <w:pPr>
        <w:jc w:val="center"/>
      </w:pPr>
    </w:p>
    <w:p w14:paraId="7FE988EA" w14:textId="77777777" w:rsidR="00C212B8" w:rsidRPr="00632CA8" w:rsidRDefault="00C212B8" w:rsidP="00C212B8"/>
    <w:tbl>
      <w:tblPr>
        <w:tblpPr w:leftFromText="141" w:rightFromText="141"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9C326F" w:rsidRPr="00632CA8" w14:paraId="3F211C83" w14:textId="77777777" w:rsidTr="0033215D">
        <w:trPr>
          <w:trHeight w:val="54"/>
        </w:trPr>
        <w:tc>
          <w:tcPr>
            <w:tcW w:w="1523" w:type="pct"/>
            <w:shd w:val="clear" w:color="auto" w:fill="A6A6A6" w:themeFill="background1" w:themeFillShade="A6"/>
            <w:tcMar>
              <w:top w:w="72" w:type="dxa"/>
              <w:left w:w="144" w:type="dxa"/>
              <w:bottom w:w="72" w:type="dxa"/>
              <w:right w:w="144" w:type="dxa"/>
            </w:tcMar>
            <w:hideMark/>
          </w:tcPr>
          <w:p w14:paraId="3D36801B" w14:textId="77777777" w:rsidR="009C326F" w:rsidRPr="00632CA8" w:rsidRDefault="009C326F" w:rsidP="0033215D">
            <w:pPr>
              <w:rPr>
                <w:rFonts w:cs="Arial"/>
                <w:szCs w:val="22"/>
              </w:rPr>
            </w:pPr>
            <w:r w:rsidRPr="00632CA8">
              <w:rPr>
                <w:rFonts w:cs="Arial"/>
                <w:szCs w:val="22"/>
              </w:rPr>
              <w:lastRenderedPageBreak/>
              <w:t>Campo</w:t>
            </w:r>
          </w:p>
        </w:tc>
        <w:tc>
          <w:tcPr>
            <w:tcW w:w="3477" w:type="pct"/>
            <w:shd w:val="clear" w:color="auto" w:fill="A6A6A6" w:themeFill="background1" w:themeFillShade="A6"/>
            <w:tcMar>
              <w:top w:w="72" w:type="dxa"/>
              <w:left w:w="144" w:type="dxa"/>
              <w:bottom w:w="72" w:type="dxa"/>
              <w:right w:w="144" w:type="dxa"/>
            </w:tcMar>
            <w:hideMark/>
          </w:tcPr>
          <w:p w14:paraId="6EDD6964" w14:textId="77777777" w:rsidR="009C326F" w:rsidRPr="00632CA8" w:rsidRDefault="009C326F" w:rsidP="0033215D">
            <w:pPr>
              <w:rPr>
                <w:rFonts w:cs="Arial"/>
                <w:szCs w:val="22"/>
              </w:rPr>
            </w:pPr>
            <w:r w:rsidRPr="00632CA8">
              <w:rPr>
                <w:rFonts w:cs="Arial"/>
                <w:szCs w:val="22"/>
              </w:rPr>
              <w:t>Descripción</w:t>
            </w:r>
          </w:p>
        </w:tc>
      </w:tr>
      <w:tr w:rsidR="009C326F" w:rsidRPr="00632CA8" w14:paraId="1A2425D3" w14:textId="77777777" w:rsidTr="009C326F">
        <w:tc>
          <w:tcPr>
            <w:tcW w:w="1523" w:type="pct"/>
            <w:shd w:val="clear" w:color="auto" w:fill="auto"/>
            <w:tcMar>
              <w:top w:w="72" w:type="dxa"/>
              <w:left w:w="144" w:type="dxa"/>
              <w:bottom w:w="72" w:type="dxa"/>
              <w:right w:w="144" w:type="dxa"/>
            </w:tcMar>
          </w:tcPr>
          <w:p w14:paraId="744F98BD" w14:textId="77777777" w:rsidR="009C326F" w:rsidRPr="00632CA8" w:rsidRDefault="009C326F" w:rsidP="0033215D">
            <w:pPr>
              <w:rPr>
                <w:rFonts w:cs="Arial"/>
                <w:szCs w:val="22"/>
              </w:rPr>
            </w:pPr>
            <w:r w:rsidRPr="00632CA8">
              <w:rPr>
                <w:rFonts w:cs="Arial"/>
                <w:szCs w:val="22"/>
                <w:lang w:val="es-MX"/>
              </w:rPr>
              <w:t>Calle</w:t>
            </w:r>
          </w:p>
        </w:tc>
        <w:tc>
          <w:tcPr>
            <w:tcW w:w="3477" w:type="pct"/>
            <w:shd w:val="clear" w:color="auto" w:fill="auto"/>
            <w:tcMar>
              <w:top w:w="72" w:type="dxa"/>
              <w:left w:w="144" w:type="dxa"/>
              <w:bottom w:w="72" w:type="dxa"/>
              <w:right w:w="144" w:type="dxa"/>
            </w:tcMar>
          </w:tcPr>
          <w:p w14:paraId="2CA391FB" w14:textId="77777777" w:rsidR="009C326F" w:rsidRPr="00632CA8" w:rsidRDefault="009C326F" w:rsidP="0033215D">
            <w:pPr>
              <w:rPr>
                <w:rFonts w:cs="Arial"/>
                <w:szCs w:val="22"/>
              </w:rPr>
            </w:pPr>
            <w:r w:rsidRPr="00632CA8">
              <w:rPr>
                <w:rFonts w:cs="Arial"/>
                <w:szCs w:val="22"/>
              </w:rPr>
              <w:t xml:space="preserve">Campo de captura alfanumérica. Longitud 100. </w:t>
            </w:r>
          </w:p>
        </w:tc>
      </w:tr>
      <w:tr w:rsidR="009C326F" w:rsidRPr="00632CA8" w14:paraId="5D2024A8" w14:textId="77777777" w:rsidTr="009C326F">
        <w:tc>
          <w:tcPr>
            <w:tcW w:w="1523" w:type="pct"/>
            <w:shd w:val="clear" w:color="auto" w:fill="auto"/>
            <w:tcMar>
              <w:top w:w="72" w:type="dxa"/>
              <w:left w:w="144" w:type="dxa"/>
              <w:bottom w:w="72" w:type="dxa"/>
              <w:right w:w="144" w:type="dxa"/>
            </w:tcMar>
          </w:tcPr>
          <w:p w14:paraId="77CBC8BF" w14:textId="77777777" w:rsidR="009C326F" w:rsidRPr="00632CA8" w:rsidRDefault="009C326F" w:rsidP="009C326F">
            <w:pPr>
              <w:rPr>
                <w:rFonts w:cs="Arial"/>
                <w:szCs w:val="22"/>
              </w:rPr>
            </w:pPr>
            <w:r w:rsidRPr="00632CA8">
              <w:rPr>
                <w:rFonts w:cs="Arial"/>
                <w:szCs w:val="22"/>
                <w:lang w:val="es-MX"/>
              </w:rPr>
              <w:t>No. Ext.</w:t>
            </w:r>
          </w:p>
        </w:tc>
        <w:tc>
          <w:tcPr>
            <w:tcW w:w="3477" w:type="pct"/>
            <w:shd w:val="clear" w:color="auto" w:fill="auto"/>
            <w:tcMar>
              <w:top w:w="72" w:type="dxa"/>
              <w:left w:w="144" w:type="dxa"/>
              <w:bottom w:w="72" w:type="dxa"/>
              <w:right w:w="144" w:type="dxa"/>
            </w:tcMar>
          </w:tcPr>
          <w:p w14:paraId="5FE130F6" w14:textId="77777777" w:rsidR="009C326F" w:rsidRPr="00632CA8" w:rsidRDefault="009C326F" w:rsidP="009C326F">
            <w:r w:rsidRPr="00632CA8">
              <w:rPr>
                <w:rFonts w:cs="Arial"/>
                <w:szCs w:val="22"/>
              </w:rPr>
              <w:t xml:space="preserve">Campo de captura alfanumérica. Longitud 5. </w:t>
            </w:r>
          </w:p>
        </w:tc>
      </w:tr>
      <w:tr w:rsidR="009C326F" w:rsidRPr="00632CA8" w14:paraId="22FBC0BE" w14:textId="77777777" w:rsidTr="009C326F">
        <w:tc>
          <w:tcPr>
            <w:tcW w:w="1523" w:type="pct"/>
            <w:shd w:val="clear" w:color="auto" w:fill="auto"/>
            <w:tcMar>
              <w:top w:w="72" w:type="dxa"/>
              <w:left w:w="144" w:type="dxa"/>
              <w:bottom w:w="72" w:type="dxa"/>
              <w:right w:w="144" w:type="dxa"/>
            </w:tcMar>
          </w:tcPr>
          <w:p w14:paraId="352B3253" w14:textId="77777777" w:rsidR="009C326F" w:rsidRPr="00632CA8" w:rsidRDefault="009C326F" w:rsidP="009C326F">
            <w:pPr>
              <w:rPr>
                <w:rFonts w:cs="Arial"/>
                <w:szCs w:val="22"/>
              </w:rPr>
            </w:pPr>
            <w:r w:rsidRPr="00632CA8">
              <w:rPr>
                <w:rFonts w:cs="Arial"/>
                <w:szCs w:val="22"/>
                <w:lang w:val="es-MX"/>
              </w:rPr>
              <w:t>No. Int.</w:t>
            </w:r>
          </w:p>
        </w:tc>
        <w:tc>
          <w:tcPr>
            <w:tcW w:w="3477" w:type="pct"/>
            <w:shd w:val="clear" w:color="auto" w:fill="auto"/>
            <w:tcMar>
              <w:top w:w="72" w:type="dxa"/>
              <w:left w:w="144" w:type="dxa"/>
              <w:bottom w:w="72" w:type="dxa"/>
              <w:right w:w="144" w:type="dxa"/>
            </w:tcMar>
          </w:tcPr>
          <w:p w14:paraId="55366634" w14:textId="77777777" w:rsidR="009C326F" w:rsidRPr="00632CA8" w:rsidRDefault="009C326F" w:rsidP="009C326F">
            <w:r w:rsidRPr="00632CA8">
              <w:rPr>
                <w:rFonts w:cs="Arial"/>
                <w:szCs w:val="22"/>
              </w:rPr>
              <w:t xml:space="preserve">Campo de captura alfanumérica. Longitud 5. </w:t>
            </w:r>
          </w:p>
        </w:tc>
      </w:tr>
      <w:tr w:rsidR="009C326F" w:rsidRPr="00632CA8" w14:paraId="2599672C" w14:textId="77777777" w:rsidTr="009C326F">
        <w:tc>
          <w:tcPr>
            <w:tcW w:w="1523" w:type="pct"/>
            <w:shd w:val="clear" w:color="auto" w:fill="auto"/>
            <w:tcMar>
              <w:top w:w="72" w:type="dxa"/>
              <w:left w:w="144" w:type="dxa"/>
              <w:bottom w:w="72" w:type="dxa"/>
              <w:right w:w="144" w:type="dxa"/>
            </w:tcMar>
          </w:tcPr>
          <w:p w14:paraId="2F1E096C" w14:textId="77777777" w:rsidR="009C326F" w:rsidRPr="00632CA8" w:rsidRDefault="009C326F" w:rsidP="009C326F">
            <w:pPr>
              <w:rPr>
                <w:rFonts w:cs="Arial"/>
                <w:szCs w:val="22"/>
              </w:rPr>
            </w:pPr>
            <w:r w:rsidRPr="00632CA8">
              <w:rPr>
                <w:rFonts w:cs="Arial"/>
                <w:szCs w:val="22"/>
                <w:lang w:val="es-MX"/>
              </w:rPr>
              <w:t>Manzana</w:t>
            </w:r>
          </w:p>
        </w:tc>
        <w:tc>
          <w:tcPr>
            <w:tcW w:w="3477" w:type="pct"/>
            <w:shd w:val="clear" w:color="auto" w:fill="auto"/>
            <w:tcMar>
              <w:top w:w="72" w:type="dxa"/>
              <w:left w:w="144" w:type="dxa"/>
              <w:bottom w:w="72" w:type="dxa"/>
              <w:right w:w="144" w:type="dxa"/>
            </w:tcMar>
          </w:tcPr>
          <w:p w14:paraId="2E5C4A41" w14:textId="77777777" w:rsidR="009C326F" w:rsidRPr="00632CA8" w:rsidRDefault="009C326F" w:rsidP="009C326F">
            <w:r w:rsidRPr="00632CA8">
              <w:rPr>
                <w:rFonts w:cs="Arial"/>
                <w:szCs w:val="22"/>
              </w:rPr>
              <w:t xml:space="preserve">Campo de captura alfanumérica. Longitud 5. </w:t>
            </w:r>
          </w:p>
        </w:tc>
      </w:tr>
      <w:tr w:rsidR="009C326F" w:rsidRPr="00632CA8" w14:paraId="5EEEC964" w14:textId="77777777" w:rsidTr="009C326F">
        <w:tc>
          <w:tcPr>
            <w:tcW w:w="1523" w:type="pct"/>
            <w:shd w:val="clear" w:color="auto" w:fill="auto"/>
            <w:tcMar>
              <w:top w:w="72" w:type="dxa"/>
              <w:left w:w="144" w:type="dxa"/>
              <w:bottom w:w="72" w:type="dxa"/>
              <w:right w:w="144" w:type="dxa"/>
            </w:tcMar>
          </w:tcPr>
          <w:p w14:paraId="0917C85F" w14:textId="77777777" w:rsidR="009C326F" w:rsidRPr="00632CA8" w:rsidRDefault="009C326F" w:rsidP="009C326F">
            <w:pPr>
              <w:rPr>
                <w:rFonts w:cs="Arial"/>
                <w:szCs w:val="22"/>
                <w:lang w:val="es-MX"/>
              </w:rPr>
            </w:pPr>
            <w:r w:rsidRPr="00632CA8">
              <w:rPr>
                <w:rFonts w:cs="Arial"/>
                <w:szCs w:val="22"/>
                <w:lang w:val="es-MX"/>
              </w:rPr>
              <w:t>Lote</w:t>
            </w:r>
          </w:p>
        </w:tc>
        <w:tc>
          <w:tcPr>
            <w:tcW w:w="3477" w:type="pct"/>
            <w:shd w:val="clear" w:color="auto" w:fill="auto"/>
            <w:tcMar>
              <w:top w:w="72" w:type="dxa"/>
              <w:left w:w="144" w:type="dxa"/>
              <w:bottom w:w="72" w:type="dxa"/>
              <w:right w:w="144" w:type="dxa"/>
            </w:tcMar>
          </w:tcPr>
          <w:p w14:paraId="706E9FA1" w14:textId="77777777" w:rsidR="009C326F" w:rsidRPr="00632CA8" w:rsidRDefault="009C326F" w:rsidP="009C326F">
            <w:r w:rsidRPr="00632CA8">
              <w:rPr>
                <w:rFonts w:cs="Arial"/>
                <w:szCs w:val="22"/>
              </w:rPr>
              <w:t xml:space="preserve">Campo de captura alfanumérica. Longitud 5. </w:t>
            </w:r>
          </w:p>
        </w:tc>
      </w:tr>
      <w:tr w:rsidR="009C326F" w:rsidRPr="00632CA8" w14:paraId="1ED2FFB6" w14:textId="77777777" w:rsidTr="009C326F">
        <w:tc>
          <w:tcPr>
            <w:tcW w:w="1523" w:type="pct"/>
            <w:shd w:val="clear" w:color="auto" w:fill="auto"/>
            <w:tcMar>
              <w:top w:w="72" w:type="dxa"/>
              <w:left w:w="144" w:type="dxa"/>
              <w:bottom w:w="72" w:type="dxa"/>
              <w:right w:w="144" w:type="dxa"/>
            </w:tcMar>
          </w:tcPr>
          <w:p w14:paraId="09B0DC5F" w14:textId="77777777" w:rsidR="009C326F" w:rsidRPr="00632CA8" w:rsidRDefault="009C326F" w:rsidP="0033215D">
            <w:pPr>
              <w:rPr>
                <w:rFonts w:cs="Arial"/>
                <w:szCs w:val="22"/>
                <w:lang w:val="es-MX"/>
              </w:rPr>
            </w:pPr>
            <w:r w:rsidRPr="00632CA8">
              <w:rPr>
                <w:rFonts w:cs="Arial"/>
                <w:szCs w:val="22"/>
                <w:lang w:val="es-MX"/>
              </w:rPr>
              <w:t>Estado</w:t>
            </w:r>
          </w:p>
        </w:tc>
        <w:tc>
          <w:tcPr>
            <w:tcW w:w="3477" w:type="pct"/>
            <w:shd w:val="clear" w:color="auto" w:fill="auto"/>
            <w:tcMar>
              <w:top w:w="72" w:type="dxa"/>
              <w:left w:w="144" w:type="dxa"/>
              <w:bottom w:w="72" w:type="dxa"/>
              <w:right w:w="144" w:type="dxa"/>
            </w:tcMar>
          </w:tcPr>
          <w:p w14:paraId="6102D039" w14:textId="77777777" w:rsidR="001954FF" w:rsidRPr="00632CA8" w:rsidRDefault="009C326F" w:rsidP="009C326F">
            <w:r w:rsidRPr="00632CA8">
              <w:t xml:space="preserve">Catálogo seleccionable con los estados de la república mexicana. </w:t>
            </w:r>
          </w:p>
          <w:p w14:paraId="43FAFEE3" w14:textId="77777777" w:rsidR="001954FF" w:rsidRPr="00632CA8" w:rsidRDefault="001954FF" w:rsidP="009C326F"/>
          <w:p w14:paraId="0F111EB0" w14:textId="77777777" w:rsidR="009C326F" w:rsidRPr="00632CA8" w:rsidRDefault="001954FF" w:rsidP="009C326F">
            <w:r w:rsidRPr="00632CA8">
              <w:t>Catálogos de SAP</w:t>
            </w:r>
          </w:p>
        </w:tc>
      </w:tr>
      <w:tr w:rsidR="009C326F" w:rsidRPr="00632CA8" w14:paraId="4C5B16A4" w14:textId="77777777" w:rsidTr="009C326F">
        <w:tc>
          <w:tcPr>
            <w:tcW w:w="1523" w:type="pct"/>
            <w:shd w:val="clear" w:color="auto" w:fill="auto"/>
            <w:tcMar>
              <w:top w:w="72" w:type="dxa"/>
              <w:left w:w="144" w:type="dxa"/>
              <w:bottom w:w="72" w:type="dxa"/>
              <w:right w:w="144" w:type="dxa"/>
            </w:tcMar>
          </w:tcPr>
          <w:p w14:paraId="1FA89E52" w14:textId="77777777" w:rsidR="009C326F" w:rsidRPr="00632CA8" w:rsidRDefault="009C326F" w:rsidP="0033215D">
            <w:pPr>
              <w:rPr>
                <w:rFonts w:cs="Arial"/>
                <w:szCs w:val="22"/>
                <w:lang w:val="es-MX"/>
              </w:rPr>
            </w:pPr>
            <w:r w:rsidRPr="00632CA8">
              <w:rPr>
                <w:rFonts w:cs="Arial"/>
                <w:szCs w:val="22"/>
                <w:lang w:val="es-MX"/>
              </w:rPr>
              <w:t>Delegación o Municipio</w:t>
            </w:r>
          </w:p>
        </w:tc>
        <w:tc>
          <w:tcPr>
            <w:tcW w:w="3477" w:type="pct"/>
            <w:shd w:val="clear" w:color="auto" w:fill="auto"/>
            <w:tcMar>
              <w:top w:w="72" w:type="dxa"/>
              <w:left w:w="144" w:type="dxa"/>
              <w:bottom w:w="72" w:type="dxa"/>
              <w:right w:w="144" w:type="dxa"/>
            </w:tcMar>
          </w:tcPr>
          <w:p w14:paraId="22CE61EB" w14:textId="77777777" w:rsidR="009C326F" w:rsidRPr="00632CA8" w:rsidRDefault="009C326F" w:rsidP="009C326F">
            <w:r w:rsidRPr="00632CA8">
              <w:t>Cuando el usuario seleccione una opción del catálogo “Estado”, se activará el catálogo: “Delegación o Municipio”.</w:t>
            </w:r>
          </w:p>
          <w:p w14:paraId="628F3BB3" w14:textId="77777777" w:rsidR="009C326F" w:rsidRPr="00632CA8" w:rsidRDefault="009C326F" w:rsidP="009C326F"/>
          <w:p w14:paraId="2BF23F3C" w14:textId="77777777" w:rsidR="009C326F" w:rsidRPr="00632CA8" w:rsidRDefault="009C326F" w:rsidP="009C326F">
            <w:r w:rsidRPr="00632CA8">
              <w:t>Las opciones del catálogo “Delegación o Municipio” se muestran en dependencia de la opción seleccionada en el catálogo “Estado”.</w:t>
            </w:r>
            <w:r w:rsidR="001954FF" w:rsidRPr="00632CA8">
              <w:t xml:space="preserve"> </w:t>
            </w:r>
          </w:p>
          <w:p w14:paraId="0770A848" w14:textId="77777777" w:rsidR="001954FF" w:rsidRPr="00632CA8" w:rsidRDefault="001954FF" w:rsidP="009C326F"/>
          <w:p w14:paraId="07F49093" w14:textId="77777777" w:rsidR="001954FF" w:rsidRPr="00632CA8" w:rsidRDefault="001954FF" w:rsidP="009C326F">
            <w:r w:rsidRPr="00632CA8">
              <w:t>Catálogos de SAP</w:t>
            </w:r>
          </w:p>
        </w:tc>
      </w:tr>
      <w:tr w:rsidR="009C326F" w:rsidRPr="00632CA8" w14:paraId="37E08DCA" w14:textId="77777777" w:rsidTr="009C326F">
        <w:tc>
          <w:tcPr>
            <w:tcW w:w="1523" w:type="pct"/>
            <w:shd w:val="clear" w:color="auto" w:fill="auto"/>
            <w:tcMar>
              <w:top w:w="72" w:type="dxa"/>
              <w:left w:w="144" w:type="dxa"/>
              <w:bottom w:w="72" w:type="dxa"/>
              <w:right w:w="144" w:type="dxa"/>
            </w:tcMar>
          </w:tcPr>
          <w:p w14:paraId="5D80771B" w14:textId="77777777" w:rsidR="009C326F" w:rsidRPr="00632CA8" w:rsidRDefault="009C326F" w:rsidP="0033215D">
            <w:pPr>
              <w:rPr>
                <w:rFonts w:cs="Arial"/>
                <w:szCs w:val="22"/>
                <w:lang w:val="es-MX"/>
              </w:rPr>
            </w:pPr>
            <w:r w:rsidRPr="00632CA8">
              <w:rPr>
                <w:rFonts w:cs="Arial"/>
                <w:szCs w:val="22"/>
                <w:lang w:val="es-MX"/>
              </w:rPr>
              <w:t>Colonia</w:t>
            </w:r>
          </w:p>
        </w:tc>
        <w:tc>
          <w:tcPr>
            <w:tcW w:w="3477" w:type="pct"/>
            <w:shd w:val="clear" w:color="auto" w:fill="auto"/>
            <w:tcMar>
              <w:top w:w="72" w:type="dxa"/>
              <w:left w:w="144" w:type="dxa"/>
              <w:bottom w:w="72" w:type="dxa"/>
              <w:right w:w="144" w:type="dxa"/>
            </w:tcMar>
          </w:tcPr>
          <w:p w14:paraId="2466255F" w14:textId="77777777" w:rsidR="009C326F" w:rsidRPr="00632CA8" w:rsidRDefault="009C326F" w:rsidP="009C326F">
            <w:pPr>
              <w:rPr>
                <w:rFonts w:cs="Arial"/>
                <w:szCs w:val="22"/>
                <w:lang w:val="es-MX"/>
              </w:rPr>
            </w:pPr>
            <w:r w:rsidRPr="00632CA8">
              <w:t>Cuando el usuario seleccione una opción del catálogo “Delegación o Municipio” se activarán los catálogos: “Colonia” y “Localidad”, “Código Postal”.</w:t>
            </w:r>
          </w:p>
          <w:p w14:paraId="7DB469D3" w14:textId="77777777" w:rsidR="009C326F" w:rsidRPr="00632CA8" w:rsidRDefault="009C326F" w:rsidP="009C326F">
            <w:pPr>
              <w:rPr>
                <w:rFonts w:cs="Arial"/>
                <w:szCs w:val="22"/>
                <w:lang w:val="es-MX"/>
              </w:rPr>
            </w:pPr>
          </w:p>
          <w:p w14:paraId="0D4CCC53" w14:textId="77777777" w:rsidR="009C326F" w:rsidRPr="00632CA8" w:rsidRDefault="009C326F" w:rsidP="009C326F">
            <w:r w:rsidRPr="00632CA8">
              <w:t>Las opciones del catálogo “Colonia” se muestran en dependencia de la opción seleccionada en el catálogo “Delegación o Municipio”.</w:t>
            </w:r>
          </w:p>
          <w:p w14:paraId="56474B9E" w14:textId="77777777" w:rsidR="001954FF" w:rsidRPr="00632CA8" w:rsidRDefault="001954FF" w:rsidP="009C326F"/>
          <w:p w14:paraId="082CC079" w14:textId="77777777" w:rsidR="001954FF" w:rsidRPr="00632CA8" w:rsidRDefault="001954FF" w:rsidP="009C326F">
            <w:r w:rsidRPr="00632CA8">
              <w:t>Catálogos de SAP</w:t>
            </w:r>
          </w:p>
        </w:tc>
      </w:tr>
      <w:tr w:rsidR="009C326F" w:rsidRPr="00632CA8" w14:paraId="4201343F" w14:textId="77777777" w:rsidTr="009C326F">
        <w:tc>
          <w:tcPr>
            <w:tcW w:w="1523" w:type="pct"/>
            <w:shd w:val="clear" w:color="auto" w:fill="auto"/>
            <w:tcMar>
              <w:top w:w="72" w:type="dxa"/>
              <w:left w:w="144" w:type="dxa"/>
              <w:bottom w:w="72" w:type="dxa"/>
              <w:right w:w="144" w:type="dxa"/>
            </w:tcMar>
          </w:tcPr>
          <w:p w14:paraId="3CAC6230" w14:textId="77777777" w:rsidR="009C326F" w:rsidRPr="00632CA8" w:rsidRDefault="009C326F" w:rsidP="009C326F">
            <w:pPr>
              <w:rPr>
                <w:rFonts w:cs="Arial"/>
                <w:szCs w:val="22"/>
                <w:lang w:val="es-MX"/>
              </w:rPr>
            </w:pPr>
            <w:r w:rsidRPr="00632CA8">
              <w:rPr>
                <w:rFonts w:cs="Arial"/>
                <w:szCs w:val="22"/>
                <w:lang w:val="es-MX"/>
              </w:rPr>
              <w:t>Código Postal</w:t>
            </w:r>
          </w:p>
        </w:tc>
        <w:tc>
          <w:tcPr>
            <w:tcW w:w="3477" w:type="pct"/>
            <w:shd w:val="clear" w:color="auto" w:fill="auto"/>
            <w:tcMar>
              <w:top w:w="72" w:type="dxa"/>
              <w:left w:w="144" w:type="dxa"/>
              <w:bottom w:w="72" w:type="dxa"/>
              <w:right w:w="144" w:type="dxa"/>
            </w:tcMar>
          </w:tcPr>
          <w:p w14:paraId="3C3FA32E" w14:textId="77777777" w:rsidR="009C326F" w:rsidRPr="00632CA8" w:rsidRDefault="009C326F" w:rsidP="009C326F">
            <w:r w:rsidRPr="00632CA8">
              <w:t>El usuario puede seleccionar un código postal, en función de su opción, se mostrarán la “Colonia” y “Municipio” que le correspondan.</w:t>
            </w:r>
          </w:p>
          <w:p w14:paraId="7063EA15" w14:textId="77777777" w:rsidR="009C326F" w:rsidRPr="00632CA8" w:rsidRDefault="009C326F" w:rsidP="009C326F"/>
          <w:p w14:paraId="441827AE" w14:textId="77777777" w:rsidR="009C326F" w:rsidRPr="00632CA8" w:rsidRDefault="009C326F" w:rsidP="009C326F">
            <w:r w:rsidRPr="00632CA8">
              <w:t>Las opciones del catálogo “Código Postal” se muestran en dependencia de la opción seleccionada en el catálogo “Delegación o Municipio”.</w:t>
            </w:r>
          </w:p>
          <w:p w14:paraId="6DB72862" w14:textId="77777777" w:rsidR="001954FF" w:rsidRPr="00632CA8" w:rsidRDefault="001954FF" w:rsidP="009C326F"/>
          <w:p w14:paraId="26952034" w14:textId="77777777" w:rsidR="001954FF" w:rsidRPr="00632CA8" w:rsidRDefault="001954FF" w:rsidP="009C326F">
            <w:r w:rsidRPr="00632CA8">
              <w:t>Catálogos de SAP</w:t>
            </w:r>
          </w:p>
        </w:tc>
      </w:tr>
      <w:tr w:rsidR="009C326F" w:rsidRPr="00632CA8" w14:paraId="7747EAA9" w14:textId="77777777" w:rsidTr="009C326F">
        <w:tc>
          <w:tcPr>
            <w:tcW w:w="1523" w:type="pct"/>
            <w:shd w:val="clear" w:color="auto" w:fill="auto"/>
            <w:tcMar>
              <w:top w:w="72" w:type="dxa"/>
              <w:left w:w="144" w:type="dxa"/>
              <w:bottom w:w="72" w:type="dxa"/>
              <w:right w:w="144" w:type="dxa"/>
            </w:tcMar>
          </w:tcPr>
          <w:p w14:paraId="433E280F" w14:textId="77777777" w:rsidR="009C326F" w:rsidRPr="00632CA8" w:rsidRDefault="009C326F" w:rsidP="0033215D">
            <w:pPr>
              <w:rPr>
                <w:rFonts w:cs="Arial"/>
                <w:szCs w:val="22"/>
                <w:lang w:val="es-MX"/>
              </w:rPr>
            </w:pPr>
            <w:r w:rsidRPr="00632CA8">
              <w:rPr>
                <w:rFonts w:cs="Arial"/>
                <w:szCs w:val="22"/>
                <w:lang w:val="es-MX"/>
              </w:rPr>
              <w:t>Localidad</w:t>
            </w:r>
          </w:p>
        </w:tc>
        <w:tc>
          <w:tcPr>
            <w:tcW w:w="3477" w:type="pct"/>
            <w:shd w:val="clear" w:color="auto" w:fill="auto"/>
            <w:tcMar>
              <w:top w:w="72" w:type="dxa"/>
              <w:left w:w="144" w:type="dxa"/>
              <w:bottom w:w="72" w:type="dxa"/>
              <w:right w:w="144" w:type="dxa"/>
            </w:tcMar>
          </w:tcPr>
          <w:p w14:paraId="429392C1" w14:textId="77777777" w:rsidR="009C326F" w:rsidRPr="00632CA8" w:rsidRDefault="009C326F" w:rsidP="009C326F">
            <w:r w:rsidRPr="00632CA8">
              <w:t>Cuando el usuario seleccione una opción del catálogo “Delegación o Municipio” se activarán los catálogos: “Colonia” y “Localidad”, “Código Postal”.</w:t>
            </w:r>
          </w:p>
          <w:p w14:paraId="3271BEA5" w14:textId="77777777" w:rsidR="001954FF" w:rsidRPr="00632CA8" w:rsidRDefault="001954FF" w:rsidP="009C326F"/>
          <w:p w14:paraId="50AB9330" w14:textId="77777777" w:rsidR="009C326F" w:rsidRPr="00632CA8" w:rsidRDefault="009C326F" w:rsidP="009C326F">
            <w:r w:rsidRPr="00632CA8">
              <w:lastRenderedPageBreak/>
              <w:t>Las opciones del catálogo “Localidad” se muestran en dependencia de la opción seleccionada en el catálogo “Delegación o Municipio”.</w:t>
            </w:r>
          </w:p>
          <w:p w14:paraId="613A6AB5" w14:textId="77777777" w:rsidR="001954FF" w:rsidRPr="00632CA8" w:rsidRDefault="001954FF" w:rsidP="009C326F"/>
          <w:p w14:paraId="191C8C88" w14:textId="77777777" w:rsidR="001954FF" w:rsidRPr="00632CA8" w:rsidRDefault="001954FF" w:rsidP="009C326F">
            <w:r w:rsidRPr="00632CA8">
              <w:t>Catálogos de SAP.</w:t>
            </w:r>
          </w:p>
        </w:tc>
      </w:tr>
      <w:tr w:rsidR="009C326F" w:rsidRPr="00632CA8" w14:paraId="6F505F0D" w14:textId="77777777" w:rsidTr="009C326F">
        <w:tc>
          <w:tcPr>
            <w:tcW w:w="1523" w:type="pct"/>
            <w:shd w:val="clear" w:color="auto" w:fill="auto"/>
            <w:tcMar>
              <w:top w:w="72" w:type="dxa"/>
              <w:left w:w="144" w:type="dxa"/>
              <w:bottom w:w="72" w:type="dxa"/>
              <w:right w:w="144" w:type="dxa"/>
            </w:tcMar>
          </w:tcPr>
          <w:p w14:paraId="1D024A83" w14:textId="77777777" w:rsidR="009C326F" w:rsidRPr="00632CA8" w:rsidRDefault="009C326F" w:rsidP="009C326F">
            <w:pPr>
              <w:rPr>
                <w:rFonts w:cs="Arial"/>
                <w:szCs w:val="22"/>
                <w:lang w:val="es-MX"/>
              </w:rPr>
            </w:pPr>
            <w:r w:rsidRPr="00632CA8">
              <w:rPr>
                <w:rFonts w:cs="Arial"/>
                <w:szCs w:val="22"/>
                <w:lang w:val="es-MX"/>
              </w:rPr>
              <w:lastRenderedPageBreak/>
              <w:t>Entre calle 1</w:t>
            </w:r>
          </w:p>
        </w:tc>
        <w:tc>
          <w:tcPr>
            <w:tcW w:w="3477" w:type="pct"/>
            <w:shd w:val="clear" w:color="auto" w:fill="auto"/>
            <w:tcMar>
              <w:top w:w="72" w:type="dxa"/>
              <w:left w:w="144" w:type="dxa"/>
              <w:bottom w:w="72" w:type="dxa"/>
              <w:right w:w="144" w:type="dxa"/>
            </w:tcMar>
          </w:tcPr>
          <w:p w14:paraId="7BF13377" w14:textId="77777777" w:rsidR="009C326F" w:rsidRPr="00632CA8" w:rsidRDefault="009C326F" w:rsidP="009C326F">
            <w:r w:rsidRPr="00632CA8">
              <w:rPr>
                <w:rFonts w:cs="Arial"/>
                <w:szCs w:val="22"/>
              </w:rPr>
              <w:t xml:space="preserve">Campo de captura alfanumérica. Longitud 100. </w:t>
            </w:r>
          </w:p>
        </w:tc>
      </w:tr>
      <w:tr w:rsidR="009C326F" w:rsidRPr="00632CA8" w14:paraId="7E716C97" w14:textId="77777777" w:rsidTr="009C326F">
        <w:tc>
          <w:tcPr>
            <w:tcW w:w="1523" w:type="pct"/>
            <w:shd w:val="clear" w:color="auto" w:fill="auto"/>
            <w:tcMar>
              <w:top w:w="72" w:type="dxa"/>
              <w:left w:w="144" w:type="dxa"/>
              <w:bottom w:w="72" w:type="dxa"/>
              <w:right w:w="144" w:type="dxa"/>
            </w:tcMar>
          </w:tcPr>
          <w:p w14:paraId="795B7B9E" w14:textId="77777777" w:rsidR="009C326F" w:rsidRPr="00632CA8" w:rsidRDefault="009C326F" w:rsidP="009C326F">
            <w:pPr>
              <w:rPr>
                <w:rFonts w:cs="Arial"/>
                <w:szCs w:val="22"/>
                <w:lang w:val="es-MX"/>
              </w:rPr>
            </w:pPr>
            <w:r w:rsidRPr="00632CA8">
              <w:rPr>
                <w:rFonts w:cs="Arial"/>
                <w:szCs w:val="22"/>
                <w:lang w:val="es-MX"/>
              </w:rPr>
              <w:t>Entre calle 2</w:t>
            </w:r>
          </w:p>
        </w:tc>
        <w:tc>
          <w:tcPr>
            <w:tcW w:w="3477" w:type="pct"/>
            <w:shd w:val="clear" w:color="auto" w:fill="auto"/>
            <w:tcMar>
              <w:top w:w="72" w:type="dxa"/>
              <w:left w:w="144" w:type="dxa"/>
              <w:bottom w:w="72" w:type="dxa"/>
              <w:right w:w="144" w:type="dxa"/>
            </w:tcMar>
          </w:tcPr>
          <w:p w14:paraId="45A24D04" w14:textId="77777777" w:rsidR="009C326F" w:rsidRPr="00632CA8" w:rsidRDefault="009C326F" w:rsidP="009C326F">
            <w:r w:rsidRPr="00632CA8">
              <w:rPr>
                <w:rFonts w:cs="Arial"/>
                <w:szCs w:val="22"/>
              </w:rPr>
              <w:t xml:space="preserve">Campo de captura alfanumérica. Longitud 100. </w:t>
            </w:r>
          </w:p>
        </w:tc>
      </w:tr>
    </w:tbl>
    <w:p w14:paraId="605FCA66" w14:textId="77777777" w:rsidR="00F86CDF" w:rsidRPr="00632CA8" w:rsidRDefault="00F86CDF" w:rsidP="00797CFF">
      <w:pPr>
        <w:jc w:val="center"/>
      </w:pPr>
    </w:p>
    <w:p w14:paraId="55E49A79" w14:textId="77777777" w:rsidR="00E9094B" w:rsidRPr="00632CA8" w:rsidRDefault="00E9094B" w:rsidP="00E9094B">
      <w:pPr>
        <w:pStyle w:val="Estilo4"/>
      </w:pPr>
      <w:bookmarkStart w:id="56" w:name="_Toc515878318"/>
      <w:r w:rsidRPr="00632CA8">
        <w:t xml:space="preserve">Editar </w:t>
      </w:r>
      <w:r w:rsidR="00D205A6" w:rsidRPr="00632CA8">
        <w:t>domicilio</w:t>
      </w:r>
      <w:r w:rsidR="00F60C44" w:rsidRPr="00632CA8">
        <w:t xml:space="preserve"> del prospecto</w:t>
      </w:r>
      <w:r w:rsidRPr="00632CA8">
        <w:t>.</w:t>
      </w:r>
      <w:bookmarkEnd w:id="56"/>
    </w:p>
    <w:p w14:paraId="3E06F19E" w14:textId="77777777" w:rsidR="00E9094B" w:rsidRPr="00632CA8" w:rsidRDefault="00E9094B" w:rsidP="00E9094B"/>
    <w:p w14:paraId="2B701630" w14:textId="77777777" w:rsidR="00E9094B" w:rsidRPr="00632CA8" w:rsidRDefault="00E9094B" w:rsidP="00E9094B">
      <w:r w:rsidRPr="00632CA8">
        <w:t xml:space="preserve">Como usuario Administrador quiero </w:t>
      </w:r>
      <w:r w:rsidR="00972E83" w:rsidRPr="00632CA8">
        <w:t xml:space="preserve">poder editar el domicilio del </w:t>
      </w:r>
      <w:r w:rsidR="00B173C7" w:rsidRPr="00632CA8">
        <w:t>prospecto</w:t>
      </w:r>
      <w:r w:rsidR="00972E83" w:rsidRPr="00632CA8">
        <w:t xml:space="preserve"> para garantizar que su información se encuentra actualizada</w:t>
      </w:r>
      <w:r w:rsidRPr="00632CA8">
        <w:t>.</w:t>
      </w:r>
    </w:p>
    <w:p w14:paraId="060FF679" w14:textId="77777777" w:rsidR="00E9094B" w:rsidRPr="00632CA8" w:rsidRDefault="00E9094B" w:rsidP="00E9094B"/>
    <w:p w14:paraId="2D6F3AED" w14:textId="77777777" w:rsidR="00E9094B" w:rsidRPr="00632CA8" w:rsidRDefault="00E9094B" w:rsidP="00E9094B">
      <w:r w:rsidRPr="00632CA8">
        <w:t xml:space="preserve"> El usuario podrá actualizar la información de la tabla utilizando la opción “Editar”. </w:t>
      </w:r>
    </w:p>
    <w:p w14:paraId="1F346E11" w14:textId="77777777" w:rsidR="00E9094B" w:rsidRPr="00632CA8" w:rsidRDefault="00E9094B" w:rsidP="00B96001"/>
    <w:p w14:paraId="396F3F18" w14:textId="77777777" w:rsidR="00DE3867" w:rsidRPr="00632CA8" w:rsidRDefault="00B84EE1" w:rsidP="00B84EE1">
      <w:r w:rsidRPr="00632CA8">
        <w:t>La pantalla muestra</w:t>
      </w:r>
      <w:r w:rsidR="008B7127" w:rsidRPr="00632CA8">
        <w:t xml:space="preserve"> los campos / catálogos habilitados para edición</w:t>
      </w:r>
      <w:r w:rsidRPr="00632CA8">
        <w:t>:</w:t>
      </w:r>
    </w:p>
    <w:p w14:paraId="7BD4490B" w14:textId="77777777" w:rsidR="00E8375D" w:rsidRPr="00632CA8" w:rsidRDefault="00E8375D" w:rsidP="00D65BA1">
      <w:pPr>
        <w:jc w:val="center"/>
      </w:pPr>
    </w:p>
    <w:p w14:paraId="1A031639" w14:textId="77777777" w:rsidR="00E8375D" w:rsidRPr="00632CA8" w:rsidRDefault="00972E83" w:rsidP="00B70F64">
      <w:r w:rsidRPr="00632CA8">
        <w:rPr>
          <w:noProof/>
          <w:lang w:val="es-MX" w:eastAsia="es-MX"/>
        </w:rPr>
        <w:drawing>
          <wp:inline distT="0" distB="0" distL="0" distR="0" wp14:anchorId="3FC0B4B6" wp14:editId="5EE18E72">
            <wp:extent cx="5400000" cy="1062098"/>
            <wp:effectExtent l="19050" t="19050" r="10795" b="2413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1062098"/>
                    </a:xfrm>
                    <a:prstGeom prst="rect">
                      <a:avLst/>
                    </a:prstGeom>
                    <a:noFill/>
                    <a:ln>
                      <a:solidFill>
                        <a:schemeClr val="bg1">
                          <a:lumMod val="75000"/>
                        </a:schemeClr>
                      </a:solidFill>
                    </a:ln>
                  </pic:spPr>
                </pic:pic>
              </a:graphicData>
            </a:graphic>
          </wp:inline>
        </w:drawing>
      </w:r>
    </w:p>
    <w:p w14:paraId="0378397D" w14:textId="77777777" w:rsidR="00E8375D" w:rsidRPr="00632CA8" w:rsidRDefault="00E8375D" w:rsidP="00B70F64"/>
    <w:p w14:paraId="36422D67" w14:textId="77777777" w:rsidR="00B84EE1" w:rsidRPr="00632CA8" w:rsidRDefault="00B84EE1" w:rsidP="00B84EE1">
      <w:r w:rsidRPr="00632CA8">
        <w:t xml:space="preserve">Para la edición de </w:t>
      </w:r>
      <w:r w:rsidR="00972E83" w:rsidRPr="00632CA8">
        <w:t>domicilio</w:t>
      </w:r>
      <w:r w:rsidRPr="00632CA8">
        <w:t>,</w:t>
      </w:r>
      <w:r w:rsidR="00972E83" w:rsidRPr="00632CA8">
        <w:t xml:space="preserve"> se</w:t>
      </w:r>
      <w:r w:rsidRPr="00632CA8">
        <w:t xml:space="preserve"> </w:t>
      </w:r>
      <w:r w:rsidR="00972E83" w:rsidRPr="00632CA8">
        <w:t>activan</w:t>
      </w:r>
      <w:r w:rsidRPr="00632CA8">
        <w:t xml:space="preserve"> los </w:t>
      </w:r>
      <w:r w:rsidR="00972E83" w:rsidRPr="00632CA8">
        <w:t>campos</w:t>
      </w:r>
      <w:r w:rsidRPr="00632CA8">
        <w:t xml:space="preserve"> para ser editados:</w:t>
      </w:r>
    </w:p>
    <w:p w14:paraId="23D49CB7" w14:textId="77777777" w:rsidR="00B84EE1" w:rsidRPr="00632CA8" w:rsidRDefault="00B84EE1" w:rsidP="00B84EE1"/>
    <w:p w14:paraId="2E8CD938" w14:textId="77777777" w:rsidR="00B84EE1" w:rsidRPr="00632CA8" w:rsidRDefault="00972E83" w:rsidP="00B1298A">
      <w:pPr>
        <w:pStyle w:val="Prrafodelista"/>
        <w:numPr>
          <w:ilvl w:val="0"/>
          <w:numId w:val="25"/>
        </w:numPr>
        <w:jc w:val="left"/>
      </w:pPr>
      <w:r w:rsidRPr="00632CA8">
        <w:rPr>
          <w:lang w:val="es-MX"/>
        </w:rPr>
        <w:t>Calle</w:t>
      </w:r>
    </w:p>
    <w:p w14:paraId="6C7610C8" w14:textId="77777777" w:rsidR="00972E83" w:rsidRPr="00632CA8" w:rsidRDefault="00972E83" w:rsidP="00B1298A">
      <w:pPr>
        <w:pStyle w:val="Prrafodelista"/>
        <w:numPr>
          <w:ilvl w:val="0"/>
          <w:numId w:val="25"/>
        </w:numPr>
        <w:jc w:val="left"/>
        <w:rPr>
          <w:lang w:val="es-MX"/>
        </w:rPr>
      </w:pPr>
      <w:r w:rsidRPr="00632CA8">
        <w:rPr>
          <w:lang w:val="es-MX"/>
        </w:rPr>
        <w:t>No. Ext.</w:t>
      </w:r>
    </w:p>
    <w:p w14:paraId="086EC7E3" w14:textId="77777777" w:rsidR="00972E83" w:rsidRPr="00632CA8" w:rsidRDefault="00972E83" w:rsidP="00B1298A">
      <w:pPr>
        <w:pStyle w:val="Prrafodelista"/>
        <w:numPr>
          <w:ilvl w:val="0"/>
          <w:numId w:val="25"/>
        </w:numPr>
        <w:jc w:val="left"/>
        <w:rPr>
          <w:lang w:val="es-MX"/>
        </w:rPr>
      </w:pPr>
      <w:r w:rsidRPr="00632CA8">
        <w:rPr>
          <w:lang w:val="es-MX"/>
        </w:rPr>
        <w:t>No. Int.</w:t>
      </w:r>
    </w:p>
    <w:p w14:paraId="1CF7136D" w14:textId="77777777" w:rsidR="00972E83" w:rsidRPr="00632CA8" w:rsidRDefault="00972E83" w:rsidP="00B1298A">
      <w:pPr>
        <w:pStyle w:val="Prrafodelista"/>
        <w:numPr>
          <w:ilvl w:val="0"/>
          <w:numId w:val="25"/>
        </w:numPr>
        <w:jc w:val="left"/>
        <w:rPr>
          <w:lang w:val="es-MX"/>
        </w:rPr>
      </w:pPr>
      <w:r w:rsidRPr="00632CA8">
        <w:rPr>
          <w:lang w:val="es-MX"/>
        </w:rPr>
        <w:t>Manzana</w:t>
      </w:r>
    </w:p>
    <w:p w14:paraId="4DB10CC5" w14:textId="77777777" w:rsidR="00972E83" w:rsidRPr="00632CA8" w:rsidRDefault="00972E83" w:rsidP="00B1298A">
      <w:pPr>
        <w:pStyle w:val="Prrafodelista"/>
        <w:numPr>
          <w:ilvl w:val="0"/>
          <w:numId w:val="25"/>
        </w:numPr>
        <w:jc w:val="left"/>
        <w:rPr>
          <w:lang w:val="es-MX"/>
        </w:rPr>
      </w:pPr>
      <w:r w:rsidRPr="00632CA8">
        <w:rPr>
          <w:lang w:val="es-MX"/>
        </w:rPr>
        <w:t>Lote</w:t>
      </w:r>
    </w:p>
    <w:p w14:paraId="1C43C90B" w14:textId="77777777" w:rsidR="00972E83" w:rsidRPr="00632CA8" w:rsidRDefault="00972E83" w:rsidP="00B1298A">
      <w:pPr>
        <w:pStyle w:val="Prrafodelista"/>
        <w:numPr>
          <w:ilvl w:val="0"/>
          <w:numId w:val="25"/>
        </w:numPr>
        <w:jc w:val="left"/>
        <w:rPr>
          <w:lang w:val="es-MX"/>
        </w:rPr>
      </w:pPr>
      <w:r w:rsidRPr="00632CA8">
        <w:rPr>
          <w:lang w:val="es-MX"/>
        </w:rPr>
        <w:t>Estado</w:t>
      </w:r>
    </w:p>
    <w:p w14:paraId="6F847EEA" w14:textId="77777777" w:rsidR="00972E83" w:rsidRPr="00632CA8" w:rsidRDefault="00972E83" w:rsidP="00B1298A">
      <w:pPr>
        <w:pStyle w:val="Prrafodelista"/>
        <w:numPr>
          <w:ilvl w:val="0"/>
          <w:numId w:val="25"/>
        </w:numPr>
        <w:jc w:val="left"/>
        <w:rPr>
          <w:lang w:val="es-MX"/>
        </w:rPr>
      </w:pPr>
      <w:r w:rsidRPr="00632CA8">
        <w:rPr>
          <w:lang w:val="es-MX"/>
        </w:rPr>
        <w:t>Delegación o Municipio</w:t>
      </w:r>
    </w:p>
    <w:p w14:paraId="4905C1A1" w14:textId="77777777" w:rsidR="00972E83" w:rsidRPr="00632CA8" w:rsidRDefault="00972E83" w:rsidP="00B1298A">
      <w:pPr>
        <w:pStyle w:val="Prrafodelista"/>
        <w:numPr>
          <w:ilvl w:val="0"/>
          <w:numId w:val="25"/>
        </w:numPr>
        <w:jc w:val="left"/>
        <w:rPr>
          <w:lang w:val="es-MX"/>
        </w:rPr>
      </w:pPr>
      <w:r w:rsidRPr="00632CA8">
        <w:rPr>
          <w:lang w:val="es-MX"/>
        </w:rPr>
        <w:t>Colonia</w:t>
      </w:r>
    </w:p>
    <w:p w14:paraId="7CE2299B" w14:textId="77777777" w:rsidR="00972E83" w:rsidRPr="00632CA8" w:rsidRDefault="00972E83" w:rsidP="00B1298A">
      <w:pPr>
        <w:pStyle w:val="Prrafodelista"/>
        <w:numPr>
          <w:ilvl w:val="0"/>
          <w:numId w:val="25"/>
        </w:numPr>
        <w:jc w:val="left"/>
        <w:rPr>
          <w:lang w:val="es-MX"/>
        </w:rPr>
      </w:pPr>
      <w:r w:rsidRPr="00632CA8">
        <w:rPr>
          <w:lang w:val="es-MX"/>
        </w:rPr>
        <w:t>Localidad</w:t>
      </w:r>
    </w:p>
    <w:p w14:paraId="0B6323A3" w14:textId="77777777" w:rsidR="00972E83" w:rsidRPr="00632CA8" w:rsidRDefault="00972E83" w:rsidP="00B1298A">
      <w:pPr>
        <w:pStyle w:val="Prrafodelista"/>
        <w:numPr>
          <w:ilvl w:val="0"/>
          <w:numId w:val="25"/>
        </w:numPr>
        <w:jc w:val="left"/>
        <w:rPr>
          <w:lang w:val="es-MX"/>
        </w:rPr>
      </w:pPr>
      <w:r w:rsidRPr="00632CA8">
        <w:rPr>
          <w:lang w:val="es-MX"/>
        </w:rPr>
        <w:t>Código Postal</w:t>
      </w:r>
    </w:p>
    <w:p w14:paraId="755ACF4C" w14:textId="77777777" w:rsidR="00972E83" w:rsidRPr="00632CA8" w:rsidRDefault="00972E83" w:rsidP="00B1298A">
      <w:pPr>
        <w:pStyle w:val="Prrafodelista"/>
        <w:numPr>
          <w:ilvl w:val="0"/>
          <w:numId w:val="25"/>
        </w:numPr>
        <w:jc w:val="left"/>
        <w:rPr>
          <w:lang w:val="es-MX"/>
        </w:rPr>
      </w:pPr>
      <w:r w:rsidRPr="00632CA8">
        <w:rPr>
          <w:lang w:val="es-MX"/>
        </w:rPr>
        <w:t>Entre calle 1</w:t>
      </w:r>
    </w:p>
    <w:p w14:paraId="37CF8175" w14:textId="77777777" w:rsidR="00972E83" w:rsidRPr="00632CA8" w:rsidRDefault="00972E83" w:rsidP="00B1298A">
      <w:pPr>
        <w:pStyle w:val="Prrafodelista"/>
        <w:numPr>
          <w:ilvl w:val="0"/>
          <w:numId w:val="25"/>
        </w:numPr>
        <w:jc w:val="left"/>
        <w:rPr>
          <w:lang w:val="es-MX"/>
        </w:rPr>
      </w:pPr>
      <w:r w:rsidRPr="00632CA8">
        <w:rPr>
          <w:lang w:val="es-MX"/>
        </w:rPr>
        <w:t>Entre calle 2</w:t>
      </w:r>
    </w:p>
    <w:p w14:paraId="2EA6403E" w14:textId="77777777" w:rsidR="00EE198E" w:rsidRPr="00632CA8" w:rsidRDefault="00EE198E" w:rsidP="00EE198E">
      <w:pPr>
        <w:pStyle w:val="Estilo4"/>
      </w:pPr>
      <w:bookmarkStart w:id="57" w:name="_Toc515878319"/>
      <w:r w:rsidRPr="00632CA8">
        <w:lastRenderedPageBreak/>
        <w:t xml:space="preserve">Validar </w:t>
      </w:r>
      <w:r w:rsidR="00012F1E" w:rsidRPr="00632CA8">
        <w:t>datos de contacto</w:t>
      </w:r>
      <w:r w:rsidRPr="00632CA8">
        <w:t>.</w:t>
      </w:r>
      <w:bookmarkEnd w:id="57"/>
      <w:r w:rsidRPr="00632CA8">
        <w:t xml:space="preserve"> </w:t>
      </w:r>
    </w:p>
    <w:p w14:paraId="3AFB6317" w14:textId="77777777" w:rsidR="00012F1E" w:rsidRPr="00632CA8" w:rsidRDefault="00012F1E" w:rsidP="00012F1E">
      <w:r w:rsidRPr="00632CA8">
        <w:t xml:space="preserve">Como usuario Administrador quiero poder validar los teléfonos del </w:t>
      </w:r>
      <w:r w:rsidR="00B173C7" w:rsidRPr="00632CA8">
        <w:t>prospecto</w:t>
      </w:r>
      <w:r w:rsidRPr="00632CA8">
        <w:t xml:space="preserve"> para garantizar que su información se encuentra actualizada.</w:t>
      </w:r>
    </w:p>
    <w:p w14:paraId="591537A8" w14:textId="77777777" w:rsidR="00012F1E" w:rsidRPr="00632CA8" w:rsidRDefault="00012F1E" w:rsidP="00012F1E"/>
    <w:p w14:paraId="1E04FAC1" w14:textId="77777777" w:rsidR="00012F1E" w:rsidRPr="00632CA8" w:rsidRDefault="00012F1E" w:rsidP="00012F1E">
      <w:r w:rsidRPr="00632CA8">
        <w:t>El usuario puede indicar a través de una casilla de verificación “Igual” si la información del domicilio se encuentra igual o debe ser modificada.</w:t>
      </w:r>
    </w:p>
    <w:p w14:paraId="401485F8" w14:textId="77777777" w:rsidR="00012F1E" w:rsidRPr="00632CA8" w:rsidRDefault="00012F1E" w:rsidP="00012F1E"/>
    <w:p w14:paraId="6E645C59" w14:textId="77777777" w:rsidR="00012F1E" w:rsidRPr="00632CA8" w:rsidRDefault="00012F1E" w:rsidP="00012F1E">
      <w:r w:rsidRPr="00632CA8">
        <w:t xml:space="preserve">Cuando la casilla sea seleccionada, las opciones “Crear nuevo”, “Editar”, serán inactivadas. </w:t>
      </w:r>
    </w:p>
    <w:p w14:paraId="1B37B9B2" w14:textId="77777777" w:rsidR="00012F1E" w:rsidRPr="00632CA8" w:rsidRDefault="00012F1E" w:rsidP="00012F1E"/>
    <w:p w14:paraId="43DBA2C7" w14:textId="77777777" w:rsidR="00012F1E" w:rsidRPr="00632CA8" w:rsidRDefault="00012F1E" w:rsidP="00012F1E">
      <w:r w:rsidRPr="00632CA8">
        <w:rPr>
          <w:noProof/>
          <w:lang w:val="es-MX" w:eastAsia="es-MX"/>
        </w:rPr>
        <w:drawing>
          <wp:inline distT="0" distB="0" distL="0" distR="0" wp14:anchorId="0E228D93" wp14:editId="5E9DF1EE">
            <wp:extent cx="5400000" cy="947294"/>
            <wp:effectExtent l="19050" t="19050" r="10795" b="247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947294"/>
                    </a:xfrm>
                    <a:prstGeom prst="rect">
                      <a:avLst/>
                    </a:prstGeom>
                    <a:noFill/>
                    <a:ln>
                      <a:solidFill>
                        <a:schemeClr val="bg1">
                          <a:lumMod val="65000"/>
                        </a:schemeClr>
                      </a:solidFill>
                    </a:ln>
                  </pic:spPr>
                </pic:pic>
              </a:graphicData>
            </a:graphic>
          </wp:inline>
        </w:drawing>
      </w:r>
    </w:p>
    <w:p w14:paraId="5C008036" w14:textId="77777777" w:rsidR="00012F1E" w:rsidRPr="00632CA8" w:rsidRDefault="00012F1E" w:rsidP="00012F1E"/>
    <w:p w14:paraId="1A43823E" w14:textId="77777777" w:rsidR="00766B1F" w:rsidRPr="00632CA8" w:rsidRDefault="00766B1F" w:rsidP="00766B1F">
      <w:pPr>
        <w:pStyle w:val="Estilo4"/>
      </w:pPr>
      <w:bookmarkStart w:id="58" w:name="_Toc515878320"/>
      <w:r w:rsidRPr="00632CA8">
        <w:t xml:space="preserve">Crear nuevo </w:t>
      </w:r>
      <w:r w:rsidR="00012F1E" w:rsidRPr="00632CA8">
        <w:t>teléfono</w:t>
      </w:r>
      <w:r w:rsidRPr="00632CA8">
        <w:t>.</w:t>
      </w:r>
      <w:bookmarkEnd w:id="58"/>
    </w:p>
    <w:p w14:paraId="2AE84A35" w14:textId="77777777" w:rsidR="00766B1F" w:rsidRPr="00632CA8" w:rsidRDefault="00766B1F" w:rsidP="00766B1F"/>
    <w:p w14:paraId="2C73AA3F" w14:textId="77777777" w:rsidR="00766B1F" w:rsidRPr="00632CA8" w:rsidRDefault="00766B1F" w:rsidP="00766B1F">
      <w:r w:rsidRPr="00632CA8">
        <w:t xml:space="preserve">Como usuario Administrador quiero poder crear un nuevo teléfono del </w:t>
      </w:r>
      <w:r w:rsidR="00B173C7" w:rsidRPr="00632CA8">
        <w:t>prospecto</w:t>
      </w:r>
      <w:r w:rsidRPr="00632CA8">
        <w:t xml:space="preserve"> para garantizar que su información se encuentra actualizada.</w:t>
      </w:r>
    </w:p>
    <w:p w14:paraId="6C57084D" w14:textId="77777777" w:rsidR="00766B1F" w:rsidRPr="00632CA8" w:rsidRDefault="00766B1F" w:rsidP="00766B1F"/>
    <w:p w14:paraId="61E674DF" w14:textId="77777777" w:rsidR="00766B1F" w:rsidRPr="00632CA8" w:rsidRDefault="00766B1F" w:rsidP="00766B1F">
      <w:r w:rsidRPr="00632CA8">
        <w:t>La pantalla muestra:</w:t>
      </w:r>
    </w:p>
    <w:p w14:paraId="611E7570" w14:textId="77777777" w:rsidR="00766B1F" w:rsidRPr="00632CA8" w:rsidRDefault="00766B1F" w:rsidP="00766B1F"/>
    <w:p w14:paraId="688C2F23" w14:textId="77777777" w:rsidR="00766B1F" w:rsidRPr="00632CA8" w:rsidRDefault="002D2906" w:rsidP="00766B1F">
      <w:r w:rsidRPr="00632CA8">
        <w:rPr>
          <w:noProof/>
          <w:lang w:val="es-MX" w:eastAsia="es-MX"/>
        </w:rPr>
        <w:drawing>
          <wp:inline distT="0" distB="0" distL="0" distR="0" wp14:anchorId="6C5713C5" wp14:editId="639E6460">
            <wp:extent cx="5400000" cy="947715"/>
            <wp:effectExtent l="19050" t="19050" r="10795" b="2413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947715"/>
                    </a:xfrm>
                    <a:prstGeom prst="rect">
                      <a:avLst/>
                    </a:prstGeom>
                    <a:noFill/>
                    <a:ln>
                      <a:solidFill>
                        <a:schemeClr val="bg1">
                          <a:lumMod val="75000"/>
                        </a:schemeClr>
                      </a:solidFill>
                    </a:ln>
                  </pic:spPr>
                </pic:pic>
              </a:graphicData>
            </a:graphic>
          </wp:inline>
        </w:drawing>
      </w:r>
    </w:p>
    <w:p w14:paraId="64F94FAB" w14:textId="77777777" w:rsidR="003B25C0" w:rsidRPr="00632CA8" w:rsidRDefault="003B25C0" w:rsidP="00766B1F"/>
    <w:p w14:paraId="4B7239EC" w14:textId="77777777" w:rsidR="003B25C0" w:rsidRPr="00632CA8" w:rsidRDefault="003B25C0" w:rsidP="00766B1F"/>
    <w:p w14:paraId="7824F4AA" w14:textId="77777777" w:rsidR="003B25C0" w:rsidRPr="00632CA8" w:rsidRDefault="002D2906" w:rsidP="00766B1F">
      <w:r w:rsidRPr="00632CA8">
        <w:t>Al</w:t>
      </w:r>
      <w:r w:rsidR="003B25C0" w:rsidRPr="00632CA8">
        <w:t xml:space="preserve"> seleccionar la opción “Crear nuevo”</w:t>
      </w:r>
      <w:r w:rsidRPr="00632CA8">
        <w:t xml:space="preserve"> se muestra</w:t>
      </w:r>
      <w:r w:rsidR="003B25C0" w:rsidRPr="00632CA8">
        <w:t>:</w:t>
      </w:r>
    </w:p>
    <w:p w14:paraId="3CCB071C" w14:textId="77777777" w:rsidR="003B25C0" w:rsidRPr="00632CA8" w:rsidRDefault="003B25C0" w:rsidP="00766B1F"/>
    <w:p w14:paraId="53DC7FA2" w14:textId="77777777" w:rsidR="003B25C0" w:rsidRPr="00632CA8" w:rsidRDefault="00EB003D" w:rsidP="003B25C0">
      <w:pPr>
        <w:jc w:val="center"/>
      </w:pPr>
      <w:r w:rsidRPr="00632CA8">
        <w:rPr>
          <w:noProof/>
          <w:lang w:val="es-MX" w:eastAsia="es-MX"/>
        </w:rPr>
        <w:drawing>
          <wp:inline distT="0" distB="0" distL="0" distR="0" wp14:anchorId="4E7DA1CC" wp14:editId="44B4F0AB">
            <wp:extent cx="3600000" cy="1461234"/>
            <wp:effectExtent l="0" t="0" r="635"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461234"/>
                    </a:xfrm>
                    <a:prstGeom prst="rect">
                      <a:avLst/>
                    </a:prstGeom>
                    <a:noFill/>
                  </pic:spPr>
                </pic:pic>
              </a:graphicData>
            </a:graphic>
          </wp:inline>
        </w:drawing>
      </w:r>
    </w:p>
    <w:p w14:paraId="4D19481C" w14:textId="77777777" w:rsidR="003B25C0" w:rsidRPr="00632CA8" w:rsidRDefault="003B25C0" w:rsidP="003B25C0">
      <w:pPr>
        <w:jc w:val="center"/>
      </w:pPr>
    </w:p>
    <w:p w14:paraId="5DF04757" w14:textId="77777777" w:rsidR="003B25C0" w:rsidRPr="00632CA8" w:rsidRDefault="003B25C0" w:rsidP="003B25C0">
      <w:pPr>
        <w:jc w:val="center"/>
      </w:pPr>
    </w:p>
    <w:p w14:paraId="65EDC765" w14:textId="77777777" w:rsidR="003B25C0" w:rsidRPr="00632CA8" w:rsidRDefault="00714823" w:rsidP="003B25C0">
      <w:r w:rsidRPr="00632CA8">
        <w:lastRenderedPageBreak/>
        <w:t>El catálogo “Tipo” muestra las opciones</w:t>
      </w:r>
      <w:r w:rsidR="003F7365" w:rsidRPr="00632CA8">
        <w:t xml:space="preserve"> (Obligatorio)</w:t>
      </w:r>
      <w:r w:rsidRPr="00632CA8">
        <w:t>:</w:t>
      </w:r>
    </w:p>
    <w:p w14:paraId="6E075205" w14:textId="77777777" w:rsidR="00714823" w:rsidRPr="00632CA8" w:rsidRDefault="00714823" w:rsidP="003B25C0"/>
    <w:p w14:paraId="29E26BF9" w14:textId="77777777" w:rsidR="00714823" w:rsidRPr="00632CA8" w:rsidRDefault="00714823" w:rsidP="00B1298A">
      <w:pPr>
        <w:pStyle w:val="Prrafodelista"/>
        <w:numPr>
          <w:ilvl w:val="0"/>
          <w:numId w:val="22"/>
        </w:numPr>
      </w:pPr>
      <w:r w:rsidRPr="00632CA8">
        <w:t>Casa</w:t>
      </w:r>
    </w:p>
    <w:p w14:paraId="6E55077F" w14:textId="77777777" w:rsidR="00714823" w:rsidRPr="00632CA8" w:rsidRDefault="00714823" w:rsidP="00B1298A">
      <w:pPr>
        <w:pStyle w:val="Prrafodelista"/>
        <w:numPr>
          <w:ilvl w:val="0"/>
          <w:numId w:val="22"/>
        </w:numPr>
      </w:pPr>
      <w:r w:rsidRPr="00632CA8">
        <w:t>Celular</w:t>
      </w:r>
    </w:p>
    <w:p w14:paraId="4F0D7D62" w14:textId="77777777" w:rsidR="00714823" w:rsidRPr="00632CA8" w:rsidRDefault="00714823" w:rsidP="00B1298A">
      <w:pPr>
        <w:pStyle w:val="Prrafodelista"/>
        <w:numPr>
          <w:ilvl w:val="0"/>
          <w:numId w:val="22"/>
        </w:numPr>
      </w:pPr>
      <w:r w:rsidRPr="00632CA8">
        <w:t>Trabajo</w:t>
      </w:r>
    </w:p>
    <w:p w14:paraId="53900852" w14:textId="77777777" w:rsidR="00714823" w:rsidRPr="00632CA8" w:rsidRDefault="00714823" w:rsidP="00B1298A">
      <w:pPr>
        <w:pStyle w:val="Prrafodelista"/>
        <w:numPr>
          <w:ilvl w:val="0"/>
          <w:numId w:val="22"/>
        </w:numPr>
      </w:pPr>
      <w:r w:rsidRPr="00632CA8">
        <w:t>Recados</w:t>
      </w:r>
    </w:p>
    <w:p w14:paraId="579C04F5" w14:textId="77777777" w:rsidR="00714823" w:rsidRPr="00632CA8" w:rsidRDefault="00714823" w:rsidP="00714823"/>
    <w:p w14:paraId="17771CAC" w14:textId="77777777" w:rsidR="00714823" w:rsidRPr="00632CA8" w:rsidRDefault="005B1CB3" w:rsidP="00714823">
      <w:r w:rsidRPr="00632CA8">
        <w:t>El campo “Lada” permite hasta 3 números</w:t>
      </w:r>
      <w:r w:rsidR="003F7365" w:rsidRPr="00632CA8">
        <w:t xml:space="preserve"> (Obligatorio).</w:t>
      </w:r>
    </w:p>
    <w:p w14:paraId="4F93BB04" w14:textId="77777777" w:rsidR="005B1CB3" w:rsidRPr="00632CA8" w:rsidRDefault="005B1CB3" w:rsidP="00714823">
      <w:r w:rsidRPr="00632CA8">
        <w:t>El campo “Teléfono” permite mínimo 8 números y máximo 10 n</w:t>
      </w:r>
      <w:r w:rsidR="003F7365" w:rsidRPr="00632CA8">
        <w:t>úmeros (Obligatorio).</w:t>
      </w:r>
    </w:p>
    <w:p w14:paraId="717A5BB2" w14:textId="77777777" w:rsidR="00200A71" w:rsidRPr="00632CA8" w:rsidRDefault="00200A71" w:rsidP="00714823">
      <w:r w:rsidRPr="00632CA8">
        <w:t>Cuando un teléfono sea creado se le asignará la etiqueta de teléfono: “Contacto efectivo”.</w:t>
      </w:r>
    </w:p>
    <w:p w14:paraId="7E1CB44C" w14:textId="77777777" w:rsidR="00012F1E" w:rsidRPr="00632CA8" w:rsidRDefault="00012F1E" w:rsidP="00714823"/>
    <w:p w14:paraId="2E3DB289" w14:textId="77777777" w:rsidR="00012F1E" w:rsidRPr="00632CA8" w:rsidRDefault="00012F1E" w:rsidP="00012F1E">
      <w:pPr>
        <w:pStyle w:val="Estilo4"/>
      </w:pPr>
      <w:bookmarkStart w:id="59" w:name="_Toc515878321"/>
      <w:r w:rsidRPr="00632CA8">
        <w:t>Crear nuevo correo electrónico.</w:t>
      </w:r>
      <w:bookmarkEnd w:id="59"/>
    </w:p>
    <w:p w14:paraId="0FF6ED0B" w14:textId="77777777" w:rsidR="00012F1E" w:rsidRPr="00632CA8" w:rsidRDefault="00012F1E" w:rsidP="00012F1E">
      <w:r w:rsidRPr="00632CA8">
        <w:t>Como usuario Administrador quiero poder crear un nuevo correo electrónico del prospecto para garantizar que su información se encuentra actualizada.</w:t>
      </w:r>
    </w:p>
    <w:p w14:paraId="0EF0661D" w14:textId="77777777" w:rsidR="00012F1E" w:rsidRPr="00632CA8" w:rsidRDefault="00012F1E" w:rsidP="00012F1E"/>
    <w:p w14:paraId="378A12F8" w14:textId="77777777" w:rsidR="00972E83" w:rsidRPr="00632CA8" w:rsidRDefault="00972E83" w:rsidP="00972E83">
      <w:r w:rsidRPr="00632CA8">
        <w:t xml:space="preserve">Para el caso de correo electrónico </w:t>
      </w:r>
      <w:r w:rsidR="002D2906" w:rsidRPr="00632CA8">
        <w:t>se debe seleccionar su opción “Crear nuevo”</w:t>
      </w:r>
      <w:r w:rsidRPr="00632CA8">
        <w:t>:</w:t>
      </w:r>
    </w:p>
    <w:p w14:paraId="470682EB" w14:textId="77777777" w:rsidR="002D2906" w:rsidRPr="00632CA8" w:rsidRDefault="002D2906" w:rsidP="00972E83"/>
    <w:p w14:paraId="5FD94E81" w14:textId="77777777" w:rsidR="002D2906" w:rsidRPr="00632CA8" w:rsidRDefault="002D2906" w:rsidP="00972E83">
      <w:r w:rsidRPr="00632CA8">
        <w:rPr>
          <w:noProof/>
          <w:lang w:val="es-MX" w:eastAsia="es-MX"/>
        </w:rPr>
        <w:drawing>
          <wp:inline distT="0" distB="0" distL="0" distR="0" wp14:anchorId="6C8196A0" wp14:editId="427C7568">
            <wp:extent cx="4925695" cy="518160"/>
            <wp:effectExtent l="0" t="0" r="825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5695" cy="518160"/>
                    </a:xfrm>
                    <a:prstGeom prst="rect">
                      <a:avLst/>
                    </a:prstGeom>
                    <a:noFill/>
                  </pic:spPr>
                </pic:pic>
              </a:graphicData>
            </a:graphic>
          </wp:inline>
        </w:drawing>
      </w:r>
    </w:p>
    <w:p w14:paraId="2EA5A29A" w14:textId="77777777" w:rsidR="00972E83" w:rsidRPr="00632CA8" w:rsidRDefault="00972E83" w:rsidP="00972E83">
      <w:pPr>
        <w:jc w:val="center"/>
      </w:pPr>
    </w:p>
    <w:p w14:paraId="235BAB77" w14:textId="77777777" w:rsidR="002D2906" w:rsidRPr="00632CA8" w:rsidRDefault="002D2906" w:rsidP="002D2906">
      <w:r w:rsidRPr="00632CA8">
        <w:t>Se muestra la pantalla:</w:t>
      </w:r>
    </w:p>
    <w:p w14:paraId="0ECDAC94" w14:textId="77777777" w:rsidR="00972E83" w:rsidRPr="00632CA8" w:rsidRDefault="00972E83" w:rsidP="00972E83">
      <w:pPr>
        <w:jc w:val="center"/>
      </w:pPr>
      <w:r w:rsidRPr="00632CA8">
        <w:rPr>
          <w:noProof/>
          <w:lang w:val="es-MX" w:eastAsia="es-MX"/>
        </w:rPr>
        <w:drawing>
          <wp:inline distT="0" distB="0" distL="0" distR="0" wp14:anchorId="3BB0E53B" wp14:editId="0C56E918">
            <wp:extent cx="2554605" cy="12192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4605" cy="1219200"/>
                    </a:xfrm>
                    <a:prstGeom prst="rect">
                      <a:avLst/>
                    </a:prstGeom>
                    <a:noFill/>
                  </pic:spPr>
                </pic:pic>
              </a:graphicData>
            </a:graphic>
          </wp:inline>
        </w:drawing>
      </w:r>
    </w:p>
    <w:p w14:paraId="03627406" w14:textId="77777777" w:rsidR="00972E83" w:rsidRPr="00632CA8" w:rsidRDefault="00972E83" w:rsidP="00972E83">
      <w:pPr>
        <w:jc w:val="center"/>
      </w:pPr>
    </w:p>
    <w:p w14:paraId="7309BDE1" w14:textId="77777777" w:rsidR="00972E83" w:rsidRPr="00632CA8" w:rsidRDefault="00972E83" w:rsidP="00972E83">
      <w:r w:rsidRPr="00632CA8">
        <w:t>El campo debe permitir la captura de estructura de correo electrónico: correo@correo</w:t>
      </w:r>
      <w:r w:rsidR="009A450C" w:rsidRPr="00632CA8">
        <w:t>.</w:t>
      </w:r>
    </w:p>
    <w:p w14:paraId="57C64750" w14:textId="77777777" w:rsidR="00EE198E" w:rsidRPr="00632CA8" w:rsidRDefault="00EE198E" w:rsidP="00972E83"/>
    <w:p w14:paraId="6CAABB86" w14:textId="77777777" w:rsidR="00D205A6" w:rsidRPr="00632CA8" w:rsidRDefault="00D205A6" w:rsidP="00D205A6">
      <w:pPr>
        <w:pStyle w:val="Estilo4"/>
      </w:pPr>
      <w:bookmarkStart w:id="60" w:name="_Toc515878322"/>
      <w:r w:rsidRPr="00632CA8">
        <w:t xml:space="preserve">Editar </w:t>
      </w:r>
      <w:r w:rsidR="00012F1E" w:rsidRPr="00632CA8">
        <w:t>teléfonos</w:t>
      </w:r>
      <w:r w:rsidRPr="00632CA8">
        <w:t>.</w:t>
      </w:r>
      <w:bookmarkEnd w:id="60"/>
    </w:p>
    <w:p w14:paraId="6CE9005C" w14:textId="77777777" w:rsidR="00D205A6" w:rsidRPr="00632CA8" w:rsidRDefault="00D205A6" w:rsidP="00D205A6"/>
    <w:p w14:paraId="41BFACDA" w14:textId="77777777" w:rsidR="00D205A6" w:rsidRPr="00632CA8" w:rsidRDefault="00D205A6" w:rsidP="00D205A6">
      <w:r w:rsidRPr="00632CA8">
        <w:t xml:space="preserve">Como usuario Administrador quiero poder editar la información referente a datos de contacto del </w:t>
      </w:r>
      <w:r w:rsidR="00B173C7" w:rsidRPr="00632CA8">
        <w:t>prospecto</w:t>
      </w:r>
      <w:r w:rsidRPr="00632CA8">
        <w:t xml:space="preserve"> para garantizar que su información se encuentra actualizada.</w:t>
      </w:r>
    </w:p>
    <w:p w14:paraId="71570288" w14:textId="77777777" w:rsidR="00D205A6" w:rsidRPr="00632CA8" w:rsidRDefault="00D205A6" w:rsidP="00D205A6"/>
    <w:p w14:paraId="3209055B" w14:textId="77777777" w:rsidR="00D205A6" w:rsidRPr="00632CA8" w:rsidRDefault="00D205A6" w:rsidP="00D205A6">
      <w:r w:rsidRPr="00632CA8">
        <w:t xml:space="preserve"> El usuario podrá actualizar la información de la tabla utilizando la opción “Editar”. </w:t>
      </w:r>
    </w:p>
    <w:p w14:paraId="1F1F47E8" w14:textId="77777777" w:rsidR="00D205A6" w:rsidRPr="00632CA8" w:rsidRDefault="00D205A6" w:rsidP="00D205A6"/>
    <w:p w14:paraId="0E164C93" w14:textId="77777777" w:rsidR="00D205A6" w:rsidRPr="00632CA8" w:rsidRDefault="00D205A6" w:rsidP="00D205A6">
      <w:r w:rsidRPr="00632CA8">
        <w:t>La pantalla muestra</w:t>
      </w:r>
      <w:r w:rsidR="008B7127" w:rsidRPr="00632CA8">
        <w:t xml:space="preserve"> los campos habilitados para edición</w:t>
      </w:r>
      <w:r w:rsidRPr="00632CA8">
        <w:t>:</w:t>
      </w:r>
    </w:p>
    <w:p w14:paraId="08846D36" w14:textId="77777777" w:rsidR="00D205A6" w:rsidRPr="00632CA8" w:rsidRDefault="00D205A6" w:rsidP="00841286">
      <w:pPr>
        <w:jc w:val="center"/>
      </w:pPr>
    </w:p>
    <w:p w14:paraId="5B5E60DF" w14:textId="77777777" w:rsidR="00841286" w:rsidRPr="00632CA8" w:rsidRDefault="00082497" w:rsidP="00841286">
      <w:pPr>
        <w:jc w:val="center"/>
      </w:pPr>
      <w:r w:rsidRPr="00632CA8">
        <w:rPr>
          <w:noProof/>
          <w:lang w:val="es-MX" w:eastAsia="es-MX"/>
        </w:rPr>
        <w:lastRenderedPageBreak/>
        <w:drawing>
          <wp:inline distT="0" distB="0" distL="0" distR="0" wp14:anchorId="7D38FD54" wp14:editId="0E5B87E3">
            <wp:extent cx="5400000" cy="946405"/>
            <wp:effectExtent l="19050" t="19050" r="10795" b="2540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946405"/>
                    </a:xfrm>
                    <a:prstGeom prst="rect">
                      <a:avLst/>
                    </a:prstGeom>
                    <a:noFill/>
                    <a:ln>
                      <a:solidFill>
                        <a:schemeClr val="bg1">
                          <a:lumMod val="75000"/>
                        </a:schemeClr>
                      </a:solidFill>
                    </a:ln>
                  </pic:spPr>
                </pic:pic>
              </a:graphicData>
            </a:graphic>
          </wp:inline>
        </w:drawing>
      </w:r>
    </w:p>
    <w:p w14:paraId="4EB723F3" w14:textId="77777777" w:rsidR="00D205A6" w:rsidRPr="00632CA8" w:rsidRDefault="00D205A6" w:rsidP="00841286">
      <w:pPr>
        <w:jc w:val="center"/>
      </w:pPr>
    </w:p>
    <w:p w14:paraId="62EB126B" w14:textId="77777777" w:rsidR="00B90A72" w:rsidRPr="00632CA8" w:rsidRDefault="00B90A72" w:rsidP="00E63EFD">
      <w:pPr>
        <w:jc w:val="left"/>
      </w:pPr>
      <w:r w:rsidRPr="00632CA8">
        <w:t xml:space="preserve">Para los teléfonos, </w:t>
      </w:r>
      <w:r w:rsidR="00082497" w:rsidRPr="00632CA8">
        <w:t>activa</w:t>
      </w:r>
      <w:r w:rsidRPr="00632CA8">
        <w:t xml:space="preserve"> los </w:t>
      </w:r>
      <w:r w:rsidR="00082497" w:rsidRPr="00632CA8">
        <w:t xml:space="preserve">campos </w:t>
      </w:r>
      <w:r w:rsidRPr="00632CA8">
        <w:t>para ser editados</w:t>
      </w:r>
      <w:r w:rsidR="00872621" w:rsidRPr="00632CA8">
        <w:t xml:space="preserve"> de acuerdo a su tipo</w:t>
      </w:r>
      <w:r w:rsidRPr="00632CA8">
        <w:t>:</w:t>
      </w:r>
    </w:p>
    <w:p w14:paraId="6F2E7759" w14:textId="77777777" w:rsidR="00872621" w:rsidRPr="00632CA8" w:rsidRDefault="00082497" w:rsidP="00872621">
      <w:r w:rsidRPr="00632CA8">
        <w:t xml:space="preserve">Nota: </w:t>
      </w:r>
      <w:r w:rsidR="00872621" w:rsidRPr="00632CA8">
        <w:t>Cuando un teléfono sea editado se le asignará la etiqueta de teléfono: “Contacto efectivo”.</w:t>
      </w:r>
    </w:p>
    <w:p w14:paraId="64A5816C" w14:textId="77777777" w:rsidR="00012F1E" w:rsidRPr="00632CA8" w:rsidRDefault="00012F1E" w:rsidP="00872621"/>
    <w:p w14:paraId="3C63023F" w14:textId="77777777" w:rsidR="00012F1E" w:rsidRPr="00632CA8" w:rsidRDefault="00012F1E" w:rsidP="00012F1E">
      <w:pPr>
        <w:pStyle w:val="Estilo4"/>
      </w:pPr>
      <w:bookmarkStart w:id="61" w:name="_Toc515878323"/>
      <w:r w:rsidRPr="00632CA8">
        <w:t>Editar correo electrónico.</w:t>
      </w:r>
      <w:bookmarkEnd w:id="61"/>
    </w:p>
    <w:p w14:paraId="3D5A07F3" w14:textId="77777777" w:rsidR="00012F1E" w:rsidRPr="00632CA8" w:rsidRDefault="00012F1E" w:rsidP="00012F1E"/>
    <w:p w14:paraId="41EFBFAE" w14:textId="77777777" w:rsidR="00012F1E" w:rsidRPr="00632CA8" w:rsidRDefault="00012F1E" w:rsidP="00012F1E">
      <w:r w:rsidRPr="00632CA8">
        <w:t>Como usuario Administrador quiero poder editar el correo electrónico del prospecto para garantizar que su información se encuentra actualizada.</w:t>
      </w:r>
    </w:p>
    <w:p w14:paraId="25995E37" w14:textId="77777777" w:rsidR="00012F1E" w:rsidRPr="00632CA8" w:rsidRDefault="00012F1E" w:rsidP="00012F1E"/>
    <w:p w14:paraId="07C01BF5" w14:textId="77777777" w:rsidR="00012F1E" w:rsidRPr="00632CA8" w:rsidRDefault="00012F1E" w:rsidP="00012F1E">
      <w:r w:rsidRPr="00632CA8">
        <w:t xml:space="preserve"> El usuario podrá actualizar la información de la tabla utilizando la opción “Editar”. </w:t>
      </w:r>
    </w:p>
    <w:p w14:paraId="6FFD2D6A" w14:textId="77777777" w:rsidR="00012F1E" w:rsidRPr="00632CA8" w:rsidRDefault="00012F1E" w:rsidP="00012F1E"/>
    <w:p w14:paraId="5EC42A2D" w14:textId="77777777" w:rsidR="009A450C" w:rsidRPr="00632CA8" w:rsidRDefault="009A450C" w:rsidP="009A450C">
      <w:r w:rsidRPr="00632CA8">
        <w:t>Para la edición</w:t>
      </w:r>
      <w:r w:rsidR="00082497" w:rsidRPr="00632CA8">
        <w:t xml:space="preserve"> de correo</w:t>
      </w:r>
      <w:r w:rsidRPr="00632CA8">
        <w:t xml:space="preserve"> electrónic</w:t>
      </w:r>
      <w:r w:rsidR="00082497" w:rsidRPr="00632CA8">
        <w:t>o</w:t>
      </w:r>
      <w:r w:rsidRPr="00632CA8">
        <w:t xml:space="preserve">, </w:t>
      </w:r>
      <w:r w:rsidR="00082497" w:rsidRPr="00632CA8">
        <w:t>activa</w:t>
      </w:r>
      <w:r w:rsidRPr="00632CA8">
        <w:t xml:space="preserve"> los d</w:t>
      </w:r>
      <w:r w:rsidR="00082497" w:rsidRPr="00632CA8">
        <w:t>atos actuales para ser editados.</w:t>
      </w:r>
    </w:p>
    <w:p w14:paraId="2692E521" w14:textId="77777777" w:rsidR="00082497" w:rsidRPr="00632CA8" w:rsidRDefault="00082497" w:rsidP="009A450C"/>
    <w:p w14:paraId="6C6CE23A" w14:textId="77777777" w:rsidR="00082497" w:rsidRPr="00632CA8" w:rsidRDefault="00082497" w:rsidP="00082497">
      <w:pPr>
        <w:jc w:val="center"/>
      </w:pPr>
      <w:r w:rsidRPr="00632CA8">
        <w:rPr>
          <w:noProof/>
          <w:lang w:val="es-MX" w:eastAsia="es-MX"/>
        </w:rPr>
        <w:drawing>
          <wp:inline distT="0" distB="0" distL="0" distR="0" wp14:anchorId="6878D96B" wp14:editId="7F39C26C">
            <wp:extent cx="2837628" cy="280946"/>
            <wp:effectExtent l="0" t="0" r="127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9375" cy="283099"/>
                    </a:xfrm>
                    <a:prstGeom prst="rect">
                      <a:avLst/>
                    </a:prstGeom>
                    <a:noFill/>
                  </pic:spPr>
                </pic:pic>
              </a:graphicData>
            </a:graphic>
          </wp:inline>
        </w:drawing>
      </w:r>
    </w:p>
    <w:p w14:paraId="282FB09A" w14:textId="77777777" w:rsidR="00082497" w:rsidRPr="00632CA8" w:rsidRDefault="00082497" w:rsidP="00082497">
      <w:pPr>
        <w:jc w:val="center"/>
      </w:pPr>
    </w:p>
    <w:p w14:paraId="4896BC37" w14:textId="77777777" w:rsidR="009A450C" w:rsidRPr="00632CA8" w:rsidRDefault="009A450C" w:rsidP="009A450C">
      <w:r w:rsidRPr="00632CA8">
        <w:t>El campo debe permitir la captura de estructura de correo electrónico: correo@correo</w:t>
      </w:r>
      <w:r w:rsidR="00082497" w:rsidRPr="00632CA8">
        <w:t>.</w:t>
      </w:r>
    </w:p>
    <w:p w14:paraId="59BF73A1" w14:textId="77777777" w:rsidR="009A450C" w:rsidRPr="00632CA8" w:rsidRDefault="009A450C" w:rsidP="00E63EFD"/>
    <w:p w14:paraId="20C3C5AD" w14:textId="77777777" w:rsidR="00B379B9" w:rsidRPr="00632CA8" w:rsidRDefault="00262D6C" w:rsidP="00766B1F">
      <w:pPr>
        <w:pStyle w:val="Estilo4"/>
      </w:pPr>
      <w:bookmarkStart w:id="62" w:name="_Toc515878324"/>
      <w:r w:rsidRPr="00632CA8">
        <w:t>Validar d</w:t>
      </w:r>
      <w:r w:rsidR="00B379B9" w:rsidRPr="00632CA8">
        <w:t xml:space="preserve">atos de </w:t>
      </w:r>
      <w:r w:rsidR="008C6969" w:rsidRPr="00632CA8">
        <w:t>ocupación económica</w:t>
      </w:r>
      <w:r w:rsidR="00B379B9" w:rsidRPr="00632CA8">
        <w:t>.</w:t>
      </w:r>
      <w:bookmarkEnd w:id="62"/>
      <w:r w:rsidR="00B379B9" w:rsidRPr="00632CA8">
        <w:t xml:space="preserve"> </w:t>
      </w:r>
    </w:p>
    <w:p w14:paraId="11833DB1" w14:textId="77777777" w:rsidR="00B379B9" w:rsidRPr="00632CA8" w:rsidRDefault="00B379B9" w:rsidP="00B379B9"/>
    <w:p w14:paraId="72E2597C" w14:textId="77777777" w:rsidR="00B379B9" w:rsidRPr="00632CA8" w:rsidRDefault="00B379B9" w:rsidP="00B379B9"/>
    <w:p w14:paraId="708FCE00" w14:textId="77777777" w:rsidR="00B379B9" w:rsidRPr="00632CA8" w:rsidRDefault="00B379B9" w:rsidP="00B379B9">
      <w:r w:rsidRPr="00632CA8">
        <w:t xml:space="preserve">Como usuario Administrador quiero </w:t>
      </w:r>
      <w:r w:rsidR="008C6969" w:rsidRPr="00632CA8">
        <w:t xml:space="preserve">poder verificar que la información referente a los datos de ocupación económica del </w:t>
      </w:r>
      <w:r w:rsidR="00B173C7" w:rsidRPr="00632CA8">
        <w:t>prospecto</w:t>
      </w:r>
      <w:r w:rsidR="008C6969" w:rsidRPr="00632CA8">
        <w:t xml:space="preserve"> se mantiene sin cambios para garantizar que su información se encuentra actualizada.</w:t>
      </w:r>
    </w:p>
    <w:p w14:paraId="57DEBBD4" w14:textId="77777777" w:rsidR="00B379B9" w:rsidRPr="00632CA8" w:rsidRDefault="00B379B9" w:rsidP="00B379B9"/>
    <w:p w14:paraId="16D8882A" w14:textId="77777777" w:rsidR="00B379B9" w:rsidRPr="00632CA8" w:rsidRDefault="00B379B9" w:rsidP="00B379B9">
      <w:r w:rsidRPr="00632CA8">
        <w:t>El usuario puede indicar a través de una casilla de verificación en la columna “Igual” si la información de la columna Valor se encuentra igual o debe ser modificada.</w:t>
      </w:r>
    </w:p>
    <w:p w14:paraId="0BEC6610" w14:textId="77777777" w:rsidR="00B379B9" w:rsidRPr="00632CA8" w:rsidRDefault="00B379B9" w:rsidP="00B379B9"/>
    <w:p w14:paraId="07142D23" w14:textId="77777777" w:rsidR="00B379B9" w:rsidRPr="00632CA8" w:rsidRDefault="00B379B9" w:rsidP="00B379B9">
      <w:r w:rsidRPr="00632CA8">
        <w:t xml:space="preserve">Cuando la casilla sea seleccionada, las opciones “Crear nuevo”, “Editar”, serán inactivadas. </w:t>
      </w:r>
    </w:p>
    <w:p w14:paraId="2C144978" w14:textId="77777777" w:rsidR="00B379B9" w:rsidRPr="00632CA8" w:rsidRDefault="00B379B9" w:rsidP="00B379B9"/>
    <w:p w14:paraId="21534B73" w14:textId="77777777" w:rsidR="00B379B9" w:rsidRPr="00632CA8" w:rsidRDefault="00B379B9" w:rsidP="00B379B9">
      <w:r w:rsidRPr="00632CA8">
        <w:t>La pantalla muestra:</w:t>
      </w:r>
    </w:p>
    <w:p w14:paraId="13823FDD" w14:textId="77777777" w:rsidR="0065161E" w:rsidRPr="00632CA8" w:rsidRDefault="0065161E" w:rsidP="00B379B9"/>
    <w:p w14:paraId="06D8C6E6" w14:textId="330A554A" w:rsidR="003713B2" w:rsidRDefault="003713B2" w:rsidP="00B379B9"/>
    <w:p w14:paraId="20487E96" w14:textId="2C0A5FF9" w:rsidR="00E14F42" w:rsidRDefault="00E14F42" w:rsidP="00B379B9">
      <w:r>
        <w:rPr>
          <w:noProof/>
          <w:lang w:val="es-MX" w:eastAsia="es-MX"/>
        </w:rPr>
        <w:lastRenderedPageBreak/>
        <w:drawing>
          <wp:inline distT="0" distB="0" distL="0" distR="0" wp14:anchorId="316E4F46" wp14:editId="4BC691F4">
            <wp:extent cx="5400000" cy="2318141"/>
            <wp:effectExtent l="19050" t="19050" r="10795"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318141"/>
                    </a:xfrm>
                    <a:prstGeom prst="rect">
                      <a:avLst/>
                    </a:prstGeom>
                    <a:noFill/>
                    <a:ln>
                      <a:solidFill>
                        <a:schemeClr val="bg1">
                          <a:lumMod val="75000"/>
                        </a:schemeClr>
                      </a:solidFill>
                    </a:ln>
                  </pic:spPr>
                </pic:pic>
              </a:graphicData>
            </a:graphic>
          </wp:inline>
        </w:drawing>
      </w:r>
    </w:p>
    <w:p w14:paraId="182CF0F9" w14:textId="77777777" w:rsidR="00E14F42" w:rsidRDefault="00E14F42" w:rsidP="00B379B9"/>
    <w:p w14:paraId="45530F37" w14:textId="77777777" w:rsidR="005B6D99" w:rsidRPr="00632CA8" w:rsidRDefault="005B6D99" w:rsidP="005B6D99"/>
    <w:p w14:paraId="1E7B8A86" w14:textId="77777777" w:rsidR="005B6D99" w:rsidRPr="00632CA8" w:rsidRDefault="005B6D99" w:rsidP="005B6D99">
      <w:pPr>
        <w:pStyle w:val="Estilo4"/>
      </w:pPr>
      <w:bookmarkStart w:id="63" w:name="_Toc515878325"/>
      <w:r w:rsidRPr="00632CA8">
        <w:t>Crear nueva ocupación económica.</w:t>
      </w:r>
      <w:bookmarkEnd w:id="63"/>
      <w:r w:rsidRPr="00632CA8">
        <w:t xml:space="preserve"> </w:t>
      </w:r>
    </w:p>
    <w:p w14:paraId="047DEC7B" w14:textId="77777777" w:rsidR="005B6D99" w:rsidRPr="00632CA8" w:rsidRDefault="005B6D99" w:rsidP="005B6D99"/>
    <w:p w14:paraId="6DE5EE31" w14:textId="77777777" w:rsidR="00C67652" w:rsidRPr="00632CA8" w:rsidRDefault="00C67652" w:rsidP="005B6D99"/>
    <w:p w14:paraId="28EFC0E4" w14:textId="77777777" w:rsidR="005B6D99" w:rsidRPr="00632CA8" w:rsidRDefault="005B6D99" w:rsidP="005B6D99">
      <w:r w:rsidRPr="00632CA8">
        <w:t xml:space="preserve">Como usuario Administrador quiero poder crear nueva información referente a los datos de la ocupación económica del </w:t>
      </w:r>
      <w:r w:rsidR="00B173C7" w:rsidRPr="00632CA8">
        <w:t>prospecto</w:t>
      </w:r>
      <w:r w:rsidRPr="00632CA8">
        <w:t xml:space="preserve"> para garantizar que su información se encuentra actualizada.</w:t>
      </w:r>
    </w:p>
    <w:p w14:paraId="10C7C4AC" w14:textId="77777777" w:rsidR="005B6D99" w:rsidRPr="00632CA8" w:rsidRDefault="005B6D99" w:rsidP="005B6D99"/>
    <w:p w14:paraId="5AD0A5CB" w14:textId="77777777" w:rsidR="00F243C0" w:rsidRPr="00632CA8" w:rsidRDefault="00F243C0" w:rsidP="00F243C0">
      <w:r w:rsidRPr="00632CA8">
        <w:t>Para crear un registro debe seleccionar la opción “Crear nuevo”.</w:t>
      </w:r>
    </w:p>
    <w:p w14:paraId="11753624" w14:textId="77777777" w:rsidR="00F243C0" w:rsidRPr="00632CA8" w:rsidRDefault="00F243C0" w:rsidP="005B6D99"/>
    <w:p w14:paraId="58AAAAF0" w14:textId="77777777" w:rsidR="003F142B" w:rsidRDefault="005B6D99" w:rsidP="003F142B">
      <w:r w:rsidRPr="00632CA8">
        <w:t>La pantalla muestra</w:t>
      </w:r>
      <w:r w:rsidR="003F142B" w:rsidRPr="00632CA8">
        <w:t xml:space="preserve"> la opción crear nuevo para ocupación económica y domicilio del negocio, la pantalla muestra:</w:t>
      </w:r>
    </w:p>
    <w:p w14:paraId="217A1FC4" w14:textId="77777777" w:rsidR="00E14F42" w:rsidRDefault="00E14F42" w:rsidP="003F142B"/>
    <w:p w14:paraId="65216111" w14:textId="5EBC388D" w:rsidR="00E14F42" w:rsidRPr="00632CA8" w:rsidRDefault="00E14F42" w:rsidP="003F142B">
      <w:r>
        <w:rPr>
          <w:noProof/>
          <w:lang w:val="es-MX" w:eastAsia="es-MX"/>
        </w:rPr>
        <w:drawing>
          <wp:inline distT="0" distB="0" distL="0" distR="0" wp14:anchorId="25E327E0" wp14:editId="7BB2AF9C">
            <wp:extent cx="5400000" cy="2318141"/>
            <wp:effectExtent l="19050" t="19050" r="10795" b="2540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2318141"/>
                    </a:xfrm>
                    <a:prstGeom prst="rect">
                      <a:avLst/>
                    </a:prstGeom>
                    <a:noFill/>
                    <a:ln>
                      <a:solidFill>
                        <a:schemeClr val="bg1">
                          <a:lumMod val="75000"/>
                        </a:schemeClr>
                      </a:solidFill>
                    </a:ln>
                  </pic:spPr>
                </pic:pic>
              </a:graphicData>
            </a:graphic>
          </wp:inline>
        </w:drawing>
      </w:r>
    </w:p>
    <w:p w14:paraId="266CAB4E" w14:textId="77777777" w:rsidR="005B6D99" w:rsidRPr="00632CA8" w:rsidRDefault="005B6D99" w:rsidP="005B6D99"/>
    <w:p w14:paraId="31F49B50" w14:textId="77777777" w:rsidR="003713B2" w:rsidRPr="00632CA8" w:rsidRDefault="003713B2" w:rsidP="00B379B9"/>
    <w:p w14:paraId="60C945F9" w14:textId="77777777" w:rsidR="00F243C0" w:rsidRPr="00632CA8" w:rsidRDefault="003F142B" w:rsidP="003F142B">
      <w:r w:rsidRPr="00632CA8">
        <w:lastRenderedPageBreak/>
        <w:t>La pantalla muestra:</w:t>
      </w:r>
    </w:p>
    <w:p w14:paraId="248E4112" w14:textId="77777777" w:rsidR="00352D7A" w:rsidRPr="00632CA8" w:rsidRDefault="00352D7A" w:rsidP="00352D7A"/>
    <w:p w14:paraId="00631155" w14:textId="77777777" w:rsidR="00F243C0" w:rsidRPr="00632CA8" w:rsidRDefault="00F243C0" w:rsidP="00F243C0"/>
    <w:p w14:paraId="739C896C" w14:textId="77777777" w:rsidR="00F243C0" w:rsidRDefault="003F142B" w:rsidP="003F142B">
      <w:pPr>
        <w:jc w:val="center"/>
      </w:pPr>
      <w:r w:rsidRPr="00632CA8">
        <w:rPr>
          <w:noProof/>
          <w:lang w:val="es-MX" w:eastAsia="es-MX"/>
        </w:rPr>
        <w:drawing>
          <wp:inline distT="0" distB="0" distL="0" distR="0" wp14:anchorId="10D46053" wp14:editId="3E80067A">
            <wp:extent cx="3600000" cy="2069461"/>
            <wp:effectExtent l="0" t="0" r="635" b="76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2069461"/>
                    </a:xfrm>
                    <a:prstGeom prst="rect">
                      <a:avLst/>
                    </a:prstGeom>
                    <a:noFill/>
                  </pic:spPr>
                </pic:pic>
              </a:graphicData>
            </a:graphic>
          </wp:inline>
        </w:drawing>
      </w:r>
    </w:p>
    <w:p w14:paraId="02E3577E" w14:textId="77777777" w:rsidR="00C278CC" w:rsidRDefault="00C278CC" w:rsidP="003F142B">
      <w:pPr>
        <w:jc w:val="center"/>
      </w:pPr>
    </w:p>
    <w:p w14:paraId="66A04035" w14:textId="77777777" w:rsidR="00C278CC" w:rsidRPr="00632CA8" w:rsidRDefault="00C278CC" w:rsidP="003F142B">
      <w:pPr>
        <w:jc w:val="center"/>
      </w:pPr>
    </w:p>
    <w:p w14:paraId="5750E022" w14:textId="77777777" w:rsidR="003F142B" w:rsidRPr="00632CA8" w:rsidRDefault="003F142B" w:rsidP="003F142B">
      <w:pPr>
        <w:jc w:val="center"/>
      </w:pPr>
    </w:p>
    <w:p w14:paraId="54B34FCB" w14:textId="77777777" w:rsidR="003F142B" w:rsidRPr="00632CA8" w:rsidRDefault="003F142B" w:rsidP="003F142B">
      <w:pPr>
        <w:jc w:val="center"/>
      </w:pPr>
      <w:r w:rsidRPr="00632CA8">
        <w:rPr>
          <w:noProof/>
          <w:lang w:val="es-MX" w:eastAsia="es-MX"/>
        </w:rPr>
        <w:drawing>
          <wp:inline distT="0" distB="0" distL="0" distR="0" wp14:anchorId="5085443F" wp14:editId="2397FB22">
            <wp:extent cx="3600000" cy="3540435"/>
            <wp:effectExtent l="0" t="0" r="635" b="3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3540435"/>
                    </a:xfrm>
                    <a:prstGeom prst="rect">
                      <a:avLst/>
                    </a:prstGeom>
                    <a:noFill/>
                  </pic:spPr>
                </pic:pic>
              </a:graphicData>
            </a:graphic>
          </wp:inline>
        </w:drawing>
      </w:r>
    </w:p>
    <w:p w14:paraId="7E08F79C" w14:textId="77777777" w:rsidR="00F243C0" w:rsidRPr="00632CA8" w:rsidRDefault="00F243C0" w:rsidP="00F243C0"/>
    <w:p w14:paraId="3201AC0A" w14:textId="77777777" w:rsidR="00F243C0" w:rsidRPr="00632CA8" w:rsidRDefault="00F243C0" w:rsidP="00F243C0"/>
    <w:p w14:paraId="0531C6A4" w14:textId="77777777" w:rsidR="00F243C0" w:rsidRPr="00632CA8" w:rsidRDefault="00F243C0" w:rsidP="00F243C0"/>
    <w:p w14:paraId="619E2E3C" w14:textId="77777777" w:rsidR="00067CDF" w:rsidRPr="00632CA8" w:rsidRDefault="00067CDF" w:rsidP="00067CDF">
      <w:pPr>
        <w:pStyle w:val="Estilo4"/>
      </w:pPr>
      <w:bookmarkStart w:id="64" w:name="_Toc515878326"/>
      <w:r w:rsidRPr="00632CA8">
        <w:lastRenderedPageBreak/>
        <w:t xml:space="preserve">Editar </w:t>
      </w:r>
      <w:r w:rsidR="00262D6C" w:rsidRPr="00632CA8">
        <w:t>ocupación económica</w:t>
      </w:r>
      <w:r w:rsidRPr="00632CA8">
        <w:t>.</w:t>
      </w:r>
      <w:bookmarkEnd w:id="64"/>
    </w:p>
    <w:p w14:paraId="0C609788" w14:textId="77777777" w:rsidR="00067CDF" w:rsidRPr="00632CA8" w:rsidRDefault="00067CDF" w:rsidP="00067CDF"/>
    <w:p w14:paraId="70A1E6D0" w14:textId="77777777" w:rsidR="00067CDF" w:rsidRPr="00632CA8" w:rsidRDefault="00067CDF" w:rsidP="00067CDF">
      <w:r w:rsidRPr="00632CA8">
        <w:t xml:space="preserve">Como usuario Administrador quiero poder editar la información referente a los datos de la ocupación económica del </w:t>
      </w:r>
      <w:r w:rsidR="00B173C7" w:rsidRPr="00632CA8">
        <w:t>prospecto</w:t>
      </w:r>
      <w:r w:rsidRPr="00632CA8">
        <w:t xml:space="preserve"> para garantizar que su información se encuentra actualizada.</w:t>
      </w:r>
    </w:p>
    <w:p w14:paraId="0E20B26D" w14:textId="77777777" w:rsidR="00067CDF" w:rsidRPr="00632CA8" w:rsidRDefault="00067CDF" w:rsidP="00067CDF"/>
    <w:p w14:paraId="1769B2A0" w14:textId="77777777" w:rsidR="00067CDF" w:rsidRPr="00632CA8" w:rsidRDefault="00067CDF" w:rsidP="00067CDF">
      <w:r w:rsidRPr="00632CA8">
        <w:t xml:space="preserve">El usuario podrá actualizar la información de la tabla utilizando la opción “Editar”. </w:t>
      </w:r>
    </w:p>
    <w:p w14:paraId="4CF6725A" w14:textId="77777777" w:rsidR="00067CDF" w:rsidRPr="00632CA8" w:rsidRDefault="00067CDF" w:rsidP="00067CDF"/>
    <w:p w14:paraId="258DB273" w14:textId="77777777" w:rsidR="00067CDF" w:rsidRPr="00632CA8" w:rsidRDefault="00067CDF" w:rsidP="00067CDF">
      <w:r w:rsidRPr="00632CA8">
        <w:t>La pantalla activa los campos de la sección</w:t>
      </w:r>
      <w:r w:rsidR="007C0EF8" w:rsidRPr="00632CA8">
        <w:t xml:space="preserve"> para ser editados</w:t>
      </w:r>
      <w:r w:rsidRPr="00632CA8">
        <w:t>:</w:t>
      </w:r>
    </w:p>
    <w:p w14:paraId="4803B1C1" w14:textId="77777777" w:rsidR="00067CDF" w:rsidRPr="00632CA8" w:rsidRDefault="00067CDF" w:rsidP="00067CDF"/>
    <w:p w14:paraId="50C719FF" w14:textId="2F0EB7E6" w:rsidR="00067CDF" w:rsidRPr="00632CA8" w:rsidRDefault="00E14F42" w:rsidP="00067CDF">
      <w:r>
        <w:rPr>
          <w:noProof/>
          <w:lang w:val="es-MX" w:eastAsia="es-MX"/>
        </w:rPr>
        <w:drawing>
          <wp:inline distT="0" distB="0" distL="0" distR="0" wp14:anchorId="720F1367" wp14:editId="75C4DF1F">
            <wp:extent cx="5400000" cy="2318141"/>
            <wp:effectExtent l="19050" t="19050" r="10795" b="254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2318141"/>
                    </a:xfrm>
                    <a:prstGeom prst="rect">
                      <a:avLst/>
                    </a:prstGeom>
                    <a:noFill/>
                    <a:ln>
                      <a:solidFill>
                        <a:schemeClr val="bg1">
                          <a:lumMod val="75000"/>
                        </a:schemeClr>
                      </a:solidFill>
                    </a:ln>
                  </pic:spPr>
                </pic:pic>
              </a:graphicData>
            </a:graphic>
          </wp:inline>
        </w:drawing>
      </w:r>
    </w:p>
    <w:p w14:paraId="013D2029" w14:textId="1CB0A133" w:rsidR="001A762C" w:rsidRPr="00E14F42" w:rsidRDefault="00E14F42" w:rsidP="00E14F42">
      <w:r w:rsidRPr="00E14F42">
        <w:t xml:space="preserve"> </w:t>
      </w:r>
    </w:p>
    <w:tbl>
      <w:tblPr>
        <w:tblpPr w:leftFromText="141" w:rightFromText="141"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7C0EF8" w:rsidRPr="00632CA8" w14:paraId="530A1416" w14:textId="77777777" w:rsidTr="0033215D">
        <w:trPr>
          <w:trHeight w:val="54"/>
        </w:trPr>
        <w:tc>
          <w:tcPr>
            <w:tcW w:w="1523" w:type="pct"/>
            <w:shd w:val="clear" w:color="auto" w:fill="A6A6A6" w:themeFill="background1" w:themeFillShade="A6"/>
            <w:tcMar>
              <w:top w:w="72" w:type="dxa"/>
              <w:left w:w="144" w:type="dxa"/>
              <w:bottom w:w="72" w:type="dxa"/>
              <w:right w:w="144" w:type="dxa"/>
            </w:tcMar>
            <w:hideMark/>
          </w:tcPr>
          <w:p w14:paraId="2107742D" w14:textId="77777777" w:rsidR="007C0EF8" w:rsidRPr="00632CA8" w:rsidRDefault="007C0EF8" w:rsidP="0033215D">
            <w:pPr>
              <w:rPr>
                <w:rFonts w:cs="Arial"/>
                <w:szCs w:val="22"/>
              </w:rPr>
            </w:pPr>
            <w:r w:rsidRPr="00632CA8">
              <w:rPr>
                <w:rFonts w:cs="Arial"/>
                <w:szCs w:val="22"/>
              </w:rPr>
              <w:lastRenderedPageBreak/>
              <w:t>Campo</w:t>
            </w:r>
          </w:p>
        </w:tc>
        <w:tc>
          <w:tcPr>
            <w:tcW w:w="3477" w:type="pct"/>
            <w:shd w:val="clear" w:color="auto" w:fill="A6A6A6" w:themeFill="background1" w:themeFillShade="A6"/>
            <w:tcMar>
              <w:top w:w="72" w:type="dxa"/>
              <w:left w:w="144" w:type="dxa"/>
              <w:bottom w:w="72" w:type="dxa"/>
              <w:right w:w="144" w:type="dxa"/>
            </w:tcMar>
            <w:hideMark/>
          </w:tcPr>
          <w:p w14:paraId="3600AD6E" w14:textId="77777777" w:rsidR="007C0EF8" w:rsidRPr="00632CA8" w:rsidRDefault="007C0EF8" w:rsidP="0033215D">
            <w:pPr>
              <w:rPr>
                <w:rFonts w:cs="Arial"/>
                <w:szCs w:val="22"/>
              </w:rPr>
            </w:pPr>
            <w:r w:rsidRPr="00632CA8">
              <w:rPr>
                <w:rFonts w:cs="Arial"/>
                <w:szCs w:val="22"/>
              </w:rPr>
              <w:t>Descripción</w:t>
            </w:r>
          </w:p>
        </w:tc>
      </w:tr>
      <w:tr w:rsidR="007C0EF8" w:rsidRPr="00632CA8" w14:paraId="3F5BAC46" w14:textId="77777777" w:rsidTr="0033215D">
        <w:tc>
          <w:tcPr>
            <w:tcW w:w="1523" w:type="pct"/>
            <w:shd w:val="clear" w:color="auto" w:fill="auto"/>
            <w:tcMar>
              <w:top w:w="72" w:type="dxa"/>
              <w:left w:w="144" w:type="dxa"/>
              <w:bottom w:w="72" w:type="dxa"/>
              <w:right w:w="144" w:type="dxa"/>
            </w:tcMar>
          </w:tcPr>
          <w:p w14:paraId="44B17E49" w14:textId="77777777" w:rsidR="007C0EF8" w:rsidRPr="00632CA8" w:rsidRDefault="007C0EF8" w:rsidP="0033215D">
            <w:pPr>
              <w:rPr>
                <w:rFonts w:cs="Arial"/>
                <w:szCs w:val="22"/>
                <w:lang w:val="es-MX"/>
              </w:rPr>
            </w:pPr>
            <w:r w:rsidRPr="00632CA8">
              <w:t>Catálogo “Ocupación”</w:t>
            </w:r>
          </w:p>
        </w:tc>
        <w:tc>
          <w:tcPr>
            <w:tcW w:w="3477" w:type="pct"/>
            <w:shd w:val="clear" w:color="auto" w:fill="auto"/>
            <w:tcMar>
              <w:top w:w="72" w:type="dxa"/>
              <w:left w:w="144" w:type="dxa"/>
              <w:bottom w:w="72" w:type="dxa"/>
              <w:right w:w="144" w:type="dxa"/>
            </w:tcMar>
          </w:tcPr>
          <w:p w14:paraId="68469EBE" w14:textId="77777777" w:rsidR="007C0EF8" w:rsidRPr="00632CA8" w:rsidRDefault="007C0EF8" w:rsidP="0033215D">
            <w:r w:rsidRPr="00632CA8">
              <w:t>Para el catálogo “Ocupación” muestra las opciones:</w:t>
            </w:r>
          </w:p>
          <w:p w14:paraId="7844D243" w14:textId="77777777" w:rsidR="007C0EF8" w:rsidRPr="00632CA8" w:rsidRDefault="007C0EF8" w:rsidP="0033215D"/>
          <w:p w14:paraId="03433C1F" w14:textId="77777777" w:rsidR="007C0EF8" w:rsidRPr="00632CA8" w:rsidRDefault="007C0EF8" w:rsidP="00B1298A">
            <w:pPr>
              <w:pStyle w:val="Prrafodelista"/>
              <w:numPr>
                <w:ilvl w:val="0"/>
                <w:numId w:val="18"/>
              </w:numPr>
            </w:pPr>
            <w:r w:rsidRPr="00632CA8">
              <w:t>Empleado o Asalariado</w:t>
            </w:r>
          </w:p>
          <w:p w14:paraId="45661467" w14:textId="77777777" w:rsidR="007C0EF8" w:rsidRPr="00632CA8" w:rsidRDefault="007C0EF8" w:rsidP="00B1298A">
            <w:pPr>
              <w:pStyle w:val="Prrafodelista"/>
              <w:numPr>
                <w:ilvl w:val="0"/>
                <w:numId w:val="18"/>
              </w:numPr>
            </w:pPr>
            <w:r w:rsidRPr="00632CA8">
              <w:t>Con Negocio</w:t>
            </w:r>
          </w:p>
          <w:p w14:paraId="78299486" w14:textId="77777777" w:rsidR="007C0EF8" w:rsidRPr="00632CA8" w:rsidRDefault="007C0EF8" w:rsidP="00B1298A">
            <w:pPr>
              <w:pStyle w:val="Prrafodelista"/>
              <w:numPr>
                <w:ilvl w:val="0"/>
                <w:numId w:val="18"/>
              </w:numPr>
            </w:pPr>
            <w:r w:rsidRPr="00632CA8">
              <w:t>Jubilado</w:t>
            </w:r>
          </w:p>
          <w:p w14:paraId="6E33D91B" w14:textId="77777777" w:rsidR="007C0EF8" w:rsidRPr="00632CA8" w:rsidRDefault="007C0EF8" w:rsidP="00B1298A">
            <w:pPr>
              <w:pStyle w:val="Prrafodelista"/>
              <w:numPr>
                <w:ilvl w:val="0"/>
                <w:numId w:val="18"/>
              </w:numPr>
            </w:pPr>
            <w:r w:rsidRPr="00632CA8">
              <w:t>Ama de casa</w:t>
            </w:r>
          </w:p>
          <w:p w14:paraId="561CC789" w14:textId="77777777" w:rsidR="007C0EF8" w:rsidRPr="00632CA8" w:rsidRDefault="007C0EF8" w:rsidP="00B1298A">
            <w:pPr>
              <w:pStyle w:val="Prrafodelista"/>
              <w:numPr>
                <w:ilvl w:val="0"/>
                <w:numId w:val="18"/>
              </w:numPr>
            </w:pPr>
            <w:r w:rsidRPr="00632CA8">
              <w:t>Estudiante</w:t>
            </w:r>
          </w:p>
          <w:p w14:paraId="291FADCF" w14:textId="77777777" w:rsidR="007C0EF8" w:rsidRPr="00632CA8" w:rsidRDefault="007C0EF8" w:rsidP="00B1298A">
            <w:pPr>
              <w:pStyle w:val="Prrafodelista"/>
              <w:numPr>
                <w:ilvl w:val="0"/>
                <w:numId w:val="18"/>
              </w:numPr>
            </w:pPr>
            <w:r w:rsidRPr="00632CA8">
              <w:t>Otro</w:t>
            </w:r>
          </w:p>
        </w:tc>
      </w:tr>
      <w:tr w:rsidR="007C0EF8" w:rsidRPr="00632CA8" w14:paraId="5D3073F6" w14:textId="77777777" w:rsidTr="0033215D">
        <w:tc>
          <w:tcPr>
            <w:tcW w:w="1523" w:type="pct"/>
            <w:shd w:val="clear" w:color="auto" w:fill="auto"/>
            <w:tcMar>
              <w:top w:w="72" w:type="dxa"/>
              <w:left w:w="144" w:type="dxa"/>
              <w:bottom w:w="72" w:type="dxa"/>
              <w:right w:w="144" w:type="dxa"/>
            </w:tcMar>
          </w:tcPr>
          <w:p w14:paraId="3AECDD9C" w14:textId="77777777" w:rsidR="007C0EF8" w:rsidRPr="00632CA8" w:rsidRDefault="007C0EF8" w:rsidP="0033215D">
            <w:pPr>
              <w:rPr>
                <w:rFonts w:cs="Arial"/>
                <w:szCs w:val="22"/>
                <w:lang w:val="es-MX"/>
              </w:rPr>
            </w:pPr>
            <w:r w:rsidRPr="00632CA8">
              <w:t>Catálogo “Sector”</w:t>
            </w:r>
          </w:p>
        </w:tc>
        <w:tc>
          <w:tcPr>
            <w:tcW w:w="3477" w:type="pct"/>
            <w:shd w:val="clear" w:color="auto" w:fill="auto"/>
            <w:tcMar>
              <w:top w:w="72" w:type="dxa"/>
              <w:left w:w="144" w:type="dxa"/>
              <w:bottom w:w="72" w:type="dxa"/>
              <w:right w:w="144" w:type="dxa"/>
            </w:tcMar>
          </w:tcPr>
          <w:p w14:paraId="2BFE7DE5" w14:textId="77777777" w:rsidR="007C0EF8" w:rsidRPr="00632CA8" w:rsidRDefault="007C0EF8" w:rsidP="0033215D">
            <w:r w:rsidRPr="00632CA8">
              <w:t>Para el catálogo “Sector” muestra las opciones que actualmente se encuentran en SAP.</w:t>
            </w:r>
          </w:p>
        </w:tc>
      </w:tr>
      <w:tr w:rsidR="007C0EF8" w:rsidRPr="00632CA8" w14:paraId="7AC848F8" w14:textId="77777777" w:rsidTr="0033215D">
        <w:tc>
          <w:tcPr>
            <w:tcW w:w="1523" w:type="pct"/>
            <w:shd w:val="clear" w:color="auto" w:fill="auto"/>
            <w:tcMar>
              <w:top w:w="72" w:type="dxa"/>
              <w:left w:w="144" w:type="dxa"/>
              <w:bottom w:w="72" w:type="dxa"/>
              <w:right w:w="144" w:type="dxa"/>
            </w:tcMar>
          </w:tcPr>
          <w:p w14:paraId="26DD7FEE" w14:textId="77777777" w:rsidR="007C0EF8" w:rsidRPr="00632CA8" w:rsidRDefault="007C0EF8" w:rsidP="0033215D">
            <w:pPr>
              <w:rPr>
                <w:rFonts w:cs="Arial"/>
                <w:szCs w:val="22"/>
                <w:lang w:val="es-MX"/>
              </w:rPr>
            </w:pPr>
            <w:r w:rsidRPr="00632CA8">
              <w:t>Catálogo “Actividad económica”</w:t>
            </w:r>
          </w:p>
        </w:tc>
        <w:tc>
          <w:tcPr>
            <w:tcW w:w="3477" w:type="pct"/>
            <w:shd w:val="clear" w:color="auto" w:fill="auto"/>
            <w:tcMar>
              <w:top w:w="72" w:type="dxa"/>
              <w:left w:w="144" w:type="dxa"/>
              <w:bottom w:w="72" w:type="dxa"/>
              <w:right w:w="144" w:type="dxa"/>
            </w:tcMar>
          </w:tcPr>
          <w:p w14:paraId="1A81A5F4" w14:textId="77777777" w:rsidR="007C0EF8" w:rsidRPr="00632CA8" w:rsidRDefault="007C0EF8" w:rsidP="0033215D">
            <w:r w:rsidRPr="00632CA8">
              <w:t>Para el catálogo “Actividad económica” muestra las opciones que actualmente se encuentran en SAP.</w:t>
            </w:r>
          </w:p>
        </w:tc>
      </w:tr>
      <w:tr w:rsidR="007C0EF8" w:rsidRPr="00632CA8" w14:paraId="3F519ADD" w14:textId="77777777" w:rsidTr="0033215D">
        <w:tc>
          <w:tcPr>
            <w:tcW w:w="1523" w:type="pct"/>
            <w:shd w:val="clear" w:color="auto" w:fill="auto"/>
            <w:tcMar>
              <w:top w:w="72" w:type="dxa"/>
              <w:left w:w="144" w:type="dxa"/>
              <w:bottom w:w="72" w:type="dxa"/>
              <w:right w:w="144" w:type="dxa"/>
            </w:tcMar>
          </w:tcPr>
          <w:p w14:paraId="70A44F4C" w14:textId="77777777" w:rsidR="007C0EF8" w:rsidRPr="00632CA8" w:rsidRDefault="007C0EF8" w:rsidP="0033215D">
            <w:pPr>
              <w:rPr>
                <w:rFonts w:cs="Arial"/>
                <w:szCs w:val="22"/>
                <w:lang w:val="es-MX"/>
              </w:rPr>
            </w:pPr>
            <w:r w:rsidRPr="00632CA8">
              <w:rPr>
                <w:rFonts w:cs="Arial"/>
                <w:szCs w:val="22"/>
                <w:lang w:val="es-MX"/>
              </w:rPr>
              <w:t>Nombre del negocio</w:t>
            </w:r>
          </w:p>
        </w:tc>
        <w:tc>
          <w:tcPr>
            <w:tcW w:w="3477" w:type="pct"/>
            <w:shd w:val="clear" w:color="auto" w:fill="auto"/>
            <w:tcMar>
              <w:top w:w="72" w:type="dxa"/>
              <w:left w:w="144" w:type="dxa"/>
              <w:bottom w:w="72" w:type="dxa"/>
              <w:right w:w="144" w:type="dxa"/>
            </w:tcMar>
          </w:tcPr>
          <w:p w14:paraId="6A830487" w14:textId="77777777" w:rsidR="007C0EF8" w:rsidRPr="00632CA8" w:rsidRDefault="007C0EF8" w:rsidP="0033215D">
            <w:pPr>
              <w:rPr>
                <w:rFonts w:cs="Arial"/>
                <w:szCs w:val="22"/>
              </w:rPr>
            </w:pPr>
            <w:r w:rsidRPr="00632CA8">
              <w:rPr>
                <w:rFonts w:cs="Arial"/>
                <w:szCs w:val="22"/>
              </w:rPr>
              <w:t>Campo de captura alfanumérica. Longitud 100.</w:t>
            </w:r>
          </w:p>
        </w:tc>
      </w:tr>
      <w:tr w:rsidR="007C0EF8" w:rsidRPr="00632CA8" w14:paraId="4786A8AE" w14:textId="77777777" w:rsidTr="0033215D">
        <w:tc>
          <w:tcPr>
            <w:tcW w:w="1523" w:type="pct"/>
            <w:shd w:val="clear" w:color="auto" w:fill="auto"/>
            <w:tcMar>
              <w:top w:w="72" w:type="dxa"/>
              <w:left w:w="144" w:type="dxa"/>
              <w:bottom w:w="72" w:type="dxa"/>
              <w:right w:w="144" w:type="dxa"/>
            </w:tcMar>
          </w:tcPr>
          <w:p w14:paraId="38AEF8BC" w14:textId="77777777" w:rsidR="007C0EF8" w:rsidRPr="00632CA8" w:rsidRDefault="007C0EF8" w:rsidP="0033215D">
            <w:pPr>
              <w:rPr>
                <w:rFonts w:cs="Arial"/>
                <w:szCs w:val="22"/>
                <w:lang w:val="es-MX"/>
              </w:rPr>
            </w:pPr>
            <w:r w:rsidRPr="00632CA8">
              <w:rPr>
                <w:rFonts w:cs="Arial"/>
                <w:szCs w:val="22"/>
                <w:lang w:val="es-MX"/>
              </w:rPr>
              <w:t>Fecha de ingreso</w:t>
            </w:r>
          </w:p>
        </w:tc>
        <w:tc>
          <w:tcPr>
            <w:tcW w:w="3477" w:type="pct"/>
            <w:shd w:val="clear" w:color="auto" w:fill="auto"/>
            <w:tcMar>
              <w:top w:w="72" w:type="dxa"/>
              <w:left w:w="144" w:type="dxa"/>
              <w:bottom w:w="72" w:type="dxa"/>
              <w:right w:w="144" w:type="dxa"/>
            </w:tcMar>
          </w:tcPr>
          <w:p w14:paraId="2B892614" w14:textId="77777777" w:rsidR="007C0EF8" w:rsidRPr="00632CA8" w:rsidRDefault="007C0EF8" w:rsidP="0033215D">
            <w:pPr>
              <w:rPr>
                <w:rFonts w:cs="Arial"/>
                <w:szCs w:val="22"/>
              </w:rPr>
            </w:pPr>
            <w:r w:rsidRPr="00632CA8">
              <w:rPr>
                <w:rFonts w:cs="Arial"/>
                <w:szCs w:val="22"/>
              </w:rPr>
              <w:t xml:space="preserve">Calendario seleccionable. No permite selección de fechas mayor a la fecha actual. </w:t>
            </w:r>
          </w:p>
        </w:tc>
      </w:tr>
      <w:tr w:rsidR="007C0EF8" w:rsidRPr="00632CA8" w14:paraId="32DF2B63" w14:textId="77777777" w:rsidTr="0033215D">
        <w:tc>
          <w:tcPr>
            <w:tcW w:w="1523" w:type="pct"/>
            <w:shd w:val="clear" w:color="auto" w:fill="auto"/>
            <w:tcMar>
              <w:top w:w="72" w:type="dxa"/>
              <w:left w:w="144" w:type="dxa"/>
              <w:bottom w:w="72" w:type="dxa"/>
              <w:right w:w="144" w:type="dxa"/>
            </w:tcMar>
          </w:tcPr>
          <w:p w14:paraId="1401E5C5" w14:textId="77777777" w:rsidR="007C0EF8" w:rsidRPr="00632CA8" w:rsidRDefault="007C0EF8" w:rsidP="0033215D">
            <w:pPr>
              <w:rPr>
                <w:rFonts w:cs="Arial"/>
                <w:szCs w:val="22"/>
              </w:rPr>
            </w:pPr>
            <w:r w:rsidRPr="00632CA8">
              <w:rPr>
                <w:rFonts w:cs="Arial"/>
                <w:szCs w:val="22"/>
                <w:lang w:val="es-MX"/>
              </w:rPr>
              <w:t>Calle</w:t>
            </w:r>
          </w:p>
        </w:tc>
        <w:tc>
          <w:tcPr>
            <w:tcW w:w="3477" w:type="pct"/>
            <w:shd w:val="clear" w:color="auto" w:fill="auto"/>
            <w:tcMar>
              <w:top w:w="72" w:type="dxa"/>
              <w:left w:w="144" w:type="dxa"/>
              <w:bottom w:w="72" w:type="dxa"/>
              <w:right w:w="144" w:type="dxa"/>
            </w:tcMar>
          </w:tcPr>
          <w:p w14:paraId="27D85FC7" w14:textId="77777777" w:rsidR="007C0EF8" w:rsidRPr="00632CA8" w:rsidRDefault="007C0EF8" w:rsidP="0033215D">
            <w:pPr>
              <w:rPr>
                <w:rFonts w:cs="Arial"/>
                <w:szCs w:val="22"/>
              </w:rPr>
            </w:pPr>
            <w:r w:rsidRPr="00632CA8">
              <w:rPr>
                <w:rFonts w:cs="Arial"/>
                <w:szCs w:val="22"/>
              </w:rPr>
              <w:t xml:space="preserve">Campo de captura alfanumérica. Longitud 100. </w:t>
            </w:r>
          </w:p>
        </w:tc>
      </w:tr>
      <w:tr w:rsidR="007C0EF8" w:rsidRPr="00632CA8" w14:paraId="7D7A0D1F" w14:textId="77777777" w:rsidTr="0033215D">
        <w:tc>
          <w:tcPr>
            <w:tcW w:w="1523" w:type="pct"/>
            <w:shd w:val="clear" w:color="auto" w:fill="auto"/>
            <w:tcMar>
              <w:top w:w="72" w:type="dxa"/>
              <w:left w:w="144" w:type="dxa"/>
              <w:bottom w:w="72" w:type="dxa"/>
              <w:right w:w="144" w:type="dxa"/>
            </w:tcMar>
          </w:tcPr>
          <w:p w14:paraId="3690437E" w14:textId="77777777" w:rsidR="007C0EF8" w:rsidRPr="00632CA8" w:rsidRDefault="007C0EF8" w:rsidP="0033215D">
            <w:pPr>
              <w:rPr>
                <w:rFonts w:cs="Arial"/>
                <w:szCs w:val="22"/>
              </w:rPr>
            </w:pPr>
            <w:r w:rsidRPr="00632CA8">
              <w:rPr>
                <w:rFonts w:cs="Arial"/>
                <w:szCs w:val="22"/>
                <w:lang w:val="es-MX"/>
              </w:rPr>
              <w:t>No. Ext.</w:t>
            </w:r>
          </w:p>
        </w:tc>
        <w:tc>
          <w:tcPr>
            <w:tcW w:w="3477" w:type="pct"/>
            <w:shd w:val="clear" w:color="auto" w:fill="auto"/>
            <w:tcMar>
              <w:top w:w="72" w:type="dxa"/>
              <w:left w:w="144" w:type="dxa"/>
              <w:bottom w:w="72" w:type="dxa"/>
              <w:right w:w="144" w:type="dxa"/>
            </w:tcMar>
          </w:tcPr>
          <w:p w14:paraId="5779FA09" w14:textId="77777777" w:rsidR="007C0EF8" w:rsidRPr="00632CA8" w:rsidRDefault="007C0EF8" w:rsidP="0033215D">
            <w:r w:rsidRPr="00632CA8">
              <w:rPr>
                <w:rFonts w:cs="Arial"/>
                <w:szCs w:val="22"/>
              </w:rPr>
              <w:t xml:space="preserve">Campo de captura alfanumérica. Longitud 5. </w:t>
            </w:r>
          </w:p>
        </w:tc>
      </w:tr>
      <w:tr w:rsidR="007C0EF8" w:rsidRPr="00632CA8" w14:paraId="04899AB8" w14:textId="77777777" w:rsidTr="0033215D">
        <w:tc>
          <w:tcPr>
            <w:tcW w:w="1523" w:type="pct"/>
            <w:shd w:val="clear" w:color="auto" w:fill="auto"/>
            <w:tcMar>
              <w:top w:w="72" w:type="dxa"/>
              <w:left w:w="144" w:type="dxa"/>
              <w:bottom w:w="72" w:type="dxa"/>
              <w:right w:w="144" w:type="dxa"/>
            </w:tcMar>
          </w:tcPr>
          <w:p w14:paraId="4E566701" w14:textId="77777777" w:rsidR="007C0EF8" w:rsidRPr="00632CA8" w:rsidRDefault="007C0EF8" w:rsidP="0033215D">
            <w:pPr>
              <w:rPr>
                <w:rFonts w:cs="Arial"/>
                <w:szCs w:val="22"/>
              </w:rPr>
            </w:pPr>
            <w:r w:rsidRPr="00632CA8">
              <w:rPr>
                <w:rFonts w:cs="Arial"/>
                <w:szCs w:val="22"/>
                <w:lang w:val="es-MX"/>
              </w:rPr>
              <w:t>No. Int.</w:t>
            </w:r>
          </w:p>
        </w:tc>
        <w:tc>
          <w:tcPr>
            <w:tcW w:w="3477" w:type="pct"/>
            <w:shd w:val="clear" w:color="auto" w:fill="auto"/>
            <w:tcMar>
              <w:top w:w="72" w:type="dxa"/>
              <w:left w:w="144" w:type="dxa"/>
              <w:bottom w:w="72" w:type="dxa"/>
              <w:right w:w="144" w:type="dxa"/>
            </w:tcMar>
          </w:tcPr>
          <w:p w14:paraId="63BA7E3B" w14:textId="77777777" w:rsidR="007C0EF8" w:rsidRPr="00632CA8" w:rsidRDefault="007C0EF8" w:rsidP="0033215D">
            <w:r w:rsidRPr="00632CA8">
              <w:rPr>
                <w:rFonts w:cs="Arial"/>
                <w:szCs w:val="22"/>
              </w:rPr>
              <w:t xml:space="preserve">Campo de captura alfanumérica. Longitud 5. </w:t>
            </w:r>
          </w:p>
        </w:tc>
      </w:tr>
      <w:tr w:rsidR="007C0EF8" w:rsidRPr="00632CA8" w14:paraId="00BD6FE1" w14:textId="77777777" w:rsidTr="0033215D">
        <w:tc>
          <w:tcPr>
            <w:tcW w:w="1523" w:type="pct"/>
            <w:shd w:val="clear" w:color="auto" w:fill="auto"/>
            <w:tcMar>
              <w:top w:w="72" w:type="dxa"/>
              <w:left w:w="144" w:type="dxa"/>
              <w:bottom w:w="72" w:type="dxa"/>
              <w:right w:w="144" w:type="dxa"/>
            </w:tcMar>
          </w:tcPr>
          <w:p w14:paraId="2E012CEF" w14:textId="77777777" w:rsidR="007C0EF8" w:rsidRPr="00632CA8" w:rsidRDefault="007C0EF8" w:rsidP="0033215D">
            <w:pPr>
              <w:rPr>
                <w:rFonts w:cs="Arial"/>
                <w:szCs w:val="22"/>
              </w:rPr>
            </w:pPr>
            <w:r w:rsidRPr="00632CA8">
              <w:rPr>
                <w:rFonts w:cs="Arial"/>
                <w:szCs w:val="22"/>
                <w:lang w:val="es-MX"/>
              </w:rPr>
              <w:t>Manzana</w:t>
            </w:r>
          </w:p>
        </w:tc>
        <w:tc>
          <w:tcPr>
            <w:tcW w:w="3477" w:type="pct"/>
            <w:shd w:val="clear" w:color="auto" w:fill="auto"/>
            <w:tcMar>
              <w:top w:w="72" w:type="dxa"/>
              <w:left w:w="144" w:type="dxa"/>
              <w:bottom w:w="72" w:type="dxa"/>
              <w:right w:w="144" w:type="dxa"/>
            </w:tcMar>
          </w:tcPr>
          <w:p w14:paraId="7E25871D" w14:textId="77777777" w:rsidR="007C0EF8" w:rsidRPr="00632CA8" w:rsidRDefault="007C0EF8" w:rsidP="0033215D">
            <w:r w:rsidRPr="00632CA8">
              <w:rPr>
                <w:rFonts w:cs="Arial"/>
                <w:szCs w:val="22"/>
              </w:rPr>
              <w:t xml:space="preserve">Campo de captura alfanumérica. Longitud 5. </w:t>
            </w:r>
          </w:p>
        </w:tc>
      </w:tr>
      <w:tr w:rsidR="007C0EF8" w:rsidRPr="00632CA8" w14:paraId="65240C91" w14:textId="77777777" w:rsidTr="0033215D">
        <w:tc>
          <w:tcPr>
            <w:tcW w:w="1523" w:type="pct"/>
            <w:shd w:val="clear" w:color="auto" w:fill="auto"/>
            <w:tcMar>
              <w:top w:w="72" w:type="dxa"/>
              <w:left w:w="144" w:type="dxa"/>
              <w:bottom w:w="72" w:type="dxa"/>
              <w:right w:w="144" w:type="dxa"/>
            </w:tcMar>
          </w:tcPr>
          <w:p w14:paraId="7E79C674" w14:textId="77777777" w:rsidR="007C0EF8" w:rsidRPr="00632CA8" w:rsidRDefault="007C0EF8" w:rsidP="0033215D">
            <w:pPr>
              <w:rPr>
                <w:rFonts w:cs="Arial"/>
                <w:szCs w:val="22"/>
                <w:lang w:val="es-MX"/>
              </w:rPr>
            </w:pPr>
            <w:r w:rsidRPr="00632CA8">
              <w:rPr>
                <w:rFonts w:cs="Arial"/>
                <w:szCs w:val="22"/>
                <w:lang w:val="es-MX"/>
              </w:rPr>
              <w:t>Lote</w:t>
            </w:r>
          </w:p>
        </w:tc>
        <w:tc>
          <w:tcPr>
            <w:tcW w:w="3477" w:type="pct"/>
            <w:shd w:val="clear" w:color="auto" w:fill="auto"/>
            <w:tcMar>
              <w:top w:w="72" w:type="dxa"/>
              <w:left w:w="144" w:type="dxa"/>
              <w:bottom w:w="72" w:type="dxa"/>
              <w:right w:w="144" w:type="dxa"/>
            </w:tcMar>
          </w:tcPr>
          <w:p w14:paraId="20BF476E" w14:textId="77777777" w:rsidR="007C0EF8" w:rsidRPr="00632CA8" w:rsidRDefault="007C0EF8" w:rsidP="0033215D">
            <w:r w:rsidRPr="00632CA8">
              <w:rPr>
                <w:rFonts w:cs="Arial"/>
                <w:szCs w:val="22"/>
              </w:rPr>
              <w:t xml:space="preserve">Campo de captura alfanumérica. Longitud 5. </w:t>
            </w:r>
          </w:p>
        </w:tc>
      </w:tr>
      <w:tr w:rsidR="007C0EF8" w:rsidRPr="00632CA8" w14:paraId="04604E0E" w14:textId="77777777" w:rsidTr="0033215D">
        <w:tc>
          <w:tcPr>
            <w:tcW w:w="1523" w:type="pct"/>
            <w:shd w:val="clear" w:color="auto" w:fill="auto"/>
            <w:tcMar>
              <w:top w:w="72" w:type="dxa"/>
              <w:left w:w="144" w:type="dxa"/>
              <w:bottom w:w="72" w:type="dxa"/>
              <w:right w:w="144" w:type="dxa"/>
            </w:tcMar>
          </w:tcPr>
          <w:p w14:paraId="33030D10" w14:textId="77777777" w:rsidR="007C0EF8" w:rsidRPr="00632CA8" w:rsidRDefault="007C0EF8" w:rsidP="0033215D">
            <w:pPr>
              <w:rPr>
                <w:rFonts w:cs="Arial"/>
                <w:szCs w:val="22"/>
                <w:lang w:val="es-MX"/>
              </w:rPr>
            </w:pPr>
            <w:r w:rsidRPr="00632CA8">
              <w:rPr>
                <w:rFonts w:cs="Arial"/>
                <w:szCs w:val="22"/>
                <w:lang w:val="es-MX"/>
              </w:rPr>
              <w:t>Estado</w:t>
            </w:r>
          </w:p>
        </w:tc>
        <w:tc>
          <w:tcPr>
            <w:tcW w:w="3477" w:type="pct"/>
            <w:shd w:val="clear" w:color="auto" w:fill="auto"/>
            <w:tcMar>
              <w:top w:w="72" w:type="dxa"/>
              <w:left w:w="144" w:type="dxa"/>
              <w:bottom w:w="72" w:type="dxa"/>
              <w:right w:w="144" w:type="dxa"/>
            </w:tcMar>
          </w:tcPr>
          <w:p w14:paraId="1718F85B" w14:textId="77777777" w:rsidR="007C0EF8" w:rsidRPr="00632CA8" w:rsidRDefault="007C0EF8" w:rsidP="0033215D">
            <w:r w:rsidRPr="00632CA8">
              <w:t xml:space="preserve">Catálogo seleccionable con los estados de la república mexicana. </w:t>
            </w:r>
          </w:p>
          <w:p w14:paraId="33FC70DC" w14:textId="77777777" w:rsidR="007C0EF8" w:rsidRPr="00632CA8" w:rsidRDefault="007C0EF8" w:rsidP="0033215D"/>
          <w:p w14:paraId="76826B6E" w14:textId="77777777" w:rsidR="007C0EF8" w:rsidRPr="00632CA8" w:rsidRDefault="007C0EF8" w:rsidP="0033215D">
            <w:r w:rsidRPr="00632CA8">
              <w:t>Catálogos de SAP</w:t>
            </w:r>
          </w:p>
        </w:tc>
      </w:tr>
      <w:tr w:rsidR="007C0EF8" w:rsidRPr="00632CA8" w14:paraId="7E84170B" w14:textId="77777777" w:rsidTr="0033215D">
        <w:tc>
          <w:tcPr>
            <w:tcW w:w="1523" w:type="pct"/>
            <w:shd w:val="clear" w:color="auto" w:fill="auto"/>
            <w:tcMar>
              <w:top w:w="72" w:type="dxa"/>
              <w:left w:w="144" w:type="dxa"/>
              <w:bottom w:w="72" w:type="dxa"/>
              <w:right w:w="144" w:type="dxa"/>
            </w:tcMar>
          </w:tcPr>
          <w:p w14:paraId="7D9F228F" w14:textId="77777777" w:rsidR="007C0EF8" w:rsidRPr="00632CA8" w:rsidRDefault="007C0EF8" w:rsidP="0033215D">
            <w:pPr>
              <w:rPr>
                <w:rFonts w:cs="Arial"/>
                <w:szCs w:val="22"/>
                <w:lang w:val="es-MX"/>
              </w:rPr>
            </w:pPr>
            <w:r w:rsidRPr="00632CA8">
              <w:rPr>
                <w:rFonts w:cs="Arial"/>
                <w:szCs w:val="22"/>
                <w:lang w:val="es-MX"/>
              </w:rPr>
              <w:t>Delegación o Municipio</w:t>
            </w:r>
          </w:p>
        </w:tc>
        <w:tc>
          <w:tcPr>
            <w:tcW w:w="3477" w:type="pct"/>
            <w:shd w:val="clear" w:color="auto" w:fill="auto"/>
            <w:tcMar>
              <w:top w:w="72" w:type="dxa"/>
              <w:left w:w="144" w:type="dxa"/>
              <w:bottom w:w="72" w:type="dxa"/>
              <w:right w:w="144" w:type="dxa"/>
            </w:tcMar>
          </w:tcPr>
          <w:p w14:paraId="5CFDBFFC" w14:textId="77777777" w:rsidR="007C0EF8" w:rsidRPr="00632CA8" w:rsidRDefault="007C0EF8" w:rsidP="0033215D">
            <w:r w:rsidRPr="00632CA8">
              <w:t>Cuando el usuario seleccione una opción del catálogo “Estado”, se activará el catálogo: “Delegación o Municipio”.</w:t>
            </w:r>
          </w:p>
          <w:p w14:paraId="0DBB0017" w14:textId="77777777" w:rsidR="007C0EF8" w:rsidRPr="00632CA8" w:rsidRDefault="007C0EF8" w:rsidP="0033215D"/>
          <w:p w14:paraId="59FF2827" w14:textId="77777777" w:rsidR="007C0EF8" w:rsidRPr="00632CA8" w:rsidRDefault="007C0EF8" w:rsidP="0033215D">
            <w:r w:rsidRPr="00632CA8">
              <w:t xml:space="preserve">Las opciones del catálogo “Delegación o Municipio” se muestran en dependencia de la opción seleccionada en el catálogo “Estado”. </w:t>
            </w:r>
          </w:p>
          <w:p w14:paraId="2CB44A0B" w14:textId="77777777" w:rsidR="007C0EF8" w:rsidRPr="00632CA8" w:rsidRDefault="007C0EF8" w:rsidP="0033215D"/>
          <w:p w14:paraId="1B8954BA" w14:textId="77777777" w:rsidR="007C0EF8" w:rsidRPr="00632CA8" w:rsidRDefault="007C0EF8" w:rsidP="0033215D">
            <w:r w:rsidRPr="00632CA8">
              <w:t>Catálogos de SAP</w:t>
            </w:r>
          </w:p>
        </w:tc>
      </w:tr>
      <w:tr w:rsidR="007C0EF8" w:rsidRPr="00632CA8" w14:paraId="6FF0B727" w14:textId="77777777" w:rsidTr="0033215D">
        <w:tc>
          <w:tcPr>
            <w:tcW w:w="1523" w:type="pct"/>
            <w:shd w:val="clear" w:color="auto" w:fill="auto"/>
            <w:tcMar>
              <w:top w:w="72" w:type="dxa"/>
              <w:left w:w="144" w:type="dxa"/>
              <w:bottom w:w="72" w:type="dxa"/>
              <w:right w:w="144" w:type="dxa"/>
            </w:tcMar>
          </w:tcPr>
          <w:p w14:paraId="2C74F908" w14:textId="77777777" w:rsidR="007C0EF8" w:rsidRPr="00632CA8" w:rsidRDefault="007C0EF8" w:rsidP="0033215D">
            <w:pPr>
              <w:rPr>
                <w:rFonts w:cs="Arial"/>
                <w:szCs w:val="22"/>
                <w:lang w:val="es-MX"/>
              </w:rPr>
            </w:pPr>
            <w:r w:rsidRPr="00632CA8">
              <w:rPr>
                <w:rFonts w:cs="Arial"/>
                <w:szCs w:val="22"/>
                <w:lang w:val="es-MX"/>
              </w:rPr>
              <w:t>Colonia</w:t>
            </w:r>
          </w:p>
        </w:tc>
        <w:tc>
          <w:tcPr>
            <w:tcW w:w="3477" w:type="pct"/>
            <w:shd w:val="clear" w:color="auto" w:fill="auto"/>
            <w:tcMar>
              <w:top w:w="72" w:type="dxa"/>
              <w:left w:w="144" w:type="dxa"/>
              <w:bottom w:w="72" w:type="dxa"/>
              <w:right w:w="144" w:type="dxa"/>
            </w:tcMar>
          </w:tcPr>
          <w:p w14:paraId="1E828173" w14:textId="77777777" w:rsidR="007C0EF8" w:rsidRPr="00632CA8" w:rsidRDefault="007C0EF8" w:rsidP="0033215D">
            <w:pPr>
              <w:rPr>
                <w:rFonts w:cs="Arial"/>
                <w:szCs w:val="22"/>
                <w:lang w:val="es-MX"/>
              </w:rPr>
            </w:pPr>
            <w:r w:rsidRPr="00632CA8">
              <w:t>Cuando el usuario seleccione una opción del catálogo “Delegación o Municipio” se activarán los catálogos: “Colonia” y “Localidad”, “Código Postal”.</w:t>
            </w:r>
          </w:p>
          <w:p w14:paraId="0FACCE94" w14:textId="77777777" w:rsidR="007C0EF8" w:rsidRPr="00632CA8" w:rsidRDefault="007C0EF8" w:rsidP="0033215D">
            <w:r w:rsidRPr="00632CA8">
              <w:lastRenderedPageBreak/>
              <w:t>Las opciones del catálogo “Colonia” se muestran en dependencia de la opción seleccionada en el catálogo “Delegación o Municipio”.</w:t>
            </w:r>
          </w:p>
          <w:p w14:paraId="737DC746" w14:textId="77777777" w:rsidR="007C0EF8" w:rsidRPr="00632CA8" w:rsidRDefault="007C0EF8" w:rsidP="0033215D"/>
          <w:p w14:paraId="3B52BB85" w14:textId="77777777" w:rsidR="007C0EF8" w:rsidRPr="00632CA8" w:rsidRDefault="007C0EF8" w:rsidP="0033215D">
            <w:r w:rsidRPr="00632CA8">
              <w:t>Catálogos de SAP</w:t>
            </w:r>
          </w:p>
        </w:tc>
      </w:tr>
      <w:tr w:rsidR="007C0EF8" w:rsidRPr="00632CA8" w14:paraId="332CB440" w14:textId="77777777" w:rsidTr="0033215D">
        <w:tc>
          <w:tcPr>
            <w:tcW w:w="1523" w:type="pct"/>
            <w:shd w:val="clear" w:color="auto" w:fill="auto"/>
            <w:tcMar>
              <w:top w:w="72" w:type="dxa"/>
              <w:left w:w="144" w:type="dxa"/>
              <w:bottom w:w="72" w:type="dxa"/>
              <w:right w:w="144" w:type="dxa"/>
            </w:tcMar>
          </w:tcPr>
          <w:p w14:paraId="00AF4B35" w14:textId="77777777" w:rsidR="007C0EF8" w:rsidRPr="00632CA8" w:rsidRDefault="007C0EF8" w:rsidP="0033215D">
            <w:pPr>
              <w:rPr>
                <w:rFonts w:cs="Arial"/>
                <w:szCs w:val="22"/>
                <w:lang w:val="es-MX"/>
              </w:rPr>
            </w:pPr>
            <w:r w:rsidRPr="00632CA8">
              <w:rPr>
                <w:rFonts w:cs="Arial"/>
                <w:szCs w:val="22"/>
                <w:lang w:val="es-MX"/>
              </w:rPr>
              <w:lastRenderedPageBreak/>
              <w:t>Código Postal</w:t>
            </w:r>
          </w:p>
        </w:tc>
        <w:tc>
          <w:tcPr>
            <w:tcW w:w="3477" w:type="pct"/>
            <w:shd w:val="clear" w:color="auto" w:fill="auto"/>
            <w:tcMar>
              <w:top w:w="72" w:type="dxa"/>
              <w:left w:w="144" w:type="dxa"/>
              <w:bottom w:w="72" w:type="dxa"/>
              <w:right w:w="144" w:type="dxa"/>
            </w:tcMar>
          </w:tcPr>
          <w:p w14:paraId="5FE4E36E" w14:textId="77777777" w:rsidR="007C0EF8" w:rsidRPr="00632CA8" w:rsidRDefault="007C0EF8" w:rsidP="0033215D">
            <w:r w:rsidRPr="00632CA8">
              <w:t>El usuario puede seleccionar un código postal, en función de su opción, se mostrarán la “Colonia” y “Municipio” que le correspondan.</w:t>
            </w:r>
          </w:p>
          <w:p w14:paraId="6AF5CF1F" w14:textId="77777777" w:rsidR="007C0EF8" w:rsidRPr="00632CA8" w:rsidRDefault="007C0EF8" w:rsidP="0033215D"/>
          <w:p w14:paraId="7317CD99" w14:textId="77777777" w:rsidR="007C0EF8" w:rsidRPr="00632CA8" w:rsidRDefault="007C0EF8" w:rsidP="0033215D">
            <w:r w:rsidRPr="00632CA8">
              <w:t>Las opciones del catálogo “Código Postal” se muestran en dependencia de la opción seleccionada en el catálogo “Delegación o Municipio”.</w:t>
            </w:r>
          </w:p>
          <w:p w14:paraId="733751CD" w14:textId="77777777" w:rsidR="007C0EF8" w:rsidRPr="00632CA8" w:rsidRDefault="007C0EF8" w:rsidP="0033215D"/>
          <w:p w14:paraId="2C4A22FB" w14:textId="77777777" w:rsidR="007C0EF8" w:rsidRPr="00632CA8" w:rsidRDefault="007C0EF8" w:rsidP="0033215D">
            <w:r w:rsidRPr="00632CA8">
              <w:t>Catálogos de SAP</w:t>
            </w:r>
          </w:p>
        </w:tc>
      </w:tr>
      <w:tr w:rsidR="007C0EF8" w:rsidRPr="00632CA8" w14:paraId="30E13451" w14:textId="77777777" w:rsidTr="0033215D">
        <w:tc>
          <w:tcPr>
            <w:tcW w:w="1523" w:type="pct"/>
            <w:shd w:val="clear" w:color="auto" w:fill="auto"/>
            <w:tcMar>
              <w:top w:w="72" w:type="dxa"/>
              <w:left w:w="144" w:type="dxa"/>
              <w:bottom w:w="72" w:type="dxa"/>
              <w:right w:w="144" w:type="dxa"/>
            </w:tcMar>
          </w:tcPr>
          <w:p w14:paraId="550BD683" w14:textId="77777777" w:rsidR="007C0EF8" w:rsidRPr="00632CA8" w:rsidRDefault="007C0EF8" w:rsidP="0033215D">
            <w:pPr>
              <w:rPr>
                <w:rFonts w:cs="Arial"/>
                <w:szCs w:val="22"/>
                <w:lang w:val="es-MX"/>
              </w:rPr>
            </w:pPr>
            <w:r w:rsidRPr="00632CA8">
              <w:rPr>
                <w:rFonts w:cs="Arial"/>
                <w:szCs w:val="22"/>
                <w:lang w:val="es-MX"/>
              </w:rPr>
              <w:t>Localidad</w:t>
            </w:r>
          </w:p>
        </w:tc>
        <w:tc>
          <w:tcPr>
            <w:tcW w:w="3477" w:type="pct"/>
            <w:shd w:val="clear" w:color="auto" w:fill="auto"/>
            <w:tcMar>
              <w:top w:w="72" w:type="dxa"/>
              <w:left w:w="144" w:type="dxa"/>
              <w:bottom w:w="72" w:type="dxa"/>
              <w:right w:w="144" w:type="dxa"/>
            </w:tcMar>
          </w:tcPr>
          <w:p w14:paraId="42314292" w14:textId="77777777" w:rsidR="007C0EF8" w:rsidRPr="00632CA8" w:rsidRDefault="007C0EF8" w:rsidP="0033215D">
            <w:r w:rsidRPr="00632CA8">
              <w:t>Cuando el usuario seleccione una opción del catálogo “Delegación o Municipio” se activarán los catálogos: “Colonia” y “Localidad”, “Código Postal”.</w:t>
            </w:r>
          </w:p>
          <w:p w14:paraId="76D3B2DA" w14:textId="77777777" w:rsidR="007C0EF8" w:rsidRPr="00632CA8" w:rsidRDefault="007C0EF8" w:rsidP="0033215D"/>
          <w:p w14:paraId="328150E7" w14:textId="77777777" w:rsidR="007C0EF8" w:rsidRPr="00632CA8" w:rsidRDefault="007C0EF8" w:rsidP="0033215D">
            <w:r w:rsidRPr="00632CA8">
              <w:t>Las opciones del catálogo “Localidad” se muestran en dependencia de la opción seleccionada en el catálogo “Delegación o Municipio”.</w:t>
            </w:r>
          </w:p>
          <w:p w14:paraId="26098390" w14:textId="77777777" w:rsidR="007C0EF8" w:rsidRPr="00632CA8" w:rsidRDefault="007C0EF8" w:rsidP="0033215D"/>
          <w:p w14:paraId="5608F664" w14:textId="77777777" w:rsidR="007C0EF8" w:rsidRPr="00632CA8" w:rsidRDefault="007C0EF8" w:rsidP="0033215D">
            <w:r w:rsidRPr="00632CA8">
              <w:t>Catálogos de SAP.</w:t>
            </w:r>
          </w:p>
        </w:tc>
      </w:tr>
      <w:tr w:rsidR="007C0EF8" w:rsidRPr="00632CA8" w14:paraId="455E78D8" w14:textId="77777777" w:rsidTr="0033215D">
        <w:tc>
          <w:tcPr>
            <w:tcW w:w="1523" w:type="pct"/>
            <w:shd w:val="clear" w:color="auto" w:fill="auto"/>
            <w:tcMar>
              <w:top w:w="72" w:type="dxa"/>
              <w:left w:w="144" w:type="dxa"/>
              <w:bottom w:w="72" w:type="dxa"/>
              <w:right w:w="144" w:type="dxa"/>
            </w:tcMar>
          </w:tcPr>
          <w:p w14:paraId="4AA0E709" w14:textId="77777777" w:rsidR="007C0EF8" w:rsidRPr="00632CA8" w:rsidRDefault="007C0EF8" w:rsidP="0033215D">
            <w:pPr>
              <w:rPr>
                <w:rFonts w:cs="Arial"/>
                <w:szCs w:val="22"/>
                <w:lang w:val="es-MX"/>
              </w:rPr>
            </w:pPr>
            <w:r w:rsidRPr="00632CA8">
              <w:rPr>
                <w:rFonts w:cs="Arial"/>
                <w:szCs w:val="22"/>
                <w:lang w:val="es-MX"/>
              </w:rPr>
              <w:t>Entre calle 1</w:t>
            </w:r>
          </w:p>
        </w:tc>
        <w:tc>
          <w:tcPr>
            <w:tcW w:w="3477" w:type="pct"/>
            <w:shd w:val="clear" w:color="auto" w:fill="auto"/>
            <w:tcMar>
              <w:top w:w="72" w:type="dxa"/>
              <w:left w:w="144" w:type="dxa"/>
              <w:bottom w:w="72" w:type="dxa"/>
              <w:right w:w="144" w:type="dxa"/>
            </w:tcMar>
          </w:tcPr>
          <w:p w14:paraId="19CC156B" w14:textId="77777777" w:rsidR="007C0EF8" w:rsidRPr="00632CA8" w:rsidRDefault="007C0EF8" w:rsidP="0033215D">
            <w:r w:rsidRPr="00632CA8">
              <w:rPr>
                <w:rFonts w:cs="Arial"/>
                <w:szCs w:val="22"/>
              </w:rPr>
              <w:t xml:space="preserve">Campo de captura alfanumérica. Longitud 100. </w:t>
            </w:r>
          </w:p>
        </w:tc>
      </w:tr>
      <w:tr w:rsidR="007C0EF8" w:rsidRPr="00632CA8" w14:paraId="40B490C1" w14:textId="77777777" w:rsidTr="0033215D">
        <w:tc>
          <w:tcPr>
            <w:tcW w:w="1523" w:type="pct"/>
            <w:shd w:val="clear" w:color="auto" w:fill="auto"/>
            <w:tcMar>
              <w:top w:w="72" w:type="dxa"/>
              <w:left w:w="144" w:type="dxa"/>
              <w:bottom w:w="72" w:type="dxa"/>
              <w:right w:w="144" w:type="dxa"/>
            </w:tcMar>
          </w:tcPr>
          <w:p w14:paraId="544EE18A" w14:textId="77777777" w:rsidR="007C0EF8" w:rsidRPr="00632CA8" w:rsidRDefault="007C0EF8" w:rsidP="0033215D">
            <w:pPr>
              <w:rPr>
                <w:rFonts w:cs="Arial"/>
                <w:szCs w:val="22"/>
                <w:lang w:val="es-MX"/>
              </w:rPr>
            </w:pPr>
            <w:r w:rsidRPr="00632CA8">
              <w:rPr>
                <w:rFonts w:cs="Arial"/>
                <w:szCs w:val="22"/>
                <w:lang w:val="es-MX"/>
              </w:rPr>
              <w:t>Entre calle 2</w:t>
            </w:r>
          </w:p>
        </w:tc>
        <w:tc>
          <w:tcPr>
            <w:tcW w:w="3477" w:type="pct"/>
            <w:shd w:val="clear" w:color="auto" w:fill="auto"/>
            <w:tcMar>
              <w:top w:w="72" w:type="dxa"/>
              <w:left w:w="144" w:type="dxa"/>
              <w:bottom w:w="72" w:type="dxa"/>
              <w:right w:w="144" w:type="dxa"/>
            </w:tcMar>
          </w:tcPr>
          <w:p w14:paraId="712F5AA0" w14:textId="77777777" w:rsidR="007C0EF8" w:rsidRPr="00632CA8" w:rsidRDefault="007C0EF8" w:rsidP="0033215D">
            <w:r w:rsidRPr="00632CA8">
              <w:rPr>
                <w:rFonts w:cs="Arial"/>
                <w:szCs w:val="22"/>
              </w:rPr>
              <w:t xml:space="preserve">Campo de captura alfanumérica. Longitud 100. </w:t>
            </w:r>
          </w:p>
        </w:tc>
      </w:tr>
    </w:tbl>
    <w:p w14:paraId="6A2213DA" w14:textId="77777777" w:rsidR="00352D7A" w:rsidRPr="00632CA8" w:rsidRDefault="00352D7A" w:rsidP="00352D7A"/>
    <w:p w14:paraId="386086EF" w14:textId="77777777" w:rsidR="00D87BC4" w:rsidRPr="00632CA8" w:rsidRDefault="00D87BC4" w:rsidP="00D87BC4">
      <w:pPr>
        <w:pStyle w:val="Estilo4"/>
      </w:pPr>
      <w:bookmarkStart w:id="65" w:name="_Toc515878327"/>
      <w:r w:rsidRPr="00632CA8">
        <w:t>Validar referencias del prospecto.</w:t>
      </w:r>
      <w:bookmarkEnd w:id="65"/>
      <w:r w:rsidRPr="00632CA8">
        <w:t xml:space="preserve"> </w:t>
      </w:r>
    </w:p>
    <w:p w14:paraId="6A255883" w14:textId="77777777" w:rsidR="00352D7A" w:rsidRPr="00632CA8" w:rsidRDefault="00352D7A" w:rsidP="00352D7A"/>
    <w:p w14:paraId="35C183B0" w14:textId="77777777" w:rsidR="00D87BC4" w:rsidRPr="00632CA8" w:rsidRDefault="00D87BC4" w:rsidP="00D87BC4">
      <w:r w:rsidRPr="00632CA8">
        <w:t xml:space="preserve">Como usuario Administrador quiero poder verificar que la información </w:t>
      </w:r>
      <w:r w:rsidR="0003765F" w:rsidRPr="00632CA8">
        <w:t>de</w:t>
      </w:r>
      <w:r w:rsidRPr="00632CA8">
        <w:t xml:space="preserve"> referencias del prospecto se </w:t>
      </w:r>
      <w:r w:rsidR="00A44D66" w:rsidRPr="00632CA8">
        <w:t>mantiene</w:t>
      </w:r>
      <w:r w:rsidRPr="00632CA8">
        <w:t xml:space="preserve"> sin cambios para garantizar que su información se encuentra actualizada.</w:t>
      </w:r>
    </w:p>
    <w:p w14:paraId="5BE5D891" w14:textId="77777777" w:rsidR="00D87BC4" w:rsidRPr="00632CA8" w:rsidRDefault="00D87BC4" w:rsidP="00D87BC4"/>
    <w:p w14:paraId="1BB22684" w14:textId="77777777" w:rsidR="00D87BC4" w:rsidRPr="00632CA8" w:rsidRDefault="00D87BC4" w:rsidP="00D87BC4">
      <w:r w:rsidRPr="00632CA8">
        <w:t>El usuario puede indicar a través de una casilla de verificación en la columna “Igual” si la información de la columna Valor se encuentra igual o debe ser modificada.</w:t>
      </w:r>
    </w:p>
    <w:p w14:paraId="1C7C68C0" w14:textId="77777777" w:rsidR="00D87BC4" w:rsidRPr="00632CA8" w:rsidRDefault="00D87BC4" w:rsidP="00D87BC4"/>
    <w:p w14:paraId="6BCB5C92" w14:textId="55C8DD1E" w:rsidR="00D87BC4" w:rsidRPr="00632CA8" w:rsidRDefault="00D87BC4" w:rsidP="00D87BC4">
      <w:r w:rsidRPr="00632CA8">
        <w:t>Cuando la casilla sea seleccionada, las opciones “Crear nuevo”, “Editar”,</w:t>
      </w:r>
      <w:r w:rsidR="001C2B5F">
        <w:t xml:space="preserve"> “Quitar referencia”</w:t>
      </w:r>
      <w:r w:rsidRPr="00632CA8">
        <w:t xml:space="preserve"> serán inactivadas. </w:t>
      </w:r>
    </w:p>
    <w:p w14:paraId="73AB5089" w14:textId="77777777" w:rsidR="00D87BC4" w:rsidRPr="00632CA8" w:rsidRDefault="00D87BC4" w:rsidP="00D87BC4"/>
    <w:p w14:paraId="0E3D8F95" w14:textId="15D798F9" w:rsidR="00D87BC4" w:rsidRPr="00632CA8" w:rsidRDefault="00D87BC4" w:rsidP="00D87BC4">
      <w:r w:rsidRPr="00632CA8">
        <w:t>La pantalla muestra</w:t>
      </w:r>
      <w:r w:rsidR="001C2B5F">
        <w:t xml:space="preserve"> hasta 3 referencias</w:t>
      </w:r>
      <w:r w:rsidRPr="00632CA8">
        <w:t>:</w:t>
      </w:r>
    </w:p>
    <w:p w14:paraId="6ABA0BB0" w14:textId="4C878902" w:rsidR="0003765F" w:rsidRPr="00632CA8" w:rsidRDefault="001C2B5F" w:rsidP="001C2B5F">
      <w:pPr>
        <w:jc w:val="center"/>
      </w:pPr>
      <w:r>
        <w:rPr>
          <w:noProof/>
          <w:lang w:val="es-MX" w:eastAsia="es-MX"/>
        </w:rPr>
        <w:lastRenderedPageBreak/>
        <w:drawing>
          <wp:inline distT="0" distB="0" distL="0" distR="0" wp14:anchorId="54C4E373" wp14:editId="0CD84D12">
            <wp:extent cx="5400000" cy="2626035"/>
            <wp:effectExtent l="19050" t="19050" r="10795" b="222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00" cy="2626035"/>
                    </a:xfrm>
                    <a:prstGeom prst="rect">
                      <a:avLst/>
                    </a:prstGeom>
                    <a:noFill/>
                    <a:ln>
                      <a:solidFill>
                        <a:schemeClr val="bg1">
                          <a:lumMod val="75000"/>
                        </a:schemeClr>
                      </a:solidFill>
                    </a:ln>
                  </pic:spPr>
                </pic:pic>
              </a:graphicData>
            </a:graphic>
          </wp:inline>
        </w:drawing>
      </w:r>
    </w:p>
    <w:p w14:paraId="7E5F407E" w14:textId="77777777" w:rsidR="00FE2D53" w:rsidRPr="00632CA8" w:rsidRDefault="00CA6F72" w:rsidP="00FE2D53">
      <w:pPr>
        <w:pStyle w:val="Estilo4"/>
      </w:pPr>
      <w:bookmarkStart w:id="66" w:name="_Toc515878328"/>
      <w:r w:rsidRPr="00632CA8">
        <w:t>Crear nueva referencia</w:t>
      </w:r>
      <w:r w:rsidR="00FE2D53" w:rsidRPr="00632CA8">
        <w:t xml:space="preserve"> del prospecto.</w:t>
      </w:r>
      <w:bookmarkEnd w:id="66"/>
      <w:r w:rsidR="00FE2D53" w:rsidRPr="00632CA8">
        <w:t xml:space="preserve"> </w:t>
      </w:r>
    </w:p>
    <w:p w14:paraId="273A0EA5" w14:textId="77777777" w:rsidR="00A44D66" w:rsidRPr="00632CA8" w:rsidRDefault="00A44D66" w:rsidP="00A44D66"/>
    <w:p w14:paraId="7950A6EE" w14:textId="77777777" w:rsidR="00A44D66" w:rsidRPr="00632CA8" w:rsidRDefault="00A44D66" w:rsidP="00A44D66">
      <w:r w:rsidRPr="00632CA8">
        <w:t>Como usuario Administrador quiero poder crear nuevas referencias del prospecto para garantizar que su información se encuentra actualizada.</w:t>
      </w:r>
    </w:p>
    <w:p w14:paraId="2620F43F" w14:textId="77777777" w:rsidR="00A44D66" w:rsidRPr="00632CA8" w:rsidRDefault="00A44D66" w:rsidP="00A44D66"/>
    <w:p w14:paraId="0BE8E4CE" w14:textId="77777777" w:rsidR="00A44D66" w:rsidRPr="00632CA8" w:rsidRDefault="00A44D66" w:rsidP="00A44D66">
      <w:r w:rsidRPr="00632CA8">
        <w:t>La pantalla muestra:</w:t>
      </w:r>
    </w:p>
    <w:p w14:paraId="009E6AF6" w14:textId="77777777" w:rsidR="00A44D66" w:rsidRPr="00632CA8" w:rsidRDefault="00A44D66" w:rsidP="00D87BC4"/>
    <w:p w14:paraId="587A14B7" w14:textId="7B70BDA5" w:rsidR="00A44D66" w:rsidRDefault="001C2B5F" w:rsidP="00A44D66">
      <w:pPr>
        <w:jc w:val="center"/>
      </w:pPr>
      <w:r>
        <w:rPr>
          <w:noProof/>
          <w:lang w:val="es-MX" w:eastAsia="es-MX"/>
        </w:rPr>
        <w:drawing>
          <wp:inline distT="0" distB="0" distL="0" distR="0" wp14:anchorId="74C9F35A" wp14:editId="1E2E2809">
            <wp:extent cx="5400000" cy="2626035"/>
            <wp:effectExtent l="19050" t="19050" r="10795" b="222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626035"/>
                    </a:xfrm>
                    <a:prstGeom prst="rect">
                      <a:avLst/>
                    </a:prstGeom>
                    <a:noFill/>
                    <a:ln>
                      <a:solidFill>
                        <a:schemeClr val="bg1">
                          <a:lumMod val="75000"/>
                        </a:schemeClr>
                      </a:solidFill>
                    </a:ln>
                  </pic:spPr>
                </pic:pic>
              </a:graphicData>
            </a:graphic>
          </wp:inline>
        </w:drawing>
      </w:r>
    </w:p>
    <w:p w14:paraId="7AECFC47" w14:textId="77777777" w:rsidR="00C17EC7" w:rsidRDefault="00C17EC7" w:rsidP="00A44D66">
      <w:pPr>
        <w:jc w:val="center"/>
      </w:pPr>
    </w:p>
    <w:p w14:paraId="7097261A" w14:textId="77777777" w:rsidR="00C17EC7" w:rsidRDefault="00C17EC7" w:rsidP="00A44D66">
      <w:pPr>
        <w:jc w:val="center"/>
      </w:pPr>
    </w:p>
    <w:p w14:paraId="719DAC74" w14:textId="77777777" w:rsidR="00C17EC7" w:rsidRDefault="00C17EC7" w:rsidP="00A44D66">
      <w:pPr>
        <w:jc w:val="center"/>
      </w:pPr>
    </w:p>
    <w:p w14:paraId="48EDC577" w14:textId="77777777" w:rsidR="00C17EC7" w:rsidRPr="00632CA8" w:rsidRDefault="00C17EC7" w:rsidP="00A44D66">
      <w:pPr>
        <w:jc w:val="center"/>
      </w:pPr>
    </w:p>
    <w:p w14:paraId="7B0002C4" w14:textId="77777777" w:rsidR="008F1D98" w:rsidRDefault="008F1D98" w:rsidP="00D87BC4"/>
    <w:p w14:paraId="52D4E208" w14:textId="58E589B8" w:rsidR="008F1D98" w:rsidRDefault="008F1D98" w:rsidP="008F1D98">
      <w:r w:rsidRPr="00632CA8">
        <w:lastRenderedPageBreak/>
        <w:t xml:space="preserve">Para crear </w:t>
      </w:r>
      <w:r>
        <w:t>nueva referencia</w:t>
      </w:r>
      <w:r w:rsidRPr="00632CA8">
        <w:t xml:space="preserve"> se muestra:</w:t>
      </w:r>
    </w:p>
    <w:p w14:paraId="64BD52A6" w14:textId="77777777" w:rsidR="00C17EC7" w:rsidRDefault="00C17EC7" w:rsidP="008F1D98"/>
    <w:p w14:paraId="78E13BCC" w14:textId="035A7A1A" w:rsidR="008F1D98" w:rsidRDefault="006E68C6" w:rsidP="006E68C6">
      <w:pPr>
        <w:jc w:val="center"/>
      </w:pPr>
      <w:r>
        <w:rPr>
          <w:noProof/>
          <w:lang w:val="es-MX" w:eastAsia="es-MX"/>
        </w:rPr>
        <w:drawing>
          <wp:inline distT="0" distB="0" distL="0" distR="0" wp14:anchorId="4D8D211C" wp14:editId="33720EC8">
            <wp:extent cx="3600000" cy="4652440"/>
            <wp:effectExtent l="0" t="0" r="63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4652440"/>
                    </a:xfrm>
                    <a:prstGeom prst="rect">
                      <a:avLst/>
                    </a:prstGeom>
                    <a:noFill/>
                  </pic:spPr>
                </pic:pic>
              </a:graphicData>
            </a:graphic>
          </wp:inline>
        </w:drawing>
      </w:r>
    </w:p>
    <w:p w14:paraId="218A6BC0" w14:textId="77777777" w:rsidR="008F1D98" w:rsidRDefault="008F1D98" w:rsidP="008F1D98">
      <w:pPr>
        <w:jc w:val="center"/>
      </w:pPr>
    </w:p>
    <w:tbl>
      <w:tblPr>
        <w:tblpPr w:leftFromText="141" w:rightFromText="141"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8F1D98" w:rsidRPr="00632CA8" w14:paraId="2D4BE063" w14:textId="77777777" w:rsidTr="00EF25AA">
        <w:trPr>
          <w:trHeight w:val="54"/>
        </w:trPr>
        <w:tc>
          <w:tcPr>
            <w:tcW w:w="1523" w:type="pct"/>
            <w:shd w:val="clear" w:color="auto" w:fill="A6A6A6" w:themeFill="background1" w:themeFillShade="A6"/>
            <w:tcMar>
              <w:top w:w="72" w:type="dxa"/>
              <w:left w:w="144" w:type="dxa"/>
              <w:bottom w:w="72" w:type="dxa"/>
              <w:right w:w="144" w:type="dxa"/>
            </w:tcMar>
            <w:hideMark/>
          </w:tcPr>
          <w:p w14:paraId="01DCC04A" w14:textId="77777777" w:rsidR="008F1D98" w:rsidRPr="00632CA8" w:rsidRDefault="008F1D98" w:rsidP="00EF25AA">
            <w:pPr>
              <w:rPr>
                <w:rFonts w:cs="Arial"/>
                <w:szCs w:val="22"/>
              </w:rPr>
            </w:pPr>
            <w:r w:rsidRPr="00632CA8">
              <w:rPr>
                <w:rFonts w:cs="Arial"/>
                <w:szCs w:val="22"/>
              </w:rPr>
              <w:lastRenderedPageBreak/>
              <w:t>Campo</w:t>
            </w:r>
          </w:p>
        </w:tc>
        <w:tc>
          <w:tcPr>
            <w:tcW w:w="3477" w:type="pct"/>
            <w:shd w:val="clear" w:color="auto" w:fill="A6A6A6" w:themeFill="background1" w:themeFillShade="A6"/>
            <w:tcMar>
              <w:top w:w="72" w:type="dxa"/>
              <w:left w:w="144" w:type="dxa"/>
              <w:bottom w:w="72" w:type="dxa"/>
              <w:right w:w="144" w:type="dxa"/>
            </w:tcMar>
            <w:hideMark/>
          </w:tcPr>
          <w:p w14:paraId="0CC99AFF" w14:textId="77777777" w:rsidR="008F1D98" w:rsidRPr="00632CA8" w:rsidRDefault="008F1D98" w:rsidP="00EF25AA">
            <w:pPr>
              <w:rPr>
                <w:rFonts w:cs="Arial"/>
                <w:szCs w:val="22"/>
              </w:rPr>
            </w:pPr>
            <w:r w:rsidRPr="00632CA8">
              <w:rPr>
                <w:rFonts w:cs="Arial"/>
                <w:szCs w:val="22"/>
              </w:rPr>
              <w:t>Descripción</w:t>
            </w:r>
          </w:p>
        </w:tc>
      </w:tr>
      <w:tr w:rsidR="001C2B5F" w:rsidRPr="00632CA8" w14:paraId="656352EE" w14:textId="77777777" w:rsidTr="00EF25AA">
        <w:tc>
          <w:tcPr>
            <w:tcW w:w="1523" w:type="pct"/>
            <w:shd w:val="clear" w:color="auto" w:fill="auto"/>
            <w:tcMar>
              <w:top w:w="72" w:type="dxa"/>
              <w:left w:w="144" w:type="dxa"/>
              <w:bottom w:w="72" w:type="dxa"/>
              <w:right w:w="144" w:type="dxa"/>
            </w:tcMar>
          </w:tcPr>
          <w:p w14:paraId="62ED3D09" w14:textId="2E715D5D" w:rsidR="001C2B5F" w:rsidRPr="00632CA8" w:rsidRDefault="001C2B5F" w:rsidP="00EF25AA">
            <w:r>
              <w:t>Primer nombre</w:t>
            </w:r>
          </w:p>
        </w:tc>
        <w:tc>
          <w:tcPr>
            <w:tcW w:w="3477" w:type="pct"/>
            <w:shd w:val="clear" w:color="auto" w:fill="auto"/>
            <w:tcMar>
              <w:top w:w="72" w:type="dxa"/>
              <w:left w:w="144" w:type="dxa"/>
              <w:bottom w:w="72" w:type="dxa"/>
              <w:right w:w="144" w:type="dxa"/>
            </w:tcMar>
          </w:tcPr>
          <w:p w14:paraId="424B7F66" w14:textId="7DBF4FCD" w:rsidR="001C2B5F" w:rsidRPr="00632CA8" w:rsidRDefault="001C2B5F" w:rsidP="00EF25AA">
            <w:r>
              <w:t xml:space="preserve">Campo de captura. </w:t>
            </w:r>
          </w:p>
        </w:tc>
      </w:tr>
      <w:tr w:rsidR="001C2B5F" w:rsidRPr="00632CA8" w14:paraId="2407C8B1" w14:textId="77777777" w:rsidTr="00EF25AA">
        <w:tc>
          <w:tcPr>
            <w:tcW w:w="1523" w:type="pct"/>
            <w:shd w:val="clear" w:color="auto" w:fill="auto"/>
            <w:tcMar>
              <w:top w:w="72" w:type="dxa"/>
              <w:left w:w="144" w:type="dxa"/>
              <w:bottom w:w="72" w:type="dxa"/>
              <w:right w:w="144" w:type="dxa"/>
            </w:tcMar>
          </w:tcPr>
          <w:p w14:paraId="5645C0AA" w14:textId="4E1777A6" w:rsidR="001C2B5F" w:rsidRPr="00632CA8" w:rsidRDefault="001C2B5F" w:rsidP="001C2B5F">
            <w:r>
              <w:t>Segundo nombre</w:t>
            </w:r>
          </w:p>
        </w:tc>
        <w:tc>
          <w:tcPr>
            <w:tcW w:w="3477" w:type="pct"/>
            <w:shd w:val="clear" w:color="auto" w:fill="auto"/>
            <w:tcMar>
              <w:top w:w="72" w:type="dxa"/>
              <w:left w:w="144" w:type="dxa"/>
              <w:bottom w:w="72" w:type="dxa"/>
              <w:right w:w="144" w:type="dxa"/>
            </w:tcMar>
          </w:tcPr>
          <w:p w14:paraId="4CFD147C" w14:textId="76B3AA72" w:rsidR="001C2B5F" w:rsidRPr="00632CA8" w:rsidRDefault="001C2B5F" w:rsidP="001C2B5F">
            <w:r w:rsidRPr="004657E4">
              <w:t xml:space="preserve">Campo de captura. </w:t>
            </w:r>
          </w:p>
        </w:tc>
      </w:tr>
      <w:tr w:rsidR="001C2B5F" w:rsidRPr="00632CA8" w14:paraId="400B0F2F" w14:textId="77777777" w:rsidTr="00EF25AA">
        <w:tc>
          <w:tcPr>
            <w:tcW w:w="1523" w:type="pct"/>
            <w:shd w:val="clear" w:color="auto" w:fill="auto"/>
            <w:tcMar>
              <w:top w:w="72" w:type="dxa"/>
              <w:left w:w="144" w:type="dxa"/>
              <w:bottom w:w="72" w:type="dxa"/>
              <w:right w:w="144" w:type="dxa"/>
            </w:tcMar>
          </w:tcPr>
          <w:p w14:paraId="324D98FF" w14:textId="7556045A" w:rsidR="001C2B5F" w:rsidRPr="00632CA8" w:rsidRDefault="001C2B5F" w:rsidP="001C2B5F">
            <w:r>
              <w:t>Apellido paterno</w:t>
            </w:r>
          </w:p>
        </w:tc>
        <w:tc>
          <w:tcPr>
            <w:tcW w:w="3477" w:type="pct"/>
            <w:shd w:val="clear" w:color="auto" w:fill="auto"/>
            <w:tcMar>
              <w:top w:w="72" w:type="dxa"/>
              <w:left w:w="144" w:type="dxa"/>
              <w:bottom w:w="72" w:type="dxa"/>
              <w:right w:w="144" w:type="dxa"/>
            </w:tcMar>
          </w:tcPr>
          <w:p w14:paraId="65F340D5" w14:textId="659EE148" w:rsidR="001C2B5F" w:rsidRPr="00632CA8" w:rsidRDefault="001C2B5F" w:rsidP="001C2B5F">
            <w:r w:rsidRPr="004657E4">
              <w:t xml:space="preserve">Campo de captura. </w:t>
            </w:r>
          </w:p>
        </w:tc>
      </w:tr>
      <w:tr w:rsidR="001C2B5F" w:rsidRPr="00632CA8" w14:paraId="6022090C" w14:textId="77777777" w:rsidTr="00EF25AA">
        <w:tc>
          <w:tcPr>
            <w:tcW w:w="1523" w:type="pct"/>
            <w:shd w:val="clear" w:color="auto" w:fill="auto"/>
            <w:tcMar>
              <w:top w:w="72" w:type="dxa"/>
              <w:left w:w="144" w:type="dxa"/>
              <w:bottom w:w="72" w:type="dxa"/>
              <w:right w:w="144" w:type="dxa"/>
            </w:tcMar>
          </w:tcPr>
          <w:p w14:paraId="3463E271" w14:textId="7FF1E3DB" w:rsidR="001C2B5F" w:rsidRPr="00632CA8" w:rsidRDefault="001C2B5F" w:rsidP="001C2B5F">
            <w:r>
              <w:t>Apellido materno</w:t>
            </w:r>
          </w:p>
        </w:tc>
        <w:tc>
          <w:tcPr>
            <w:tcW w:w="3477" w:type="pct"/>
            <w:shd w:val="clear" w:color="auto" w:fill="auto"/>
            <w:tcMar>
              <w:top w:w="72" w:type="dxa"/>
              <w:left w:w="144" w:type="dxa"/>
              <w:bottom w:w="72" w:type="dxa"/>
              <w:right w:w="144" w:type="dxa"/>
            </w:tcMar>
          </w:tcPr>
          <w:p w14:paraId="76F2EAAE" w14:textId="1B356964" w:rsidR="001C2B5F" w:rsidRPr="00632CA8" w:rsidRDefault="001C2B5F" w:rsidP="001C2B5F">
            <w:r w:rsidRPr="004657E4">
              <w:t xml:space="preserve">Campo de captura. </w:t>
            </w:r>
          </w:p>
        </w:tc>
      </w:tr>
      <w:tr w:rsidR="008F1D98" w:rsidRPr="00632CA8" w14:paraId="62F56DBC" w14:textId="77777777" w:rsidTr="00EF25AA">
        <w:tc>
          <w:tcPr>
            <w:tcW w:w="1523" w:type="pct"/>
            <w:shd w:val="clear" w:color="auto" w:fill="auto"/>
            <w:tcMar>
              <w:top w:w="72" w:type="dxa"/>
              <w:left w:w="144" w:type="dxa"/>
              <w:bottom w:w="72" w:type="dxa"/>
              <w:right w:w="144" w:type="dxa"/>
            </w:tcMar>
          </w:tcPr>
          <w:p w14:paraId="52EC05D4" w14:textId="77777777" w:rsidR="008F1D98" w:rsidRPr="00632CA8" w:rsidRDefault="008F1D98" w:rsidP="00EF25AA">
            <w:pPr>
              <w:rPr>
                <w:rFonts w:cs="Arial"/>
                <w:szCs w:val="22"/>
                <w:lang w:val="es-MX"/>
              </w:rPr>
            </w:pPr>
            <w:r w:rsidRPr="00632CA8">
              <w:t>Catálogo “Ocupación”</w:t>
            </w:r>
          </w:p>
        </w:tc>
        <w:tc>
          <w:tcPr>
            <w:tcW w:w="3477" w:type="pct"/>
            <w:shd w:val="clear" w:color="auto" w:fill="auto"/>
            <w:tcMar>
              <w:top w:w="72" w:type="dxa"/>
              <w:left w:w="144" w:type="dxa"/>
              <w:bottom w:w="72" w:type="dxa"/>
              <w:right w:w="144" w:type="dxa"/>
            </w:tcMar>
          </w:tcPr>
          <w:p w14:paraId="43A878BC" w14:textId="77777777" w:rsidR="008F1D98" w:rsidRPr="00632CA8" w:rsidRDefault="008F1D98" w:rsidP="00EF25AA">
            <w:r w:rsidRPr="00632CA8">
              <w:t>Para el catálogo “Ocupación” muestra las opciones:</w:t>
            </w:r>
          </w:p>
          <w:p w14:paraId="312C96DE" w14:textId="77777777" w:rsidR="008F1D98" w:rsidRPr="00632CA8" w:rsidRDefault="008F1D98" w:rsidP="00EF25AA"/>
          <w:p w14:paraId="16A4A2EF" w14:textId="77777777" w:rsidR="008F1D98" w:rsidRPr="00632CA8" w:rsidRDefault="008F1D98" w:rsidP="00B1298A">
            <w:pPr>
              <w:pStyle w:val="Prrafodelista"/>
              <w:numPr>
                <w:ilvl w:val="0"/>
                <w:numId w:val="18"/>
              </w:numPr>
            </w:pPr>
            <w:r w:rsidRPr="00632CA8">
              <w:t>Empleado o Asalariado</w:t>
            </w:r>
          </w:p>
          <w:p w14:paraId="450B6DF6" w14:textId="77777777" w:rsidR="008F1D98" w:rsidRPr="00632CA8" w:rsidRDefault="008F1D98" w:rsidP="00B1298A">
            <w:pPr>
              <w:pStyle w:val="Prrafodelista"/>
              <w:numPr>
                <w:ilvl w:val="0"/>
                <w:numId w:val="18"/>
              </w:numPr>
            </w:pPr>
            <w:r w:rsidRPr="00632CA8">
              <w:t>Con Negocio</w:t>
            </w:r>
          </w:p>
          <w:p w14:paraId="6286469D" w14:textId="77777777" w:rsidR="008F1D98" w:rsidRPr="00632CA8" w:rsidRDefault="008F1D98" w:rsidP="00B1298A">
            <w:pPr>
              <w:pStyle w:val="Prrafodelista"/>
              <w:numPr>
                <w:ilvl w:val="0"/>
                <w:numId w:val="18"/>
              </w:numPr>
            </w:pPr>
            <w:r w:rsidRPr="00632CA8">
              <w:t>Jubilado</w:t>
            </w:r>
          </w:p>
          <w:p w14:paraId="544FE37B" w14:textId="77777777" w:rsidR="008F1D98" w:rsidRPr="00632CA8" w:rsidRDefault="008F1D98" w:rsidP="00B1298A">
            <w:pPr>
              <w:pStyle w:val="Prrafodelista"/>
              <w:numPr>
                <w:ilvl w:val="0"/>
                <w:numId w:val="18"/>
              </w:numPr>
            </w:pPr>
            <w:r w:rsidRPr="00632CA8">
              <w:t>Ama de casa</w:t>
            </w:r>
          </w:p>
          <w:p w14:paraId="17D6B57C" w14:textId="77777777" w:rsidR="008F1D98" w:rsidRPr="00632CA8" w:rsidRDefault="008F1D98" w:rsidP="00B1298A">
            <w:pPr>
              <w:pStyle w:val="Prrafodelista"/>
              <w:numPr>
                <w:ilvl w:val="0"/>
                <w:numId w:val="18"/>
              </w:numPr>
            </w:pPr>
            <w:r w:rsidRPr="00632CA8">
              <w:t>Estudiante</w:t>
            </w:r>
          </w:p>
          <w:p w14:paraId="22FD1AAF" w14:textId="77777777" w:rsidR="008F1D98" w:rsidRPr="00632CA8" w:rsidRDefault="008F1D98" w:rsidP="00B1298A">
            <w:pPr>
              <w:pStyle w:val="Prrafodelista"/>
              <w:numPr>
                <w:ilvl w:val="0"/>
                <w:numId w:val="18"/>
              </w:numPr>
            </w:pPr>
            <w:r w:rsidRPr="00632CA8">
              <w:t>Otro</w:t>
            </w:r>
          </w:p>
        </w:tc>
      </w:tr>
      <w:tr w:rsidR="008F1D98" w:rsidRPr="00632CA8" w14:paraId="70BA2397" w14:textId="77777777" w:rsidTr="00EF25AA">
        <w:tc>
          <w:tcPr>
            <w:tcW w:w="1523" w:type="pct"/>
            <w:shd w:val="clear" w:color="auto" w:fill="auto"/>
            <w:tcMar>
              <w:top w:w="72" w:type="dxa"/>
              <w:left w:w="144" w:type="dxa"/>
              <w:bottom w:w="72" w:type="dxa"/>
              <w:right w:w="144" w:type="dxa"/>
            </w:tcMar>
          </w:tcPr>
          <w:p w14:paraId="715EA6AB" w14:textId="04A40A61" w:rsidR="008F1D98" w:rsidRPr="00632CA8" w:rsidRDefault="00C278CC" w:rsidP="00EF25AA">
            <w:r>
              <w:t>Fecha de nacimiento</w:t>
            </w:r>
          </w:p>
        </w:tc>
        <w:tc>
          <w:tcPr>
            <w:tcW w:w="3477" w:type="pct"/>
            <w:shd w:val="clear" w:color="auto" w:fill="auto"/>
            <w:tcMar>
              <w:top w:w="72" w:type="dxa"/>
              <w:left w:w="144" w:type="dxa"/>
              <w:bottom w:w="72" w:type="dxa"/>
              <w:right w:w="144" w:type="dxa"/>
            </w:tcMar>
          </w:tcPr>
          <w:p w14:paraId="572CE781" w14:textId="242EE4B6" w:rsidR="008F1D98" w:rsidRPr="00632CA8" w:rsidRDefault="00C278CC" w:rsidP="00EF25AA">
            <w:r>
              <w:t>Calendario seleccionable</w:t>
            </w:r>
          </w:p>
        </w:tc>
      </w:tr>
      <w:tr w:rsidR="00C278CC" w:rsidRPr="00632CA8" w14:paraId="3FA570F0" w14:textId="77777777" w:rsidTr="00EF25AA">
        <w:tc>
          <w:tcPr>
            <w:tcW w:w="1523" w:type="pct"/>
            <w:shd w:val="clear" w:color="auto" w:fill="auto"/>
            <w:tcMar>
              <w:top w:w="72" w:type="dxa"/>
              <w:left w:w="144" w:type="dxa"/>
              <w:bottom w:w="72" w:type="dxa"/>
              <w:right w:w="144" w:type="dxa"/>
            </w:tcMar>
          </w:tcPr>
          <w:p w14:paraId="55C49D65" w14:textId="67EEB501" w:rsidR="00C278CC" w:rsidRDefault="00C278CC" w:rsidP="00EF25AA">
            <w:r>
              <w:t>Catálogo Parentesco</w:t>
            </w:r>
          </w:p>
        </w:tc>
        <w:tc>
          <w:tcPr>
            <w:tcW w:w="3477" w:type="pct"/>
            <w:shd w:val="clear" w:color="auto" w:fill="auto"/>
            <w:tcMar>
              <w:top w:w="72" w:type="dxa"/>
              <w:left w:w="144" w:type="dxa"/>
              <w:bottom w:w="72" w:type="dxa"/>
              <w:right w:w="144" w:type="dxa"/>
            </w:tcMar>
          </w:tcPr>
          <w:p w14:paraId="72D7109E" w14:textId="4006AA05" w:rsidR="00C278CC" w:rsidRDefault="00C278CC" w:rsidP="00EF25AA">
            <w:r w:rsidRPr="00632CA8">
              <w:t>Catálogo</w:t>
            </w:r>
            <w:r>
              <w:t xml:space="preserve"> SAP</w:t>
            </w:r>
          </w:p>
        </w:tc>
      </w:tr>
      <w:tr w:rsidR="006E68C6" w:rsidRPr="00632CA8" w14:paraId="6F0226C0" w14:textId="77777777" w:rsidTr="00241A76">
        <w:tc>
          <w:tcPr>
            <w:tcW w:w="1523" w:type="pct"/>
            <w:shd w:val="clear" w:color="auto" w:fill="auto"/>
            <w:tcMar>
              <w:top w:w="72" w:type="dxa"/>
              <w:left w:w="144" w:type="dxa"/>
              <w:bottom w:w="72" w:type="dxa"/>
              <w:right w:w="144" w:type="dxa"/>
            </w:tcMar>
          </w:tcPr>
          <w:p w14:paraId="4D3513B7" w14:textId="77777777" w:rsidR="006E68C6" w:rsidRPr="00632CA8" w:rsidRDefault="006E68C6" w:rsidP="00241A76">
            <w:pPr>
              <w:rPr>
                <w:rFonts w:cs="Arial"/>
                <w:szCs w:val="22"/>
              </w:rPr>
            </w:pPr>
            <w:r w:rsidRPr="00632CA8">
              <w:rPr>
                <w:rFonts w:cs="Arial"/>
                <w:szCs w:val="22"/>
                <w:lang w:val="es-MX"/>
              </w:rPr>
              <w:t>Calle</w:t>
            </w:r>
          </w:p>
        </w:tc>
        <w:tc>
          <w:tcPr>
            <w:tcW w:w="3477" w:type="pct"/>
            <w:shd w:val="clear" w:color="auto" w:fill="auto"/>
            <w:tcMar>
              <w:top w:w="72" w:type="dxa"/>
              <w:left w:w="144" w:type="dxa"/>
              <w:bottom w:w="72" w:type="dxa"/>
              <w:right w:w="144" w:type="dxa"/>
            </w:tcMar>
          </w:tcPr>
          <w:p w14:paraId="08423544" w14:textId="77777777" w:rsidR="006E68C6" w:rsidRPr="00632CA8" w:rsidRDefault="006E68C6" w:rsidP="00241A76">
            <w:pPr>
              <w:rPr>
                <w:rFonts w:cs="Arial"/>
                <w:szCs w:val="22"/>
              </w:rPr>
            </w:pPr>
            <w:r w:rsidRPr="00632CA8">
              <w:rPr>
                <w:rFonts w:cs="Arial"/>
                <w:szCs w:val="22"/>
              </w:rPr>
              <w:t xml:space="preserve">Campo de captura alfanumérica. Longitud 100. </w:t>
            </w:r>
          </w:p>
        </w:tc>
      </w:tr>
      <w:tr w:rsidR="006E68C6" w:rsidRPr="00632CA8" w14:paraId="407359A1" w14:textId="77777777" w:rsidTr="00241A76">
        <w:tc>
          <w:tcPr>
            <w:tcW w:w="1523" w:type="pct"/>
            <w:shd w:val="clear" w:color="auto" w:fill="auto"/>
            <w:tcMar>
              <w:top w:w="72" w:type="dxa"/>
              <w:left w:w="144" w:type="dxa"/>
              <w:bottom w:w="72" w:type="dxa"/>
              <w:right w:w="144" w:type="dxa"/>
            </w:tcMar>
          </w:tcPr>
          <w:p w14:paraId="409584AB" w14:textId="77777777" w:rsidR="006E68C6" w:rsidRPr="00632CA8" w:rsidRDefault="006E68C6" w:rsidP="00241A76">
            <w:pPr>
              <w:rPr>
                <w:rFonts w:cs="Arial"/>
                <w:szCs w:val="22"/>
              </w:rPr>
            </w:pPr>
            <w:r w:rsidRPr="00632CA8">
              <w:rPr>
                <w:rFonts w:cs="Arial"/>
                <w:szCs w:val="22"/>
                <w:lang w:val="es-MX"/>
              </w:rPr>
              <w:t>No. Ext.</w:t>
            </w:r>
          </w:p>
        </w:tc>
        <w:tc>
          <w:tcPr>
            <w:tcW w:w="3477" w:type="pct"/>
            <w:shd w:val="clear" w:color="auto" w:fill="auto"/>
            <w:tcMar>
              <w:top w:w="72" w:type="dxa"/>
              <w:left w:w="144" w:type="dxa"/>
              <w:bottom w:w="72" w:type="dxa"/>
              <w:right w:w="144" w:type="dxa"/>
            </w:tcMar>
          </w:tcPr>
          <w:p w14:paraId="430F63C5" w14:textId="77777777" w:rsidR="006E68C6" w:rsidRPr="00632CA8" w:rsidRDefault="006E68C6" w:rsidP="00241A76">
            <w:r w:rsidRPr="00632CA8">
              <w:rPr>
                <w:rFonts w:cs="Arial"/>
                <w:szCs w:val="22"/>
              </w:rPr>
              <w:t xml:space="preserve">Campo de captura alfanumérica. Longitud 5. </w:t>
            </w:r>
          </w:p>
        </w:tc>
      </w:tr>
      <w:tr w:rsidR="006E68C6" w:rsidRPr="00632CA8" w14:paraId="5978A459" w14:textId="77777777" w:rsidTr="00241A76">
        <w:tc>
          <w:tcPr>
            <w:tcW w:w="1523" w:type="pct"/>
            <w:shd w:val="clear" w:color="auto" w:fill="auto"/>
            <w:tcMar>
              <w:top w:w="72" w:type="dxa"/>
              <w:left w:w="144" w:type="dxa"/>
              <w:bottom w:w="72" w:type="dxa"/>
              <w:right w:w="144" w:type="dxa"/>
            </w:tcMar>
          </w:tcPr>
          <w:p w14:paraId="24423FE5" w14:textId="77777777" w:rsidR="006E68C6" w:rsidRPr="00632CA8" w:rsidRDefault="006E68C6" w:rsidP="00241A76">
            <w:pPr>
              <w:rPr>
                <w:rFonts w:cs="Arial"/>
                <w:szCs w:val="22"/>
              </w:rPr>
            </w:pPr>
            <w:r w:rsidRPr="00632CA8">
              <w:rPr>
                <w:rFonts w:cs="Arial"/>
                <w:szCs w:val="22"/>
                <w:lang w:val="es-MX"/>
              </w:rPr>
              <w:t>Manzana</w:t>
            </w:r>
          </w:p>
        </w:tc>
        <w:tc>
          <w:tcPr>
            <w:tcW w:w="3477" w:type="pct"/>
            <w:shd w:val="clear" w:color="auto" w:fill="auto"/>
            <w:tcMar>
              <w:top w:w="72" w:type="dxa"/>
              <w:left w:w="144" w:type="dxa"/>
              <w:bottom w:w="72" w:type="dxa"/>
              <w:right w:w="144" w:type="dxa"/>
            </w:tcMar>
          </w:tcPr>
          <w:p w14:paraId="1C99F5D5" w14:textId="77777777" w:rsidR="006E68C6" w:rsidRPr="00632CA8" w:rsidRDefault="006E68C6" w:rsidP="00241A76">
            <w:r w:rsidRPr="00632CA8">
              <w:rPr>
                <w:rFonts w:cs="Arial"/>
                <w:szCs w:val="22"/>
              </w:rPr>
              <w:t xml:space="preserve">Campo de captura alfanumérica. Longitud 5. </w:t>
            </w:r>
          </w:p>
        </w:tc>
      </w:tr>
      <w:tr w:rsidR="006E68C6" w:rsidRPr="00632CA8" w14:paraId="1DCF3F0C" w14:textId="77777777" w:rsidTr="00241A76">
        <w:tc>
          <w:tcPr>
            <w:tcW w:w="1523" w:type="pct"/>
            <w:shd w:val="clear" w:color="auto" w:fill="auto"/>
            <w:tcMar>
              <w:top w:w="72" w:type="dxa"/>
              <w:left w:w="144" w:type="dxa"/>
              <w:bottom w:w="72" w:type="dxa"/>
              <w:right w:w="144" w:type="dxa"/>
            </w:tcMar>
          </w:tcPr>
          <w:p w14:paraId="0445DE7A" w14:textId="77777777" w:rsidR="006E68C6" w:rsidRPr="00632CA8" w:rsidRDefault="006E68C6" w:rsidP="00241A76">
            <w:pPr>
              <w:rPr>
                <w:rFonts w:cs="Arial"/>
                <w:szCs w:val="22"/>
                <w:lang w:val="es-MX"/>
              </w:rPr>
            </w:pPr>
            <w:r w:rsidRPr="00632CA8">
              <w:rPr>
                <w:rFonts w:cs="Arial"/>
                <w:szCs w:val="22"/>
                <w:lang w:val="es-MX"/>
              </w:rPr>
              <w:t>Lote</w:t>
            </w:r>
          </w:p>
        </w:tc>
        <w:tc>
          <w:tcPr>
            <w:tcW w:w="3477" w:type="pct"/>
            <w:shd w:val="clear" w:color="auto" w:fill="auto"/>
            <w:tcMar>
              <w:top w:w="72" w:type="dxa"/>
              <w:left w:w="144" w:type="dxa"/>
              <w:bottom w:w="72" w:type="dxa"/>
              <w:right w:w="144" w:type="dxa"/>
            </w:tcMar>
          </w:tcPr>
          <w:p w14:paraId="07749044" w14:textId="77777777" w:rsidR="006E68C6" w:rsidRPr="00632CA8" w:rsidRDefault="006E68C6" w:rsidP="00241A76">
            <w:r w:rsidRPr="00632CA8">
              <w:rPr>
                <w:rFonts w:cs="Arial"/>
                <w:szCs w:val="22"/>
              </w:rPr>
              <w:t xml:space="preserve">Campo de captura alfanumérica. Longitud 5. </w:t>
            </w:r>
          </w:p>
        </w:tc>
      </w:tr>
      <w:tr w:rsidR="006E68C6" w:rsidRPr="00632CA8" w14:paraId="47B0FC7D" w14:textId="77777777" w:rsidTr="00241A76">
        <w:tc>
          <w:tcPr>
            <w:tcW w:w="1523" w:type="pct"/>
            <w:shd w:val="clear" w:color="auto" w:fill="auto"/>
            <w:tcMar>
              <w:top w:w="72" w:type="dxa"/>
              <w:left w:w="144" w:type="dxa"/>
              <w:bottom w:w="72" w:type="dxa"/>
              <w:right w:w="144" w:type="dxa"/>
            </w:tcMar>
          </w:tcPr>
          <w:p w14:paraId="32B267A2" w14:textId="77777777" w:rsidR="006E68C6" w:rsidRPr="00632CA8" w:rsidRDefault="006E68C6" w:rsidP="00241A76">
            <w:pPr>
              <w:rPr>
                <w:rFonts w:cs="Arial"/>
                <w:szCs w:val="22"/>
                <w:lang w:val="es-MX"/>
              </w:rPr>
            </w:pPr>
            <w:r w:rsidRPr="00632CA8">
              <w:rPr>
                <w:rFonts w:cs="Arial"/>
                <w:szCs w:val="22"/>
                <w:lang w:val="es-MX"/>
              </w:rPr>
              <w:t>Estado</w:t>
            </w:r>
          </w:p>
        </w:tc>
        <w:tc>
          <w:tcPr>
            <w:tcW w:w="3477" w:type="pct"/>
            <w:shd w:val="clear" w:color="auto" w:fill="auto"/>
            <w:tcMar>
              <w:top w:w="72" w:type="dxa"/>
              <w:left w:w="144" w:type="dxa"/>
              <w:bottom w:w="72" w:type="dxa"/>
              <w:right w:w="144" w:type="dxa"/>
            </w:tcMar>
          </w:tcPr>
          <w:p w14:paraId="013E7524" w14:textId="77777777" w:rsidR="006E68C6" w:rsidRPr="00632CA8" w:rsidRDefault="006E68C6" w:rsidP="00241A76">
            <w:r w:rsidRPr="00632CA8">
              <w:t xml:space="preserve">Catálogo seleccionable con los estados de la república mexicana. </w:t>
            </w:r>
          </w:p>
          <w:p w14:paraId="54209DE6" w14:textId="77777777" w:rsidR="006E68C6" w:rsidRPr="00632CA8" w:rsidRDefault="006E68C6" w:rsidP="00241A76"/>
          <w:p w14:paraId="025666C3" w14:textId="77777777" w:rsidR="006E68C6" w:rsidRPr="00632CA8" w:rsidRDefault="006E68C6" w:rsidP="00241A76">
            <w:r w:rsidRPr="00632CA8">
              <w:t>Catálogos de SAP</w:t>
            </w:r>
          </w:p>
        </w:tc>
      </w:tr>
      <w:tr w:rsidR="006E68C6" w:rsidRPr="00632CA8" w14:paraId="564887EE" w14:textId="77777777" w:rsidTr="00241A76">
        <w:tc>
          <w:tcPr>
            <w:tcW w:w="1523" w:type="pct"/>
            <w:shd w:val="clear" w:color="auto" w:fill="auto"/>
            <w:tcMar>
              <w:top w:w="72" w:type="dxa"/>
              <w:left w:w="144" w:type="dxa"/>
              <w:bottom w:w="72" w:type="dxa"/>
              <w:right w:w="144" w:type="dxa"/>
            </w:tcMar>
          </w:tcPr>
          <w:p w14:paraId="6BD32359" w14:textId="77777777" w:rsidR="006E68C6" w:rsidRPr="00632CA8" w:rsidRDefault="006E68C6" w:rsidP="00241A76">
            <w:pPr>
              <w:rPr>
                <w:rFonts w:cs="Arial"/>
                <w:szCs w:val="22"/>
                <w:lang w:val="es-MX"/>
              </w:rPr>
            </w:pPr>
            <w:r w:rsidRPr="00632CA8">
              <w:rPr>
                <w:rFonts w:cs="Arial"/>
                <w:szCs w:val="22"/>
                <w:lang w:val="es-MX"/>
              </w:rPr>
              <w:t>Delegación o Municipio</w:t>
            </w:r>
          </w:p>
        </w:tc>
        <w:tc>
          <w:tcPr>
            <w:tcW w:w="3477" w:type="pct"/>
            <w:shd w:val="clear" w:color="auto" w:fill="auto"/>
            <w:tcMar>
              <w:top w:w="72" w:type="dxa"/>
              <w:left w:w="144" w:type="dxa"/>
              <w:bottom w:w="72" w:type="dxa"/>
              <w:right w:w="144" w:type="dxa"/>
            </w:tcMar>
          </w:tcPr>
          <w:p w14:paraId="1DFFF94E" w14:textId="77777777" w:rsidR="006E68C6" w:rsidRPr="00632CA8" w:rsidRDefault="006E68C6" w:rsidP="00241A76">
            <w:r w:rsidRPr="00632CA8">
              <w:t>Cuando el usuario seleccione una opción del catálogo “Estado”, se activará el catálogo: “Delegación o Municipio”.</w:t>
            </w:r>
          </w:p>
          <w:p w14:paraId="000BF570" w14:textId="77777777" w:rsidR="006E68C6" w:rsidRPr="00632CA8" w:rsidRDefault="006E68C6" w:rsidP="00241A76"/>
          <w:p w14:paraId="65D383D4" w14:textId="77777777" w:rsidR="006E68C6" w:rsidRPr="00632CA8" w:rsidRDefault="006E68C6" w:rsidP="00241A76">
            <w:r w:rsidRPr="00632CA8">
              <w:t xml:space="preserve">Las opciones del catálogo “Delegación o Municipio” se muestran en dependencia de la opción seleccionada en el catálogo “Estado”. </w:t>
            </w:r>
          </w:p>
          <w:p w14:paraId="7E755A6B" w14:textId="77777777" w:rsidR="006E68C6" w:rsidRPr="00632CA8" w:rsidRDefault="006E68C6" w:rsidP="00241A76"/>
          <w:p w14:paraId="771AB2C1" w14:textId="77777777" w:rsidR="006E68C6" w:rsidRPr="00632CA8" w:rsidRDefault="006E68C6" w:rsidP="00241A76">
            <w:r w:rsidRPr="00632CA8">
              <w:t>Catálogos de SAP</w:t>
            </w:r>
          </w:p>
        </w:tc>
      </w:tr>
      <w:tr w:rsidR="006E68C6" w:rsidRPr="00632CA8" w14:paraId="2FF6AB68" w14:textId="77777777" w:rsidTr="00241A76">
        <w:tc>
          <w:tcPr>
            <w:tcW w:w="1523" w:type="pct"/>
            <w:shd w:val="clear" w:color="auto" w:fill="auto"/>
            <w:tcMar>
              <w:top w:w="72" w:type="dxa"/>
              <w:left w:w="144" w:type="dxa"/>
              <w:bottom w:w="72" w:type="dxa"/>
              <w:right w:w="144" w:type="dxa"/>
            </w:tcMar>
          </w:tcPr>
          <w:p w14:paraId="37938C01" w14:textId="77777777" w:rsidR="006E68C6" w:rsidRPr="00632CA8" w:rsidRDefault="006E68C6" w:rsidP="00241A76">
            <w:pPr>
              <w:rPr>
                <w:rFonts w:cs="Arial"/>
                <w:szCs w:val="22"/>
                <w:lang w:val="es-MX"/>
              </w:rPr>
            </w:pPr>
            <w:r w:rsidRPr="00632CA8">
              <w:rPr>
                <w:rFonts w:cs="Arial"/>
                <w:szCs w:val="22"/>
                <w:lang w:val="es-MX"/>
              </w:rPr>
              <w:t>Colonia</w:t>
            </w:r>
          </w:p>
        </w:tc>
        <w:tc>
          <w:tcPr>
            <w:tcW w:w="3477" w:type="pct"/>
            <w:shd w:val="clear" w:color="auto" w:fill="auto"/>
            <w:tcMar>
              <w:top w:w="72" w:type="dxa"/>
              <w:left w:w="144" w:type="dxa"/>
              <w:bottom w:w="72" w:type="dxa"/>
              <w:right w:w="144" w:type="dxa"/>
            </w:tcMar>
          </w:tcPr>
          <w:p w14:paraId="326ED456" w14:textId="77777777" w:rsidR="006E68C6" w:rsidRPr="00632CA8" w:rsidRDefault="006E68C6" w:rsidP="00241A76">
            <w:pPr>
              <w:rPr>
                <w:rFonts w:cs="Arial"/>
                <w:szCs w:val="22"/>
                <w:lang w:val="es-MX"/>
              </w:rPr>
            </w:pPr>
            <w:r w:rsidRPr="00632CA8">
              <w:t>Cuando el usuario seleccione una opción del catálogo “Delegación o Municipio” se activarán los catálogos: “Colonia” y “Localidad”, “Código Postal”.</w:t>
            </w:r>
          </w:p>
          <w:p w14:paraId="60D4B624" w14:textId="77777777" w:rsidR="006E68C6" w:rsidRPr="00632CA8" w:rsidRDefault="006E68C6" w:rsidP="00241A76">
            <w:r w:rsidRPr="00632CA8">
              <w:t>Las opciones del catálogo “Colonia” se muestran en dependencia de la opción seleccionada en el catálogo “Delegación o Municipio”.</w:t>
            </w:r>
          </w:p>
          <w:p w14:paraId="5B5C672E" w14:textId="77777777" w:rsidR="006E68C6" w:rsidRPr="00632CA8" w:rsidRDefault="006E68C6" w:rsidP="00241A76"/>
          <w:p w14:paraId="02EF4354" w14:textId="77777777" w:rsidR="006E68C6" w:rsidRPr="00632CA8" w:rsidRDefault="006E68C6" w:rsidP="00241A76">
            <w:r w:rsidRPr="00632CA8">
              <w:lastRenderedPageBreak/>
              <w:t>Catálogos de SAP</w:t>
            </w:r>
          </w:p>
        </w:tc>
      </w:tr>
      <w:tr w:rsidR="006E68C6" w:rsidRPr="00632CA8" w14:paraId="25FEE4D5" w14:textId="77777777" w:rsidTr="00241A76">
        <w:tc>
          <w:tcPr>
            <w:tcW w:w="1523" w:type="pct"/>
            <w:shd w:val="clear" w:color="auto" w:fill="auto"/>
            <w:tcMar>
              <w:top w:w="72" w:type="dxa"/>
              <w:left w:w="144" w:type="dxa"/>
              <w:bottom w:w="72" w:type="dxa"/>
              <w:right w:w="144" w:type="dxa"/>
            </w:tcMar>
          </w:tcPr>
          <w:p w14:paraId="251A8FF9" w14:textId="77777777" w:rsidR="006E68C6" w:rsidRPr="00632CA8" w:rsidRDefault="006E68C6" w:rsidP="00241A76">
            <w:pPr>
              <w:rPr>
                <w:rFonts w:cs="Arial"/>
                <w:szCs w:val="22"/>
                <w:lang w:val="es-MX"/>
              </w:rPr>
            </w:pPr>
            <w:r w:rsidRPr="00632CA8">
              <w:rPr>
                <w:rFonts w:cs="Arial"/>
                <w:szCs w:val="22"/>
                <w:lang w:val="es-MX"/>
              </w:rPr>
              <w:lastRenderedPageBreak/>
              <w:t>Código Postal</w:t>
            </w:r>
          </w:p>
        </w:tc>
        <w:tc>
          <w:tcPr>
            <w:tcW w:w="3477" w:type="pct"/>
            <w:shd w:val="clear" w:color="auto" w:fill="auto"/>
            <w:tcMar>
              <w:top w:w="72" w:type="dxa"/>
              <w:left w:w="144" w:type="dxa"/>
              <w:bottom w:w="72" w:type="dxa"/>
              <w:right w:w="144" w:type="dxa"/>
            </w:tcMar>
          </w:tcPr>
          <w:p w14:paraId="0712101D" w14:textId="77777777" w:rsidR="006E68C6" w:rsidRPr="00632CA8" w:rsidRDefault="006E68C6" w:rsidP="00241A76">
            <w:r w:rsidRPr="00632CA8">
              <w:t>El usuario puede seleccionar un código postal, en función de su opción, se mostrarán la “Colonia” y “Municipio” que le correspondan.</w:t>
            </w:r>
          </w:p>
          <w:p w14:paraId="5B00D50B" w14:textId="77777777" w:rsidR="006E68C6" w:rsidRPr="00632CA8" w:rsidRDefault="006E68C6" w:rsidP="00241A76"/>
          <w:p w14:paraId="49F9DCCA" w14:textId="77777777" w:rsidR="006E68C6" w:rsidRPr="00632CA8" w:rsidRDefault="006E68C6" w:rsidP="00241A76">
            <w:r w:rsidRPr="00632CA8">
              <w:t>Las opciones del catálogo “Código Postal” se muestran en dependencia de la opción seleccionada en el catálogo “Delegación o Municipio”.</w:t>
            </w:r>
          </w:p>
          <w:p w14:paraId="11980A67" w14:textId="77777777" w:rsidR="006E68C6" w:rsidRPr="00632CA8" w:rsidRDefault="006E68C6" w:rsidP="00241A76"/>
          <w:p w14:paraId="10D3BCCE" w14:textId="77777777" w:rsidR="006E68C6" w:rsidRPr="00632CA8" w:rsidRDefault="006E68C6" w:rsidP="00241A76">
            <w:r w:rsidRPr="00632CA8">
              <w:t>Catálogos de SAP</w:t>
            </w:r>
          </w:p>
        </w:tc>
      </w:tr>
    </w:tbl>
    <w:p w14:paraId="1DA43E7A" w14:textId="77777777" w:rsidR="00A44D66" w:rsidRPr="00632CA8" w:rsidRDefault="00A44D66" w:rsidP="00D87BC4"/>
    <w:p w14:paraId="439C50E2" w14:textId="77777777" w:rsidR="00A44D66" w:rsidRPr="00632CA8" w:rsidRDefault="00A44D66" w:rsidP="00A44D66">
      <w:pPr>
        <w:pStyle w:val="Estilo4"/>
      </w:pPr>
      <w:bookmarkStart w:id="67" w:name="_Toc515878329"/>
      <w:r w:rsidRPr="00632CA8">
        <w:t>Editar referencia del prospecto.</w:t>
      </w:r>
      <w:bookmarkEnd w:id="67"/>
      <w:r w:rsidRPr="00632CA8">
        <w:t xml:space="preserve"> </w:t>
      </w:r>
    </w:p>
    <w:p w14:paraId="5ED7C458" w14:textId="77777777" w:rsidR="00A44D66" w:rsidRPr="00632CA8" w:rsidRDefault="00A44D66" w:rsidP="00A44D66"/>
    <w:p w14:paraId="1694406F" w14:textId="3E56BA88" w:rsidR="00A44D66" w:rsidRPr="00632CA8" w:rsidRDefault="00A44D66" w:rsidP="00A44D66">
      <w:r w:rsidRPr="00632CA8">
        <w:t>Como usuario Administrador quiero poder editar la información referente a los datos de la del prospecto para garantizar que su información se encuentra actualizada.</w:t>
      </w:r>
    </w:p>
    <w:p w14:paraId="50789B58" w14:textId="77777777" w:rsidR="00A44D66" w:rsidRPr="00632CA8" w:rsidRDefault="00A44D66" w:rsidP="00A44D66"/>
    <w:p w14:paraId="3DEC6193" w14:textId="77777777" w:rsidR="00A44D66" w:rsidRPr="00632CA8" w:rsidRDefault="00A44D66" w:rsidP="00A44D66">
      <w:r w:rsidRPr="00632CA8">
        <w:t xml:space="preserve">El usuario podrá actualizar la información de la tabla utilizando la opción “Editar”. </w:t>
      </w:r>
    </w:p>
    <w:p w14:paraId="30681FBE" w14:textId="77777777" w:rsidR="00A44D66" w:rsidRPr="00632CA8" w:rsidRDefault="00A44D66" w:rsidP="00A44D66"/>
    <w:p w14:paraId="25967F9C" w14:textId="77777777" w:rsidR="00A44D66" w:rsidRPr="00632CA8" w:rsidRDefault="00A44D66" w:rsidP="00A44D66">
      <w:r w:rsidRPr="00632CA8">
        <w:t>La pantalla activa los campos de la sección para ser editados:</w:t>
      </w:r>
    </w:p>
    <w:p w14:paraId="19AA575F" w14:textId="77777777" w:rsidR="00A44D66" w:rsidRPr="00632CA8" w:rsidRDefault="00A44D66" w:rsidP="00A44D66"/>
    <w:p w14:paraId="36E686DE" w14:textId="6F323842" w:rsidR="00A44D66" w:rsidRDefault="00536C5F" w:rsidP="00E95256">
      <w:pPr>
        <w:jc w:val="center"/>
      </w:pPr>
      <w:r>
        <w:rPr>
          <w:noProof/>
          <w:lang w:val="es-MX" w:eastAsia="es-MX"/>
        </w:rPr>
        <w:drawing>
          <wp:inline distT="0" distB="0" distL="0" distR="0" wp14:anchorId="53A5F201" wp14:editId="44E92258">
            <wp:extent cx="5400000" cy="2626035"/>
            <wp:effectExtent l="19050" t="19050" r="10795" b="222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2626035"/>
                    </a:xfrm>
                    <a:prstGeom prst="rect">
                      <a:avLst/>
                    </a:prstGeom>
                    <a:noFill/>
                    <a:ln>
                      <a:solidFill>
                        <a:schemeClr val="bg1">
                          <a:lumMod val="75000"/>
                        </a:schemeClr>
                      </a:solidFill>
                    </a:ln>
                  </pic:spPr>
                </pic:pic>
              </a:graphicData>
            </a:graphic>
          </wp:inline>
        </w:drawing>
      </w:r>
    </w:p>
    <w:p w14:paraId="42D650B4" w14:textId="77777777" w:rsidR="00D66096" w:rsidRDefault="00D66096" w:rsidP="00E95256">
      <w:pPr>
        <w:jc w:val="center"/>
      </w:pPr>
    </w:p>
    <w:p w14:paraId="6A41D52B" w14:textId="2FDEF10E" w:rsidR="00536C5F" w:rsidRPr="00632CA8" w:rsidRDefault="00536C5F" w:rsidP="00536C5F">
      <w:pPr>
        <w:pStyle w:val="Estilo4"/>
      </w:pPr>
      <w:bookmarkStart w:id="68" w:name="_Toc515878330"/>
      <w:r>
        <w:t>Quitar</w:t>
      </w:r>
      <w:r w:rsidRPr="00632CA8">
        <w:t xml:space="preserve"> referencia del prospecto.</w:t>
      </w:r>
      <w:bookmarkEnd w:id="68"/>
      <w:r w:rsidRPr="00632CA8">
        <w:t xml:space="preserve"> </w:t>
      </w:r>
    </w:p>
    <w:p w14:paraId="32E2DCB6" w14:textId="77777777" w:rsidR="00D66096" w:rsidRDefault="00D66096" w:rsidP="00E95256">
      <w:pPr>
        <w:jc w:val="center"/>
      </w:pPr>
    </w:p>
    <w:p w14:paraId="2060A85D" w14:textId="25B032ED" w:rsidR="00536C5F" w:rsidRDefault="00536C5F" w:rsidP="00536C5F">
      <w:r w:rsidRPr="00632CA8">
        <w:t xml:space="preserve">Como usuario Administrador quiero poder </w:t>
      </w:r>
      <w:r>
        <w:t>quitar una referencia</w:t>
      </w:r>
      <w:r w:rsidRPr="00632CA8">
        <w:t xml:space="preserve"> del prospecto para </w:t>
      </w:r>
      <w:r>
        <w:t>agregar una nueva referencia para mantener actualizada la información</w:t>
      </w:r>
      <w:r w:rsidRPr="00632CA8">
        <w:t>.</w:t>
      </w:r>
    </w:p>
    <w:p w14:paraId="739E7DD2" w14:textId="77777777" w:rsidR="00536C5F" w:rsidRDefault="00536C5F" w:rsidP="00536C5F"/>
    <w:p w14:paraId="3D34530B" w14:textId="312480FE" w:rsidR="0051151D" w:rsidRDefault="0051151D" w:rsidP="00536C5F">
      <w:r>
        <w:lastRenderedPageBreak/>
        <w:t>La pantalla muestra:</w:t>
      </w:r>
    </w:p>
    <w:p w14:paraId="12E9DF34" w14:textId="77777777" w:rsidR="0051151D" w:rsidRDefault="0051151D" w:rsidP="00536C5F"/>
    <w:p w14:paraId="60756577" w14:textId="66A527F7" w:rsidR="0051151D" w:rsidRDefault="0051151D" w:rsidP="00536C5F">
      <w:r>
        <w:rPr>
          <w:noProof/>
          <w:lang w:val="es-MX" w:eastAsia="es-MX"/>
        </w:rPr>
        <w:drawing>
          <wp:inline distT="0" distB="0" distL="0" distR="0" wp14:anchorId="48F1A16C" wp14:editId="40B684DB">
            <wp:extent cx="5400000" cy="2626035"/>
            <wp:effectExtent l="19050" t="19050" r="10795" b="222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00" cy="2626035"/>
                    </a:xfrm>
                    <a:prstGeom prst="rect">
                      <a:avLst/>
                    </a:prstGeom>
                    <a:noFill/>
                    <a:ln>
                      <a:solidFill>
                        <a:schemeClr val="bg1">
                          <a:lumMod val="75000"/>
                        </a:schemeClr>
                      </a:solidFill>
                    </a:ln>
                  </pic:spPr>
                </pic:pic>
              </a:graphicData>
            </a:graphic>
          </wp:inline>
        </w:drawing>
      </w:r>
    </w:p>
    <w:p w14:paraId="35139715" w14:textId="77777777" w:rsidR="0051151D" w:rsidRDefault="0051151D" w:rsidP="00536C5F"/>
    <w:p w14:paraId="2DB09178" w14:textId="7561BD80" w:rsidR="00E10C78" w:rsidRDefault="0051151D" w:rsidP="00536C5F">
      <w:r>
        <w:t>El máximo de referencias son 3 por prospecto, cuando el usuario seleccione la opción “Quitar referencia” elimina de forma lógica el registro en pantalla para agregar una nueva referencia.</w:t>
      </w:r>
    </w:p>
    <w:p w14:paraId="1B7BB535" w14:textId="41AFC62B" w:rsidR="00E10C78" w:rsidRPr="00E10C78" w:rsidRDefault="00E10C78" w:rsidP="00E10C78">
      <w:pPr>
        <w:pStyle w:val="Estilo4"/>
        <w:rPr>
          <w:highlight w:val="green"/>
        </w:rPr>
      </w:pPr>
      <w:bookmarkStart w:id="69" w:name="_Toc515878331"/>
      <w:r w:rsidRPr="00E10C78">
        <w:rPr>
          <w:highlight w:val="green"/>
        </w:rPr>
        <w:t>Ver medios de dispersión</w:t>
      </w:r>
      <w:bookmarkEnd w:id="69"/>
    </w:p>
    <w:p w14:paraId="73E36EA5" w14:textId="77777777" w:rsidR="00E10C78" w:rsidRPr="00E10C78" w:rsidRDefault="00E10C78" w:rsidP="00E10C78">
      <w:pPr>
        <w:rPr>
          <w:rFonts w:cs="Arial"/>
          <w:szCs w:val="22"/>
        </w:rPr>
      </w:pPr>
      <w:r w:rsidRPr="00E10C78">
        <w:rPr>
          <w:rFonts w:cs="Arial"/>
          <w:szCs w:val="22"/>
        </w:rPr>
        <w:t>Como usuario Administrador quiero consultar la información referente a los Medios de dispersión para  validar o crear la información del medio de dispersión por el cual se va a desembolsar el contrato.</w:t>
      </w:r>
    </w:p>
    <w:p w14:paraId="258F0C97" w14:textId="77777777" w:rsidR="00E10C78" w:rsidRPr="00E10C78" w:rsidRDefault="00E10C78" w:rsidP="00E10C78">
      <w:pPr>
        <w:rPr>
          <w:rFonts w:cs="Arial"/>
          <w:szCs w:val="22"/>
        </w:rPr>
      </w:pPr>
    </w:p>
    <w:p w14:paraId="77189936" w14:textId="77777777" w:rsidR="00E10C78" w:rsidRPr="00E10C78" w:rsidRDefault="00E10C78" w:rsidP="00E10C78">
      <w:pPr>
        <w:rPr>
          <w:rFonts w:cs="Arial"/>
          <w:szCs w:val="22"/>
        </w:rPr>
      </w:pPr>
      <w:r w:rsidRPr="00E10C78">
        <w:rPr>
          <w:rFonts w:cs="Arial"/>
          <w:szCs w:val="22"/>
        </w:rPr>
        <w:t>La pantalla de Medios de dispersión deberá mostrar:</w:t>
      </w:r>
    </w:p>
    <w:p w14:paraId="05BAB4C4" w14:textId="77777777" w:rsidR="00E10C78" w:rsidRPr="00E10C78" w:rsidRDefault="00E10C78" w:rsidP="00E10C78">
      <w:pPr>
        <w:pStyle w:val="Prrafodelista"/>
        <w:numPr>
          <w:ilvl w:val="0"/>
          <w:numId w:val="34"/>
        </w:numPr>
        <w:spacing w:after="160" w:line="259" w:lineRule="auto"/>
        <w:contextualSpacing/>
        <w:jc w:val="left"/>
        <w:rPr>
          <w:rFonts w:cs="Arial"/>
          <w:szCs w:val="22"/>
        </w:rPr>
      </w:pPr>
      <w:r w:rsidRPr="00E10C78">
        <w:rPr>
          <w:rFonts w:cs="Arial"/>
          <w:szCs w:val="22"/>
        </w:rPr>
        <w:t>Selección de medios de dispersión.</w:t>
      </w:r>
    </w:p>
    <w:p w14:paraId="66B57853" w14:textId="77777777" w:rsidR="00E10C78" w:rsidRPr="00E10C78" w:rsidRDefault="00E10C78" w:rsidP="00E10C78">
      <w:pPr>
        <w:pStyle w:val="Prrafodelista"/>
        <w:numPr>
          <w:ilvl w:val="0"/>
          <w:numId w:val="34"/>
        </w:numPr>
        <w:spacing w:after="160" w:line="259" w:lineRule="auto"/>
        <w:contextualSpacing/>
        <w:jc w:val="left"/>
        <w:rPr>
          <w:rFonts w:cs="Arial"/>
          <w:szCs w:val="22"/>
        </w:rPr>
      </w:pPr>
      <w:r w:rsidRPr="00E10C78">
        <w:rPr>
          <w:rFonts w:cs="Arial"/>
          <w:szCs w:val="22"/>
        </w:rPr>
        <w:t>Visualizar las cuentas del cliente.</w:t>
      </w:r>
    </w:p>
    <w:p w14:paraId="5AD60009" w14:textId="77777777" w:rsidR="00E10C78" w:rsidRPr="00E10C78" w:rsidRDefault="00E10C78" w:rsidP="00E10C78">
      <w:pPr>
        <w:pStyle w:val="Prrafodelista"/>
        <w:numPr>
          <w:ilvl w:val="0"/>
          <w:numId w:val="34"/>
        </w:numPr>
        <w:spacing w:after="160" w:line="259" w:lineRule="auto"/>
        <w:contextualSpacing/>
        <w:jc w:val="left"/>
        <w:rPr>
          <w:rFonts w:cs="Arial"/>
          <w:szCs w:val="22"/>
        </w:rPr>
      </w:pPr>
      <w:r w:rsidRPr="00E10C78">
        <w:rPr>
          <w:rFonts w:cs="Arial"/>
          <w:szCs w:val="22"/>
        </w:rPr>
        <w:t>Opción para dar de alta cuentas.</w:t>
      </w:r>
    </w:p>
    <w:p w14:paraId="5ECC4B16" w14:textId="77777777" w:rsidR="00E10C78" w:rsidRPr="00E10C78" w:rsidRDefault="00E10C78" w:rsidP="00E10C78">
      <w:pPr>
        <w:pStyle w:val="Prrafodelista"/>
        <w:numPr>
          <w:ilvl w:val="0"/>
          <w:numId w:val="34"/>
        </w:numPr>
        <w:spacing w:after="160" w:line="259" w:lineRule="auto"/>
        <w:contextualSpacing/>
        <w:jc w:val="left"/>
        <w:rPr>
          <w:rFonts w:cs="Arial"/>
          <w:szCs w:val="22"/>
        </w:rPr>
      </w:pPr>
      <w:r w:rsidRPr="00E10C78">
        <w:rPr>
          <w:rFonts w:cs="Arial"/>
          <w:szCs w:val="22"/>
        </w:rPr>
        <w:t>Casilla de validación del medio de dispersión.</w:t>
      </w:r>
    </w:p>
    <w:p w14:paraId="5E696175" w14:textId="77777777" w:rsidR="00E10C78" w:rsidRPr="00E10C78" w:rsidRDefault="00E10C78" w:rsidP="00E10C78">
      <w:pPr>
        <w:rPr>
          <w:rFonts w:cs="Arial"/>
          <w:szCs w:val="22"/>
        </w:rPr>
      </w:pPr>
      <w:r w:rsidRPr="00E10C78">
        <w:rPr>
          <w:rFonts w:cs="Arial"/>
          <w:noProof/>
          <w:szCs w:val="22"/>
          <w:lang w:eastAsia="es-MX"/>
        </w:rPr>
        <w:drawing>
          <wp:inline distT="0" distB="0" distL="0" distR="0" wp14:anchorId="6F51CD62" wp14:editId="30410B35">
            <wp:extent cx="5400000" cy="128093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1280938"/>
                    </a:xfrm>
                    <a:prstGeom prst="rect">
                      <a:avLst/>
                    </a:prstGeom>
                    <a:noFill/>
                  </pic:spPr>
                </pic:pic>
              </a:graphicData>
            </a:graphic>
          </wp:inline>
        </w:drawing>
      </w:r>
    </w:p>
    <w:p w14:paraId="59F89DB2" w14:textId="77777777" w:rsidR="00E10C78" w:rsidRPr="00E10C78" w:rsidRDefault="00E10C78" w:rsidP="00E10C78">
      <w:pPr>
        <w:rPr>
          <w:rFonts w:cs="Arial"/>
          <w:szCs w:val="22"/>
          <w:highlight w:val="cyan"/>
        </w:rPr>
      </w:pPr>
    </w:p>
    <w:p w14:paraId="0BCCB6E0" w14:textId="739F8F9C" w:rsidR="00E10C78" w:rsidRPr="00E10C78" w:rsidRDefault="00E10C78" w:rsidP="00E10C78">
      <w:pPr>
        <w:pStyle w:val="Estilo4"/>
        <w:rPr>
          <w:highlight w:val="green"/>
        </w:rPr>
      </w:pPr>
      <w:bookmarkStart w:id="70" w:name="_Toc515878332"/>
      <w:r w:rsidRPr="00E10C78">
        <w:rPr>
          <w:highlight w:val="green"/>
        </w:rPr>
        <w:lastRenderedPageBreak/>
        <w:t>Selección de Medios de dispersión</w:t>
      </w:r>
      <w:bookmarkEnd w:id="70"/>
      <w:r w:rsidRPr="00E10C78">
        <w:rPr>
          <w:highlight w:val="green"/>
        </w:rPr>
        <w:t xml:space="preserve"> </w:t>
      </w:r>
    </w:p>
    <w:p w14:paraId="47905C08" w14:textId="77777777" w:rsidR="00E10C78" w:rsidRDefault="00E10C78" w:rsidP="00E10C78">
      <w:pPr>
        <w:rPr>
          <w:rFonts w:cs="Arial"/>
          <w:szCs w:val="22"/>
        </w:rPr>
      </w:pPr>
      <w:r w:rsidRPr="00E10C78">
        <w:rPr>
          <w:rFonts w:cs="Arial"/>
          <w:szCs w:val="22"/>
        </w:rPr>
        <w:t>Como usuario Administrador quiero seleccionar los medios de dispersión del prospecto para contar con la información necesaria para generar el desembolso.</w:t>
      </w:r>
    </w:p>
    <w:p w14:paraId="23022C90" w14:textId="77777777" w:rsidR="00E10C78" w:rsidRPr="00E10C78" w:rsidRDefault="00E10C78" w:rsidP="00E10C78">
      <w:pPr>
        <w:rPr>
          <w:rFonts w:cs="Arial"/>
          <w:szCs w:val="22"/>
        </w:rPr>
      </w:pPr>
    </w:p>
    <w:p w14:paraId="0F524467" w14:textId="6216E2A8" w:rsidR="00E10C78" w:rsidRPr="00E10C78" w:rsidRDefault="00E10C78" w:rsidP="00E10C78">
      <w:pPr>
        <w:rPr>
          <w:rFonts w:cs="Arial"/>
          <w:szCs w:val="22"/>
        </w:rPr>
      </w:pPr>
      <w:r w:rsidRPr="00E10C78">
        <w:rPr>
          <w:rFonts w:cs="Arial"/>
          <w:szCs w:val="22"/>
        </w:rPr>
        <w:t>El usuario podrá seleccionar una opción para el campo “Medio de dispersión”, las opciones a mostrar son:</w:t>
      </w:r>
    </w:p>
    <w:p w14:paraId="6ECB77FC" w14:textId="77777777" w:rsidR="00E10C78" w:rsidRPr="00E10C78" w:rsidRDefault="00E10C78" w:rsidP="00E10C78">
      <w:pPr>
        <w:pStyle w:val="Prrafodelista"/>
        <w:numPr>
          <w:ilvl w:val="0"/>
          <w:numId w:val="18"/>
        </w:numPr>
        <w:rPr>
          <w:rFonts w:cs="Arial"/>
          <w:szCs w:val="22"/>
        </w:rPr>
      </w:pPr>
      <w:r w:rsidRPr="00E10C78">
        <w:rPr>
          <w:rFonts w:cs="Arial"/>
          <w:szCs w:val="22"/>
        </w:rPr>
        <w:t>ODP</w:t>
      </w:r>
    </w:p>
    <w:p w14:paraId="0EC6F769" w14:textId="77777777" w:rsidR="00E10C78" w:rsidRDefault="00E10C78" w:rsidP="00E10C78">
      <w:pPr>
        <w:pStyle w:val="Prrafodelista"/>
        <w:numPr>
          <w:ilvl w:val="0"/>
          <w:numId w:val="18"/>
        </w:numPr>
        <w:rPr>
          <w:rFonts w:cs="Arial"/>
          <w:szCs w:val="22"/>
        </w:rPr>
      </w:pPr>
      <w:r w:rsidRPr="00E10C78">
        <w:rPr>
          <w:rFonts w:cs="Arial"/>
          <w:szCs w:val="22"/>
        </w:rPr>
        <w:t>SPEI</w:t>
      </w:r>
    </w:p>
    <w:p w14:paraId="25744883" w14:textId="77777777" w:rsidR="00E10C78" w:rsidRPr="00E10C78" w:rsidRDefault="00E10C78" w:rsidP="00E10C78">
      <w:pPr>
        <w:ind w:left="360"/>
        <w:rPr>
          <w:rFonts w:cs="Arial"/>
          <w:szCs w:val="22"/>
        </w:rPr>
      </w:pPr>
    </w:p>
    <w:p w14:paraId="020E2A2D" w14:textId="77777777" w:rsidR="00E10C78" w:rsidRDefault="00E10C78" w:rsidP="00E10C78">
      <w:pPr>
        <w:rPr>
          <w:rFonts w:cs="Arial"/>
          <w:szCs w:val="22"/>
        </w:rPr>
      </w:pPr>
      <w:r w:rsidRPr="00E10C78">
        <w:rPr>
          <w:rFonts w:cs="Arial"/>
          <w:noProof/>
          <w:szCs w:val="22"/>
          <w:lang w:eastAsia="es-MX"/>
        </w:rPr>
        <w:drawing>
          <wp:inline distT="0" distB="0" distL="0" distR="0" wp14:anchorId="4A57CB97" wp14:editId="252A49CE">
            <wp:extent cx="5400000" cy="80791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00" cy="807918"/>
                    </a:xfrm>
                    <a:prstGeom prst="rect">
                      <a:avLst/>
                    </a:prstGeom>
                    <a:noFill/>
                  </pic:spPr>
                </pic:pic>
              </a:graphicData>
            </a:graphic>
          </wp:inline>
        </w:drawing>
      </w:r>
    </w:p>
    <w:p w14:paraId="454F10C7" w14:textId="77777777" w:rsidR="00E10C78" w:rsidRPr="00E10C78" w:rsidRDefault="00E10C78" w:rsidP="00E10C78">
      <w:pPr>
        <w:rPr>
          <w:rFonts w:cs="Arial"/>
          <w:szCs w:val="22"/>
        </w:rPr>
      </w:pPr>
    </w:p>
    <w:p w14:paraId="7474A835" w14:textId="77777777" w:rsidR="00E10C78" w:rsidRDefault="00E10C78" w:rsidP="00E10C78">
      <w:pPr>
        <w:rPr>
          <w:rFonts w:cs="Arial"/>
          <w:szCs w:val="22"/>
        </w:rPr>
      </w:pPr>
      <w:r w:rsidRPr="00E10C78">
        <w:rPr>
          <w:rFonts w:cs="Arial"/>
          <w:szCs w:val="22"/>
        </w:rPr>
        <w:t xml:space="preserve">Nota. La opción de ODP debe estar seleccionado por default y solo se permitirá la selección de un medio de dispersión. </w:t>
      </w:r>
    </w:p>
    <w:p w14:paraId="67DF9571" w14:textId="77777777" w:rsidR="00E10C78" w:rsidRPr="00E10C78" w:rsidRDefault="00E10C78" w:rsidP="00E10C78">
      <w:pPr>
        <w:rPr>
          <w:rFonts w:cs="Arial"/>
          <w:szCs w:val="22"/>
        </w:rPr>
      </w:pPr>
    </w:p>
    <w:p w14:paraId="3A65EB5F" w14:textId="77777777" w:rsidR="00E10C78" w:rsidRDefault="00E10C78" w:rsidP="00E10C78">
      <w:pPr>
        <w:rPr>
          <w:rFonts w:cs="Arial"/>
          <w:szCs w:val="22"/>
        </w:rPr>
      </w:pPr>
      <w:r w:rsidRPr="00E10C78">
        <w:rPr>
          <w:rFonts w:cs="Arial"/>
          <w:szCs w:val="22"/>
        </w:rPr>
        <w:t>Al seleccionar la opción SPEI, muestra las cuentas que el cliente tiene en SAP:</w:t>
      </w:r>
    </w:p>
    <w:p w14:paraId="5A34919B" w14:textId="77777777" w:rsidR="00742F11" w:rsidRPr="00E10C78" w:rsidRDefault="00742F11" w:rsidP="00E10C78">
      <w:pPr>
        <w:rPr>
          <w:rFonts w:cs="Arial"/>
          <w:szCs w:val="22"/>
        </w:rPr>
      </w:pPr>
    </w:p>
    <w:p w14:paraId="73037E7D" w14:textId="77777777" w:rsidR="00E10C78" w:rsidRPr="00E10C78" w:rsidRDefault="00E10C78" w:rsidP="00E10C78">
      <w:pPr>
        <w:rPr>
          <w:rFonts w:cs="Arial"/>
          <w:szCs w:val="22"/>
        </w:rPr>
      </w:pPr>
      <w:r w:rsidRPr="00E10C78">
        <w:rPr>
          <w:rFonts w:cs="Arial"/>
          <w:noProof/>
          <w:szCs w:val="22"/>
          <w:lang w:eastAsia="es-MX"/>
        </w:rPr>
        <w:drawing>
          <wp:inline distT="0" distB="0" distL="0" distR="0" wp14:anchorId="625E3787" wp14:editId="53853220">
            <wp:extent cx="5400000" cy="128093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1280938"/>
                    </a:xfrm>
                    <a:prstGeom prst="rect">
                      <a:avLst/>
                    </a:prstGeom>
                    <a:noFill/>
                  </pic:spPr>
                </pic:pic>
              </a:graphicData>
            </a:graphic>
          </wp:inline>
        </w:drawing>
      </w:r>
    </w:p>
    <w:p w14:paraId="68187F96" w14:textId="77777777" w:rsidR="00E10C78" w:rsidRPr="00E10C78" w:rsidRDefault="00E10C78" w:rsidP="00E10C78">
      <w:pPr>
        <w:rPr>
          <w:rFonts w:cs="Arial"/>
          <w:szCs w:val="22"/>
          <w:highlight w:val="cyan"/>
        </w:rPr>
      </w:pPr>
    </w:p>
    <w:p w14:paraId="4C790F18" w14:textId="77777777" w:rsidR="00E10C78" w:rsidRPr="00E10C78" w:rsidRDefault="00E10C78" w:rsidP="00E10C78">
      <w:pPr>
        <w:rPr>
          <w:rFonts w:cs="Arial"/>
          <w:szCs w:val="22"/>
          <w:highlight w:val="cyan"/>
        </w:rPr>
      </w:pPr>
    </w:p>
    <w:tbl>
      <w:tblPr>
        <w:tblpPr w:leftFromText="141" w:rightFromText="141"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E10C78" w:rsidRPr="00742F11" w14:paraId="0E2830E2" w14:textId="77777777" w:rsidTr="00E10C78">
        <w:tc>
          <w:tcPr>
            <w:tcW w:w="1523" w:type="pct"/>
            <w:shd w:val="clear" w:color="auto" w:fill="A6A6A6" w:themeFill="background1" w:themeFillShade="A6"/>
            <w:tcMar>
              <w:top w:w="72" w:type="dxa"/>
              <w:left w:w="144" w:type="dxa"/>
              <w:bottom w:w="72" w:type="dxa"/>
              <w:right w:w="144" w:type="dxa"/>
            </w:tcMar>
          </w:tcPr>
          <w:p w14:paraId="5B44F631" w14:textId="77777777" w:rsidR="00E10C78" w:rsidRPr="00742F11" w:rsidRDefault="00E10C78" w:rsidP="00E10C78">
            <w:pPr>
              <w:rPr>
                <w:rFonts w:cs="Arial"/>
                <w:b/>
                <w:szCs w:val="22"/>
              </w:rPr>
            </w:pPr>
            <w:r w:rsidRPr="00742F11">
              <w:rPr>
                <w:rFonts w:cs="Arial"/>
                <w:b/>
                <w:szCs w:val="22"/>
              </w:rPr>
              <w:t>Campo</w:t>
            </w:r>
          </w:p>
        </w:tc>
        <w:tc>
          <w:tcPr>
            <w:tcW w:w="3477" w:type="pct"/>
            <w:shd w:val="clear" w:color="auto" w:fill="A6A6A6" w:themeFill="background1" w:themeFillShade="A6"/>
            <w:tcMar>
              <w:top w:w="72" w:type="dxa"/>
              <w:left w:w="144" w:type="dxa"/>
              <w:bottom w:w="72" w:type="dxa"/>
              <w:right w:w="144" w:type="dxa"/>
            </w:tcMar>
          </w:tcPr>
          <w:p w14:paraId="7FA593E8" w14:textId="77777777" w:rsidR="00E10C78" w:rsidRPr="00742F11" w:rsidRDefault="00E10C78" w:rsidP="00E10C78">
            <w:pPr>
              <w:rPr>
                <w:rFonts w:cs="Arial"/>
                <w:b/>
                <w:szCs w:val="22"/>
              </w:rPr>
            </w:pPr>
            <w:r w:rsidRPr="00742F11">
              <w:rPr>
                <w:rFonts w:cs="Arial"/>
                <w:b/>
                <w:szCs w:val="22"/>
              </w:rPr>
              <w:t>Descripción</w:t>
            </w:r>
          </w:p>
        </w:tc>
      </w:tr>
      <w:tr w:rsidR="00E10C78" w:rsidRPr="00742F11" w14:paraId="06A795C8" w14:textId="77777777" w:rsidTr="00E10C78">
        <w:tc>
          <w:tcPr>
            <w:tcW w:w="1523" w:type="pct"/>
            <w:shd w:val="clear" w:color="auto" w:fill="auto"/>
            <w:tcMar>
              <w:top w:w="72" w:type="dxa"/>
              <w:left w:w="144" w:type="dxa"/>
              <w:bottom w:w="72" w:type="dxa"/>
              <w:right w:w="144" w:type="dxa"/>
            </w:tcMar>
          </w:tcPr>
          <w:p w14:paraId="36E7FC7C" w14:textId="77777777" w:rsidR="00E10C78" w:rsidRPr="00742F11" w:rsidRDefault="00E10C78" w:rsidP="00E10C78">
            <w:pPr>
              <w:rPr>
                <w:rFonts w:cs="Arial"/>
                <w:szCs w:val="22"/>
              </w:rPr>
            </w:pPr>
            <w:r w:rsidRPr="00742F11">
              <w:rPr>
                <w:rFonts w:cs="Arial"/>
                <w:szCs w:val="22"/>
              </w:rPr>
              <w:t>Radio button</w:t>
            </w:r>
          </w:p>
        </w:tc>
        <w:tc>
          <w:tcPr>
            <w:tcW w:w="3477" w:type="pct"/>
            <w:shd w:val="clear" w:color="auto" w:fill="auto"/>
            <w:tcMar>
              <w:top w:w="72" w:type="dxa"/>
              <w:left w:w="144" w:type="dxa"/>
              <w:bottom w:w="72" w:type="dxa"/>
              <w:right w:w="144" w:type="dxa"/>
            </w:tcMar>
          </w:tcPr>
          <w:p w14:paraId="7CCDE53A" w14:textId="77777777" w:rsidR="00E10C78" w:rsidRPr="00742F11" w:rsidRDefault="00E10C78" w:rsidP="00E10C78">
            <w:pPr>
              <w:rPr>
                <w:rFonts w:cs="Arial"/>
                <w:color w:val="000000"/>
                <w:szCs w:val="22"/>
                <w:lang w:eastAsia="es-MX"/>
              </w:rPr>
            </w:pPr>
            <w:r w:rsidRPr="00742F11">
              <w:rPr>
                <w:rFonts w:cs="Arial"/>
                <w:color w:val="000000"/>
                <w:szCs w:val="22"/>
                <w:lang w:eastAsia="es-MX"/>
              </w:rPr>
              <w:t xml:space="preserve">Opción para seleccionar una cuenta del cliente. </w:t>
            </w:r>
          </w:p>
          <w:p w14:paraId="01DFED84" w14:textId="77777777" w:rsidR="00E10C78" w:rsidRPr="00742F11" w:rsidRDefault="00E10C78" w:rsidP="00E10C78">
            <w:pPr>
              <w:rPr>
                <w:rFonts w:cs="Arial"/>
                <w:color w:val="000000"/>
                <w:szCs w:val="22"/>
                <w:lang w:eastAsia="es-MX"/>
              </w:rPr>
            </w:pPr>
            <w:r w:rsidRPr="00742F11">
              <w:rPr>
                <w:rFonts w:cs="Arial"/>
                <w:color w:val="000000"/>
                <w:szCs w:val="22"/>
                <w:lang w:eastAsia="es-MX"/>
              </w:rPr>
              <w:t>Al ser seleccionada excluye a las demás ofertas.</w:t>
            </w:r>
          </w:p>
        </w:tc>
      </w:tr>
      <w:tr w:rsidR="00E10C78" w:rsidRPr="00742F11" w14:paraId="20E2D1B0" w14:textId="77777777" w:rsidTr="00E10C78">
        <w:tc>
          <w:tcPr>
            <w:tcW w:w="1523" w:type="pct"/>
            <w:shd w:val="clear" w:color="auto" w:fill="auto"/>
            <w:tcMar>
              <w:top w:w="72" w:type="dxa"/>
              <w:left w:w="144" w:type="dxa"/>
              <w:bottom w:w="72" w:type="dxa"/>
              <w:right w:w="144" w:type="dxa"/>
            </w:tcMar>
          </w:tcPr>
          <w:p w14:paraId="6629CF4E" w14:textId="77777777" w:rsidR="00E10C78" w:rsidRPr="00742F11" w:rsidRDefault="00E10C78" w:rsidP="00E10C78">
            <w:pPr>
              <w:rPr>
                <w:rFonts w:cs="Arial"/>
                <w:szCs w:val="22"/>
              </w:rPr>
            </w:pPr>
            <w:r w:rsidRPr="00742F11">
              <w:rPr>
                <w:rFonts w:cs="Arial"/>
                <w:szCs w:val="22"/>
              </w:rPr>
              <w:t>Id</w:t>
            </w:r>
          </w:p>
        </w:tc>
        <w:tc>
          <w:tcPr>
            <w:tcW w:w="3477" w:type="pct"/>
            <w:shd w:val="clear" w:color="auto" w:fill="auto"/>
            <w:tcMar>
              <w:top w:w="72" w:type="dxa"/>
              <w:left w:w="144" w:type="dxa"/>
              <w:bottom w:w="72" w:type="dxa"/>
              <w:right w:w="144" w:type="dxa"/>
            </w:tcMar>
          </w:tcPr>
          <w:p w14:paraId="6D02D644" w14:textId="77777777" w:rsidR="00E10C78" w:rsidRPr="00742F11" w:rsidRDefault="00E10C78" w:rsidP="00E10C78">
            <w:pPr>
              <w:rPr>
                <w:rFonts w:cs="Arial"/>
                <w:color w:val="000000"/>
                <w:szCs w:val="22"/>
                <w:lang w:eastAsia="es-MX"/>
              </w:rPr>
            </w:pPr>
            <w:r w:rsidRPr="00742F11">
              <w:rPr>
                <w:rFonts w:cs="Arial"/>
                <w:szCs w:val="22"/>
              </w:rPr>
              <w:t>Muestra el valor de la variable “ID” de la pestaña Datos bancarios de la BP del cliente en SAP.</w:t>
            </w:r>
          </w:p>
        </w:tc>
      </w:tr>
      <w:tr w:rsidR="00E10C78" w:rsidRPr="00742F11" w14:paraId="767D60F1" w14:textId="77777777" w:rsidTr="00E10C78">
        <w:tc>
          <w:tcPr>
            <w:tcW w:w="1523" w:type="pct"/>
            <w:shd w:val="clear" w:color="auto" w:fill="auto"/>
            <w:tcMar>
              <w:top w:w="72" w:type="dxa"/>
              <w:left w:w="144" w:type="dxa"/>
              <w:bottom w:w="72" w:type="dxa"/>
              <w:right w:w="144" w:type="dxa"/>
            </w:tcMar>
          </w:tcPr>
          <w:p w14:paraId="3892FE77" w14:textId="77777777" w:rsidR="00E10C78" w:rsidRPr="00742F11" w:rsidRDefault="00E10C78" w:rsidP="00E10C78">
            <w:pPr>
              <w:rPr>
                <w:rFonts w:cs="Arial"/>
                <w:szCs w:val="22"/>
              </w:rPr>
            </w:pPr>
            <w:r w:rsidRPr="00742F11">
              <w:rPr>
                <w:rFonts w:cs="Arial"/>
                <w:szCs w:val="22"/>
              </w:rPr>
              <w:t>Banco</w:t>
            </w:r>
          </w:p>
        </w:tc>
        <w:tc>
          <w:tcPr>
            <w:tcW w:w="3477" w:type="pct"/>
            <w:shd w:val="clear" w:color="auto" w:fill="auto"/>
            <w:tcMar>
              <w:top w:w="72" w:type="dxa"/>
              <w:left w:w="144" w:type="dxa"/>
              <w:bottom w:w="72" w:type="dxa"/>
              <w:right w:w="144" w:type="dxa"/>
            </w:tcMar>
          </w:tcPr>
          <w:p w14:paraId="7A38F78A" w14:textId="77777777" w:rsidR="00E10C78" w:rsidRPr="00742F11" w:rsidRDefault="00E10C78" w:rsidP="00E10C78">
            <w:pPr>
              <w:rPr>
                <w:rFonts w:cs="Arial"/>
                <w:szCs w:val="22"/>
              </w:rPr>
            </w:pPr>
            <w:r w:rsidRPr="00742F11">
              <w:rPr>
                <w:rFonts w:cs="Arial"/>
                <w:szCs w:val="22"/>
              </w:rPr>
              <w:t>Muestra el valor de la variable “Banco” de la pestaña Datos bancarios de la BP del cliente en SAP.</w:t>
            </w:r>
          </w:p>
        </w:tc>
      </w:tr>
      <w:tr w:rsidR="00E10C78" w:rsidRPr="00742F11" w14:paraId="77B3AD54" w14:textId="77777777" w:rsidTr="00E10C78">
        <w:tc>
          <w:tcPr>
            <w:tcW w:w="1523" w:type="pct"/>
            <w:shd w:val="clear" w:color="auto" w:fill="auto"/>
            <w:tcMar>
              <w:top w:w="72" w:type="dxa"/>
              <w:left w:w="144" w:type="dxa"/>
              <w:bottom w:w="72" w:type="dxa"/>
              <w:right w:w="144" w:type="dxa"/>
            </w:tcMar>
          </w:tcPr>
          <w:p w14:paraId="42FCE879" w14:textId="77777777" w:rsidR="00E10C78" w:rsidRPr="00742F11" w:rsidRDefault="00E10C78" w:rsidP="00E10C78">
            <w:pPr>
              <w:rPr>
                <w:rFonts w:cs="Arial"/>
                <w:szCs w:val="22"/>
              </w:rPr>
            </w:pPr>
            <w:r w:rsidRPr="00742F11">
              <w:rPr>
                <w:rFonts w:cs="Arial"/>
                <w:szCs w:val="22"/>
              </w:rPr>
              <w:t>Número de cuenta</w:t>
            </w:r>
          </w:p>
        </w:tc>
        <w:tc>
          <w:tcPr>
            <w:tcW w:w="3477" w:type="pct"/>
            <w:shd w:val="clear" w:color="auto" w:fill="auto"/>
            <w:tcMar>
              <w:top w:w="72" w:type="dxa"/>
              <w:left w:w="144" w:type="dxa"/>
              <w:bottom w:w="72" w:type="dxa"/>
              <w:right w:w="144" w:type="dxa"/>
            </w:tcMar>
          </w:tcPr>
          <w:p w14:paraId="7B6F4B96" w14:textId="77777777" w:rsidR="00E10C78" w:rsidRPr="00742F11" w:rsidRDefault="00E10C78" w:rsidP="00E10C78">
            <w:pPr>
              <w:rPr>
                <w:rFonts w:cs="Arial"/>
                <w:szCs w:val="22"/>
              </w:rPr>
            </w:pPr>
            <w:r w:rsidRPr="00742F11">
              <w:rPr>
                <w:rFonts w:cs="Arial"/>
                <w:szCs w:val="22"/>
              </w:rPr>
              <w:t>Muestra el valor de la variable “Número de cuenta” de la pestaña Datos bancarios de la BP del cliente en SAP.</w:t>
            </w:r>
          </w:p>
        </w:tc>
      </w:tr>
    </w:tbl>
    <w:p w14:paraId="37D8EE46" w14:textId="3AA7AF5B" w:rsidR="00E10C78" w:rsidRPr="00742F11" w:rsidRDefault="00E10C78" w:rsidP="00E10C78">
      <w:pPr>
        <w:pStyle w:val="Estilo4"/>
        <w:rPr>
          <w:highlight w:val="green"/>
        </w:rPr>
      </w:pPr>
      <w:bookmarkStart w:id="71" w:name="_Toc515878333"/>
      <w:r w:rsidRPr="00742F11">
        <w:rPr>
          <w:highlight w:val="green"/>
        </w:rPr>
        <w:t>Validación de medios de dispersión</w:t>
      </w:r>
      <w:bookmarkEnd w:id="71"/>
    </w:p>
    <w:p w14:paraId="1839C195" w14:textId="77777777" w:rsidR="00E10C78" w:rsidRPr="00742F11" w:rsidRDefault="00E10C78" w:rsidP="00E10C78">
      <w:pPr>
        <w:rPr>
          <w:rFonts w:cs="Arial"/>
          <w:szCs w:val="22"/>
        </w:rPr>
      </w:pPr>
      <w:r w:rsidRPr="00742F11">
        <w:rPr>
          <w:rFonts w:cs="Arial"/>
          <w:szCs w:val="22"/>
        </w:rPr>
        <w:t>Como usuario Administrador quiero validar que la información referente a los Medios de dispersión se mantiene sin cambios para garantizar el desembolso del contrato.</w:t>
      </w:r>
    </w:p>
    <w:p w14:paraId="7AC435E9" w14:textId="77777777" w:rsidR="00E10C78" w:rsidRDefault="00E10C78" w:rsidP="00E10C78">
      <w:pPr>
        <w:rPr>
          <w:rFonts w:cs="Arial"/>
          <w:szCs w:val="22"/>
        </w:rPr>
      </w:pPr>
      <w:r w:rsidRPr="00742F11">
        <w:rPr>
          <w:rFonts w:cs="Arial"/>
          <w:szCs w:val="22"/>
        </w:rPr>
        <w:lastRenderedPageBreak/>
        <w:t>El usuario puede indicar a través de una casilla de verificación “Igual” si la información del medio de dispersión se encuentra igual o debe ser modificada.</w:t>
      </w:r>
    </w:p>
    <w:p w14:paraId="7FA8826C" w14:textId="77777777" w:rsidR="00742F11" w:rsidRPr="00742F11" w:rsidRDefault="00742F11" w:rsidP="00E10C78">
      <w:pPr>
        <w:rPr>
          <w:rFonts w:cs="Arial"/>
          <w:szCs w:val="22"/>
        </w:rPr>
      </w:pPr>
    </w:p>
    <w:p w14:paraId="5455221B" w14:textId="77777777" w:rsidR="00E10C78" w:rsidRDefault="00E10C78" w:rsidP="00E10C78">
      <w:pPr>
        <w:rPr>
          <w:rFonts w:cs="Arial"/>
          <w:szCs w:val="22"/>
        </w:rPr>
      </w:pPr>
      <w:r w:rsidRPr="00742F11">
        <w:rPr>
          <w:rFonts w:cs="Arial"/>
          <w:szCs w:val="22"/>
        </w:rPr>
        <w:t xml:space="preserve">Cuando la casilla sea seleccionada, las opciones “Crear nuevo”, “Editar”, serán inactivadas. </w:t>
      </w:r>
    </w:p>
    <w:p w14:paraId="7EA06BD5" w14:textId="77777777" w:rsidR="00742F11" w:rsidRPr="00742F11" w:rsidRDefault="00742F11" w:rsidP="00E10C78">
      <w:pPr>
        <w:rPr>
          <w:rFonts w:cs="Arial"/>
          <w:szCs w:val="22"/>
        </w:rPr>
      </w:pPr>
    </w:p>
    <w:p w14:paraId="610A4664" w14:textId="77777777" w:rsidR="00E10C78" w:rsidRPr="00742F11" w:rsidRDefault="00E10C78" w:rsidP="00E10C78">
      <w:pPr>
        <w:rPr>
          <w:rFonts w:cs="Arial"/>
          <w:szCs w:val="22"/>
        </w:rPr>
      </w:pPr>
      <w:r w:rsidRPr="00742F11">
        <w:rPr>
          <w:rFonts w:cs="Arial"/>
          <w:noProof/>
          <w:szCs w:val="22"/>
          <w:lang w:eastAsia="es-MX"/>
        </w:rPr>
        <w:drawing>
          <wp:inline distT="0" distB="0" distL="0" distR="0" wp14:anchorId="37E0C7AC" wp14:editId="4558E75A">
            <wp:extent cx="5400000" cy="2187683"/>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0" cy="2187683"/>
                    </a:xfrm>
                    <a:prstGeom prst="rect">
                      <a:avLst/>
                    </a:prstGeom>
                    <a:noFill/>
                  </pic:spPr>
                </pic:pic>
              </a:graphicData>
            </a:graphic>
          </wp:inline>
        </w:drawing>
      </w:r>
    </w:p>
    <w:p w14:paraId="623B4956" w14:textId="77777777" w:rsidR="00E10C78" w:rsidRPr="00E10C78" w:rsidRDefault="00E10C78" w:rsidP="00E10C78">
      <w:pPr>
        <w:rPr>
          <w:rFonts w:cs="Arial"/>
          <w:szCs w:val="22"/>
          <w:highlight w:val="cyan"/>
        </w:rPr>
      </w:pPr>
    </w:p>
    <w:p w14:paraId="17794E5F" w14:textId="5DB4D4FE" w:rsidR="00E10C78" w:rsidRPr="00742F11" w:rsidRDefault="00E10C78" w:rsidP="00E10C78">
      <w:pPr>
        <w:pStyle w:val="Estilo4"/>
        <w:rPr>
          <w:highlight w:val="green"/>
        </w:rPr>
      </w:pPr>
      <w:bookmarkStart w:id="72" w:name="_Toc515878334"/>
      <w:r w:rsidRPr="00742F11">
        <w:rPr>
          <w:highlight w:val="green"/>
        </w:rPr>
        <w:t>Editar cuentas del cliente</w:t>
      </w:r>
      <w:bookmarkEnd w:id="72"/>
    </w:p>
    <w:p w14:paraId="23C05C18" w14:textId="77777777" w:rsidR="00E10C78" w:rsidRPr="00742F11" w:rsidRDefault="00E10C78" w:rsidP="00E10C78">
      <w:pPr>
        <w:rPr>
          <w:rFonts w:cs="Arial"/>
          <w:szCs w:val="22"/>
        </w:rPr>
      </w:pPr>
      <w:r w:rsidRPr="00742F11">
        <w:rPr>
          <w:rFonts w:cs="Arial"/>
          <w:szCs w:val="22"/>
        </w:rPr>
        <w:t xml:space="preserve">Como usuario Administrador quiero editar la cuenta del cliente para garantizar el desembolso del crédito. </w:t>
      </w:r>
    </w:p>
    <w:p w14:paraId="0467C02A" w14:textId="77777777" w:rsidR="00742F11" w:rsidRPr="00742F11" w:rsidRDefault="00742F11" w:rsidP="00E10C78">
      <w:pPr>
        <w:rPr>
          <w:rFonts w:cs="Arial"/>
          <w:szCs w:val="22"/>
        </w:rPr>
      </w:pPr>
    </w:p>
    <w:p w14:paraId="2599C66F" w14:textId="77777777" w:rsidR="00E10C78" w:rsidRPr="00742F11" w:rsidRDefault="00E10C78" w:rsidP="00E10C78">
      <w:pPr>
        <w:rPr>
          <w:rFonts w:cs="Arial"/>
          <w:szCs w:val="22"/>
        </w:rPr>
      </w:pPr>
      <w:r w:rsidRPr="00742F11">
        <w:rPr>
          <w:rFonts w:cs="Arial"/>
          <w:szCs w:val="22"/>
        </w:rPr>
        <w:t>El usuario podrá actualizar la información de la tabla utilizando la opción “Editar”.</w:t>
      </w:r>
    </w:p>
    <w:p w14:paraId="175E4F44" w14:textId="77777777" w:rsidR="00E10C78" w:rsidRPr="00742F11" w:rsidRDefault="00E10C78" w:rsidP="00E10C78">
      <w:pPr>
        <w:rPr>
          <w:rFonts w:cs="Arial"/>
          <w:szCs w:val="22"/>
        </w:rPr>
      </w:pPr>
      <w:r w:rsidRPr="00742F11">
        <w:rPr>
          <w:rFonts w:cs="Arial"/>
          <w:szCs w:val="22"/>
        </w:rPr>
        <w:t xml:space="preserve">Para la edición de la cuenta, se activa el campo “Número de cuenta”, permitiendo la captura de alfanumérica. </w:t>
      </w:r>
    </w:p>
    <w:p w14:paraId="1CE495F9" w14:textId="77777777" w:rsidR="00742F11" w:rsidRPr="00742F11" w:rsidRDefault="00742F11" w:rsidP="00E10C78">
      <w:pPr>
        <w:rPr>
          <w:rFonts w:cs="Arial"/>
          <w:szCs w:val="22"/>
        </w:rPr>
      </w:pPr>
    </w:p>
    <w:p w14:paraId="1813AD5C" w14:textId="77777777" w:rsidR="00E10C78" w:rsidRPr="00742F11" w:rsidRDefault="00E10C78" w:rsidP="00E10C78">
      <w:pPr>
        <w:jc w:val="center"/>
        <w:rPr>
          <w:rFonts w:cs="Arial"/>
          <w:szCs w:val="22"/>
        </w:rPr>
      </w:pPr>
      <w:r w:rsidRPr="00742F11">
        <w:rPr>
          <w:rFonts w:cs="Arial"/>
          <w:noProof/>
          <w:szCs w:val="22"/>
          <w:lang w:eastAsia="es-MX"/>
        </w:rPr>
        <w:drawing>
          <wp:inline distT="0" distB="0" distL="0" distR="0" wp14:anchorId="7EB047AD" wp14:editId="4BBAABD6">
            <wp:extent cx="5400000" cy="128093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0" cy="1280938"/>
                    </a:xfrm>
                    <a:prstGeom prst="rect">
                      <a:avLst/>
                    </a:prstGeom>
                    <a:noFill/>
                  </pic:spPr>
                </pic:pic>
              </a:graphicData>
            </a:graphic>
          </wp:inline>
        </w:drawing>
      </w:r>
    </w:p>
    <w:p w14:paraId="79D814AB" w14:textId="77777777" w:rsidR="00E10C78" w:rsidRPr="00742F11" w:rsidRDefault="00E10C78" w:rsidP="00E10C78">
      <w:pPr>
        <w:jc w:val="center"/>
        <w:rPr>
          <w:rFonts w:cs="Arial"/>
          <w:szCs w:val="22"/>
        </w:rPr>
      </w:pPr>
    </w:p>
    <w:p w14:paraId="45EE6B1A" w14:textId="42B1441E" w:rsidR="00E10C78" w:rsidRPr="00742F11" w:rsidRDefault="00E10C78" w:rsidP="00E10C78">
      <w:pPr>
        <w:pStyle w:val="Estilo4"/>
        <w:rPr>
          <w:highlight w:val="green"/>
        </w:rPr>
      </w:pPr>
      <w:bookmarkStart w:id="73" w:name="_Toc515878335"/>
      <w:r w:rsidRPr="00742F11">
        <w:rPr>
          <w:highlight w:val="green"/>
        </w:rPr>
        <w:t>Crear cuentas del cliente</w:t>
      </w:r>
      <w:bookmarkEnd w:id="73"/>
    </w:p>
    <w:p w14:paraId="668FA5A0" w14:textId="77777777" w:rsidR="00E10C78" w:rsidRPr="00742F11" w:rsidRDefault="00E10C78" w:rsidP="00E10C78">
      <w:pPr>
        <w:rPr>
          <w:rFonts w:cs="Arial"/>
          <w:szCs w:val="22"/>
        </w:rPr>
      </w:pPr>
      <w:r w:rsidRPr="00742F11">
        <w:rPr>
          <w:rFonts w:cs="Arial"/>
          <w:szCs w:val="22"/>
        </w:rPr>
        <w:t xml:space="preserve">Como usuario Administrador quiero crear una cuenta del cliente para garantizar el desembolso del crédito. </w:t>
      </w:r>
    </w:p>
    <w:p w14:paraId="48EC79B0" w14:textId="77777777" w:rsidR="00742F11" w:rsidRPr="00742F11" w:rsidRDefault="00742F11" w:rsidP="00E10C78">
      <w:pPr>
        <w:rPr>
          <w:rFonts w:cs="Arial"/>
          <w:szCs w:val="22"/>
        </w:rPr>
      </w:pPr>
    </w:p>
    <w:p w14:paraId="2FD1DB85" w14:textId="77777777" w:rsidR="00E10C78" w:rsidRPr="00742F11" w:rsidRDefault="00E10C78" w:rsidP="00E10C78">
      <w:pPr>
        <w:rPr>
          <w:rFonts w:cs="Arial"/>
          <w:szCs w:val="22"/>
        </w:rPr>
      </w:pPr>
      <w:r w:rsidRPr="00742F11">
        <w:rPr>
          <w:rFonts w:cs="Arial"/>
          <w:szCs w:val="22"/>
        </w:rPr>
        <w:t>Para crear una nueva cuenta debe seleccionar la opción “Crear nuevo”.</w:t>
      </w:r>
    </w:p>
    <w:p w14:paraId="20DF427A" w14:textId="77777777" w:rsidR="00E10C78" w:rsidRPr="00742F11" w:rsidRDefault="00E10C78" w:rsidP="00E10C78">
      <w:pPr>
        <w:rPr>
          <w:rFonts w:cs="Arial"/>
          <w:szCs w:val="22"/>
        </w:rPr>
      </w:pPr>
    </w:p>
    <w:p w14:paraId="30060EE6" w14:textId="77777777" w:rsidR="00E10C78" w:rsidRDefault="00E10C78" w:rsidP="00E10C78">
      <w:pPr>
        <w:jc w:val="center"/>
        <w:rPr>
          <w:rFonts w:cs="Arial"/>
          <w:szCs w:val="22"/>
        </w:rPr>
      </w:pPr>
      <w:r w:rsidRPr="00742F11">
        <w:rPr>
          <w:rFonts w:cs="Arial"/>
          <w:noProof/>
          <w:szCs w:val="22"/>
          <w:lang w:eastAsia="es-MX"/>
        </w:rPr>
        <w:lastRenderedPageBreak/>
        <w:drawing>
          <wp:inline distT="0" distB="0" distL="0" distR="0" wp14:anchorId="535F1179" wp14:editId="012E3BE8">
            <wp:extent cx="5400000" cy="128093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00" cy="1280938"/>
                    </a:xfrm>
                    <a:prstGeom prst="rect">
                      <a:avLst/>
                    </a:prstGeom>
                    <a:noFill/>
                  </pic:spPr>
                </pic:pic>
              </a:graphicData>
            </a:graphic>
          </wp:inline>
        </w:drawing>
      </w:r>
    </w:p>
    <w:p w14:paraId="44BB6998" w14:textId="77777777" w:rsidR="0073152A" w:rsidRPr="00742F11" w:rsidRDefault="0073152A" w:rsidP="00E10C78">
      <w:pPr>
        <w:jc w:val="center"/>
        <w:rPr>
          <w:rFonts w:cs="Arial"/>
          <w:szCs w:val="22"/>
        </w:rPr>
      </w:pPr>
    </w:p>
    <w:p w14:paraId="73765974" w14:textId="77777777" w:rsidR="00E10C78" w:rsidRDefault="00E10C78" w:rsidP="00E10C78">
      <w:pPr>
        <w:rPr>
          <w:rFonts w:cs="Arial"/>
          <w:szCs w:val="22"/>
        </w:rPr>
      </w:pPr>
      <w:r w:rsidRPr="00742F11">
        <w:rPr>
          <w:rFonts w:cs="Arial"/>
          <w:szCs w:val="22"/>
        </w:rPr>
        <w:t>Muestra las pantallas:</w:t>
      </w:r>
    </w:p>
    <w:p w14:paraId="64CED0C5" w14:textId="77777777" w:rsidR="0073152A" w:rsidRPr="00742F11" w:rsidRDefault="0073152A" w:rsidP="00E10C78">
      <w:pPr>
        <w:rPr>
          <w:rFonts w:cs="Arial"/>
          <w:szCs w:val="22"/>
        </w:rPr>
      </w:pPr>
    </w:p>
    <w:p w14:paraId="1E52B76C" w14:textId="77777777" w:rsidR="00E10C78" w:rsidRDefault="00E10C78" w:rsidP="00E10C78">
      <w:pPr>
        <w:rPr>
          <w:rFonts w:cs="Arial"/>
          <w:szCs w:val="22"/>
        </w:rPr>
      </w:pPr>
      <w:r w:rsidRPr="00742F11">
        <w:rPr>
          <w:rFonts w:cs="Arial"/>
          <w:noProof/>
          <w:szCs w:val="22"/>
          <w:lang w:eastAsia="es-MX"/>
        </w:rPr>
        <w:drawing>
          <wp:inline distT="0" distB="0" distL="0" distR="0" wp14:anchorId="65BCEACD" wp14:editId="1B88AB2B">
            <wp:extent cx="5400000" cy="755853"/>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755853"/>
                    </a:xfrm>
                    <a:prstGeom prst="rect">
                      <a:avLst/>
                    </a:prstGeom>
                    <a:noFill/>
                  </pic:spPr>
                </pic:pic>
              </a:graphicData>
            </a:graphic>
          </wp:inline>
        </w:drawing>
      </w:r>
    </w:p>
    <w:p w14:paraId="5423F6F0" w14:textId="77777777" w:rsidR="00742F11" w:rsidRDefault="00742F11" w:rsidP="00E10C78">
      <w:pPr>
        <w:rPr>
          <w:rFonts w:cs="Arial"/>
          <w:szCs w:val="22"/>
        </w:rPr>
      </w:pPr>
    </w:p>
    <w:p w14:paraId="618F74B2" w14:textId="577CAB2D" w:rsidR="00742F11" w:rsidRPr="00742F11" w:rsidRDefault="00742F11" w:rsidP="00E10C78">
      <w:pPr>
        <w:rPr>
          <w:rFonts w:cs="Arial"/>
          <w:szCs w:val="22"/>
        </w:rPr>
      </w:pPr>
      <w:r w:rsidRPr="00742F11">
        <w:rPr>
          <w:rFonts w:cs="Arial"/>
          <w:szCs w:val="22"/>
        </w:rPr>
        <w:t>Para la creación de la cuenta, se activan los siguientes campos:</w:t>
      </w:r>
    </w:p>
    <w:p w14:paraId="66535C82" w14:textId="60316228" w:rsidR="00E10C78" w:rsidRPr="00742F11" w:rsidRDefault="00E10C78" w:rsidP="00E10C78">
      <w:pPr>
        <w:rPr>
          <w:rFonts w:cs="Arial"/>
          <w:szCs w:val="22"/>
        </w:rPr>
      </w:pPr>
    </w:p>
    <w:tbl>
      <w:tblPr>
        <w:tblpPr w:leftFromText="141" w:rightFromText="141"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89"/>
        <w:gridCol w:w="6139"/>
      </w:tblGrid>
      <w:tr w:rsidR="00E10C78" w:rsidRPr="00742F11" w14:paraId="07413CEA" w14:textId="77777777" w:rsidTr="00E10C78">
        <w:tc>
          <w:tcPr>
            <w:tcW w:w="1523" w:type="pct"/>
            <w:shd w:val="clear" w:color="auto" w:fill="A6A6A6" w:themeFill="background1" w:themeFillShade="A6"/>
            <w:tcMar>
              <w:top w:w="72" w:type="dxa"/>
              <w:left w:w="144" w:type="dxa"/>
              <w:bottom w:w="72" w:type="dxa"/>
              <w:right w:w="144" w:type="dxa"/>
            </w:tcMar>
          </w:tcPr>
          <w:p w14:paraId="2710E2DC" w14:textId="77777777" w:rsidR="00E10C78" w:rsidRPr="00742F11" w:rsidRDefault="00E10C78" w:rsidP="00E10C78">
            <w:pPr>
              <w:rPr>
                <w:rFonts w:cs="Arial"/>
                <w:szCs w:val="22"/>
              </w:rPr>
            </w:pPr>
            <w:r w:rsidRPr="00742F11">
              <w:rPr>
                <w:rFonts w:cs="Arial"/>
                <w:szCs w:val="22"/>
              </w:rPr>
              <w:t>Campo</w:t>
            </w:r>
          </w:p>
        </w:tc>
        <w:tc>
          <w:tcPr>
            <w:tcW w:w="3477" w:type="pct"/>
            <w:shd w:val="clear" w:color="auto" w:fill="A6A6A6" w:themeFill="background1" w:themeFillShade="A6"/>
            <w:tcMar>
              <w:top w:w="72" w:type="dxa"/>
              <w:left w:w="144" w:type="dxa"/>
              <w:bottom w:w="72" w:type="dxa"/>
              <w:right w:w="144" w:type="dxa"/>
            </w:tcMar>
          </w:tcPr>
          <w:p w14:paraId="4DDBE085" w14:textId="77777777" w:rsidR="00E10C78" w:rsidRPr="00742F11" w:rsidRDefault="00E10C78" w:rsidP="00E10C78">
            <w:pPr>
              <w:rPr>
                <w:rFonts w:cs="Arial"/>
                <w:szCs w:val="22"/>
              </w:rPr>
            </w:pPr>
            <w:r w:rsidRPr="00742F11">
              <w:rPr>
                <w:rFonts w:cs="Arial"/>
                <w:szCs w:val="22"/>
              </w:rPr>
              <w:t>Descripción</w:t>
            </w:r>
          </w:p>
        </w:tc>
      </w:tr>
      <w:tr w:rsidR="00E10C78" w:rsidRPr="00742F11" w14:paraId="42AABF15" w14:textId="77777777" w:rsidTr="00E10C78">
        <w:tc>
          <w:tcPr>
            <w:tcW w:w="1523" w:type="pct"/>
            <w:shd w:val="clear" w:color="auto" w:fill="auto"/>
            <w:tcMar>
              <w:top w:w="72" w:type="dxa"/>
              <w:left w:w="144" w:type="dxa"/>
              <w:bottom w:w="72" w:type="dxa"/>
              <w:right w:w="144" w:type="dxa"/>
            </w:tcMar>
          </w:tcPr>
          <w:p w14:paraId="6CCA9461" w14:textId="77777777" w:rsidR="00E10C78" w:rsidRPr="00742F11" w:rsidRDefault="00E10C78" w:rsidP="00E10C78">
            <w:pPr>
              <w:rPr>
                <w:rFonts w:cs="Arial"/>
                <w:szCs w:val="22"/>
              </w:rPr>
            </w:pPr>
            <w:r w:rsidRPr="00742F11">
              <w:rPr>
                <w:rFonts w:cs="Arial"/>
                <w:szCs w:val="22"/>
              </w:rPr>
              <w:t>Banco</w:t>
            </w:r>
          </w:p>
        </w:tc>
        <w:tc>
          <w:tcPr>
            <w:tcW w:w="3477" w:type="pct"/>
            <w:shd w:val="clear" w:color="auto" w:fill="auto"/>
            <w:tcMar>
              <w:top w:w="72" w:type="dxa"/>
              <w:left w:w="144" w:type="dxa"/>
              <w:bottom w:w="72" w:type="dxa"/>
              <w:right w:w="144" w:type="dxa"/>
            </w:tcMar>
          </w:tcPr>
          <w:p w14:paraId="32AB2FFF" w14:textId="77777777" w:rsidR="00E10C78" w:rsidRPr="00742F11" w:rsidRDefault="00E10C78" w:rsidP="00E10C78">
            <w:pPr>
              <w:rPr>
                <w:rFonts w:cs="Arial"/>
                <w:szCs w:val="22"/>
              </w:rPr>
            </w:pPr>
            <w:r w:rsidRPr="00742F11">
              <w:rPr>
                <w:rFonts w:cs="Arial"/>
                <w:szCs w:val="22"/>
              </w:rPr>
              <w:t>Catálogo seleccionable de bancos.</w:t>
            </w:r>
          </w:p>
          <w:p w14:paraId="6C5D0CB2" w14:textId="77777777" w:rsidR="00E10C78" w:rsidRPr="00742F11" w:rsidRDefault="00E10C78" w:rsidP="00E10C78">
            <w:pPr>
              <w:rPr>
                <w:rFonts w:cs="Arial"/>
                <w:szCs w:val="22"/>
              </w:rPr>
            </w:pPr>
            <w:r w:rsidRPr="00742F11">
              <w:rPr>
                <w:rFonts w:cs="Arial"/>
                <w:szCs w:val="22"/>
              </w:rPr>
              <w:t>Catálogos de SAP</w:t>
            </w:r>
          </w:p>
          <w:p w14:paraId="48BCF84F" w14:textId="77777777" w:rsidR="00E10C78" w:rsidRPr="00742F11" w:rsidRDefault="00E10C78" w:rsidP="00E10C78">
            <w:pPr>
              <w:rPr>
                <w:rFonts w:cs="Arial"/>
                <w:szCs w:val="22"/>
              </w:rPr>
            </w:pPr>
            <w:r w:rsidRPr="00742F11">
              <w:rPr>
                <w:rFonts w:cs="Arial"/>
                <w:szCs w:val="22"/>
              </w:rPr>
              <w:t>Al seleccionar la opción = Banamex, activa los campos Número de Sucursal y Número de cuenta para su captura.</w:t>
            </w:r>
          </w:p>
          <w:p w14:paraId="148EBB0E" w14:textId="77777777" w:rsidR="00E10C78" w:rsidRPr="00742F11" w:rsidRDefault="00E10C78" w:rsidP="00E10C78">
            <w:pPr>
              <w:rPr>
                <w:rFonts w:cs="Arial"/>
                <w:szCs w:val="22"/>
              </w:rPr>
            </w:pPr>
            <w:r w:rsidRPr="00742F11">
              <w:rPr>
                <w:rFonts w:cs="Arial"/>
                <w:szCs w:val="22"/>
              </w:rPr>
              <w:t xml:space="preserve">Al seleccionar la opción </w:t>
            </w:r>
            <w:r w:rsidRPr="00742F11">
              <w:rPr>
                <w:rFonts w:cs="Arial"/>
                <w:color w:val="000000" w:themeColor="text1"/>
                <w:szCs w:val="22"/>
              </w:rPr>
              <w:t xml:space="preserve">≠ </w:t>
            </w:r>
            <w:r w:rsidRPr="00742F11">
              <w:rPr>
                <w:rFonts w:cs="Arial"/>
                <w:szCs w:val="22"/>
              </w:rPr>
              <w:t>Banamex, activa el campo Clabe interbancaria para su captura.</w:t>
            </w:r>
          </w:p>
        </w:tc>
      </w:tr>
      <w:tr w:rsidR="00E10C78" w:rsidRPr="00742F11" w14:paraId="78BE1EF1" w14:textId="77777777" w:rsidTr="00E10C78">
        <w:tc>
          <w:tcPr>
            <w:tcW w:w="1523" w:type="pct"/>
            <w:shd w:val="clear" w:color="auto" w:fill="auto"/>
            <w:tcMar>
              <w:top w:w="72" w:type="dxa"/>
              <w:left w:w="144" w:type="dxa"/>
              <w:bottom w:w="72" w:type="dxa"/>
              <w:right w:w="144" w:type="dxa"/>
            </w:tcMar>
          </w:tcPr>
          <w:p w14:paraId="2B716EE8" w14:textId="77777777" w:rsidR="00E10C78" w:rsidRPr="00742F11" w:rsidRDefault="00E10C78" w:rsidP="00E10C78">
            <w:pPr>
              <w:rPr>
                <w:rFonts w:cs="Arial"/>
                <w:szCs w:val="22"/>
              </w:rPr>
            </w:pPr>
            <w:r w:rsidRPr="00742F11">
              <w:rPr>
                <w:rFonts w:cs="Arial"/>
                <w:szCs w:val="22"/>
              </w:rPr>
              <w:t>Número de Sucursal</w:t>
            </w:r>
          </w:p>
        </w:tc>
        <w:tc>
          <w:tcPr>
            <w:tcW w:w="3477" w:type="pct"/>
            <w:shd w:val="clear" w:color="auto" w:fill="auto"/>
            <w:tcMar>
              <w:top w:w="72" w:type="dxa"/>
              <w:left w:w="144" w:type="dxa"/>
              <w:bottom w:w="72" w:type="dxa"/>
              <w:right w:w="144" w:type="dxa"/>
            </w:tcMar>
          </w:tcPr>
          <w:p w14:paraId="39B891CC" w14:textId="77777777" w:rsidR="00E10C78" w:rsidRPr="00742F11" w:rsidRDefault="00E10C78" w:rsidP="00E10C78">
            <w:pPr>
              <w:rPr>
                <w:rFonts w:cs="Arial"/>
                <w:color w:val="000000"/>
                <w:szCs w:val="22"/>
                <w:lang w:eastAsia="es-MX"/>
              </w:rPr>
            </w:pPr>
            <w:r w:rsidRPr="00742F11">
              <w:rPr>
                <w:rFonts w:cs="Arial"/>
                <w:szCs w:val="22"/>
              </w:rPr>
              <w:t>Campo de captura alfanumérica. Longitud 4.</w:t>
            </w:r>
          </w:p>
        </w:tc>
      </w:tr>
      <w:tr w:rsidR="00E10C78" w:rsidRPr="00742F11" w14:paraId="3189604F" w14:textId="77777777" w:rsidTr="00E10C78">
        <w:tc>
          <w:tcPr>
            <w:tcW w:w="1523" w:type="pct"/>
            <w:shd w:val="clear" w:color="auto" w:fill="auto"/>
            <w:tcMar>
              <w:top w:w="72" w:type="dxa"/>
              <w:left w:w="144" w:type="dxa"/>
              <w:bottom w:w="72" w:type="dxa"/>
              <w:right w:w="144" w:type="dxa"/>
            </w:tcMar>
          </w:tcPr>
          <w:p w14:paraId="30B5E99B" w14:textId="77777777" w:rsidR="00E10C78" w:rsidRPr="00742F11" w:rsidRDefault="00E10C78" w:rsidP="00E10C78">
            <w:pPr>
              <w:rPr>
                <w:rFonts w:cs="Arial"/>
                <w:szCs w:val="22"/>
              </w:rPr>
            </w:pPr>
            <w:r w:rsidRPr="00742F11">
              <w:rPr>
                <w:rFonts w:cs="Arial"/>
                <w:szCs w:val="22"/>
              </w:rPr>
              <w:t>Número de Cuenta</w:t>
            </w:r>
          </w:p>
        </w:tc>
        <w:tc>
          <w:tcPr>
            <w:tcW w:w="3477" w:type="pct"/>
            <w:shd w:val="clear" w:color="auto" w:fill="auto"/>
            <w:tcMar>
              <w:top w:w="72" w:type="dxa"/>
              <w:left w:w="144" w:type="dxa"/>
              <w:bottom w:w="72" w:type="dxa"/>
              <w:right w:w="144" w:type="dxa"/>
            </w:tcMar>
          </w:tcPr>
          <w:p w14:paraId="4DCFA212" w14:textId="77777777" w:rsidR="00E10C78" w:rsidRPr="00742F11" w:rsidRDefault="00E10C78" w:rsidP="00E10C78">
            <w:pPr>
              <w:rPr>
                <w:rFonts w:cs="Arial"/>
                <w:szCs w:val="22"/>
              </w:rPr>
            </w:pPr>
            <w:r w:rsidRPr="00742F11">
              <w:rPr>
                <w:rFonts w:cs="Arial"/>
                <w:szCs w:val="22"/>
              </w:rPr>
              <w:t>Campo de captura alfanumérica. Longitud 7.</w:t>
            </w:r>
          </w:p>
        </w:tc>
      </w:tr>
      <w:tr w:rsidR="00E10C78" w:rsidRPr="00E10C78" w14:paraId="08A5A313" w14:textId="77777777" w:rsidTr="00E10C78">
        <w:tc>
          <w:tcPr>
            <w:tcW w:w="1523" w:type="pct"/>
            <w:shd w:val="clear" w:color="auto" w:fill="auto"/>
            <w:tcMar>
              <w:top w:w="72" w:type="dxa"/>
              <w:left w:w="144" w:type="dxa"/>
              <w:bottom w:w="72" w:type="dxa"/>
              <w:right w:w="144" w:type="dxa"/>
            </w:tcMar>
          </w:tcPr>
          <w:p w14:paraId="7E409362" w14:textId="77777777" w:rsidR="00E10C78" w:rsidRPr="00742F11" w:rsidRDefault="00E10C78" w:rsidP="00E10C78">
            <w:pPr>
              <w:rPr>
                <w:rFonts w:cs="Arial"/>
                <w:szCs w:val="22"/>
              </w:rPr>
            </w:pPr>
            <w:r w:rsidRPr="00742F11">
              <w:rPr>
                <w:rFonts w:cs="Arial"/>
                <w:szCs w:val="22"/>
              </w:rPr>
              <w:t>Clabe interbancaria</w:t>
            </w:r>
          </w:p>
        </w:tc>
        <w:tc>
          <w:tcPr>
            <w:tcW w:w="3477" w:type="pct"/>
            <w:shd w:val="clear" w:color="auto" w:fill="auto"/>
            <w:tcMar>
              <w:top w:w="72" w:type="dxa"/>
              <w:left w:w="144" w:type="dxa"/>
              <w:bottom w:w="72" w:type="dxa"/>
              <w:right w:w="144" w:type="dxa"/>
            </w:tcMar>
          </w:tcPr>
          <w:p w14:paraId="0E630AE5" w14:textId="77777777" w:rsidR="00E10C78" w:rsidRPr="00E10C78" w:rsidRDefault="00E10C78" w:rsidP="00E10C78">
            <w:pPr>
              <w:rPr>
                <w:rFonts w:cs="Arial"/>
                <w:szCs w:val="22"/>
              </w:rPr>
            </w:pPr>
            <w:r w:rsidRPr="00742F11">
              <w:rPr>
                <w:rFonts w:cs="Arial"/>
                <w:szCs w:val="22"/>
              </w:rPr>
              <w:t>Campo de captura alfanumérica. Longitud 18.</w:t>
            </w:r>
          </w:p>
        </w:tc>
      </w:tr>
    </w:tbl>
    <w:p w14:paraId="285BE529" w14:textId="77777777" w:rsidR="0062363A" w:rsidRPr="00632CA8" w:rsidRDefault="0062363A" w:rsidP="00E10C78"/>
    <w:p w14:paraId="1816B689" w14:textId="26CB3B57" w:rsidR="00E54DCC" w:rsidRPr="00D05E3E" w:rsidRDefault="00E54DCC" w:rsidP="00E54DCC">
      <w:pPr>
        <w:pStyle w:val="Estilo4"/>
      </w:pPr>
      <w:bookmarkStart w:id="74" w:name="_Toc515878336"/>
      <w:r w:rsidRPr="00D05E3E">
        <w:t>V</w:t>
      </w:r>
      <w:r w:rsidR="0062363A" w:rsidRPr="00D05E3E">
        <w:t>isualizar</w:t>
      </w:r>
      <w:r w:rsidRPr="00D05E3E">
        <w:t xml:space="preserve"> documentación.</w:t>
      </w:r>
      <w:bookmarkEnd w:id="74"/>
      <w:r w:rsidRPr="00D05E3E">
        <w:t xml:space="preserve"> </w:t>
      </w:r>
    </w:p>
    <w:p w14:paraId="3A655F64" w14:textId="77777777" w:rsidR="00E54DCC" w:rsidRPr="00632CA8" w:rsidRDefault="00E54DCC" w:rsidP="00E95256">
      <w:pPr>
        <w:jc w:val="center"/>
      </w:pPr>
    </w:p>
    <w:p w14:paraId="5E094CF4" w14:textId="5B6DDA6D" w:rsidR="00AA2127" w:rsidRPr="00632CA8" w:rsidRDefault="00AA2127" w:rsidP="00AA2127">
      <w:r w:rsidRPr="00632CA8">
        <w:t xml:space="preserve">Como usuario Administrador </w:t>
      </w:r>
      <w:r w:rsidR="00A566BD">
        <w:rPr>
          <w:szCs w:val="22"/>
        </w:rPr>
        <w:t xml:space="preserve">quiero visualizar </w:t>
      </w:r>
      <w:r w:rsidR="00A566BD">
        <w:t xml:space="preserve">los documentos del prospecto </w:t>
      </w:r>
      <w:r w:rsidR="00A566BD" w:rsidRPr="00632CA8">
        <w:t xml:space="preserve">para </w:t>
      </w:r>
      <w:r w:rsidR="00A566BD">
        <w:t>validar que la información esté actualizada.</w:t>
      </w:r>
    </w:p>
    <w:p w14:paraId="180CF4C2" w14:textId="77777777" w:rsidR="00A566BD" w:rsidRDefault="00A566BD" w:rsidP="00A566BD"/>
    <w:p w14:paraId="441679C3" w14:textId="77777777" w:rsidR="00A566BD" w:rsidRPr="00632CA8" w:rsidRDefault="00A566BD" w:rsidP="00A566BD">
      <w:r>
        <w:t>Debe mostrar los documentos que se encuentren en las carpetas de la BP y los últimos 2 contratos del prospecto que estén en Open text.</w:t>
      </w:r>
    </w:p>
    <w:p w14:paraId="62DF8063" w14:textId="77777777" w:rsidR="000B6FBF" w:rsidRDefault="000B6FBF" w:rsidP="00AA2127"/>
    <w:p w14:paraId="65F9067A" w14:textId="1C45AA5D" w:rsidR="00777162" w:rsidRDefault="00777162" w:rsidP="00777162">
      <w:r w:rsidRPr="00632CA8">
        <w:t>Nota: la estructura de los documentos se debe co</w:t>
      </w:r>
      <w:r w:rsidR="0069092A">
        <w:t xml:space="preserve">nsiderar de acuerdo a Open Text así como el  tipo de formatos existentes. </w:t>
      </w:r>
    </w:p>
    <w:p w14:paraId="065F255F" w14:textId="77777777" w:rsidR="0069092A" w:rsidRDefault="0069092A" w:rsidP="0069092A">
      <w:pPr>
        <w:jc w:val="left"/>
        <w:rPr>
          <w:rFonts w:ascii="Calibri" w:hAnsi="Calibri" w:cs="Calibri"/>
          <w:color w:val="1F497D"/>
          <w:szCs w:val="22"/>
        </w:rPr>
      </w:pPr>
    </w:p>
    <w:p w14:paraId="1DA24613" w14:textId="4C0B7CA2" w:rsidR="0069092A" w:rsidRPr="0069092A" w:rsidRDefault="0069092A" w:rsidP="0069092A">
      <w:pPr>
        <w:jc w:val="left"/>
      </w:pPr>
      <w:r w:rsidRPr="0069092A">
        <w:lastRenderedPageBreak/>
        <w:t>La vista del documento debe contener opciones para acercar, alejar, girar</w:t>
      </w:r>
      <w:r>
        <w:t xml:space="preserve"> el archivo o imagen</w:t>
      </w:r>
      <w:r w:rsidRPr="0069092A">
        <w:t>.</w:t>
      </w:r>
    </w:p>
    <w:p w14:paraId="62078C08" w14:textId="4C3E8D2D" w:rsidR="0069092A" w:rsidRPr="00632CA8" w:rsidRDefault="0069092A" w:rsidP="00777162"/>
    <w:p w14:paraId="1D7A63DE" w14:textId="77777777" w:rsidR="00777162" w:rsidRPr="00632CA8" w:rsidRDefault="00777162" w:rsidP="00777162">
      <w:pPr>
        <w:jc w:val="center"/>
      </w:pPr>
    </w:p>
    <w:p w14:paraId="41E50B22" w14:textId="77777777" w:rsidR="00777162" w:rsidRPr="00632CA8" w:rsidRDefault="00777162" w:rsidP="00AA2127"/>
    <w:p w14:paraId="334D46A8" w14:textId="22368FF0" w:rsidR="00AA2127" w:rsidRDefault="00353C92" w:rsidP="00353C92">
      <w:pPr>
        <w:jc w:val="center"/>
      </w:pPr>
      <w:r>
        <w:rPr>
          <w:noProof/>
          <w:lang w:val="es-MX" w:eastAsia="es-MX"/>
        </w:rPr>
        <w:drawing>
          <wp:anchor distT="0" distB="0" distL="114300" distR="114300" simplePos="0" relativeHeight="251658240" behindDoc="0" locked="0" layoutInCell="1" allowOverlap="1" wp14:anchorId="0E275592" wp14:editId="337B1419">
            <wp:simplePos x="0" y="0"/>
            <wp:positionH relativeFrom="column">
              <wp:posOffset>463550</wp:posOffset>
            </wp:positionH>
            <wp:positionV relativeFrom="paragraph">
              <wp:posOffset>635</wp:posOffset>
            </wp:positionV>
            <wp:extent cx="5400000" cy="418041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00" cy="4180415"/>
                    </a:xfrm>
                    <a:prstGeom prst="rect">
                      <a:avLst/>
                    </a:prstGeom>
                    <a:noFill/>
                  </pic:spPr>
                </pic:pic>
              </a:graphicData>
            </a:graphic>
            <wp14:sizeRelH relativeFrom="margin">
              <wp14:pctWidth>0</wp14:pctWidth>
            </wp14:sizeRelH>
            <wp14:sizeRelV relativeFrom="margin">
              <wp14:pctHeight>0</wp14:pctHeight>
            </wp14:sizeRelV>
          </wp:anchor>
        </w:drawing>
      </w:r>
    </w:p>
    <w:p w14:paraId="10A526D2" w14:textId="6EBBF2D6" w:rsidR="00353C92" w:rsidRPr="00353C92" w:rsidRDefault="00353C92" w:rsidP="00353C92">
      <w:pPr>
        <w:pStyle w:val="Estilo4"/>
      </w:pPr>
      <w:bookmarkStart w:id="75" w:name="_Toc515878337"/>
      <w:r w:rsidRPr="00353C92">
        <w:t>Crear carpetas de la solicitud</w:t>
      </w:r>
      <w:bookmarkEnd w:id="75"/>
    </w:p>
    <w:p w14:paraId="7E1898A6" w14:textId="77777777" w:rsidR="00353C92" w:rsidRPr="00632CA8" w:rsidRDefault="00353C92" w:rsidP="00AA2127"/>
    <w:p w14:paraId="6CD759BD" w14:textId="7B74F651" w:rsidR="00353C92" w:rsidRDefault="00353C92" w:rsidP="00353C92">
      <w:pPr>
        <w:rPr>
          <w:szCs w:val="22"/>
        </w:rPr>
      </w:pPr>
      <w:r w:rsidRPr="00092488">
        <w:rPr>
          <w:szCs w:val="22"/>
        </w:rPr>
        <w:t>Como usuario Administrador quiero que se creen las carpeta</w:t>
      </w:r>
      <w:r>
        <w:rPr>
          <w:szCs w:val="22"/>
        </w:rPr>
        <w:t>s que corresponden al número</w:t>
      </w:r>
      <w:r w:rsidRPr="00092488">
        <w:rPr>
          <w:szCs w:val="22"/>
        </w:rPr>
        <w:t xml:space="preserve"> de solicitud </w:t>
      </w:r>
      <w:r>
        <w:rPr>
          <w:szCs w:val="22"/>
        </w:rPr>
        <w:t>generado en el proceso de etiquetación de solicitud para resguardar la documentación relacionada al prospecto y su campaña.</w:t>
      </w:r>
    </w:p>
    <w:p w14:paraId="743ABA33" w14:textId="77777777" w:rsidR="00353C92" w:rsidRDefault="00353C92" w:rsidP="00353C92">
      <w:pPr>
        <w:rPr>
          <w:szCs w:val="22"/>
        </w:rPr>
      </w:pPr>
    </w:p>
    <w:p w14:paraId="3777CEDA" w14:textId="4E30B126" w:rsidR="00353C92" w:rsidRPr="00092488" w:rsidRDefault="00353C92" w:rsidP="00353C92">
      <w:pPr>
        <w:rPr>
          <w:szCs w:val="22"/>
        </w:rPr>
      </w:pPr>
      <w:r w:rsidRPr="00092488">
        <w:rPr>
          <w:szCs w:val="22"/>
        </w:rPr>
        <w:t>La</w:t>
      </w:r>
      <w:r>
        <w:rPr>
          <w:szCs w:val="22"/>
        </w:rPr>
        <w:t xml:space="preserve"> estructura de la</w:t>
      </w:r>
      <w:r w:rsidRPr="00092488">
        <w:rPr>
          <w:szCs w:val="22"/>
        </w:rPr>
        <w:t xml:space="preserve">s carpetas que se </w:t>
      </w:r>
      <w:r>
        <w:rPr>
          <w:szCs w:val="22"/>
        </w:rPr>
        <w:t xml:space="preserve">deben </w:t>
      </w:r>
      <w:r w:rsidRPr="00092488">
        <w:rPr>
          <w:szCs w:val="22"/>
        </w:rPr>
        <w:t>crear son:</w:t>
      </w:r>
    </w:p>
    <w:p w14:paraId="0A47648E" w14:textId="77777777" w:rsidR="00353C92" w:rsidRPr="00092488" w:rsidRDefault="00353C92" w:rsidP="00353C92">
      <w:pPr>
        <w:rPr>
          <w:szCs w:val="22"/>
        </w:rPr>
      </w:pPr>
    </w:p>
    <w:p w14:paraId="6FE94984" w14:textId="77777777" w:rsidR="00353C92" w:rsidRPr="00092488" w:rsidRDefault="00353C92" w:rsidP="00353C92">
      <w:pPr>
        <w:rPr>
          <w:szCs w:val="22"/>
        </w:rPr>
      </w:pPr>
      <w:r w:rsidRPr="00092488">
        <w:rPr>
          <w:szCs w:val="22"/>
        </w:rPr>
        <w:t>1. Análisis de Crédito</w:t>
      </w:r>
    </w:p>
    <w:p w14:paraId="63B6340D" w14:textId="77777777" w:rsidR="00353C92" w:rsidRPr="00092488" w:rsidRDefault="00353C92" w:rsidP="00353C92">
      <w:pPr>
        <w:rPr>
          <w:szCs w:val="22"/>
        </w:rPr>
      </w:pPr>
      <w:r w:rsidRPr="00092488">
        <w:rPr>
          <w:szCs w:val="22"/>
        </w:rPr>
        <w:t>2. Reporte de Buró</w:t>
      </w:r>
    </w:p>
    <w:p w14:paraId="5FF7D487" w14:textId="77777777" w:rsidR="00353C92" w:rsidRPr="00092488" w:rsidRDefault="00353C92" w:rsidP="00353C92">
      <w:pPr>
        <w:rPr>
          <w:szCs w:val="22"/>
        </w:rPr>
      </w:pPr>
      <w:r w:rsidRPr="00092488">
        <w:rPr>
          <w:szCs w:val="22"/>
        </w:rPr>
        <w:t>3. Fotografías</w:t>
      </w:r>
    </w:p>
    <w:p w14:paraId="41A117E8" w14:textId="77777777" w:rsidR="00353C92" w:rsidRPr="00092488" w:rsidRDefault="00353C92" w:rsidP="00353C92">
      <w:pPr>
        <w:rPr>
          <w:szCs w:val="22"/>
        </w:rPr>
      </w:pPr>
      <w:r w:rsidRPr="00092488">
        <w:rPr>
          <w:szCs w:val="22"/>
        </w:rPr>
        <w:t>4. Contrato</w:t>
      </w:r>
    </w:p>
    <w:p w14:paraId="5C1F0974" w14:textId="77777777" w:rsidR="00353C92" w:rsidRPr="00092488" w:rsidRDefault="00353C92" w:rsidP="00353C92">
      <w:pPr>
        <w:rPr>
          <w:szCs w:val="22"/>
        </w:rPr>
      </w:pPr>
      <w:r w:rsidRPr="00092488">
        <w:rPr>
          <w:szCs w:val="22"/>
        </w:rPr>
        <w:t>5. Otros</w:t>
      </w:r>
    </w:p>
    <w:p w14:paraId="2DBA8FBE" w14:textId="77777777" w:rsidR="00353C92" w:rsidRPr="00092488" w:rsidRDefault="00353C92" w:rsidP="00353C92">
      <w:pPr>
        <w:rPr>
          <w:szCs w:val="22"/>
        </w:rPr>
      </w:pPr>
      <w:r w:rsidRPr="00092488">
        <w:rPr>
          <w:szCs w:val="22"/>
        </w:rPr>
        <w:lastRenderedPageBreak/>
        <w:t>6. Cobranza</w:t>
      </w:r>
    </w:p>
    <w:p w14:paraId="69293560" w14:textId="77777777" w:rsidR="00353C92" w:rsidRPr="00092488" w:rsidRDefault="00353C92" w:rsidP="00353C92">
      <w:pPr>
        <w:rPr>
          <w:szCs w:val="22"/>
        </w:rPr>
      </w:pPr>
      <w:r w:rsidRPr="00092488">
        <w:rPr>
          <w:szCs w:val="22"/>
        </w:rPr>
        <w:t>7. Estado de Cuenta</w:t>
      </w:r>
    </w:p>
    <w:p w14:paraId="68D4BF47" w14:textId="77777777" w:rsidR="00353C92" w:rsidRDefault="00353C92" w:rsidP="00353C92">
      <w:pPr>
        <w:rPr>
          <w:szCs w:val="22"/>
        </w:rPr>
      </w:pPr>
    </w:p>
    <w:p w14:paraId="44BB01C0" w14:textId="77777777" w:rsidR="00353C92" w:rsidRDefault="00353C92" w:rsidP="00353C92">
      <w:pPr>
        <w:rPr>
          <w:szCs w:val="22"/>
        </w:rPr>
      </w:pPr>
    </w:p>
    <w:p w14:paraId="279DAE28" w14:textId="77777777" w:rsidR="00353C92" w:rsidRDefault="00353C92" w:rsidP="00353C92">
      <w:pPr>
        <w:rPr>
          <w:szCs w:val="22"/>
        </w:rPr>
      </w:pPr>
    </w:p>
    <w:p w14:paraId="672EFA4A" w14:textId="367C57AD" w:rsidR="00353C92" w:rsidRDefault="00353C92" w:rsidP="00353C92">
      <w:pPr>
        <w:rPr>
          <w:szCs w:val="22"/>
        </w:rPr>
      </w:pPr>
      <w:r>
        <w:rPr>
          <w:szCs w:val="22"/>
        </w:rPr>
        <w:t xml:space="preserve">Las carpetas tendrán la estructura de Open text las cuales se relacionan al número de solicitud y se visualizarán tanto en Open text como en BPM. </w:t>
      </w:r>
    </w:p>
    <w:p w14:paraId="3F85CC5E" w14:textId="77777777" w:rsidR="00353C92" w:rsidRDefault="00353C92" w:rsidP="00353C92">
      <w:pPr>
        <w:rPr>
          <w:szCs w:val="22"/>
        </w:rPr>
      </w:pPr>
    </w:p>
    <w:p w14:paraId="0AFDFC1B" w14:textId="348C8E93" w:rsidR="00353C92" w:rsidRDefault="00353C92" w:rsidP="00353C92">
      <w:pPr>
        <w:rPr>
          <w:szCs w:val="22"/>
        </w:rPr>
      </w:pPr>
      <w:r>
        <w:rPr>
          <w:szCs w:val="22"/>
        </w:rPr>
        <w:t>Cuando se genere el número de contrato debe relacionarse al no. de contrato. (El no. de contrato se solicita en SAP)</w:t>
      </w:r>
    </w:p>
    <w:p w14:paraId="0F465FDE" w14:textId="77777777" w:rsidR="00353C92" w:rsidRDefault="00353C92" w:rsidP="00353C92">
      <w:pPr>
        <w:rPr>
          <w:szCs w:val="22"/>
        </w:rPr>
      </w:pPr>
    </w:p>
    <w:p w14:paraId="19D87F8C" w14:textId="2C34ADBB" w:rsidR="00353C92" w:rsidRDefault="00353C92" w:rsidP="00353C92">
      <w:pPr>
        <w:rPr>
          <w:szCs w:val="22"/>
        </w:rPr>
      </w:pPr>
      <w:r>
        <w:rPr>
          <w:szCs w:val="22"/>
        </w:rPr>
        <w:t xml:space="preserve">Cuando se genere el número de contrato en el proceso de Agendas (Instrumentación) se debe sustituir el número de solicitud por el número de contrato.  </w:t>
      </w:r>
    </w:p>
    <w:p w14:paraId="651D22CB" w14:textId="77777777" w:rsidR="00353C92" w:rsidRPr="008D4774" w:rsidRDefault="00353C92" w:rsidP="00353C92">
      <w:pPr>
        <w:rPr>
          <w:szCs w:val="22"/>
        </w:rPr>
      </w:pPr>
    </w:p>
    <w:p w14:paraId="631589B9" w14:textId="6D996E74" w:rsidR="00353C92" w:rsidRDefault="00353C92" w:rsidP="00353C92">
      <w:pPr>
        <w:rPr>
          <w:szCs w:val="22"/>
        </w:rPr>
      </w:pPr>
      <w:r>
        <w:rPr>
          <w:szCs w:val="22"/>
        </w:rPr>
        <w:t xml:space="preserve">Cuando el número de cliente no exista en la base de datos de la Paz, se deben crear una nueva  estructura identificada como “BP Actual”, en estas se podrán copiar la documentación de la BP del prospecto de NMP a la BP Actual (La Paz). </w:t>
      </w:r>
    </w:p>
    <w:p w14:paraId="00412134" w14:textId="77777777" w:rsidR="00353C92" w:rsidRDefault="00353C92" w:rsidP="00353C92">
      <w:pPr>
        <w:rPr>
          <w:szCs w:val="22"/>
        </w:rPr>
      </w:pPr>
    </w:p>
    <w:p w14:paraId="5009210F" w14:textId="77777777" w:rsidR="00353C92" w:rsidRDefault="00353C92" w:rsidP="00353C92">
      <w:pPr>
        <w:rPr>
          <w:szCs w:val="22"/>
        </w:rPr>
      </w:pPr>
      <w:r>
        <w:rPr>
          <w:szCs w:val="22"/>
        </w:rPr>
        <w:t>La estructura de la carpeta de la BP Actual será igual a la de Open text.</w:t>
      </w:r>
    </w:p>
    <w:p w14:paraId="094622CE" w14:textId="77777777" w:rsidR="00353C92" w:rsidRDefault="00353C92" w:rsidP="00353C92">
      <w:pPr>
        <w:rPr>
          <w:szCs w:val="22"/>
        </w:rPr>
      </w:pPr>
    </w:p>
    <w:p w14:paraId="62B1F0F5" w14:textId="77777777" w:rsidR="00353C92" w:rsidRPr="00092488" w:rsidRDefault="00353C92" w:rsidP="00353C92">
      <w:pPr>
        <w:rPr>
          <w:szCs w:val="22"/>
        </w:rPr>
      </w:pPr>
      <w:r w:rsidRPr="00092488">
        <w:rPr>
          <w:szCs w:val="22"/>
        </w:rPr>
        <w:t>1. Solicitud de Crédito</w:t>
      </w:r>
    </w:p>
    <w:p w14:paraId="5F75C2B7" w14:textId="77777777" w:rsidR="00353C92" w:rsidRPr="00092488" w:rsidRDefault="00353C92" w:rsidP="00353C92">
      <w:pPr>
        <w:rPr>
          <w:szCs w:val="22"/>
        </w:rPr>
      </w:pPr>
      <w:r w:rsidRPr="00092488">
        <w:rPr>
          <w:szCs w:val="22"/>
        </w:rPr>
        <w:t>2. Hoja de Autorización del Buró</w:t>
      </w:r>
    </w:p>
    <w:p w14:paraId="43BBCCE8" w14:textId="77777777" w:rsidR="00353C92" w:rsidRPr="00092488" w:rsidRDefault="00353C92" w:rsidP="00353C92">
      <w:pPr>
        <w:rPr>
          <w:szCs w:val="22"/>
        </w:rPr>
      </w:pPr>
      <w:r w:rsidRPr="00092488">
        <w:rPr>
          <w:szCs w:val="22"/>
        </w:rPr>
        <w:t>3. Información del Cliente</w:t>
      </w:r>
    </w:p>
    <w:p w14:paraId="16B0C5BD" w14:textId="77777777" w:rsidR="00353C92" w:rsidRPr="00092488" w:rsidRDefault="00353C92" w:rsidP="00353C92">
      <w:pPr>
        <w:rPr>
          <w:szCs w:val="22"/>
        </w:rPr>
      </w:pPr>
      <w:r w:rsidRPr="00092488">
        <w:rPr>
          <w:szCs w:val="22"/>
        </w:rPr>
        <w:t>4. Otros</w:t>
      </w:r>
    </w:p>
    <w:p w14:paraId="169E94E4" w14:textId="77777777" w:rsidR="00353C92" w:rsidRPr="00092488" w:rsidRDefault="00353C92" w:rsidP="00353C92">
      <w:pPr>
        <w:rPr>
          <w:szCs w:val="22"/>
        </w:rPr>
      </w:pPr>
      <w:r w:rsidRPr="00092488">
        <w:rPr>
          <w:szCs w:val="22"/>
        </w:rPr>
        <w:t>5. Riesgo Transaccional</w:t>
      </w:r>
    </w:p>
    <w:p w14:paraId="5CC2AF44" w14:textId="77777777" w:rsidR="00353C92" w:rsidRPr="00092488" w:rsidRDefault="00353C92" w:rsidP="00353C92">
      <w:pPr>
        <w:rPr>
          <w:szCs w:val="22"/>
        </w:rPr>
      </w:pPr>
      <w:r w:rsidRPr="00092488">
        <w:rPr>
          <w:szCs w:val="22"/>
        </w:rPr>
        <w:t>6. Huella Digital</w:t>
      </w:r>
    </w:p>
    <w:p w14:paraId="33CAA5A3" w14:textId="77777777" w:rsidR="00353C92" w:rsidRDefault="00353C92" w:rsidP="00353C92">
      <w:pPr>
        <w:rPr>
          <w:szCs w:val="22"/>
        </w:rPr>
      </w:pPr>
      <w:r w:rsidRPr="00092488">
        <w:rPr>
          <w:szCs w:val="22"/>
        </w:rPr>
        <w:t>7. Auto Sin Resguardo</w:t>
      </w:r>
    </w:p>
    <w:p w14:paraId="553EFF5C" w14:textId="77777777" w:rsidR="00353C92" w:rsidRPr="00092488" w:rsidRDefault="00353C92" w:rsidP="00353C92">
      <w:pPr>
        <w:rPr>
          <w:szCs w:val="22"/>
        </w:rPr>
      </w:pPr>
    </w:p>
    <w:p w14:paraId="086803C2" w14:textId="77777777" w:rsidR="00353C92" w:rsidRPr="00353C92" w:rsidRDefault="00353C92" w:rsidP="00353C92">
      <w:pPr>
        <w:pStyle w:val="Estilo4"/>
      </w:pPr>
      <w:bookmarkStart w:id="76" w:name="_Toc515878338"/>
      <w:r w:rsidRPr="00353C92">
        <w:t>Copiar documento a otra sub carpeta</w:t>
      </w:r>
      <w:bookmarkEnd w:id="76"/>
    </w:p>
    <w:p w14:paraId="133D3AEE" w14:textId="77777777" w:rsidR="00353C92" w:rsidRDefault="00353C92" w:rsidP="00353C92">
      <w:r w:rsidRPr="00353C92">
        <w:t>Como usuario Administrador quiero copiar los documentos de una carpeta a otra para contar con la documentación actualizada en la solicitud.</w:t>
      </w:r>
    </w:p>
    <w:p w14:paraId="663B7F93" w14:textId="77777777" w:rsidR="00353C92" w:rsidRDefault="00353C92" w:rsidP="00353C92"/>
    <w:p w14:paraId="0BCEDD09" w14:textId="43C665A6" w:rsidR="00353C92" w:rsidRDefault="00353C92" w:rsidP="00353C92">
      <w:pPr>
        <w:rPr>
          <w:szCs w:val="22"/>
        </w:rPr>
      </w:pPr>
      <w:r>
        <w:rPr>
          <w:szCs w:val="22"/>
        </w:rPr>
        <w:t>Cuando seleccione uno o varios documentos, debe tener la opción “Copiar”, la cual permitirá arrastrar</w:t>
      </w:r>
      <w:r w:rsidR="00E37D08">
        <w:rPr>
          <w:szCs w:val="22"/>
        </w:rPr>
        <w:t xml:space="preserve">/copiar </w:t>
      </w:r>
      <w:r>
        <w:rPr>
          <w:szCs w:val="22"/>
        </w:rPr>
        <w:t xml:space="preserve"> los documentos a una carpeta distinta. </w:t>
      </w:r>
    </w:p>
    <w:p w14:paraId="139A13AE" w14:textId="77777777" w:rsidR="00353C92" w:rsidRPr="00353C92" w:rsidRDefault="00353C92" w:rsidP="00353C92"/>
    <w:p w14:paraId="1D85276C" w14:textId="77777777" w:rsidR="00E37D08" w:rsidRPr="00E93643" w:rsidRDefault="00E37D08" w:rsidP="00E37D08">
      <w:pPr>
        <w:pStyle w:val="Estilo4"/>
        <w:rPr>
          <w:highlight w:val="green"/>
        </w:rPr>
      </w:pPr>
      <w:bookmarkStart w:id="77" w:name="_Toc515878339"/>
      <w:r w:rsidRPr="00E93643">
        <w:rPr>
          <w:highlight w:val="green"/>
        </w:rPr>
        <w:t>Adjuntar documento</w:t>
      </w:r>
      <w:bookmarkEnd w:id="77"/>
    </w:p>
    <w:p w14:paraId="20BDA878" w14:textId="77777777" w:rsidR="000B6FBF" w:rsidRDefault="000B6FBF" w:rsidP="00AA2127"/>
    <w:p w14:paraId="43C38D24" w14:textId="77777777" w:rsidR="00E37D08" w:rsidRDefault="00E37D08" w:rsidP="00E37D08">
      <w:pPr>
        <w:rPr>
          <w:szCs w:val="22"/>
        </w:rPr>
      </w:pPr>
      <w:r w:rsidRPr="00ED161E">
        <w:rPr>
          <w:szCs w:val="22"/>
        </w:rPr>
        <w:t xml:space="preserve">Como </w:t>
      </w:r>
      <w:r>
        <w:rPr>
          <w:szCs w:val="22"/>
        </w:rPr>
        <w:t>usuario Administrador quiero adjuntar un documento a una carpeta del prospecto para contar con la documentación actualizada en la solicitud.</w:t>
      </w:r>
    </w:p>
    <w:p w14:paraId="3D807F12" w14:textId="77777777" w:rsidR="00920050" w:rsidRDefault="00920050" w:rsidP="00E37D08">
      <w:pPr>
        <w:rPr>
          <w:szCs w:val="22"/>
        </w:rPr>
      </w:pPr>
    </w:p>
    <w:p w14:paraId="05979814" w14:textId="5C9C6A17" w:rsidR="00920050" w:rsidRDefault="00920050" w:rsidP="00E37D08">
      <w:pPr>
        <w:rPr>
          <w:szCs w:val="22"/>
        </w:rPr>
      </w:pPr>
      <w:r>
        <w:rPr>
          <w:szCs w:val="22"/>
        </w:rPr>
        <w:t>Al momento de adjuntar documento se debe seleccionar el tipo de documento de acuerdo al siguiente catálogo:</w:t>
      </w:r>
    </w:p>
    <w:p w14:paraId="4797F293" w14:textId="77777777" w:rsidR="00920050" w:rsidRDefault="00920050" w:rsidP="00E37D08">
      <w:pPr>
        <w:rPr>
          <w:szCs w:val="22"/>
        </w:rPr>
      </w:pPr>
    </w:p>
    <w:tbl>
      <w:tblPr>
        <w:tblW w:w="918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80"/>
        <w:gridCol w:w="2800"/>
        <w:gridCol w:w="4000"/>
      </w:tblGrid>
      <w:tr w:rsidR="00920050" w:rsidRPr="00920050" w14:paraId="3B4B74C3" w14:textId="77777777" w:rsidTr="00920050">
        <w:trPr>
          <w:trHeight w:val="315"/>
        </w:trPr>
        <w:tc>
          <w:tcPr>
            <w:tcW w:w="2380" w:type="dxa"/>
            <w:shd w:val="clear" w:color="auto" w:fill="C00000"/>
            <w:tcMar>
              <w:top w:w="0" w:type="dxa"/>
              <w:left w:w="70" w:type="dxa"/>
              <w:bottom w:w="0" w:type="dxa"/>
              <w:right w:w="70" w:type="dxa"/>
            </w:tcMar>
            <w:vAlign w:val="center"/>
            <w:hideMark/>
          </w:tcPr>
          <w:p w14:paraId="4A135AF5" w14:textId="0871EA08" w:rsidR="00920050" w:rsidRPr="00920050" w:rsidRDefault="00920050" w:rsidP="00920050">
            <w:pPr>
              <w:jc w:val="center"/>
              <w:rPr>
                <w:rFonts w:cs="Arial"/>
                <w:bCs/>
                <w:sz w:val="20"/>
                <w:lang w:val="es-MX" w:eastAsia="es-MX"/>
              </w:rPr>
            </w:pPr>
            <w:r>
              <w:rPr>
                <w:rFonts w:cs="Arial"/>
                <w:bCs/>
                <w:sz w:val="20"/>
                <w:lang w:val="es-MX" w:eastAsia="es-MX"/>
              </w:rPr>
              <w:lastRenderedPageBreak/>
              <w:t>Carpeta general</w:t>
            </w:r>
          </w:p>
        </w:tc>
        <w:tc>
          <w:tcPr>
            <w:tcW w:w="2800" w:type="dxa"/>
            <w:shd w:val="clear" w:color="auto" w:fill="C00000"/>
            <w:tcMar>
              <w:top w:w="0" w:type="dxa"/>
              <w:left w:w="70" w:type="dxa"/>
              <w:bottom w:w="0" w:type="dxa"/>
              <w:right w:w="70" w:type="dxa"/>
            </w:tcMar>
            <w:vAlign w:val="center"/>
            <w:hideMark/>
          </w:tcPr>
          <w:p w14:paraId="63955892" w14:textId="1E810A21" w:rsidR="00920050" w:rsidRPr="00920050" w:rsidRDefault="00920050">
            <w:pPr>
              <w:rPr>
                <w:rFonts w:cs="Arial"/>
                <w:bCs/>
                <w:color w:val="FFFFFF" w:themeColor="background1"/>
                <w:sz w:val="20"/>
              </w:rPr>
            </w:pPr>
            <w:r w:rsidRPr="00920050">
              <w:rPr>
                <w:rFonts w:cs="Arial"/>
                <w:bCs/>
                <w:color w:val="FFFFFF" w:themeColor="background1"/>
                <w:sz w:val="20"/>
              </w:rPr>
              <w:t>Carpeta</w:t>
            </w:r>
          </w:p>
        </w:tc>
        <w:tc>
          <w:tcPr>
            <w:tcW w:w="4000" w:type="dxa"/>
            <w:shd w:val="clear" w:color="auto" w:fill="C00000"/>
            <w:tcMar>
              <w:top w:w="0" w:type="dxa"/>
              <w:left w:w="70" w:type="dxa"/>
              <w:bottom w:w="0" w:type="dxa"/>
              <w:right w:w="70" w:type="dxa"/>
            </w:tcMar>
            <w:vAlign w:val="center"/>
            <w:hideMark/>
          </w:tcPr>
          <w:p w14:paraId="7373C4A2" w14:textId="4105605F" w:rsidR="00920050" w:rsidRPr="00920050" w:rsidRDefault="00920050">
            <w:pPr>
              <w:jc w:val="center"/>
              <w:rPr>
                <w:rFonts w:cs="Arial"/>
                <w:bCs/>
                <w:color w:val="FFFFFF" w:themeColor="background1"/>
                <w:sz w:val="20"/>
              </w:rPr>
            </w:pPr>
            <w:r w:rsidRPr="00E93643">
              <w:rPr>
                <w:rFonts w:cs="Arial"/>
                <w:bCs/>
                <w:color w:val="FFFFFF" w:themeColor="background1"/>
                <w:sz w:val="20"/>
                <w:highlight w:val="green"/>
              </w:rPr>
              <w:t>Tipo</w:t>
            </w:r>
          </w:p>
        </w:tc>
      </w:tr>
      <w:tr w:rsidR="00920050" w:rsidRPr="00920050" w14:paraId="76BC0C55"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58CB24B2" w14:textId="050F25B3" w:rsidR="00920050" w:rsidRPr="00920050" w:rsidRDefault="00920050">
            <w:pPr>
              <w:jc w:val="center"/>
              <w:rPr>
                <w:rFonts w:cs="Arial"/>
                <w:bCs/>
                <w:color w:val="000000"/>
                <w:sz w:val="20"/>
              </w:rPr>
            </w:pPr>
            <w:r w:rsidRPr="00920050">
              <w:rPr>
                <w:rFonts w:cs="Arial"/>
                <w:bCs/>
                <w:color w:val="000000"/>
                <w:sz w:val="20"/>
              </w:rPr>
              <w:t> </w:t>
            </w:r>
            <w:r w:rsidRPr="00920050">
              <w:rPr>
                <w:rFonts w:cs="Arial"/>
                <w:bCs/>
                <w:sz w:val="20"/>
              </w:rPr>
              <w:t>BP del cliente</w:t>
            </w:r>
          </w:p>
        </w:tc>
        <w:tc>
          <w:tcPr>
            <w:tcW w:w="2800" w:type="dxa"/>
            <w:shd w:val="clear" w:color="auto" w:fill="auto"/>
            <w:tcMar>
              <w:top w:w="0" w:type="dxa"/>
              <w:left w:w="70" w:type="dxa"/>
              <w:bottom w:w="0" w:type="dxa"/>
              <w:right w:w="70" w:type="dxa"/>
            </w:tcMar>
            <w:vAlign w:val="center"/>
            <w:hideMark/>
          </w:tcPr>
          <w:p w14:paraId="044BA1ED" w14:textId="77777777" w:rsidR="00920050" w:rsidRPr="00920050" w:rsidRDefault="00920050">
            <w:pPr>
              <w:rPr>
                <w:rFonts w:cs="Arial"/>
                <w:bCs/>
                <w:sz w:val="20"/>
              </w:rPr>
            </w:pPr>
            <w:r w:rsidRPr="00920050">
              <w:rPr>
                <w:rFonts w:cs="Arial"/>
                <w:bCs/>
                <w:sz w:val="20"/>
              </w:rPr>
              <w:t>1. Solicitud de Crédito</w:t>
            </w:r>
          </w:p>
        </w:tc>
        <w:tc>
          <w:tcPr>
            <w:tcW w:w="4000" w:type="dxa"/>
            <w:shd w:val="clear" w:color="auto" w:fill="auto"/>
            <w:tcMar>
              <w:top w:w="0" w:type="dxa"/>
              <w:left w:w="70" w:type="dxa"/>
              <w:bottom w:w="0" w:type="dxa"/>
              <w:right w:w="70" w:type="dxa"/>
            </w:tcMar>
            <w:vAlign w:val="center"/>
            <w:hideMark/>
          </w:tcPr>
          <w:p w14:paraId="648FABBB" w14:textId="77777777" w:rsidR="00920050" w:rsidRPr="00920050" w:rsidRDefault="00920050">
            <w:pPr>
              <w:rPr>
                <w:rFonts w:cs="Arial"/>
                <w:color w:val="000000"/>
                <w:sz w:val="20"/>
              </w:rPr>
            </w:pPr>
            <w:r w:rsidRPr="00920050">
              <w:rPr>
                <w:rFonts w:cs="Arial"/>
                <w:color w:val="000000"/>
                <w:sz w:val="20"/>
              </w:rPr>
              <w:t>Solicitud de Crédito</w:t>
            </w:r>
          </w:p>
        </w:tc>
      </w:tr>
      <w:tr w:rsidR="00920050" w:rsidRPr="00920050" w14:paraId="1D0FA807"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27320C32"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460AA29F" w14:textId="77777777" w:rsidR="00920050" w:rsidRPr="00920050" w:rsidRDefault="00920050">
            <w:pPr>
              <w:rPr>
                <w:rFonts w:cs="Arial"/>
                <w:bCs/>
                <w:sz w:val="20"/>
              </w:rPr>
            </w:pPr>
            <w:r w:rsidRPr="00920050">
              <w:rPr>
                <w:rFonts w:cs="Arial"/>
                <w:bCs/>
                <w:sz w:val="20"/>
              </w:rPr>
              <w:t>2. Hoja de Autorización del Buró</w:t>
            </w:r>
          </w:p>
        </w:tc>
        <w:tc>
          <w:tcPr>
            <w:tcW w:w="4000" w:type="dxa"/>
            <w:shd w:val="clear" w:color="auto" w:fill="auto"/>
            <w:tcMar>
              <w:top w:w="0" w:type="dxa"/>
              <w:left w:w="70" w:type="dxa"/>
              <w:bottom w:w="0" w:type="dxa"/>
              <w:right w:w="70" w:type="dxa"/>
            </w:tcMar>
            <w:vAlign w:val="center"/>
            <w:hideMark/>
          </w:tcPr>
          <w:p w14:paraId="210D7A0A" w14:textId="77777777" w:rsidR="00920050" w:rsidRPr="00920050" w:rsidRDefault="00920050">
            <w:pPr>
              <w:rPr>
                <w:rFonts w:cs="Arial"/>
                <w:color w:val="000000"/>
                <w:sz w:val="20"/>
              </w:rPr>
            </w:pPr>
            <w:r w:rsidRPr="00920050">
              <w:rPr>
                <w:rFonts w:cs="Arial"/>
                <w:color w:val="000000"/>
                <w:sz w:val="20"/>
              </w:rPr>
              <w:t>Autorización de Buró de Crédito</w:t>
            </w:r>
          </w:p>
        </w:tc>
      </w:tr>
      <w:tr w:rsidR="00920050" w:rsidRPr="00920050" w14:paraId="7AD92860"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7CADD893"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vMerge w:val="restart"/>
            <w:shd w:val="clear" w:color="auto" w:fill="auto"/>
            <w:tcMar>
              <w:top w:w="0" w:type="dxa"/>
              <w:left w:w="70" w:type="dxa"/>
              <w:bottom w:w="0" w:type="dxa"/>
              <w:right w:w="70" w:type="dxa"/>
            </w:tcMar>
            <w:vAlign w:val="center"/>
            <w:hideMark/>
          </w:tcPr>
          <w:p w14:paraId="345A7CE9" w14:textId="77777777" w:rsidR="00920050" w:rsidRPr="00920050" w:rsidRDefault="00920050">
            <w:pPr>
              <w:rPr>
                <w:rFonts w:cs="Arial"/>
                <w:bCs/>
                <w:sz w:val="20"/>
              </w:rPr>
            </w:pPr>
            <w:r w:rsidRPr="00920050">
              <w:rPr>
                <w:rFonts w:cs="Arial"/>
                <w:bCs/>
                <w:sz w:val="20"/>
              </w:rPr>
              <w:t>3. Información del Cliente</w:t>
            </w:r>
          </w:p>
        </w:tc>
        <w:tc>
          <w:tcPr>
            <w:tcW w:w="4000" w:type="dxa"/>
            <w:shd w:val="clear" w:color="auto" w:fill="auto"/>
            <w:tcMar>
              <w:top w:w="0" w:type="dxa"/>
              <w:left w:w="70" w:type="dxa"/>
              <w:bottom w:w="0" w:type="dxa"/>
              <w:right w:w="70" w:type="dxa"/>
            </w:tcMar>
            <w:vAlign w:val="center"/>
            <w:hideMark/>
          </w:tcPr>
          <w:p w14:paraId="0E76B3B7" w14:textId="77777777" w:rsidR="00920050" w:rsidRPr="00920050" w:rsidRDefault="00920050">
            <w:pPr>
              <w:rPr>
                <w:rFonts w:cs="Arial"/>
                <w:color w:val="000000"/>
                <w:sz w:val="20"/>
              </w:rPr>
            </w:pPr>
            <w:r w:rsidRPr="00920050">
              <w:rPr>
                <w:rFonts w:cs="Arial"/>
                <w:color w:val="000000"/>
                <w:sz w:val="20"/>
              </w:rPr>
              <w:t>Identificación Oficial</w:t>
            </w:r>
          </w:p>
        </w:tc>
      </w:tr>
      <w:tr w:rsidR="00920050" w:rsidRPr="00920050" w14:paraId="07A2F57E"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77EEF437"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251BE03D"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39763A2F" w14:textId="77777777" w:rsidR="00920050" w:rsidRPr="00920050" w:rsidRDefault="00920050">
            <w:pPr>
              <w:rPr>
                <w:rFonts w:cs="Arial"/>
                <w:color w:val="000000"/>
                <w:sz w:val="20"/>
              </w:rPr>
            </w:pPr>
            <w:r w:rsidRPr="00920050">
              <w:rPr>
                <w:rFonts w:cs="Arial"/>
                <w:color w:val="000000"/>
                <w:sz w:val="20"/>
              </w:rPr>
              <w:t>Comprobante de Domicilio</w:t>
            </w:r>
          </w:p>
        </w:tc>
      </w:tr>
      <w:tr w:rsidR="00920050" w:rsidRPr="00920050" w14:paraId="32080DBA"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11B0A324"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406F50AE"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0976EA52" w14:textId="77777777" w:rsidR="00920050" w:rsidRPr="00920050" w:rsidRDefault="00920050">
            <w:pPr>
              <w:rPr>
                <w:rFonts w:cs="Arial"/>
                <w:color w:val="000000"/>
                <w:sz w:val="20"/>
              </w:rPr>
            </w:pPr>
            <w:r w:rsidRPr="00920050">
              <w:rPr>
                <w:rFonts w:cs="Arial"/>
                <w:color w:val="000000"/>
                <w:sz w:val="20"/>
              </w:rPr>
              <w:t xml:space="preserve">Documentación para transferencia  </w:t>
            </w:r>
          </w:p>
        </w:tc>
      </w:tr>
      <w:tr w:rsidR="00920050" w:rsidRPr="00920050" w14:paraId="1A582F40"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7A036C69"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70630229"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2156CF37" w14:textId="77777777" w:rsidR="00920050" w:rsidRPr="00920050" w:rsidRDefault="00920050">
            <w:pPr>
              <w:rPr>
                <w:rFonts w:cs="Arial"/>
                <w:color w:val="000000"/>
                <w:sz w:val="20"/>
              </w:rPr>
            </w:pPr>
            <w:r w:rsidRPr="00920050">
              <w:rPr>
                <w:rFonts w:cs="Arial"/>
                <w:color w:val="000000"/>
                <w:sz w:val="20"/>
              </w:rPr>
              <w:t>Comprobante de Ingresos</w:t>
            </w:r>
          </w:p>
        </w:tc>
      </w:tr>
      <w:tr w:rsidR="00920050" w:rsidRPr="00920050" w14:paraId="148E4A5B"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44195B8E"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1BDA1DFF"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19BD7716" w14:textId="77777777" w:rsidR="00920050" w:rsidRPr="00920050" w:rsidRDefault="00920050">
            <w:pPr>
              <w:rPr>
                <w:rFonts w:cs="Arial"/>
                <w:color w:val="000000"/>
                <w:sz w:val="20"/>
              </w:rPr>
            </w:pPr>
            <w:r w:rsidRPr="00920050">
              <w:rPr>
                <w:rFonts w:cs="Arial"/>
                <w:color w:val="000000"/>
                <w:sz w:val="20"/>
              </w:rPr>
              <w:t>Aviso de Privacidad</w:t>
            </w:r>
          </w:p>
        </w:tc>
      </w:tr>
      <w:tr w:rsidR="00920050" w:rsidRPr="00920050" w14:paraId="6A2AACE4"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31C743DA"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4482BDEA"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66BC8AEE" w14:textId="77777777" w:rsidR="00920050" w:rsidRPr="00920050" w:rsidRDefault="00920050">
            <w:pPr>
              <w:rPr>
                <w:rFonts w:cs="Arial"/>
                <w:color w:val="000000"/>
                <w:sz w:val="20"/>
              </w:rPr>
            </w:pPr>
            <w:r w:rsidRPr="00920050">
              <w:rPr>
                <w:rFonts w:cs="Arial"/>
                <w:color w:val="000000"/>
                <w:sz w:val="20"/>
              </w:rPr>
              <w:t>Fotografías del cliente</w:t>
            </w:r>
          </w:p>
        </w:tc>
      </w:tr>
      <w:tr w:rsidR="00920050" w:rsidRPr="00920050" w14:paraId="65792E09"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02379E45"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vMerge w:val="restart"/>
            <w:shd w:val="clear" w:color="auto" w:fill="auto"/>
            <w:tcMar>
              <w:top w:w="0" w:type="dxa"/>
              <w:left w:w="70" w:type="dxa"/>
              <w:bottom w:w="0" w:type="dxa"/>
              <w:right w:w="70" w:type="dxa"/>
            </w:tcMar>
            <w:vAlign w:val="center"/>
            <w:hideMark/>
          </w:tcPr>
          <w:p w14:paraId="2ABF5EB6" w14:textId="77777777" w:rsidR="00920050" w:rsidRPr="00920050" w:rsidRDefault="00920050">
            <w:pPr>
              <w:rPr>
                <w:rFonts w:cs="Arial"/>
                <w:bCs/>
                <w:sz w:val="20"/>
              </w:rPr>
            </w:pPr>
            <w:r w:rsidRPr="00920050">
              <w:rPr>
                <w:rFonts w:cs="Arial"/>
                <w:bCs/>
                <w:sz w:val="20"/>
              </w:rPr>
              <w:t>4. Otros</w:t>
            </w:r>
          </w:p>
        </w:tc>
        <w:tc>
          <w:tcPr>
            <w:tcW w:w="4000" w:type="dxa"/>
            <w:shd w:val="clear" w:color="auto" w:fill="auto"/>
            <w:tcMar>
              <w:top w:w="0" w:type="dxa"/>
              <w:left w:w="70" w:type="dxa"/>
              <w:bottom w:w="0" w:type="dxa"/>
              <w:right w:w="70" w:type="dxa"/>
            </w:tcMar>
            <w:vAlign w:val="center"/>
            <w:hideMark/>
          </w:tcPr>
          <w:p w14:paraId="0AA134F4" w14:textId="77777777" w:rsidR="00920050" w:rsidRPr="00920050" w:rsidRDefault="00920050">
            <w:pPr>
              <w:rPr>
                <w:rFonts w:cs="Arial"/>
                <w:color w:val="000000"/>
                <w:sz w:val="20"/>
              </w:rPr>
            </w:pPr>
            <w:r w:rsidRPr="00920050">
              <w:rPr>
                <w:rFonts w:cs="Arial"/>
                <w:color w:val="000000"/>
                <w:sz w:val="20"/>
              </w:rPr>
              <w:t>Comprobante de Certificación de deudas</w:t>
            </w:r>
          </w:p>
        </w:tc>
      </w:tr>
      <w:tr w:rsidR="00920050" w:rsidRPr="00920050" w14:paraId="25C49758"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74E7EE5A"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00AFDFCC"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76293434" w14:textId="77777777" w:rsidR="00920050" w:rsidRPr="00920050" w:rsidRDefault="00920050">
            <w:pPr>
              <w:rPr>
                <w:rFonts w:cs="Arial"/>
                <w:color w:val="000000"/>
                <w:sz w:val="20"/>
              </w:rPr>
            </w:pPr>
            <w:r w:rsidRPr="00920050">
              <w:rPr>
                <w:rFonts w:cs="Arial"/>
                <w:color w:val="000000"/>
                <w:sz w:val="20"/>
              </w:rPr>
              <w:t>Hoja de Prospección</w:t>
            </w:r>
          </w:p>
        </w:tc>
      </w:tr>
      <w:tr w:rsidR="00920050" w:rsidRPr="00920050" w14:paraId="0E178F8D"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01EED1EE"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41F84B76"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6D73C9F4" w14:textId="77777777" w:rsidR="00920050" w:rsidRPr="00920050" w:rsidRDefault="00920050">
            <w:pPr>
              <w:rPr>
                <w:rFonts w:cs="Arial"/>
                <w:color w:val="000000"/>
                <w:sz w:val="20"/>
              </w:rPr>
            </w:pPr>
            <w:r w:rsidRPr="00920050">
              <w:rPr>
                <w:rFonts w:cs="Arial"/>
                <w:color w:val="000000"/>
                <w:sz w:val="20"/>
              </w:rPr>
              <w:t>Reporte de Buró de Crédito</w:t>
            </w:r>
          </w:p>
        </w:tc>
      </w:tr>
      <w:tr w:rsidR="00920050" w:rsidRPr="00920050" w14:paraId="5C65313F"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38EADC14"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2509CC86"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03F801AE" w14:textId="77777777" w:rsidR="00920050" w:rsidRPr="00920050" w:rsidRDefault="00920050">
            <w:pPr>
              <w:rPr>
                <w:rFonts w:cs="Arial"/>
                <w:color w:val="000000"/>
                <w:sz w:val="20"/>
              </w:rPr>
            </w:pPr>
            <w:r w:rsidRPr="00920050">
              <w:rPr>
                <w:rFonts w:cs="Arial"/>
                <w:color w:val="000000"/>
                <w:sz w:val="20"/>
              </w:rPr>
              <w:t xml:space="preserve">Quién es quién </w:t>
            </w:r>
          </w:p>
        </w:tc>
      </w:tr>
      <w:tr w:rsidR="00920050" w:rsidRPr="00920050" w14:paraId="3DFA872D"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311F3134"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14AF6046"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270D22BD" w14:textId="77777777" w:rsidR="00920050" w:rsidRPr="00920050" w:rsidRDefault="00920050">
            <w:pPr>
              <w:rPr>
                <w:rFonts w:cs="Arial"/>
                <w:color w:val="000000"/>
                <w:sz w:val="20"/>
              </w:rPr>
            </w:pPr>
            <w:r w:rsidRPr="00920050">
              <w:rPr>
                <w:rFonts w:cs="Arial"/>
                <w:color w:val="000000"/>
                <w:sz w:val="20"/>
              </w:rPr>
              <w:t xml:space="preserve">Hoja de Autorización </w:t>
            </w:r>
          </w:p>
        </w:tc>
      </w:tr>
      <w:tr w:rsidR="00920050" w:rsidRPr="00920050" w14:paraId="51A12F85"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4F208D02"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2ECE6064"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3E54ADED" w14:textId="77777777" w:rsidR="00920050" w:rsidRPr="00920050" w:rsidRDefault="00920050">
            <w:pPr>
              <w:rPr>
                <w:rFonts w:cs="Arial"/>
                <w:color w:val="000000"/>
                <w:sz w:val="20"/>
              </w:rPr>
            </w:pPr>
            <w:r w:rsidRPr="00920050">
              <w:rPr>
                <w:rFonts w:cs="Arial"/>
                <w:color w:val="000000"/>
                <w:sz w:val="20"/>
              </w:rPr>
              <w:t>Comprobante de pago de deuda</w:t>
            </w:r>
          </w:p>
        </w:tc>
      </w:tr>
      <w:tr w:rsidR="00920050" w:rsidRPr="00920050" w14:paraId="67D96F2D"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2FA8D3AA"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7ACCEC22"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228BCA37" w14:textId="77777777" w:rsidR="00920050" w:rsidRPr="00920050" w:rsidRDefault="00920050">
            <w:pPr>
              <w:rPr>
                <w:rFonts w:cs="Arial"/>
                <w:color w:val="000000"/>
                <w:sz w:val="20"/>
              </w:rPr>
            </w:pPr>
            <w:r w:rsidRPr="00920050">
              <w:rPr>
                <w:rFonts w:cs="Arial"/>
                <w:color w:val="000000"/>
                <w:sz w:val="20"/>
              </w:rPr>
              <w:t>Hoja de SIGO</w:t>
            </w:r>
          </w:p>
        </w:tc>
      </w:tr>
      <w:tr w:rsidR="00920050" w:rsidRPr="00920050" w14:paraId="0EECCAC0"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1B8B1154"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41248048"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305A2FE9" w14:textId="77777777" w:rsidR="00920050" w:rsidRPr="00920050" w:rsidRDefault="00920050">
            <w:pPr>
              <w:rPr>
                <w:rFonts w:cs="Arial"/>
                <w:color w:val="000000"/>
                <w:sz w:val="20"/>
              </w:rPr>
            </w:pPr>
            <w:r w:rsidRPr="00920050">
              <w:rPr>
                <w:rFonts w:cs="Arial"/>
                <w:color w:val="000000"/>
                <w:sz w:val="20"/>
              </w:rPr>
              <w:t>Acuse de entrega de cheques</w:t>
            </w:r>
          </w:p>
        </w:tc>
      </w:tr>
      <w:tr w:rsidR="00920050" w:rsidRPr="00920050" w14:paraId="01141A35"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2D2AD7B5"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5FA1F7D2"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63AD0E8D" w14:textId="77777777" w:rsidR="00920050" w:rsidRPr="00920050" w:rsidRDefault="00920050">
            <w:pPr>
              <w:rPr>
                <w:rFonts w:cs="Arial"/>
                <w:color w:val="000000"/>
                <w:sz w:val="20"/>
              </w:rPr>
            </w:pPr>
            <w:r w:rsidRPr="00920050">
              <w:rPr>
                <w:rFonts w:cs="Arial"/>
                <w:color w:val="000000"/>
                <w:sz w:val="20"/>
              </w:rPr>
              <w:t>Otros</w:t>
            </w:r>
          </w:p>
        </w:tc>
      </w:tr>
      <w:tr w:rsidR="00920050" w:rsidRPr="00920050" w14:paraId="68F7DBBB"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7B3E14B4"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17AD391A"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6B745543" w14:textId="77777777" w:rsidR="00920050" w:rsidRPr="00920050" w:rsidRDefault="00920050">
            <w:pPr>
              <w:rPr>
                <w:rFonts w:cs="Arial"/>
                <w:color w:val="000000"/>
                <w:sz w:val="20"/>
              </w:rPr>
            </w:pPr>
            <w:r w:rsidRPr="00920050">
              <w:rPr>
                <w:rFonts w:cs="Arial"/>
                <w:color w:val="000000"/>
                <w:sz w:val="20"/>
              </w:rPr>
              <w:t>Impresión de INE vigente</w:t>
            </w:r>
          </w:p>
        </w:tc>
      </w:tr>
      <w:tr w:rsidR="00920050" w:rsidRPr="00920050" w14:paraId="5ACF0552"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07B58076"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590DD514" w14:textId="77777777" w:rsidR="00920050" w:rsidRPr="00920050" w:rsidRDefault="00920050">
            <w:pPr>
              <w:rPr>
                <w:rFonts w:cs="Arial"/>
                <w:bCs/>
                <w:sz w:val="20"/>
              </w:rPr>
            </w:pPr>
            <w:r w:rsidRPr="00920050">
              <w:rPr>
                <w:rFonts w:cs="Arial"/>
                <w:bCs/>
                <w:sz w:val="20"/>
              </w:rPr>
              <w:t>5. Riesgo Transaccional</w:t>
            </w:r>
          </w:p>
        </w:tc>
        <w:tc>
          <w:tcPr>
            <w:tcW w:w="4000" w:type="dxa"/>
            <w:shd w:val="clear" w:color="auto" w:fill="auto"/>
            <w:tcMar>
              <w:top w:w="0" w:type="dxa"/>
              <w:left w:w="70" w:type="dxa"/>
              <w:bottom w:w="0" w:type="dxa"/>
              <w:right w:w="70" w:type="dxa"/>
            </w:tcMar>
            <w:vAlign w:val="center"/>
            <w:hideMark/>
          </w:tcPr>
          <w:p w14:paraId="02B45289" w14:textId="77777777" w:rsidR="00920050" w:rsidRPr="00920050" w:rsidRDefault="00920050">
            <w:pPr>
              <w:rPr>
                <w:rFonts w:cs="Arial"/>
                <w:color w:val="000000"/>
                <w:sz w:val="20"/>
              </w:rPr>
            </w:pPr>
            <w:r w:rsidRPr="00920050">
              <w:rPr>
                <w:rFonts w:cs="Arial"/>
                <w:color w:val="000000"/>
                <w:sz w:val="20"/>
              </w:rPr>
              <w:t>No se pueden adjuntar archivos a esta carpeta</w:t>
            </w:r>
          </w:p>
        </w:tc>
      </w:tr>
      <w:tr w:rsidR="00920050" w:rsidRPr="00920050" w14:paraId="02E5C3F0"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530BF36E"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0C86AF3C" w14:textId="77777777" w:rsidR="00920050" w:rsidRPr="00920050" w:rsidRDefault="00920050">
            <w:pPr>
              <w:rPr>
                <w:rFonts w:cs="Arial"/>
                <w:bCs/>
                <w:sz w:val="20"/>
              </w:rPr>
            </w:pPr>
            <w:r w:rsidRPr="00920050">
              <w:rPr>
                <w:rFonts w:cs="Arial"/>
                <w:bCs/>
                <w:sz w:val="20"/>
              </w:rPr>
              <w:t>6. Huella Digital</w:t>
            </w:r>
          </w:p>
        </w:tc>
        <w:tc>
          <w:tcPr>
            <w:tcW w:w="4000" w:type="dxa"/>
            <w:shd w:val="clear" w:color="auto" w:fill="auto"/>
            <w:tcMar>
              <w:top w:w="0" w:type="dxa"/>
              <w:left w:w="70" w:type="dxa"/>
              <w:bottom w:w="0" w:type="dxa"/>
              <w:right w:w="70" w:type="dxa"/>
            </w:tcMar>
            <w:vAlign w:val="center"/>
            <w:hideMark/>
          </w:tcPr>
          <w:p w14:paraId="25FD5655" w14:textId="77777777" w:rsidR="00920050" w:rsidRPr="00920050" w:rsidRDefault="00920050">
            <w:pPr>
              <w:rPr>
                <w:rFonts w:cs="Arial"/>
                <w:color w:val="000000"/>
                <w:sz w:val="20"/>
              </w:rPr>
            </w:pPr>
            <w:r w:rsidRPr="00920050">
              <w:rPr>
                <w:rFonts w:cs="Arial"/>
                <w:color w:val="000000"/>
                <w:sz w:val="20"/>
              </w:rPr>
              <w:t>No se pueden adjuntar archivos a esta carpeta</w:t>
            </w:r>
          </w:p>
        </w:tc>
      </w:tr>
      <w:tr w:rsidR="00920050" w:rsidRPr="00920050" w14:paraId="6043068F"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439A857C"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19FFC1D7" w14:textId="77777777" w:rsidR="00920050" w:rsidRPr="00920050" w:rsidRDefault="00920050">
            <w:pPr>
              <w:rPr>
                <w:rFonts w:cs="Arial"/>
                <w:bCs/>
                <w:sz w:val="20"/>
              </w:rPr>
            </w:pPr>
            <w:r w:rsidRPr="00920050">
              <w:rPr>
                <w:rFonts w:cs="Arial"/>
                <w:bCs/>
                <w:sz w:val="20"/>
              </w:rPr>
              <w:t xml:space="preserve">7. Auto Sin Resguardo </w:t>
            </w:r>
          </w:p>
        </w:tc>
        <w:tc>
          <w:tcPr>
            <w:tcW w:w="4000" w:type="dxa"/>
            <w:shd w:val="clear" w:color="auto" w:fill="auto"/>
            <w:tcMar>
              <w:top w:w="0" w:type="dxa"/>
              <w:left w:w="70" w:type="dxa"/>
              <w:bottom w:w="0" w:type="dxa"/>
              <w:right w:w="70" w:type="dxa"/>
            </w:tcMar>
            <w:vAlign w:val="center"/>
            <w:hideMark/>
          </w:tcPr>
          <w:p w14:paraId="03BC0CC8" w14:textId="77777777" w:rsidR="00920050" w:rsidRPr="00920050" w:rsidRDefault="00920050">
            <w:pPr>
              <w:rPr>
                <w:rFonts w:cs="Arial"/>
                <w:color w:val="000000"/>
                <w:sz w:val="20"/>
              </w:rPr>
            </w:pPr>
            <w:r w:rsidRPr="00920050">
              <w:rPr>
                <w:rFonts w:cs="Arial"/>
                <w:color w:val="000000"/>
                <w:sz w:val="20"/>
              </w:rPr>
              <w:t>No se pueden adjuntar archivos a esta carpeta</w:t>
            </w:r>
          </w:p>
        </w:tc>
      </w:tr>
      <w:tr w:rsidR="00920050" w:rsidRPr="00920050" w14:paraId="6961F5B4" w14:textId="77777777" w:rsidTr="00920050">
        <w:trPr>
          <w:trHeight w:val="315"/>
        </w:trPr>
        <w:tc>
          <w:tcPr>
            <w:tcW w:w="2380" w:type="dxa"/>
            <w:shd w:val="clear" w:color="auto" w:fill="C00000"/>
            <w:tcMar>
              <w:top w:w="0" w:type="dxa"/>
              <w:left w:w="70" w:type="dxa"/>
              <w:bottom w:w="0" w:type="dxa"/>
              <w:right w:w="70" w:type="dxa"/>
            </w:tcMar>
            <w:vAlign w:val="center"/>
            <w:hideMark/>
          </w:tcPr>
          <w:p w14:paraId="065F74BE" w14:textId="7FEC243B" w:rsidR="00920050" w:rsidRPr="00920050" w:rsidRDefault="00920050" w:rsidP="00920050">
            <w:pPr>
              <w:jc w:val="center"/>
              <w:rPr>
                <w:rFonts w:cs="Arial"/>
                <w:bCs/>
                <w:sz w:val="20"/>
              </w:rPr>
            </w:pPr>
            <w:r>
              <w:rPr>
                <w:rFonts w:cs="Arial"/>
                <w:bCs/>
                <w:sz w:val="20"/>
                <w:lang w:val="es-MX" w:eastAsia="es-MX"/>
              </w:rPr>
              <w:t>Carpeta general</w:t>
            </w:r>
          </w:p>
        </w:tc>
        <w:tc>
          <w:tcPr>
            <w:tcW w:w="2800" w:type="dxa"/>
            <w:shd w:val="clear" w:color="auto" w:fill="C00000"/>
            <w:tcMar>
              <w:top w:w="0" w:type="dxa"/>
              <w:left w:w="70" w:type="dxa"/>
              <w:bottom w:w="0" w:type="dxa"/>
              <w:right w:w="70" w:type="dxa"/>
            </w:tcMar>
            <w:vAlign w:val="center"/>
            <w:hideMark/>
          </w:tcPr>
          <w:p w14:paraId="170E59DE" w14:textId="327F40A8" w:rsidR="00920050" w:rsidRPr="00920050" w:rsidRDefault="00920050" w:rsidP="00920050">
            <w:pPr>
              <w:rPr>
                <w:rFonts w:cs="Arial"/>
                <w:bCs/>
                <w:sz w:val="20"/>
              </w:rPr>
            </w:pPr>
            <w:r w:rsidRPr="00920050">
              <w:rPr>
                <w:rFonts w:cs="Arial"/>
                <w:bCs/>
                <w:color w:val="FFFFFF" w:themeColor="background1"/>
                <w:sz w:val="20"/>
              </w:rPr>
              <w:t>Carpeta</w:t>
            </w:r>
          </w:p>
        </w:tc>
        <w:tc>
          <w:tcPr>
            <w:tcW w:w="4000" w:type="dxa"/>
            <w:shd w:val="clear" w:color="auto" w:fill="C00000"/>
            <w:tcMar>
              <w:top w:w="0" w:type="dxa"/>
              <w:left w:w="70" w:type="dxa"/>
              <w:bottom w:w="0" w:type="dxa"/>
              <w:right w:w="70" w:type="dxa"/>
            </w:tcMar>
            <w:vAlign w:val="center"/>
            <w:hideMark/>
          </w:tcPr>
          <w:p w14:paraId="1C9A6002" w14:textId="713A56A7" w:rsidR="00920050" w:rsidRPr="00920050" w:rsidRDefault="00920050" w:rsidP="00920050">
            <w:pPr>
              <w:rPr>
                <w:rFonts w:cs="Arial"/>
                <w:color w:val="000000"/>
                <w:sz w:val="20"/>
              </w:rPr>
            </w:pPr>
            <w:r w:rsidRPr="00920050">
              <w:rPr>
                <w:rFonts w:cs="Arial"/>
                <w:bCs/>
                <w:color w:val="FFFFFF" w:themeColor="background1"/>
                <w:sz w:val="20"/>
              </w:rPr>
              <w:t>Tipo</w:t>
            </w:r>
          </w:p>
        </w:tc>
      </w:tr>
      <w:tr w:rsidR="00920050" w:rsidRPr="00920050" w14:paraId="7942B80D"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6E1BF772" w14:textId="047159B7" w:rsidR="00920050" w:rsidRPr="00920050" w:rsidRDefault="00920050">
            <w:pPr>
              <w:jc w:val="center"/>
              <w:rPr>
                <w:rFonts w:cs="Arial"/>
                <w:bCs/>
                <w:color w:val="000000"/>
                <w:sz w:val="20"/>
              </w:rPr>
            </w:pPr>
            <w:r w:rsidRPr="00920050">
              <w:rPr>
                <w:rFonts w:cs="Arial"/>
                <w:bCs/>
                <w:sz w:val="20"/>
              </w:rPr>
              <w:t>Contrato</w:t>
            </w:r>
            <w:r w:rsidRPr="00920050">
              <w:rPr>
                <w:rFonts w:cs="Arial"/>
                <w:bCs/>
                <w:color w:val="000000"/>
                <w:sz w:val="20"/>
              </w:rPr>
              <w:t> </w:t>
            </w:r>
          </w:p>
        </w:tc>
        <w:tc>
          <w:tcPr>
            <w:tcW w:w="2800" w:type="dxa"/>
            <w:vMerge w:val="restart"/>
            <w:shd w:val="clear" w:color="auto" w:fill="auto"/>
            <w:tcMar>
              <w:top w:w="0" w:type="dxa"/>
              <w:left w:w="70" w:type="dxa"/>
              <w:bottom w:w="0" w:type="dxa"/>
              <w:right w:w="70" w:type="dxa"/>
            </w:tcMar>
            <w:vAlign w:val="center"/>
            <w:hideMark/>
          </w:tcPr>
          <w:p w14:paraId="41F0B053" w14:textId="77777777" w:rsidR="00920050" w:rsidRPr="00920050" w:rsidRDefault="00920050">
            <w:pPr>
              <w:rPr>
                <w:rFonts w:cs="Arial"/>
                <w:bCs/>
                <w:sz w:val="20"/>
              </w:rPr>
            </w:pPr>
            <w:r w:rsidRPr="00920050">
              <w:rPr>
                <w:rFonts w:cs="Arial"/>
                <w:bCs/>
                <w:sz w:val="20"/>
              </w:rPr>
              <w:t>1. Análisis de Crédito</w:t>
            </w:r>
          </w:p>
        </w:tc>
        <w:tc>
          <w:tcPr>
            <w:tcW w:w="4000" w:type="dxa"/>
            <w:shd w:val="clear" w:color="auto" w:fill="auto"/>
            <w:tcMar>
              <w:top w:w="0" w:type="dxa"/>
              <w:left w:w="70" w:type="dxa"/>
              <w:bottom w:w="0" w:type="dxa"/>
              <w:right w:w="70" w:type="dxa"/>
            </w:tcMar>
            <w:vAlign w:val="center"/>
            <w:hideMark/>
          </w:tcPr>
          <w:p w14:paraId="49A926CF" w14:textId="77777777" w:rsidR="00920050" w:rsidRPr="00920050" w:rsidRDefault="00920050">
            <w:pPr>
              <w:rPr>
                <w:rFonts w:cs="Arial"/>
                <w:color w:val="000000"/>
                <w:sz w:val="20"/>
              </w:rPr>
            </w:pPr>
            <w:r w:rsidRPr="00920050">
              <w:rPr>
                <w:rFonts w:cs="Arial"/>
                <w:color w:val="000000"/>
                <w:sz w:val="20"/>
              </w:rPr>
              <w:t>Comprobante de Ingresos</w:t>
            </w:r>
          </w:p>
        </w:tc>
      </w:tr>
      <w:tr w:rsidR="00920050" w:rsidRPr="00920050" w14:paraId="4644AEFF"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0F9BB74C"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63D399BA"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47BD5A79" w14:textId="77777777" w:rsidR="00920050" w:rsidRPr="00920050" w:rsidRDefault="00920050">
            <w:pPr>
              <w:rPr>
                <w:rFonts w:cs="Arial"/>
                <w:color w:val="000000"/>
                <w:sz w:val="20"/>
              </w:rPr>
            </w:pPr>
            <w:r w:rsidRPr="00920050">
              <w:rPr>
                <w:rFonts w:cs="Arial"/>
                <w:color w:val="000000"/>
                <w:sz w:val="20"/>
              </w:rPr>
              <w:t>Comprobante de Otros Ingresos</w:t>
            </w:r>
          </w:p>
        </w:tc>
      </w:tr>
      <w:tr w:rsidR="00920050" w:rsidRPr="00920050" w14:paraId="49E0BC26"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53FA3AB6"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41AB3C4C"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613503D4" w14:textId="77777777" w:rsidR="00920050" w:rsidRPr="00920050" w:rsidRDefault="00920050">
            <w:pPr>
              <w:rPr>
                <w:rFonts w:cs="Arial"/>
                <w:color w:val="000000"/>
                <w:sz w:val="20"/>
              </w:rPr>
            </w:pPr>
            <w:r w:rsidRPr="00920050">
              <w:rPr>
                <w:rFonts w:cs="Arial"/>
                <w:color w:val="000000"/>
                <w:sz w:val="20"/>
              </w:rPr>
              <w:t>Hoja de análisis de Consolidación</w:t>
            </w:r>
          </w:p>
        </w:tc>
      </w:tr>
      <w:tr w:rsidR="00920050" w:rsidRPr="00920050" w14:paraId="379A8E7D" w14:textId="77777777" w:rsidTr="00920050">
        <w:trPr>
          <w:trHeight w:val="300"/>
        </w:trPr>
        <w:tc>
          <w:tcPr>
            <w:tcW w:w="2380" w:type="dxa"/>
            <w:shd w:val="clear" w:color="auto" w:fill="auto"/>
            <w:tcMar>
              <w:top w:w="0" w:type="dxa"/>
              <w:left w:w="70" w:type="dxa"/>
              <w:bottom w:w="0" w:type="dxa"/>
              <w:right w:w="70" w:type="dxa"/>
            </w:tcMar>
            <w:vAlign w:val="center"/>
            <w:hideMark/>
          </w:tcPr>
          <w:p w14:paraId="4D9ED95E"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6205C3A3"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122F31EA" w14:textId="77777777" w:rsidR="00920050" w:rsidRPr="00920050" w:rsidRDefault="00920050">
            <w:pPr>
              <w:rPr>
                <w:rFonts w:cs="Arial"/>
                <w:color w:val="000000"/>
                <w:sz w:val="20"/>
              </w:rPr>
            </w:pPr>
            <w:r w:rsidRPr="00920050">
              <w:rPr>
                <w:rFonts w:cs="Arial"/>
                <w:color w:val="000000"/>
                <w:sz w:val="20"/>
              </w:rPr>
              <w:t xml:space="preserve">Certificado de Deuda </w:t>
            </w:r>
          </w:p>
        </w:tc>
      </w:tr>
      <w:tr w:rsidR="00920050" w:rsidRPr="00920050" w14:paraId="3A6C522C"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3F5918E4" w14:textId="77777777" w:rsidR="00920050" w:rsidRPr="00920050" w:rsidRDefault="00920050">
            <w:pPr>
              <w:jc w:val="center"/>
              <w:rPr>
                <w:rFonts w:cs="Arial"/>
                <w:bCs/>
                <w:color w:val="000000"/>
                <w:sz w:val="20"/>
              </w:rPr>
            </w:pPr>
            <w:r w:rsidRPr="00920050">
              <w:rPr>
                <w:rFonts w:cs="Arial"/>
                <w:bCs/>
                <w:color w:val="000000"/>
                <w:sz w:val="20"/>
              </w:rPr>
              <w:t> </w:t>
            </w:r>
          </w:p>
        </w:tc>
        <w:tc>
          <w:tcPr>
            <w:tcW w:w="0" w:type="auto"/>
            <w:vMerge/>
            <w:shd w:val="clear" w:color="auto" w:fill="auto"/>
            <w:vAlign w:val="center"/>
            <w:hideMark/>
          </w:tcPr>
          <w:p w14:paraId="581CC79B" w14:textId="77777777" w:rsidR="00920050" w:rsidRPr="00920050" w:rsidRDefault="00920050">
            <w:pPr>
              <w:rPr>
                <w:rFonts w:eastAsiaTheme="minorHAnsi" w:cs="Arial"/>
                <w:bCs/>
                <w:sz w:val="20"/>
              </w:rPr>
            </w:pPr>
          </w:p>
        </w:tc>
        <w:tc>
          <w:tcPr>
            <w:tcW w:w="4000" w:type="dxa"/>
            <w:shd w:val="clear" w:color="auto" w:fill="auto"/>
            <w:tcMar>
              <w:top w:w="0" w:type="dxa"/>
              <w:left w:w="70" w:type="dxa"/>
              <w:bottom w:w="0" w:type="dxa"/>
              <w:right w:w="70" w:type="dxa"/>
            </w:tcMar>
            <w:vAlign w:val="center"/>
            <w:hideMark/>
          </w:tcPr>
          <w:p w14:paraId="63226AE9" w14:textId="77777777" w:rsidR="00920050" w:rsidRPr="00920050" w:rsidRDefault="00920050">
            <w:pPr>
              <w:rPr>
                <w:rFonts w:cs="Arial"/>
                <w:color w:val="000000"/>
                <w:sz w:val="20"/>
              </w:rPr>
            </w:pPr>
            <w:r w:rsidRPr="00920050">
              <w:rPr>
                <w:rFonts w:cs="Arial"/>
                <w:color w:val="000000"/>
                <w:sz w:val="20"/>
              </w:rPr>
              <w:t>Certificado de Deuda con transferencia</w:t>
            </w:r>
          </w:p>
        </w:tc>
      </w:tr>
      <w:tr w:rsidR="00920050" w:rsidRPr="00920050" w14:paraId="1A98FB80"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6899408B"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5A4DF72D" w14:textId="77777777" w:rsidR="00920050" w:rsidRPr="00920050" w:rsidRDefault="00920050">
            <w:pPr>
              <w:rPr>
                <w:rFonts w:cs="Arial"/>
                <w:bCs/>
                <w:sz w:val="20"/>
              </w:rPr>
            </w:pPr>
            <w:r w:rsidRPr="00920050">
              <w:rPr>
                <w:rFonts w:cs="Arial"/>
                <w:bCs/>
                <w:sz w:val="20"/>
              </w:rPr>
              <w:t>2. Reporte de Buró</w:t>
            </w:r>
          </w:p>
        </w:tc>
        <w:tc>
          <w:tcPr>
            <w:tcW w:w="4000" w:type="dxa"/>
            <w:shd w:val="clear" w:color="auto" w:fill="auto"/>
            <w:tcMar>
              <w:top w:w="0" w:type="dxa"/>
              <w:left w:w="70" w:type="dxa"/>
              <w:bottom w:w="0" w:type="dxa"/>
              <w:right w:w="70" w:type="dxa"/>
            </w:tcMar>
            <w:vAlign w:val="center"/>
            <w:hideMark/>
          </w:tcPr>
          <w:p w14:paraId="7C105BA6" w14:textId="77777777" w:rsidR="00920050" w:rsidRPr="00920050" w:rsidRDefault="00920050">
            <w:pPr>
              <w:rPr>
                <w:rFonts w:cs="Arial"/>
                <w:color w:val="000000"/>
                <w:sz w:val="20"/>
              </w:rPr>
            </w:pPr>
            <w:r w:rsidRPr="00920050">
              <w:rPr>
                <w:rFonts w:cs="Arial"/>
                <w:color w:val="000000"/>
                <w:sz w:val="20"/>
              </w:rPr>
              <w:t>Reporte de Buró de Crédito</w:t>
            </w:r>
          </w:p>
        </w:tc>
      </w:tr>
      <w:tr w:rsidR="00920050" w:rsidRPr="00920050" w14:paraId="68A5D0D0"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79F50B47"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48BEA252" w14:textId="77777777" w:rsidR="00920050" w:rsidRPr="00920050" w:rsidRDefault="00920050">
            <w:pPr>
              <w:rPr>
                <w:rFonts w:cs="Arial"/>
                <w:bCs/>
                <w:sz w:val="20"/>
              </w:rPr>
            </w:pPr>
            <w:r w:rsidRPr="00920050">
              <w:rPr>
                <w:rFonts w:cs="Arial"/>
                <w:bCs/>
                <w:sz w:val="20"/>
              </w:rPr>
              <w:t>3. Fotografías</w:t>
            </w:r>
          </w:p>
        </w:tc>
        <w:tc>
          <w:tcPr>
            <w:tcW w:w="4000" w:type="dxa"/>
            <w:shd w:val="clear" w:color="auto" w:fill="auto"/>
            <w:tcMar>
              <w:top w:w="0" w:type="dxa"/>
              <w:left w:w="70" w:type="dxa"/>
              <w:bottom w:w="0" w:type="dxa"/>
              <w:right w:w="70" w:type="dxa"/>
            </w:tcMar>
            <w:vAlign w:val="center"/>
            <w:hideMark/>
          </w:tcPr>
          <w:p w14:paraId="5466039F" w14:textId="77777777" w:rsidR="00920050" w:rsidRPr="00920050" w:rsidRDefault="00920050">
            <w:pPr>
              <w:rPr>
                <w:rFonts w:cs="Arial"/>
                <w:color w:val="000000"/>
                <w:sz w:val="20"/>
              </w:rPr>
            </w:pPr>
            <w:r w:rsidRPr="00920050">
              <w:rPr>
                <w:rFonts w:cs="Arial"/>
                <w:color w:val="000000"/>
                <w:sz w:val="20"/>
              </w:rPr>
              <w:t>Fotografías del Cliente</w:t>
            </w:r>
          </w:p>
        </w:tc>
      </w:tr>
      <w:tr w:rsidR="00920050" w:rsidRPr="00920050" w14:paraId="4A6CE792"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3C48A48A"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49DD07F7" w14:textId="77777777" w:rsidR="00920050" w:rsidRPr="00920050" w:rsidRDefault="00920050">
            <w:pPr>
              <w:rPr>
                <w:rFonts w:cs="Arial"/>
                <w:bCs/>
                <w:sz w:val="20"/>
              </w:rPr>
            </w:pPr>
            <w:r w:rsidRPr="00920050">
              <w:rPr>
                <w:rFonts w:cs="Arial"/>
                <w:bCs/>
                <w:sz w:val="20"/>
              </w:rPr>
              <w:t>4. Contrato</w:t>
            </w:r>
          </w:p>
        </w:tc>
        <w:tc>
          <w:tcPr>
            <w:tcW w:w="4000" w:type="dxa"/>
            <w:shd w:val="clear" w:color="auto" w:fill="auto"/>
            <w:tcMar>
              <w:top w:w="0" w:type="dxa"/>
              <w:left w:w="70" w:type="dxa"/>
              <w:bottom w:w="0" w:type="dxa"/>
              <w:right w:w="70" w:type="dxa"/>
            </w:tcMar>
            <w:vAlign w:val="center"/>
            <w:hideMark/>
          </w:tcPr>
          <w:p w14:paraId="3F8773A9" w14:textId="77777777" w:rsidR="00920050" w:rsidRPr="00920050" w:rsidRDefault="00920050">
            <w:pPr>
              <w:rPr>
                <w:rFonts w:cs="Arial"/>
                <w:color w:val="000000"/>
                <w:sz w:val="20"/>
              </w:rPr>
            </w:pPr>
            <w:r w:rsidRPr="00920050">
              <w:rPr>
                <w:rFonts w:cs="Arial"/>
                <w:color w:val="000000"/>
                <w:sz w:val="20"/>
              </w:rPr>
              <w:t>Contrato</w:t>
            </w:r>
          </w:p>
        </w:tc>
      </w:tr>
      <w:tr w:rsidR="00920050" w:rsidRPr="00920050" w14:paraId="1EDDAA53"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4EFCA953"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4DF8B476" w14:textId="77777777" w:rsidR="00920050" w:rsidRPr="00920050" w:rsidRDefault="00920050">
            <w:pPr>
              <w:rPr>
                <w:rFonts w:cs="Arial"/>
                <w:bCs/>
                <w:sz w:val="20"/>
              </w:rPr>
            </w:pPr>
            <w:r w:rsidRPr="00920050">
              <w:rPr>
                <w:rFonts w:cs="Arial"/>
                <w:bCs/>
                <w:sz w:val="20"/>
              </w:rPr>
              <w:t>5. Otros</w:t>
            </w:r>
          </w:p>
        </w:tc>
        <w:tc>
          <w:tcPr>
            <w:tcW w:w="4000" w:type="dxa"/>
            <w:shd w:val="clear" w:color="auto" w:fill="auto"/>
            <w:tcMar>
              <w:top w:w="0" w:type="dxa"/>
              <w:left w:w="70" w:type="dxa"/>
              <w:bottom w:w="0" w:type="dxa"/>
              <w:right w:w="70" w:type="dxa"/>
            </w:tcMar>
            <w:vAlign w:val="center"/>
            <w:hideMark/>
          </w:tcPr>
          <w:p w14:paraId="592FEE81" w14:textId="77777777" w:rsidR="00920050" w:rsidRPr="00920050" w:rsidRDefault="00920050">
            <w:pPr>
              <w:rPr>
                <w:rFonts w:cs="Arial"/>
                <w:color w:val="000000"/>
                <w:sz w:val="20"/>
              </w:rPr>
            </w:pPr>
            <w:r w:rsidRPr="00920050">
              <w:rPr>
                <w:rFonts w:cs="Arial"/>
                <w:color w:val="000000"/>
                <w:sz w:val="20"/>
              </w:rPr>
              <w:t>No se pueden adjuntar archivos a esta carpeta</w:t>
            </w:r>
          </w:p>
        </w:tc>
      </w:tr>
      <w:tr w:rsidR="00920050" w:rsidRPr="00920050" w14:paraId="422B4A53"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38DBF55D"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tcMar>
              <w:top w:w="0" w:type="dxa"/>
              <w:left w:w="70" w:type="dxa"/>
              <w:bottom w:w="0" w:type="dxa"/>
              <w:right w:w="70" w:type="dxa"/>
            </w:tcMar>
            <w:vAlign w:val="center"/>
            <w:hideMark/>
          </w:tcPr>
          <w:p w14:paraId="6960C800" w14:textId="77777777" w:rsidR="00920050" w:rsidRPr="00920050" w:rsidRDefault="00920050">
            <w:pPr>
              <w:rPr>
                <w:rFonts w:cs="Arial"/>
                <w:bCs/>
                <w:sz w:val="20"/>
              </w:rPr>
            </w:pPr>
            <w:r w:rsidRPr="00920050">
              <w:rPr>
                <w:rFonts w:cs="Arial"/>
                <w:bCs/>
                <w:sz w:val="20"/>
              </w:rPr>
              <w:t>6. Cobranza</w:t>
            </w:r>
          </w:p>
        </w:tc>
        <w:tc>
          <w:tcPr>
            <w:tcW w:w="4000" w:type="dxa"/>
            <w:shd w:val="clear" w:color="auto" w:fill="auto"/>
            <w:tcMar>
              <w:top w:w="0" w:type="dxa"/>
              <w:left w:w="70" w:type="dxa"/>
              <w:bottom w:w="0" w:type="dxa"/>
              <w:right w:w="70" w:type="dxa"/>
            </w:tcMar>
            <w:vAlign w:val="center"/>
            <w:hideMark/>
          </w:tcPr>
          <w:p w14:paraId="40E59253" w14:textId="77777777" w:rsidR="00920050" w:rsidRPr="00920050" w:rsidRDefault="00920050">
            <w:pPr>
              <w:rPr>
                <w:rFonts w:cs="Arial"/>
                <w:color w:val="000000"/>
                <w:sz w:val="20"/>
              </w:rPr>
            </w:pPr>
            <w:r w:rsidRPr="00920050">
              <w:rPr>
                <w:rFonts w:cs="Arial"/>
                <w:color w:val="000000"/>
                <w:sz w:val="20"/>
              </w:rPr>
              <w:t>No se pueden adjuntar archivos a esta carpeta</w:t>
            </w:r>
          </w:p>
        </w:tc>
      </w:tr>
      <w:tr w:rsidR="00920050" w:rsidRPr="00920050" w14:paraId="0C328C78" w14:textId="77777777" w:rsidTr="00920050">
        <w:trPr>
          <w:trHeight w:val="300"/>
        </w:trPr>
        <w:tc>
          <w:tcPr>
            <w:tcW w:w="2380" w:type="dxa"/>
            <w:shd w:val="clear" w:color="auto" w:fill="auto"/>
            <w:noWrap/>
            <w:tcMar>
              <w:top w:w="0" w:type="dxa"/>
              <w:left w:w="70" w:type="dxa"/>
              <w:bottom w:w="0" w:type="dxa"/>
              <w:right w:w="70" w:type="dxa"/>
            </w:tcMar>
            <w:vAlign w:val="center"/>
            <w:hideMark/>
          </w:tcPr>
          <w:p w14:paraId="11CF39A2" w14:textId="77777777" w:rsidR="00920050" w:rsidRPr="00920050" w:rsidRDefault="00920050">
            <w:pPr>
              <w:jc w:val="center"/>
              <w:rPr>
                <w:rFonts w:cs="Arial"/>
                <w:bCs/>
                <w:color w:val="000000"/>
                <w:sz w:val="20"/>
              </w:rPr>
            </w:pPr>
            <w:r w:rsidRPr="00920050">
              <w:rPr>
                <w:rFonts w:cs="Arial"/>
                <w:bCs/>
                <w:color w:val="000000"/>
                <w:sz w:val="20"/>
              </w:rPr>
              <w:t> </w:t>
            </w:r>
          </w:p>
        </w:tc>
        <w:tc>
          <w:tcPr>
            <w:tcW w:w="2800" w:type="dxa"/>
            <w:shd w:val="clear" w:color="auto" w:fill="auto"/>
            <w:noWrap/>
            <w:tcMar>
              <w:top w:w="0" w:type="dxa"/>
              <w:left w:w="70" w:type="dxa"/>
              <w:bottom w:w="0" w:type="dxa"/>
              <w:right w:w="70" w:type="dxa"/>
            </w:tcMar>
            <w:vAlign w:val="center"/>
            <w:hideMark/>
          </w:tcPr>
          <w:p w14:paraId="55E2A968" w14:textId="77777777" w:rsidR="00920050" w:rsidRPr="00920050" w:rsidRDefault="00920050">
            <w:pPr>
              <w:rPr>
                <w:rFonts w:cs="Arial"/>
                <w:bCs/>
                <w:color w:val="000000"/>
                <w:sz w:val="20"/>
              </w:rPr>
            </w:pPr>
            <w:r w:rsidRPr="00920050">
              <w:rPr>
                <w:rFonts w:cs="Arial"/>
                <w:bCs/>
                <w:color w:val="000000"/>
                <w:sz w:val="20"/>
              </w:rPr>
              <w:t>7. Estado de Cuenta</w:t>
            </w:r>
          </w:p>
        </w:tc>
        <w:tc>
          <w:tcPr>
            <w:tcW w:w="4000" w:type="dxa"/>
            <w:shd w:val="clear" w:color="auto" w:fill="auto"/>
            <w:tcMar>
              <w:top w:w="0" w:type="dxa"/>
              <w:left w:w="70" w:type="dxa"/>
              <w:bottom w:w="0" w:type="dxa"/>
              <w:right w:w="70" w:type="dxa"/>
            </w:tcMar>
            <w:vAlign w:val="center"/>
            <w:hideMark/>
          </w:tcPr>
          <w:p w14:paraId="7389E567" w14:textId="77777777" w:rsidR="00920050" w:rsidRPr="00920050" w:rsidRDefault="00920050">
            <w:pPr>
              <w:rPr>
                <w:rFonts w:cs="Arial"/>
                <w:color w:val="000000"/>
                <w:sz w:val="20"/>
              </w:rPr>
            </w:pPr>
            <w:r w:rsidRPr="00920050">
              <w:rPr>
                <w:rFonts w:cs="Arial"/>
                <w:color w:val="000000"/>
                <w:sz w:val="20"/>
              </w:rPr>
              <w:t>No se pueden adjuntar archivos a esta carpeta</w:t>
            </w:r>
          </w:p>
        </w:tc>
      </w:tr>
    </w:tbl>
    <w:p w14:paraId="779EEBDD" w14:textId="77777777" w:rsidR="00920050" w:rsidRDefault="00920050" w:rsidP="00E37D08">
      <w:pPr>
        <w:rPr>
          <w:szCs w:val="22"/>
        </w:rPr>
      </w:pPr>
    </w:p>
    <w:p w14:paraId="18462C6F" w14:textId="77777777" w:rsidR="00E37D08" w:rsidRDefault="00E37D08" w:rsidP="00AA2127"/>
    <w:p w14:paraId="2D57B8CF" w14:textId="19B5C770" w:rsidR="00E37D08" w:rsidRDefault="00E37D08" w:rsidP="00E37D08">
      <w:pPr>
        <w:rPr>
          <w:szCs w:val="22"/>
        </w:rPr>
      </w:pPr>
      <w:r>
        <w:rPr>
          <w:szCs w:val="22"/>
        </w:rPr>
        <w:t>Debe mostrar la opción “Adjuntar documento” para seleccionar</w:t>
      </w:r>
      <w:r>
        <w:t xml:space="preserve"> de uno a mas archivos en el explorador. </w:t>
      </w:r>
      <w:r w:rsidRPr="000342AA">
        <w:t xml:space="preserve">Una vez realizada la selección del </w:t>
      </w:r>
      <w:r>
        <w:t>documento</w:t>
      </w:r>
      <w:r w:rsidRPr="000342AA">
        <w:t xml:space="preserve">, se debe cargar a la </w:t>
      </w:r>
      <w:r>
        <w:t>carpeta. Cuando el documento</w:t>
      </w:r>
      <w:r w:rsidRPr="000342AA">
        <w:t xml:space="preserve"> sea cargado correctamente, se muestra el mensaje “Carga exitosa”. </w:t>
      </w:r>
      <w:r>
        <w:rPr>
          <w:szCs w:val="22"/>
        </w:rPr>
        <w:t>Los formatos y tamaño permitidos para carga de archivo serán conforme a Open text.</w:t>
      </w:r>
    </w:p>
    <w:p w14:paraId="3505C334" w14:textId="77777777" w:rsidR="00E37D08" w:rsidRDefault="00E37D08" w:rsidP="00E37D08">
      <w:pPr>
        <w:rPr>
          <w:szCs w:val="22"/>
        </w:rPr>
      </w:pPr>
    </w:p>
    <w:p w14:paraId="6F048E8F" w14:textId="77777777" w:rsidR="00E37D08" w:rsidRPr="00E37D08" w:rsidRDefault="00E37D08" w:rsidP="00E37D08">
      <w:pPr>
        <w:pStyle w:val="Estilo4"/>
      </w:pPr>
      <w:bookmarkStart w:id="78" w:name="_Toc515878340"/>
      <w:r w:rsidRPr="00E37D08">
        <w:t>Eliminar documento</w:t>
      </w:r>
      <w:bookmarkEnd w:id="78"/>
    </w:p>
    <w:p w14:paraId="5E86A8BF" w14:textId="77777777" w:rsidR="00E37D08" w:rsidRDefault="00E37D08" w:rsidP="00E37D08">
      <w:pPr>
        <w:rPr>
          <w:szCs w:val="22"/>
        </w:rPr>
      </w:pPr>
    </w:p>
    <w:p w14:paraId="70AAC1E9" w14:textId="77777777" w:rsidR="00E37D08" w:rsidRDefault="00E37D08" w:rsidP="00E37D08">
      <w:pPr>
        <w:rPr>
          <w:szCs w:val="22"/>
        </w:rPr>
      </w:pPr>
      <w:r w:rsidRPr="00ED161E">
        <w:rPr>
          <w:szCs w:val="22"/>
        </w:rPr>
        <w:t xml:space="preserve">Como </w:t>
      </w:r>
      <w:r>
        <w:rPr>
          <w:szCs w:val="22"/>
        </w:rPr>
        <w:t>usuario Administrador quiero eliminar un documento de una carpeta del prospecto para contar con la documentación actualizada en la carpeta de la solicitud.</w:t>
      </w:r>
    </w:p>
    <w:p w14:paraId="1CDE08BA" w14:textId="77777777" w:rsidR="00E37D08" w:rsidRDefault="00E37D08" w:rsidP="00E37D08">
      <w:pPr>
        <w:rPr>
          <w:szCs w:val="22"/>
        </w:rPr>
      </w:pPr>
    </w:p>
    <w:p w14:paraId="1E4D1CAB" w14:textId="77777777" w:rsidR="00E37D08" w:rsidRDefault="00E37D08" w:rsidP="00E37D08">
      <w:pPr>
        <w:rPr>
          <w:szCs w:val="22"/>
        </w:rPr>
      </w:pPr>
      <w:r>
        <w:rPr>
          <w:szCs w:val="22"/>
        </w:rPr>
        <w:t>Cuando seleccione un documento, debe tener la opción “Eliminar”, la cual eliminará el documento de la base de datos.</w:t>
      </w:r>
    </w:p>
    <w:p w14:paraId="0D0175F4" w14:textId="77777777" w:rsidR="00E37D08" w:rsidRDefault="00E37D08" w:rsidP="00E37D08">
      <w:pPr>
        <w:rPr>
          <w:szCs w:val="22"/>
        </w:rPr>
      </w:pPr>
    </w:p>
    <w:p w14:paraId="06F3027A" w14:textId="77777777" w:rsidR="00784AEA" w:rsidRPr="00632CA8" w:rsidRDefault="00784AEA" w:rsidP="00784AEA">
      <w:pPr>
        <w:pStyle w:val="Estilo4"/>
      </w:pPr>
      <w:bookmarkStart w:id="79" w:name="_Toc515878341"/>
      <w:r w:rsidRPr="00632CA8">
        <w:t>Etiquetar solicitud.</w:t>
      </w:r>
      <w:bookmarkEnd w:id="79"/>
      <w:r w:rsidRPr="00632CA8">
        <w:t xml:space="preserve"> </w:t>
      </w:r>
    </w:p>
    <w:p w14:paraId="33B2B0DA" w14:textId="77777777" w:rsidR="00784AEA" w:rsidRPr="00632CA8" w:rsidRDefault="00784AEA" w:rsidP="00784AEA"/>
    <w:p w14:paraId="69376D51" w14:textId="77777777" w:rsidR="00784AEA" w:rsidRPr="00632CA8" w:rsidRDefault="00784AEA" w:rsidP="00784AEA">
      <w:r w:rsidRPr="00632CA8">
        <w:t xml:space="preserve">Como usuario Administrador quiero poder etiquetar la solicitud .en Aprobada, Rechazada o Pendiente para enviarla al proceso que corresponde. </w:t>
      </w:r>
    </w:p>
    <w:p w14:paraId="0E699944" w14:textId="77777777" w:rsidR="00784AEA" w:rsidRPr="00632CA8" w:rsidRDefault="00784AEA" w:rsidP="00784AEA"/>
    <w:p w14:paraId="04297B35" w14:textId="10C2557E" w:rsidR="00784AEA" w:rsidRPr="00632CA8" w:rsidRDefault="002A242D" w:rsidP="00392951">
      <w:pPr>
        <w:jc w:val="center"/>
      </w:pPr>
      <w:r>
        <w:rPr>
          <w:noProof/>
          <w:lang w:val="es-MX" w:eastAsia="es-MX"/>
        </w:rPr>
        <w:drawing>
          <wp:inline distT="0" distB="0" distL="0" distR="0" wp14:anchorId="7D16788F" wp14:editId="583A879B">
            <wp:extent cx="5400000" cy="2142324"/>
            <wp:effectExtent l="19050" t="19050" r="10795" b="10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00" cy="2142324"/>
                    </a:xfrm>
                    <a:prstGeom prst="rect">
                      <a:avLst/>
                    </a:prstGeom>
                    <a:noFill/>
                    <a:ln>
                      <a:solidFill>
                        <a:schemeClr val="bg1">
                          <a:lumMod val="75000"/>
                        </a:schemeClr>
                      </a:solidFill>
                    </a:ln>
                  </pic:spPr>
                </pic:pic>
              </a:graphicData>
            </a:graphic>
          </wp:inline>
        </w:drawing>
      </w:r>
    </w:p>
    <w:p w14:paraId="466847E4" w14:textId="77777777" w:rsidR="00974D48" w:rsidRPr="00632CA8" w:rsidRDefault="00974D48" w:rsidP="00392951">
      <w:pPr>
        <w:jc w:val="center"/>
      </w:pPr>
    </w:p>
    <w:p w14:paraId="299AD30A" w14:textId="77777777" w:rsidR="00974D48" w:rsidRPr="00632CA8" w:rsidRDefault="00974D48" w:rsidP="00392951">
      <w:pPr>
        <w:jc w:val="center"/>
      </w:pPr>
    </w:p>
    <w:p w14:paraId="339EFEF9" w14:textId="77777777" w:rsidR="00784AEA" w:rsidRDefault="002313D2" w:rsidP="00784AEA">
      <w:r w:rsidRPr="00632CA8">
        <w:t>La activación para los catálogos de multi selección se realiza de acuerdo a la opción seleccionada</w:t>
      </w:r>
      <w:r w:rsidR="00974D48" w:rsidRPr="00632CA8">
        <w:t xml:space="preserve"> en los catálogos de motivo</w:t>
      </w:r>
      <w:r w:rsidRPr="00632CA8">
        <w:t xml:space="preserve"> del usuario</w:t>
      </w:r>
      <w:r w:rsidR="004C3470" w:rsidRPr="00632CA8">
        <w:t>, al menos una opción es obligatoria</w:t>
      </w:r>
      <w:r w:rsidRPr="00632CA8">
        <w:t>:</w:t>
      </w:r>
    </w:p>
    <w:p w14:paraId="75A87636" w14:textId="77777777" w:rsidR="00705CE1" w:rsidRDefault="00705CE1" w:rsidP="00784AEA"/>
    <w:p w14:paraId="5ACBFB10" w14:textId="77777777" w:rsidR="00705CE1" w:rsidRDefault="00705CE1" w:rsidP="00784AEA">
      <w:r>
        <w:t>Opciones de etiquetado de la solicitud:</w:t>
      </w:r>
    </w:p>
    <w:p w14:paraId="5D666CF9" w14:textId="77777777" w:rsidR="00B616C5" w:rsidRDefault="00B616C5" w:rsidP="00B616C5">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3870"/>
        <w:gridCol w:w="3545"/>
      </w:tblGrid>
      <w:tr w:rsidR="00B616C5" w:rsidRPr="00B616C5" w14:paraId="3FA5778C" w14:textId="77777777" w:rsidTr="00A47C50">
        <w:trPr>
          <w:trHeight w:val="240"/>
        </w:trPr>
        <w:tc>
          <w:tcPr>
            <w:tcW w:w="800" w:type="pct"/>
            <w:shd w:val="clear" w:color="auto" w:fill="BFBFBF" w:themeFill="background1" w:themeFillShade="BF"/>
            <w:vAlign w:val="center"/>
          </w:tcPr>
          <w:p w14:paraId="3D6F70C9" w14:textId="77777777" w:rsidR="00B616C5" w:rsidRPr="00B616C5" w:rsidRDefault="00B616C5" w:rsidP="00B616C5">
            <w:pPr>
              <w:jc w:val="center"/>
              <w:rPr>
                <w:rFonts w:cs="Arial"/>
                <w:b/>
                <w:szCs w:val="22"/>
                <w:lang w:val="es-MX" w:eastAsia="es-MX"/>
              </w:rPr>
            </w:pPr>
            <w:r w:rsidRPr="00B616C5">
              <w:rPr>
                <w:rFonts w:cs="Arial"/>
                <w:b/>
                <w:szCs w:val="22"/>
                <w:lang w:val="es-MX" w:eastAsia="es-MX"/>
              </w:rPr>
              <w:t>Etiqueta</w:t>
            </w:r>
          </w:p>
        </w:tc>
        <w:tc>
          <w:tcPr>
            <w:tcW w:w="2192" w:type="pct"/>
            <w:shd w:val="clear" w:color="auto" w:fill="BFBFBF" w:themeFill="background1" w:themeFillShade="BF"/>
            <w:noWrap/>
            <w:vAlign w:val="bottom"/>
          </w:tcPr>
          <w:p w14:paraId="7746B12C" w14:textId="77777777" w:rsidR="00B616C5" w:rsidRPr="00B616C5" w:rsidRDefault="00B616C5" w:rsidP="00B616C5">
            <w:pPr>
              <w:jc w:val="left"/>
              <w:rPr>
                <w:rFonts w:cs="Arial"/>
                <w:b/>
                <w:szCs w:val="22"/>
                <w:lang w:val="es-MX" w:eastAsia="es-MX"/>
              </w:rPr>
            </w:pPr>
            <w:r w:rsidRPr="00B616C5">
              <w:rPr>
                <w:rFonts w:cs="Arial"/>
                <w:b/>
                <w:szCs w:val="22"/>
                <w:lang w:val="es-MX" w:eastAsia="es-MX"/>
              </w:rPr>
              <w:t>Opciones</w:t>
            </w:r>
            <w:r w:rsidR="00705CE1">
              <w:rPr>
                <w:rFonts w:cs="Arial"/>
                <w:b/>
                <w:szCs w:val="22"/>
                <w:lang w:val="es-MX" w:eastAsia="es-MX"/>
              </w:rPr>
              <w:t xml:space="preserve"> de catálogo</w:t>
            </w:r>
          </w:p>
        </w:tc>
        <w:tc>
          <w:tcPr>
            <w:tcW w:w="2008" w:type="pct"/>
            <w:shd w:val="clear" w:color="auto" w:fill="BFBFBF" w:themeFill="background1" w:themeFillShade="BF"/>
          </w:tcPr>
          <w:p w14:paraId="6E07E33C" w14:textId="77777777" w:rsidR="00B616C5" w:rsidRPr="00B616C5" w:rsidRDefault="00B616C5" w:rsidP="00B616C5">
            <w:pPr>
              <w:jc w:val="left"/>
              <w:rPr>
                <w:rFonts w:cs="Arial"/>
                <w:b/>
                <w:bCs/>
                <w:szCs w:val="22"/>
                <w:lang w:val="es-MX" w:eastAsia="es-MX"/>
              </w:rPr>
            </w:pPr>
            <w:r w:rsidRPr="00B616C5">
              <w:rPr>
                <w:rFonts w:cs="Arial"/>
                <w:b/>
                <w:bCs/>
                <w:szCs w:val="22"/>
                <w:lang w:val="es-MX" w:eastAsia="es-MX"/>
              </w:rPr>
              <w:t>Activa selección de catálogo</w:t>
            </w:r>
          </w:p>
        </w:tc>
      </w:tr>
      <w:tr w:rsidR="00B616C5" w:rsidRPr="00B616C5" w14:paraId="2D24BE73" w14:textId="77777777" w:rsidTr="00A47C50">
        <w:trPr>
          <w:trHeight w:val="240"/>
        </w:trPr>
        <w:tc>
          <w:tcPr>
            <w:tcW w:w="800" w:type="pct"/>
            <w:vMerge w:val="restart"/>
            <w:shd w:val="clear" w:color="auto" w:fill="auto"/>
            <w:vAlign w:val="center"/>
            <w:hideMark/>
          </w:tcPr>
          <w:p w14:paraId="49E80E59" w14:textId="77777777" w:rsidR="00B616C5" w:rsidRPr="00B616C5" w:rsidRDefault="00B616C5" w:rsidP="00B616C5">
            <w:pPr>
              <w:jc w:val="center"/>
              <w:rPr>
                <w:rFonts w:cs="Arial"/>
                <w:szCs w:val="22"/>
                <w:lang w:val="es-MX" w:eastAsia="es-MX"/>
              </w:rPr>
            </w:pPr>
            <w:r w:rsidRPr="00B616C5">
              <w:rPr>
                <w:rFonts w:cs="Arial"/>
                <w:szCs w:val="22"/>
                <w:lang w:val="es-MX" w:eastAsia="es-MX"/>
              </w:rPr>
              <w:t>Pendiente</w:t>
            </w:r>
            <w:r w:rsidR="00705CE1">
              <w:rPr>
                <w:rFonts w:cs="Arial"/>
                <w:szCs w:val="22"/>
                <w:lang w:val="es-MX" w:eastAsia="es-MX"/>
              </w:rPr>
              <w:t xml:space="preserve"> Renovación</w:t>
            </w:r>
          </w:p>
        </w:tc>
        <w:tc>
          <w:tcPr>
            <w:tcW w:w="2192" w:type="pct"/>
            <w:shd w:val="clear" w:color="auto" w:fill="auto"/>
            <w:noWrap/>
            <w:vAlign w:val="bottom"/>
            <w:hideMark/>
          </w:tcPr>
          <w:p w14:paraId="667B5A06" w14:textId="77777777" w:rsidR="00B616C5" w:rsidRPr="00B616C5" w:rsidRDefault="00B616C5" w:rsidP="00B616C5">
            <w:pPr>
              <w:jc w:val="left"/>
              <w:rPr>
                <w:rFonts w:cs="Arial"/>
                <w:szCs w:val="22"/>
                <w:lang w:val="es-MX" w:eastAsia="es-MX"/>
              </w:rPr>
            </w:pPr>
            <w:r w:rsidRPr="00B616C5">
              <w:rPr>
                <w:rFonts w:cs="Arial"/>
                <w:szCs w:val="22"/>
                <w:lang w:val="es-MX" w:eastAsia="es-MX"/>
              </w:rPr>
              <w:t xml:space="preserve">Documentación y requisitos </w:t>
            </w:r>
          </w:p>
        </w:tc>
        <w:tc>
          <w:tcPr>
            <w:tcW w:w="2008" w:type="pct"/>
            <w:shd w:val="clear" w:color="auto" w:fill="auto"/>
            <w:hideMark/>
          </w:tcPr>
          <w:p w14:paraId="25399563"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r w:rsidR="00B616C5" w:rsidRPr="00B616C5" w14:paraId="44378B79" w14:textId="77777777" w:rsidTr="00A47C50">
        <w:trPr>
          <w:trHeight w:val="255"/>
        </w:trPr>
        <w:tc>
          <w:tcPr>
            <w:tcW w:w="800" w:type="pct"/>
            <w:vMerge/>
            <w:vAlign w:val="center"/>
            <w:hideMark/>
          </w:tcPr>
          <w:p w14:paraId="75AB0031" w14:textId="77777777" w:rsidR="00B616C5" w:rsidRPr="00B616C5" w:rsidRDefault="00B616C5" w:rsidP="00B616C5">
            <w:pPr>
              <w:jc w:val="left"/>
              <w:rPr>
                <w:rFonts w:cs="Arial"/>
                <w:szCs w:val="22"/>
                <w:lang w:val="es-MX" w:eastAsia="es-MX"/>
              </w:rPr>
            </w:pPr>
          </w:p>
        </w:tc>
        <w:tc>
          <w:tcPr>
            <w:tcW w:w="2192" w:type="pct"/>
            <w:shd w:val="clear" w:color="auto" w:fill="auto"/>
            <w:noWrap/>
            <w:vAlign w:val="bottom"/>
            <w:hideMark/>
          </w:tcPr>
          <w:p w14:paraId="3C333D67" w14:textId="77777777" w:rsidR="00B616C5" w:rsidRPr="00B616C5" w:rsidRDefault="00B616C5" w:rsidP="00B616C5">
            <w:pPr>
              <w:jc w:val="left"/>
              <w:rPr>
                <w:rFonts w:cs="Arial"/>
                <w:szCs w:val="22"/>
                <w:lang w:val="es-MX" w:eastAsia="es-MX"/>
              </w:rPr>
            </w:pPr>
            <w:r w:rsidRPr="00B616C5">
              <w:rPr>
                <w:rFonts w:cs="Arial"/>
                <w:szCs w:val="22"/>
                <w:lang w:val="es-MX" w:eastAsia="es-MX"/>
              </w:rPr>
              <w:t>Documentación  o fotografías ilegibles</w:t>
            </w:r>
          </w:p>
        </w:tc>
        <w:tc>
          <w:tcPr>
            <w:tcW w:w="2008" w:type="pct"/>
            <w:shd w:val="clear" w:color="auto" w:fill="auto"/>
            <w:hideMark/>
          </w:tcPr>
          <w:p w14:paraId="14C77DF3"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r w:rsidR="00B616C5" w:rsidRPr="00B616C5" w14:paraId="1B15F983" w14:textId="77777777" w:rsidTr="00A47C50">
        <w:trPr>
          <w:trHeight w:val="240"/>
        </w:trPr>
        <w:tc>
          <w:tcPr>
            <w:tcW w:w="800" w:type="pct"/>
            <w:vMerge/>
            <w:vAlign w:val="center"/>
            <w:hideMark/>
          </w:tcPr>
          <w:p w14:paraId="21EE83A4" w14:textId="77777777" w:rsidR="00B616C5" w:rsidRPr="00B616C5" w:rsidRDefault="00B616C5" w:rsidP="00B616C5">
            <w:pPr>
              <w:jc w:val="left"/>
              <w:rPr>
                <w:rFonts w:cs="Arial"/>
                <w:szCs w:val="22"/>
                <w:lang w:val="es-MX" w:eastAsia="es-MX"/>
              </w:rPr>
            </w:pPr>
          </w:p>
        </w:tc>
        <w:tc>
          <w:tcPr>
            <w:tcW w:w="2192" w:type="pct"/>
            <w:shd w:val="clear" w:color="auto" w:fill="auto"/>
            <w:noWrap/>
            <w:vAlign w:val="bottom"/>
            <w:hideMark/>
          </w:tcPr>
          <w:p w14:paraId="563CE685" w14:textId="77777777" w:rsidR="00B616C5" w:rsidRPr="00B616C5" w:rsidRDefault="00B616C5" w:rsidP="00B616C5">
            <w:pPr>
              <w:jc w:val="left"/>
              <w:rPr>
                <w:rFonts w:cs="Arial"/>
                <w:szCs w:val="22"/>
                <w:lang w:val="es-MX" w:eastAsia="es-MX"/>
              </w:rPr>
            </w:pPr>
            <w:r w:rsidRPr="00B616C5">
              <w:rPr>
                <w:rFonts w:cs="Arial"/>
                <w:szCs w:val="22"/>
                <w:lang w:val="es-MX" w:eastAsia="es-MX"/>
              </w:rPr>
              <w:t>Documentos del obligado solidario</w:t>
            </w:r>
          </w:p>
        </w:tc>
        <w:tc>
          <w:tcPr>
            <w:tcW w:w="2008" w:type="pct"/>
            <w:shd w:val="clear" w:color="auto" w:fill="auto"/>
            <w:hideMark/>
          </w:tcPr>
          <w:p w14:paraId="79646224"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r w:rsidR="00B616C5" w:rsidRPr="00B616C5" w14:paraId="6C378978" w14:textId="77777777" w:rsidTr="00A47C50">
        <w:trPr>
          <w:trHeight w:val="240"/>
        </w:trPr>
        <w:tc>
          <w:tcPr>
            <w:tcW w:w="800" w:type="pct"/>
            <w:vMerge/>
            <w:vAlign w:val="center"/>
            <w:hideMark/>
          </w:tcPr>
          <w:p w14:paraId="3511E8F0" w14:textId="77777777" w:rsidR="00B616C5" w:rsidRPr="00B616C5" w:rsidRDefault="00B616C5" w:rsidP="00B616C5">
            <w:pPr>
              <w:jc w:val="left"/>
              <w:rPr>
                <w:rFonts w:cs="Arial"/>
                <w:szCs w:val="22"/>
                <w:lang w:val="es-MX" w:eastAsia="es-MX"/>
              </w:rPr>
            </w:pPr>
          </w:p>
        </w:tc>
        <w:tc>
          <w:tcPr>
            <w:tcW w:w="2192" w:type="pct"/>
            <w:shd w:val="clear" w:color="auto" w:fill="auto"/>
            <w:noWrap/>
            <w:vAlign w:val="bottom"/>
            <w:hideMark/>
          </w:tcPr>
          <w:p w14:paraId="0B220A92" w14:textId="77777777" w:rsidR="00B616C5" w:rsidRPr="00B616C5" w:rsidRDefault="00B616C5" w:rsidP="00B616C5">
            <w:pPr>
              <w:jc w:val="left"/>
              <w:rPr>
                <w:rFonts w:cs="Arial"/>
                <w:szCs w:val="22"/>
                <w:lang w:val="es-MX" w:eastAsia="es-MX"/>
              </w:rPr>
            </w:pPr>
            <w:r w:rsidRPr="00B616C5">
              <w:rPr>
                <w:rFonts w:cs="Arial"/>
                <w:szCs w:val="22"/>
                <w:lang w:val="es-MX" w:eastAsia="es-MX"/>
              </w:rPr>
              <w:t>Requisitos del obligado solidario</w:t>
            </w:r>
          </w:p>
        </w:tc>
        <w:tc>
          <w:tcPr>
            <w:tcW w:w="2008" w:type="pct"/>
            <w:shd w:val="clear" w:color="auto" w:fill="auto"/>
            <w:hideMark/>
          </w:tcPr>
          <w:p w14:paraId="33FC2C2D" w14:textId="77777777" w:rsidR="00B616C5" w:rsidRPr="00B616C5" w:rsidRDefault="00B616C5" w:rsidP="00B616C5">
            <w:pPr>
              <w:jc w:val="left"/>
              <w:rPr>
                <w:rFonts w:cs="Arial"/>
                <w:szCs w:val="22"/>
                <w:lang w:val="es-MX" w:eastAsia="es-MX"/>
              </w:rPr>
            </w:pPr>
          </w:p>
        </w:tc>
      </w:tr>
      <w:tr w:rsidR="00B616C5" w:rsidRPr="00B616C5" w14:paraId="2EC1B603" w14:textId="77777777" w:rsidTr="00A47C50">
        <w:trPr>
          <w:trHeight w:val="240"/>
        </w:trPr>
        <w:tc>
          <w:tcPr>
            <w:tcW w:w="800" w:type="pct"/>
            <w:vMerge/>
            <w:vAlign w:val="center"/>
            <w:hideMark/>
          </w:tcPr>
          <w:p w14:paraId="29A1B99B" w14:textId="77777777" w:rsidR="00B616C5" w:rsidRPr="00B616C5" w:rsidRDefault="00B616C5" w:rsidP="00B616C5">
            <w:pPr>
              <w:jc w:val="left"/>
              <w:rPr>
                <w:rFonts w:cs="Arial"/>
                <w:szCs w:val="22"/>
                <w:lang w:val="es-MX" w:eastAsia="es-MX"/>
              </w:rPr>
            </w:pPr>
          </w:p>
        </w:tc>
        <w:tc>
          <w:tcPr>
            <w:tcW w:w="2192" w:type="pct"/>
            <w:shd w:val="clear" w:color="auto" w:fill="auto"/>
            <w:noWrap/>
            <w:vAlign w:val="bottom"/>
            <w:hideMark/>
          </w:tcPr>
          <w:p w14:paraId="3C5A3046" w14:textId="77777777" w:rsidR="00B616C5" w:rsidRPr="00B616C5" w:rsidRDefault="00B616C5" w:rsidP="00B616C5">
            <w:pPr>
              <w:jc w:val="left"/>
              <w:rPr>
                <w:rFonts w:cs="Arial"/>
                <w:szCs w:val="22"/>
                <w:lang w:val="es-MX" w:eastAsia="es-MX"/>
              </w:rPr>
            </w:pPr>
            <w:r w:rsidRPr="00B616C5">
              <w:rPr>
                <w:rFonts w:cs="Arial"/>
                <w:szCs w:val="22"/>
                <w:lang w:val="es-MX" w:eastAsia="es-MX"/>
              </w:rPr>
              <w:t>Contacto con el cliente</w:t>
            </w:r>
          </w:p>
        </w:tc>
        <w:tc>
          <w:tcPr>
            <w:tcW w:w="2008" w:type="pct"/>
            <w:shd w:val="clear" w:color="auto" w:fill="auto"/>
            <w:hideMark/>
          </w:tcPr>
          <w:p w14:paraId="6AFAB369" w14:textId="77777777" w:rsidR="00B616C5" w:rsidRPr="00B616C5" w:rsidRDefault="00B616C5" w:rsidP="00B616C5">
            <w:pPr>
              <w:jc w:val="left"/>
              <w:rPr>
                <w:rFonts w:cs="Arial"/>
                <w:szCs w:val="22"/>
                <w:lang w:val="es-MX" w:eastAsia="es-MX"/>
              </w:rPr>
            </w:pPr>
          </w:p>
        </w:tc>
      </w:tr>
      <w:tr w:rsidR="00B616C5" w:rsidRPr="00B616C5" w14:paraId="193429E2" w14:textId="77777777" w:rsidTr="00A47C50">
        <w:trPr>
          <w:trHeight w:val="240"/>
        </w:trPr>
        <w:tc>
          <w:tcPr>
            <w:tcW w:w="800" w:type="pct"/>
            <w:vMerge/>
            <w:vAlign w:val="center"/>
            <w:hideMark/>
          </w:tcPr>
          <w:p w14:paraId="58705619" w14:textId="77777777" w:rsidR="00B616C5" w:rsidRPr="00B616C5" w:rsidRDefault="00B616C5" w:rsidP="00B616C5">
            <w:pPr>
              <w:jc w:val="left"/>
              <w:rPr>
                <w:rFonts w:cs="Arial"/>
                <w:szCs w:val="22"/>
                <w:lang w:val="es-MX" w:eastAsia="es-MX"/>
              </w:rPr>
            </w:pPr>
          </w:p>
        </w:tc>
        <w:tc>
          <w:tcPr>
            <w:tcW w:w="2192" w:type="pct"/>
            <w:shd w:val="clear" w:color="auto" w:fill="auto"/>
            <w:noWrap/>
            <w:vAlign w:val="bottom"/>
            <w:hideMark/>
          </w:tcPr>
          <w:p w14:paraId="68A3E215" w14:textId="77777777" w:rsidR="00B616C5" w:rsidRPr="00B616C5" w:rsidRDefault="00B616C5" w:rsidP="00B616C5">
            <w:pPr>
              <w:jc w:val="left"/>
              <w:rPr>
                <w:rFonts w:cs="Arial"/>
                <w:szCs w:val="22"/>
                <w:lang w:val="es-MX" w:eastAsia="es-MX"/>
              </w:rPr>
            </w:pPr>
            <w:r w:rsidRPr="00B616C5">
              <w:rPr>
                <w:rFonts w:cs="Arial"/>
                <w:szCs w:val="22"/>
                <w:lang w:val="es-MX" w:eastAsia="es-MX"/>
              </w:rPr>
              <w:t>Contacto con referencias</w:t>
            </w:r>
          </w:p>
        </w:tc>
        <w:tc>
          <w:tcPr>
            <w:tcW w:w="2008" w:type="pct"/>
            <w:shd w:val="clear" w:color="auto" w:fill="auto"/>
            <w:hideMark/>
          </w:tcPr>
          <w:p w14:paraId="72253A22" w14:textId="77777777" w:rsidR="00B616C5" w:rsidRPr="00B616C5" w:rsidRDefault="00B616C5" w:rsidP="00B616C5">
            <w:pPr>
              <w:jc w:val="left"/>
              <w:rPr>
                <w:rFonts w:cs="Arial"/>
                <w:szCs w:val="22"/>
                <w:lang w:val="es-MX" w:eastAsia="es-MX"/>
              </w:rPr>
            </w:pPr>
          </w:p>
        </w:tc>
      </w:tr>
      <w:tr w:rsidR="00B616C5" w:rsidRPr="00B616C5" w14:paraId="64BB482D" w14:textId="77777777" w:rsidTr="00A47C50">
        <w:trPr>
          <w:trHeight w:val="255"/>
        </w:trPr>
        <w:tc>
          <w:tcPr>
            <w:tcW w:w="800" w:type="pct"/>
            <w:vMerge/>
            <w:vAlign w:val="center"/>
            <w:hideMark/>
          </w:tcPr>
          <w:p w14:paraId="01377C93" w14:textId="77777777" w:rsidR="00B616C5" w:rsidRPr="00B616C5" w:rsidRDefault="00B616C5" w:rsidP="00B616C5">
            <w:pPr>
              <w:jc w:val="left"/>
              <w:rPr>
                <w:rFonts w:cs="Arial"/>
                <w:szCs w:val="22"/>
                <w:lang w:val="es-MX" w:eastAsia="es-MX"/>
              </w:rPr>
            </w:pPr>
          </w:p>
        </w:tc>
        <w:tc>
          <w:tcPr>
            <w:tcW w:w="2192" w:type="pct"/>
            <w:shd w:val="clear" w:color="auto" w:fill="auto"/>
            <w:noWrap/>
            <w:vAlign w:val="bottom"/>
            <w:hideMark/>
          </w:tcPr>
          <w:p w14:paraId="48B2D317" w14:textId="77777777" w:rsidR="00B616C5" w:rsidRPr="00B616C5" w:rsidRDefault="00B616C5" w:rsidP="00B616C5">
            <w:pPr>
              <w:jc w:val="left"/>
              <w:rPr>
                <w:rFonts w:cs="Arial"/>
                <w:szCs w:val="22"/>
                <w:lang w:val="es-MX" w:eastAsia="es-MX"/>
              </w:rPr>
            </w:pPr>
            <w:r w:rsidRPr="00B616C5">
              <w:rPr>
                <w:rFonts w:cs="Arial"/>
                <w:szCs w:val="22"/>
                <w:lang w:val="es-MX" w:eastAsia="es-MX"/>
              </w:rPr>
              <w:t>No tiene ingresos o no Capacidad</w:t>
            </w:r>
          </w:p>
        </w:tc>
        <w:tc>
          <w:tcPr>
            <w:tcW w:w="2008" w:type="pct"/>
            <w:shd w:val="clear" w:color="auto" w:fill="auto"/>
            <w:hideMark/>
          </w:tcPr>
          <w:p w14:paraId="0F590256"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 </w:t>
            </w:r>
          </w:p>
        </w:tc>
      </w:tr>
      <w:tr w:rsidR="00B616C5" w:rsidRPr="00B616C5" w14:paraId="7A1E34CB" w14:textId="77777777" w:rsidTr="00A47C50">
        <w:trPr>
          <w:trHeight w:val="540"/>
        </w:trPr>
        <w:tc>
          <w:tcPr>
            <w:tcW w:w="800" w:type="pct"/>
            <w:vMerge w:val="restart"/>
            <w:shd w:val="clear" w:color="auto" w:fill="auto"/>
            <w:vAlign w:val="center"/>
            <w:hideMark/>
          </w:tcPr>
          <w:p w14:paraId="7FCCC341" w14:textId="77777777" w:rsidR="00B616C5" w:rsidRPr="00B616C5" w:rsidRDefault="00B616C5" w:rsidP="00B616C5">
            <w:pPr>
              <w:jc w:val="center"/>
              <w:rPr>
                <w:rFonts w:cs="Arial"/>
                <w:szCs w:val="22"/>
                <w:lang w:val="es-MX" w:eastAsia="es-MX"/>
              </w:rPr>
            </w:pPr>
            <w:r w:rsidRPr="00B616C5">
              <w:rPr>
                <w:rFonts w:cs="Arial"/>
                <w:szCs w:val="22"/>
                <w:lang w:val="es-MX" w:eastAsia="es-MX"/>
              </w:rPr>
              <w:t>Rechazo</w:t>
            </w:r>
          </w:p>
        </w:tc>
        <w:tc>
          <w:tcPr>
            <w:tcW w:w="2192" w:type="pct"/>
            <w:shd w:val="clear" w:color="auto" w:fill="auto"/>
            <w:noWrap/>
            <w:vAlign w:val="center"/>
            <w:hideMark/>
          </w:tcPr>
          <w:p w14:paraId="6D6B9DCE" w14:textId="77777777" w:rsidR="00B616C5" w:rsidRPr="00B616C5" w:rsidRDefault="00B616C5" w:rsidP="00B616C5">
            <w:pPr>
              <w:jc w:val="left"/>
              <w:rPr>
                <w:rFonts w:cs="Arial"/>
                <w:szCs w:val="22"/>
                <w:lang w:val="es-MX" w:eastAsia="es-MX"/>
              </w:rPr>
            </w:pPr>
            <w:r w:rsidRPr="00B616C5">
              <w:rPr>
                <w:rFonts w:cs="Arial"/>
                <w:szCs w:val="22"/>
                <w:lang w:val="es-MX" w:eastAsia="es-MX"/>
              </w:rPr>
              <w:t>Actividad o giro no permitido</w:t>
            </w:r>
          </w:p>
        </w:tc>
        <w:tc>
          <w:tcPr>
            <w:tcW w:w="2008" w:type="pct"/>
            <w:shd w:val="clear" w:color="auto" w:fill="auto"/>
            <w:vAlign w:val="center"/>
            <w:hideMark/>
          </w:tcPr>
          <w:p w14:paraId="5491D827"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de giro no permitido</w:t>
            </w:r>
          </w:p>
        </w:tc>
      </w:tr>
      <w:tr w:rsidR="00B616C5" w:rsidRPr="00B616C5" w14:paraId="7E24411D" w14:textId="77777777" w:rsidTr="00A47C50">
        <w:trPr>
          <w:trHeight w:val="330"/>
        </w:trPr>
        <w:tc>
          <w:tcPr>
            <w:tcW w:w="800" w:type="pct"/>
            <w:vMerge/>
            <w:vAlign w:val="center"/>
            <w:hideMark/>
          </w:tcPr>
          <w:p w14:paraId="73DC4DC6"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65A092D9" w14:textId="77777777" w:rsidR="00B616C5" w:rsidRPr="00B616C5" w:rsidRDefault="00B616C5" w:rsidP="00B616C5">
            <w:pPr>
              <w:jc w:val="left"/>
              <w:rPr>
                <w:rFonts w:cs="Arial"/>
                <w:szCs w:val="22"/>
                <w:lang w:val="es-MX" w:eastAsia="es-MX"/>
              </w:rPr>
            </w:pPr>
            <w:r w:rsidRPr="00B616C5">
              <w:rPr>
                <w:rFonts w:cs="Arial"/>
                <w:szCs w:val="22"/>
                <w:lang w:val="es-MX" w:eastAsia="es-MX"/>
              </w:rPr>
              <w:t>No tiene ingresos o no Capacidad</w:t>
            </w:r>
          </w:p>
        </w:tc>
        <w:tc>
          <w:tcPr>
            <w:tcW w:w="2008" w:type="pct"/>
            <w:shd w:val="clear" w:color="auto" w:fill="auto"/>
            <w:hideMark/>
          </w:tcPr>
          <w:p w14:paraId="5C2E7AA7" w14:textId="77777777" w:rsidR="00B616C5" w:rsidRPr="00B616C5" w:rsidRDefault="00B616C5" w:rsidP="00B616C5">
            <w:pPr>
              <w:jc w:val="left"/>
              <w:rPr>
                <w:rFonts w:cs="Arial"/>
                <w:szCs w:val="22"/>
                <w:lang w:val="es-MX" w:eastAsia="es-MX"/>
              </w:rPr>
            </w:pPr>
          </w:p>
        </w:tc>
      </w:tr>
      <w:tr w:rsidR="00B616C5" w:rsidRPr="00B616C5" w14:paraId="683E4FAC" w14:textId="77777777" w:rsidTr="00A47C50">
        <w:trPr>
          <w:trHeight w:val="330"/>
        </w:trPr>
        <w:tc>
          <w:tcPr>
            <w:tcW w:w="800" w:type="pct"/>
            <w:vMerge/>
            <w:vAlign w:val="center"/>
            <w:hideMark/>
          </w:tcPr>
          <w:p w14:paraId="4FE2FDAE"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522AD7B3" w14:textId="77777777" w:rsidR="00B616C5" w:rsidRPr="00B616C5" w:rsidRDefault="00B616C5" w:rsidP="00B616C5">
            <w:pPr>
              <w:jc w:val="left"/>
              <w:rPr>
                <w:rFonts w:cs="Arial"/>
                <w:szCs w:val="22"/>
                <w:lang w:val="es-MX" w:eastAsia="es-MX"/>
              </w:rPr>
            </w:pPr>
            <w:r w:rsidRPr="00B616C5">
              <w:rPr>
                <w:rFonts w:cs="Arial"/>
                <w:szCs w:val="22"/>
                <w:lang w:val="es-MX" w:eastAsia="es-MX"/>
              </w:rPr>
              <w:t>Por buró de crédito</w:t>
            </w:r>
          </w:p>
        </w:tc>
        <w:tc>
          <w:tcPr>
            <w:tcW w:w="2008" w:type="pct"/>
            <w:shd w:val="clear" w:color="auto" w:fill="auto"/>
            <w:hideMark/>
          </w:tcPr>
          <w:p w14:paraId="50A1BF8C" w14:textId="77777777" w:rsidR="00B616C5" w:rsidRPr="00B616C5" w:rsidRDefault="00B616C5" w:rsidP="00B616C5">
            <w:pPr>
              <w:jc w:val="left"/>
              <w:rPr>
                <w:rFonts w:cs="Arial"/>
                <w:szCs w:val="22"/>
                <w:lang w:val="es-MX" w:eastAsia="es-MX"/>
              </w:rPr>
            </w:pPr>
          </w:p>
        </w:tc>
      </w:tr>
      <w:tr w:rsidR="00B616C5" w:rsidRPr="00B616C5" w14:paraId="247602EA" w14:textId="77777777" w:rsidTr="00A47C50">
        <w:trPr>
          <w:trHeight w:val="330"/>
        </w:trPr>
        <w:tc>
          <w:tcPr>
            <w:tcW w:w="800" w:type="pct"/>
            <w:vMerge/>
            <w:vAlign w:val="center"/>
            <w:hideMark/>
          </w:tcPr>
          <w:p w14:paraId="39837651"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035ECC6F" w14:textId="77777777" w:rsidR="00B616C5" w:rsidRPr="00B616C5" w:rsidRDefault="00B616C5" w:rsidP="00B616C5">
            <w:pPr>
              <w:jc w:val="left"/>
              <w:rPr>
                <w:rFonts w:cs="Arial"/>
                <w:szCs w:val="22"/>
                <w:lang w:val="es-MX" w:eastAsia="es-MX"/>
              </w:rPr>
            </w:pPr>
            <w:r w:rsidRPr="00B616C5">
              <w:rPr>
                <w:rFonts w:cs="Arial"/>
                <w:szCs w:val="22"/>
                <w:lang w:val="es-MX" w:eastAsia="es-MX"/>
              </w:rPr>
              <w:t>Por buró de crédito obligado solidario</w:t>
            </w:r>
          </w:p>
        </w:tc>
        <w:tc>
          <w:tcPr>
            <w:tcW w:w="2008" w:type="pct"/>
            <w:shd w:val="clear" w:color="auto" w:fill="auto"/>
            <w:hideMark/>
          </w:tcPr>
          <w:p w14:paraId="66D56AFB" w14:textId="77777777" w:rsidR="00B616C5" w:rsidRPr="00B616C5" w:rsidRDefault="00B616C5" w:rsidP="00B616C5">
            <w:pPr>
              <w:jc w:val="left"/>
              <w:rPr>
                <w:rFonts w:cs="Arial"/>
                <w:szCs w:val="22"/>
                <w:lang w:val="es-MX" w:eastAsia="es-MX"/>
              </w:rPr>
            </w:pPr>
          </w:p>
        </w:tc>
      </w:tr>
      <w:tr w:rsidR="00B616C5" w:rsidRPr="00B616C5" w14:paraId="7A85134D" w14:textId="77777777" w:rsidTr="00A47C50">
        <w:trPr>
          <w:trHeight w:val="330"/>
        </w:trPr>
        <w:tc>
          <w:tcPr>
            <w:tcW w:w="800" w:type="pct"/>
            <w:vMerge/>
            <w:vAlign w:val="center"/>
            <w:hideMark/>
          </w:tcPr>
          <w:p w14:paraId="5E5A9BC7"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55171A27" w14:textId="77777777" w:rsidR="00B616C5" w:rsidRPr="00B616C5" w:rsidRDefault="00B616C5" w:rsidP="00B616C5">
            <w:pPr>
              <w:jc w:val="left"/>
              <w:rPr>
                <w:rFonts w:cs="Arial"/>
                <w:szCs w:val="22"/>
                <w:lang w:val="es-MX" w:eastAsia="es-MX"/>
              </w:rPr>
            </w:pPr>
            <w:r w:rsidRPr="00B616C5">
              <w:rPr>
                <w:rFonts w:cs="Arial"/>
                <w:szCs w:val="22"/>
                <w:lang w:val="es-MX" w:eastAsia="es-MX"/>
              </w:rPr>
              <w:t xml:space="preserve">Documentación y requisitos </w:t>
            </w:r>
          </w:p>
        </w:tc>
        <w:tc>
          <w:tcPr>
            <w:tcW w:w="2008" w:type="pct"/>
            <w:shd w:val="clear" w:color="auto" w:fill="auto"/>
            <w:hideMark/>
          </w:tcPr>
          <w:p w14:paraId="7253237B"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r w:rsidR="00B616C5" w:rsidRPr="00B616C5" w14:paraId="34E8A89B" w14:textId="77777777" w:rsidTr="00A47C50">
        <w:trPr>
          <w:trHeight w:val="330"/>
        </w:trPr>
        <w:tc>
          <w:tcPr>
            <w:tcW w:w="800" w:type="pct"/>
            <w:vMerge/>
            <w:vAlign w:val="center"/>
            <w:hideMark/>
          </w:tcPr>
          <w:p w14:paraId="5E426748"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34812E2B" w14:textId="77777777" w:rsidR="00B616C5" w:rsidRPr="00B616C5" w:rsidRDefault="00B616C5" w:rsidP="00B616C5">
            <w:pPr>
              <w:jc w:val="left"/>
              <w:rPr>
                <w:rFonts w:cs="Arial"/>
                <w:szCs w:val="22"/>
                <w:lang w:val="es-MX" w:eastAsia="es-MX"/>
              </w:rPr>
            </w:pPr>
            <w:r w:rsidRPr="00B616C5">
              <w:rPr>
                <w:rFonts w:cs="Arial"/>
                <w:szCs w:val="22"/>
                <w:lang w:val="es-MX" w:eastAsia="es-MX"/>
              </w:rPr>
              <w:t>Falsedad de datos o documentos</w:t>
            </w:r>
          </w:p>
        </w:tc>
        <w:tc>
          <w:tcPr>
            <w:tcW w:w="2008" w:type="pct"/>
            <w:shd w:val="clear" w:color="auto" w:fill="auto"/>
            <w:hideMark/>
          </w:tcPr>
          <w:p w14:paraId="5AD4E882"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r w:rsidR="00B616C5" w:rsidRPr="00B616C5" w14:paraId="28CFEF8E" w14:textId="77777777" w:rsidTr="00A47C50">
        <w:trPr>
          <w:trHeight w:val="330"/>
        </w:trPr>
        <w:tc>
          <w:tcPr>
            <w:tcW w:w="800" w:type="pct"/>
            <w:vMerge/>
            <w:vAlign w:val="center"/>
            <w:hideMark/>
          </w:tcPr>
          <w:p w14:paraId="5C9912EE"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77781F61" w14:textId="77777777" w:rsidR="00B616C5" w:rsidRPr="00B616C5" w:rsidRDefault="00B616C5" w:rsidP="00B616C5">
            <w:pPr>
              <w:jc w:val="left"/>
              <w:rPr>
                <w:rFonts w:cs="Arial"/>
                <w:szCs w:val="22"/>
                <w:lang w:val="es-MX" w:eastAsia="es-MX"/>
              </w:rPr>
            </w:pPr>
            <w:r w:rsidRPr="00B616C5">
              <w:rPr>
                <w:rFonts w:cs="Arial"/>
                <w:szCs w:val="22"/>
                <w:lang w:val="es-MX" w:eastAsia="es-MX"/>
              </w:rPr>
              <w:t>Documentación o fotografías ilegibles</w:t>
            </w:r>
          </w:p>
        </w:tc>
        <w:tc>
          <w:tcPr>
            <w:tcW w:w="2008" w:type="pct"/>
            <w:shd w:val="clear" w:color="auto" w:fill="auto"/>
            <w:hideMark/>
          </w:tcPr>
          <w:p w14:paraId="5658D428"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r w:rsidR="00B616C5" w:rsidRPr="00B616C5" w14:paraId="57E8CFB8" w14:textId="77777777" w:rsidTr="00A47C50">
        <w:trPr>
          <w:trHeight w:val="330"/>
        </w:trPr>
        <w:tc>
          <w:tcPr>
            <w:tcW w:w="800" w:type="pct"/>
            <w:vMerge/>
            <w:vAlign w:val="center"/>
            <w:hideMark/>
          </w:tcPr>
          <w:p w14:paraId="4C25D913"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63059A79" w14:textId="77777777" w:rsidR="00B616C5" w:rsidRPr="00B616C5" w:rsidRDefault="00B616C5" w:rsidP="00B616C5">
            <w:pPr>
              <w:jc w:val="left"/>
              <w:rPr>
                <w:rFonts w:cs="Arial"/>
                <w:szCs w:val="22"/>
                <w:lang w:val="es-MX" w:eastAsia="es-MX"/>
              </w:rPr>
            </w:pPr>
            <w:r w:rsidRPr="00B616C5">
              <w:rPr>
                <w:rFonts w:cs="Arial"/>
                <w:szCs w:val="22"/>
                <w:lang w:val="es-MX" w:eastAsia="es-MX"/>
              </w:rPr>
              <w:t>Error operativo</w:t>
            </w:r>
          </w:p>
        </w:tc>
        <w:tc>
          <w:tcPr>
            <w:tcW w:w="2008" w:type="pct"/>
            <w:shd w:val="clear" w:color="auto" w:fill="auto"/>
            <w:hideMark/>
          </w:tcPr>
          <w:p w14:paraId="6903F55D" w14:textId="0C2D5564" w:rsidR="00B616C5" w:rsidRPr="00B616C5" w:rsidRDefault="00B616C5" w:rsidP="00B616C5">
            <w:pPr>
              <w:jc w:val="left"/>
              <w:rPr>
                <w:rFonts w:cs="Arial"/>
                <w:bCs/>
                <w:szCs w:val="22"/>
                <w:lang w:val="es-MX" w:eastAsia="es-MX"/>
              </w:rPr>
            </w:pPr>
            <w:r w:rsidRPr="00B616C5">
              <w:rPr>
                <w:rFonts w:cs="Arial"/>
                <w:bCs/>
                <w:szCs w:val="22"/>
                <w:lang w:val="es-MX" w:eastAsia="es-MX"/>
              </w:rPr>
              <w:t>Campo de captura</w:t>
            </w:r>
            <w:r w:rsidR="002A242D">
              <w:rPr>
                <w:rFonts w:cs="Arial"/>
                <w:bCs/>
                <w:szCs w:val="22"/>
                <w:lang w:val="es-MX" w:eastAsia="es-MX"/>
              </w:rPr>
              <w:t xml:space="preserve"> de texto libre. Longitud 50 caracteres. </w:t>
            </w:r>
          </w:p>
        </w:tc>
      </w:tr>
      <w:tr w:rsidR="00B616C5" w:rsidRPr="00B616C5" w14:paraId="75A15069" w14:textId="77777777" w:rsidTr="00A47C50">
        <w:trPr>
          <w:trHeight w:val="330"/>
        </w:trPr>
        <w:tc>
          <w:tcPr>
            <w:tcW w:w="800" w:type="pct"/>
            <w:vMerge/>
            <w:vAlign w:val="center"/>
            <w:hideMark/>
          </w:tcPr>
          <w:p w14:paraId="1975A501"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5147E510" w14:textId="77777777" w:rsidR="00B616C5" w:rsidRPr="00B616C5" w:rsidRDefault="00B616C5" w:rsidP="00B616C5">
            <w:pPr>
              <w:jc w:val="left"/>
              <w:rPr>
                <w:rFonts w:cs="Arial"/>
                <w:szCs w:val="22"/>
                <w:lang w:val="es-MX" w:eastAsia="es-MX"/>
              </w:rPr>
            </w:pPr>
            <w:r w:rsidRPr="00B616C5">
              <w:rPr>
                <w:rFonts w:cs="Arial"/>
                <w:szCs w:val="22"/>
                <w:lang w:val="es-MX" w:eastAsia="es-MX"/>
              </w:rPr>
              <w:t>Porque es un presta nombres</w:t>
            </w:r>
          </w:p>
        </w:tc>
        <w:tc>
          <w:tcPr>
            <w:tcW w:w="2008" w:type="pct"/>
            <w:shd w:val="clear" w:color="auto" w:fill="auto"/>
            <w:hideMark/>
          </w:tcPr>
          <w:p w14:paraId="4E2B7E83" w14:textId="77777777" w:rsidR="00B616C5" w:rsidRPr="00B616C5" w:rsidRDefault="00B616C5" w:rsidP="00B616C5">
            <w:pPr>
              <w:jc w:val="left"/>
              <w:rPr>
                <w:rFonts w:cs="Arial"/>
                <w:szCs w:val="22"/>
                <w:lang w:val="es-MX" w:eastAsia="es-MX"/>
              </w:rPr>
            </w:pPr>
          </w:p>
        </w:tc>
      </w:tr>
      <w:tr w:rsidR="00B616C5" w:rsidRPr="00B616C5" w14:paraId="49431115" w14:textId="77777777" w:rsidTr="00A47C50">
        <w:trPr>
          <w:trHeight w:val="240"/>
        </w:trPr>
        <w:tc>
          <w:tcPr>
            <w:tcW w:w="800" w:type="pct"/>
            <w:vMerge/>
            <w:vAlign w:val="center"/>
            <w:hideMark/>
          </w:tcPr>
          <w:p w14:paraId="4896D0C4"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5CD3DC86" w14:textId="77777777" w:rsidR="00B616C5" w:rsidRPr="00B616C5" w:rsidRDefault="00B616C5" w:rsidP="00B616C5">
            <w:pPr>
              <w:jc w:val="left"/>
              <w:rPr>
                <w:rFonts w:cs="Arial"/>
                <w:szCs w:val="22"/>
                <w:lang w:val="es-MX" w:eastAsia="es-MX"/>
              </w:rPr>
            </w:pPr>
            <w:r w:rsidRPr="00B616C5">
              <w:rPr>
                <w:rFonts w:cs="Arial"/>
                <w:szCs w:val="22"/>
                <w:lang w:val="es-MX" w:eastAsia="es-MX"/>
              </w:rPr>
              <w:t>Fraude</w:t>
            </w:r>
          </w:p>
        </w:tc>
        <w:tc>
          <w:tcPr>
            <w:tcW w:w="2008" w:type="pct"/>
            <w:shd w:val="clear" w:color="auto" w:fill="auto"/>
            <w:hideMark/>
          </w:tcPr>
          <w:p w14:paraId="46BFDB0B" w14:textId="77777777" w:rsidR="00B616C5" w:rsidRPr="00B616C5" w:rsidRDefault="00B616C5" w:rsidP="00B616C5">
            <w:pPr>
              <w:jc w:val="left"/>
              <w:rPr>
                <w:rFonts w:cs="Arial"/>
                <w:szCs w:val="22"/>
                <w:lang w:val="es-MX" w:eastAsia="es-MX"/>
              </w:rPr>
            </w:pPr>
          </w:p>
        </w:tc>
      </w:tr>
      <w:tr w:rsidR="00B616C5" w:rsidRPr="00B616C5" w14:paraId="07A4C27B" w14:textId="77777777" w:rsidTr="00A47C50">
        <w:trPr>
          <w:trHeight w:val="330"/>
        </w:trPr>
        <w:tc>
          <w:tcPr>
            <w:tcW w:w="800" w:type="pct"/>
            <w:vMerge/>
            <w:vAlign w:val="center"/>
            <w:hideMark/>
          </w:tcPr>
          <w:p w14:paraId="2CF33589"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0959999F" w14:textId="77777777" w:rsidR="00B616C5" w:rsidRPr="00B616C5" w:rsidRDefault="00B616C5" w:rsidP="00B616C5">
            <w:pPr>
              <w:jc w:val="left"/>
              <w:rPr>
                <w:rFonts w:cs="Arial"/>
                <w:szCs w:val="22"/>
                <w:lang w:val="es-MX" w:eastAsia="es-MX"/>
              </w:rPr>
            </w:pPr>
            <w:r w:rsidRPr="00B616C5">
              <w:rPr>
                <w:rFonts w:cs="Arial"/>
                <w:szCs w:val="22"/>
                <w:lang w:val="es-MX" w:eastAsia="es-MX"/>
              </w:rPr>
              <w:t>Perfil de riesgo del obligado solidario</w:t>
            </w:r>
          </w:p>
        </w:tc>
        <w:tc>
          <w:tcPr>
            <w:tcW w:w="2008" w:type="pct"/>
            <w:shd w:val="clear" w:color="auto" w:fill="auto"/>
            <w:hideMark/>
          </w:tcPr>
          <w:p w14:paraId="4D671BDD" w14:textId="77777777" w:rsidR="00B616C5" w:rsidRPr="00B616C5" w:rsidRDefault="00B616C5" w:rsidP="00B616C5">
            <w:pPr>
              <w:jc w:val="left"/>
              <w:rPr>
                <w:rFonts w:cs="Arial"/>
                <w:szCs w:val="22"/>
                <w:lang w:val="es-MX" w:eastAsia="es-MX"/>
              </w:rPr>
            </w:pPr>
          </w:p>
        </w:tc>
      </w:tr>
      <w:tr w:rsidR="00B616C5" w:rsidRPr="00B616C5" w14:paraId="03049719" w14:textId="77777777" w:rsidTr="00A47C50">
        <w:trPr>
          <w:trHeight w:val="300"/>
        </w:trPr>
        <w:tc>
          <w:tcPr>
            <w:tcW w:w="800" w:type="pct"/>
            <w:vMerge/>
            <w:vAlign w:val="center"/>
            <w:hideMark/>
          </w:tcPr>
          <w:p w14:paraId="56C5B050" w14:textId="77777777" w:rsidR="00B616C5" w:rsidRPr="00B616C5" w:rsidRDefault="00B616C5" w:rsidP="00B616C5">
            <w:pPr>
              <w:jc w:val="left"/>
              <w:rPr>
                <w:rFonts w:cs="Arial"/>
                <w:szCs w:val="22"/>
                <w:lang w:val="es-MX" w:eastAsia="es-MX"/>
              </w:rPr>
            </w:pPr>
          </w:p>
        </w:tc>
        <w:tc>
          <w:tcPr>
            <w:tcW w:w="2192" w:type="pct"/>
            <w:shd w:val="clear" w:color="auto" w:fill="auto"/>
            <w:noWrap/>
            <w:vAlign w:val="center"/>
            <w:hideMark/>
          </w:tcPr>
          <w:p w14:paraId="7909DFC6" w14:textId="77777777" w:rsidR="00B616C5" w:rsidRPr="00B616C5" w:rsidRDefault="00B616C5" w:rsidP="00B616C5">
            <w:pPr>
              <w:jc w:val="left"/>
              <w:rPr>
                <w:rFonts w:cs="Arial"/>
                <w:szCs w:val="22"/>
                <w:lang w:val="es-MX" w:eastAsia="es-MX"/>
              </w:rPr>
            </w:pPr>
            <w:r w:rsidRPr="00B616C5">
              <w:rPr>
                <w:rFonts w:cs="Arial"/>
                <w:szCs w:val="22"/>
                <w:lang w:val="es-MX" w:eastAsia="es-MX"/>
              </w:rPr>
              <w:t xml:space="preserve">Información proporcionado no valida </w:t>
            </w:r>
          </w:p>
        </w:tc>
        <w:tc>
          <w:tcPr>
            <w:tcW w:w="2008" w:type="pct"/>
            <w:shd w:val="clear" w:color="auto" w:fill="auto"/>
            <w:hideMark/>
          </w:tcPr>
          <w:p w14:paraId="0ADAB2A8" w14:textId="77777777" w:rsidR="00B616C5" w:rsidRPr="00B616C5" w:rsidRDefault="00B616C5" w:rsidP="00B616C5">
            <w:pPr>
              <w:jc w:val="left"/>
              <w:rPr>
                <w:rFonts w:cs="Arial"/>
                <w:bCs/>
                <w:szCs w:val="22"/>
                <w:lang w:val="es-MX" w:eastAsia="es-MX"/>
              </w:rPr>
            </w:pPr>
            <w:r w:rsidRPr="00B616C5">
              <w:rPr>
                <w:rFonts w:cs="Arial"/>
                <w:bCs/>
                <w:szCs w:val="22"/>
                <w:lang w:val="es-MX" w:eastAsia="es-MX"/>
              </w:rPr>
              <w:t>Catálogo Documentos y Requisitos</w:t>
            </w:r>
          </w:p>
        </w:tc>
      </w:tr>
    </w:tbl>
    <w:p w14:paraId="6225592B" w14:textId="77777777" w:rsidR="00B616C5" w:rsidRPr="00632CA8" w:rsidRDefault="00B616C5" w:rsidP="00784AEA"/>
    <w:p w14:paraId="4DDAC494" w14:textId="77777777" w:rsidR="002313D2" w:rsidRDefault="002313D2" w:rsidP="00784AEA"/>
    <w:p w14:paraId="5CB43935" w14:textId="77777777" w:rsidR="00705CE1" w:rsidRDefault="00705CE1" w:rsidP="00784AEA"/>
    <w:tbl>
      <w:tblPr>
        <w:tblW w:w="5000" w:type="pct"/>
        <w:tblCellMar>
          <w:left w:w="70" w:type="dxa"/>
          <w:right w:w="70" w:type="dxa"/>
        </w:tblCellMar>
        <w:tblLook w:val="04A0" w:firstRow="1" w:lastRow="0" w:firstColumn="1" w:lastColumn="0" w:noHBand="0" w:noVBand="1"/>
      </w:tblPr>
      <w:tblGrid>
        <w:gridCol w:w="581"/>
        <w:gridCol w:w="8247"/>
      </w:tblGrid>
      <w:tr w:rsidR="00705CE1" w:rsidRPr="00705CE1" w14:paraId="6F7A7723" w14:textId="77777777" w:rsidTr="00705CE1">
        <w:trPr>
          <w:trHeight w:val="300"/>
        </w:trPr>
        <w:tc>
          <w:tcPr>
            <w:tcW w:w="329" w:type="pct"/>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9037F1F" w14:textId="77777777" w:rsidR="00705CE1" w:rsidRPr="00705CE1" w:rsidRDefault="00705CE1" w:rsidP="00705CE1">
            <w:pPr>
              <w:jc w:val="center"/>
              <w:rPr>
                <w:rFonts w:cs="Arial"/>
                <w:b/>
                <w:bCs/>
                <w:sz w:val="20"/>
                <w:lang w:val="es-MX" w:eastAsia="es-MX"/>
              </w:rPr>
            </w:pPr>
            <w:r w:rsidRPr="00705CE1">
              <w:rPr>
                <w:rFonts w:cs="Arial"/>
                <w:b/>
                <w:bCs/>
                <w:sz w:val="20"/>
                <w:lang w:val="es-MX" w:eastAsia="es-MX"/>
              </w:rPr>
              <w:t>No.</w:t>
            </w:r>
          </w:p>
        </w:tc>
        <w:tc>
          <w:tcPr>
            <w:tcW w:w="4671" w:type="pct"/>
            <w:tcBorders>
              <w:top w:val="single" w:sz="4" w:space="0" w:color="auto"/>
              <w:left w:val="nil"/>
              <w:bottom w:val="single" w:sz="4" w:space="0" w:color="auto"/>
              <w:right w:val="single" w:sz="4" w:space="0" w:color="auto"/>
            </w:tcBorders>
            <w:shd w:val="clear" w:color="000000" w:fill="BFBFBF"/>
            <w:noWrap/>
            <w:vAlign w:val="bottom"/>
            <w:hideMark/>
          </w:tcPr>
          <w:p w14:paraId="66308C12" w14:textId="77777777" w:rsidR="00705CE1" w:rsidRPr="00705CE1" w:rsidRDefault="00705CE1" w:rsidP="00705CE1">
            <w:pPr>
              <w:jc w:val="center"/>
              <w:rPr>
                <w:rFonts w:cs="Arial"/>
                <w:b/>
                <w:bCs/>
                <w:sz w:val="20"/>
                <w:lang w:val="es-MX" w:eastAsia="es-MX"/>
              </w:rPr>
            </w:pPr>
            <w:r w:rsidRPr="00705CE1">
              <w:rPr>
                <w:rFonts w:cs="Arial"/>
                <w:b/>
                <w:bCs/>
                <w:sz w:val="20"/>
                <w:lang w:val="es-MX" w:eastAsia="es-MX"/>
              </w:rPr>
              <w:t>Catálogo Documentos y Requisitos</w:t>
            </w:r>
          </w:p>
        </w:tc>
      </w:tr>
      <w:tr w:rsidR="00705CE1" w:rsidRPr="00705CE1" w14:paraId="42CCA54F"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4839696F"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01</w:t>
            </w:r>
          </w:p>
        </w:tc>
        <w:tc>
          <w:tcPr>
            <w:tcW w:w="4671" w:type="pct"/>
            <w:tcBorders>
              <w:top w:val="nil"/>
              <w:left w:val="nil"/>
              <w:bottom w:val="single" w:sz="4" w:space="0" w:color="auto"/>
              <w:right w:val="single" w:sz="4" w:space="0" w:color="auto"/>
            </w:tcBorders>
            <w:shd w:val="clear" w:color="auto" w:fill="auto"/>
            <w:vAlign w:val="center"/>
            <w:hideMark/>
          </w:tcPr>
          <w:p w14:paraId="5D8E9A91"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Solicitud de Crédito</w:t>
            </w:r>
          </w:p>
        </w:tc>
      </w:tr>
      <w:tr w:rsidR="00705CE1" w:rsidRPr="00705CE1" w14:paraId="4793BF84"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3FEEB279"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02</w:t>
            </w:r>
          </w:p>
        </w:tc>
        <w:tc>
          <w:tcPr>
            <w:tcW w:w="4671" w:type="pct"/>
            <w:tcBorders>
              <w:top w:val="nil"/>
              <w:left w:val="nil"/>
              <w:bottom w:val="single" w:sz="4" w:space="0" w:color="auto"/>
              <w:right w:val="single" w:sz="4" w:space="0" w:color="auto"/>
            </w:tcBorders>
            <w:shd w:val="clear" w:color="auto" w:fill="auto"/>
            <w:vAlign w:val="center"/>
            <w:hideMark/>
          </w:tcPr>
          <w:p w14:paraId="43419F94"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Hoja de autorización para solicitar reportes de crédito (SIC)</w:t>
            </w:r>
          </w:p>
        </w:tc>
      </w:tr>
      <w:tr w:rsidR="00705CE1" w:rsidRPr="00705CE1" w14:paraId="0BFBEA9F"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0A270120"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03</w:t>
            </w:r>
          </w:p>
        </w:tc>
        <w:tc>
          <w:tcPr>
            <w:tcW w:w="4671" w:type="pct"/>
            <w:tcBorders>
              <w:top w:val="nil"/>
              <w:left w:val="nil"/>
              <w:bottom w:val="single" w:sz="4" w:space="0" w:color="auto"/>
              <w:right w:val="single" w:sz="4" w:space="0" w:color="auto"/>
            </w:tcBorders>
            <w:shd w:val="clear" w:color="auto" w:fill="auto"/>
            <w:vAlign w:val="center"/>
            <w:hideMark/>
          </w:tcPr>
          <w:p w14:paraId="1562D7C2"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Contrato de Crédito Firmado</w:t>
            </w:r>
          </w:p>
        </w:tc>
      </w:tr>
      <w:tr w:rsidR="00705CE1" w:rsidRPr="00705CE1" w14:paraId="5C67AA85"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5A6491A1"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04</w:t>
            </w:r>
          </w:p>
        </w:tc>
        <w:tc>
          <w:tcPr>
            <w:tcW w:w="4671" w:type="pct"/>
            <w:tcBorders>
              <w:top w:val="nil"/>
              <w:left w:val="nil"/>
              <w:bottom w:val="single" w:sz="4" w:space="0" w:color="auto"/>
              <w:right w:val="single" w:sz="4" w:space="0" w:color="auto"/>
            </w:tcBorders>
            <w:shd w:val="clear" w:color="auto" w:fill="auto"/>
            <w:vAlign w:val="center"/>
            <w:hideMark/>
          </w:tcPr>
          <w:p w14:paraId="5F33AC59"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Identificación Oficial del cliente </w:t>
            </w:r>
            <w:r w:rsidRPr="00705CE1">
              <w:rPr>
                <w:rFonts w:cs="Arial"/>
                <w:i/>
                <w:iCs/>
                <w:color w:val="000000"/>
                <w:sz w:val="20"/>
                <w:lang w:val="es-MX" w:eastAsia="es-MX"/>
              </w:rPr>
              <w:t>(vigente)</w:t>
            </w:r>
          </w:p>
        </w:tc>
      </w:tr>
      <w:tr w:rsidR="00705CE1" w:rsidRPr="00705CE1" w14:paraId="526B13FF"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1005A881"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05</w:t>
            </w:r>
          </w:p>
        </w:tc>
        <w:tc>
          <w:tcPr>
            <w:tcW w:w="4671" w:type="pct"/>
            <w:tcBorders>
              <w:top w:val="nil"/>
              <w:left w:val="nil"/>
              <w:bottom w:val="single" w:sz="4" w:space="0" w:color="auto"/>
              <w:right w:val="single" w:sz="4" w:space="0" w:color="auto"/>
            </w:tcBorders>
            <w:shd w:val="clear" w:color="auto" w:fill="auto"/>
            <w:vAlign w:val="center"/>
            <w:hideMark/>
          </w:tcPr>
          <w:p w14:paraId="441E1DD4"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Comprobante de domicilio vigente*</w:t>
            </w:r>
          </w:p>
        </w:tc>
      </w:tr>
      <w:tr w:rsidR="00705CE1" w:rsidRPr="00705CE1" w14:paraId="5CEA1525"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70EB1080"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06</w:t>
            </w:r>
          </w:p>
        </w:tc>
        <w:tc>
          <w:tcPr>
            <w:tcW w:w="4671" w:type="pct"/>
            <w:tcBorders>
              <w:top w:val="nil"/>
              <w:left w:val="nil"/>
              <w:bottom w:val="single" w:sz="4" w:space="0" w:color="auto"/>
              <w:right w:val="single" w:sz="4" w:space="0" w:color="auto"/>
            </w:tcBorders>
            <w:shd w:val="clear" w:color="auto" w:fill="auto"/>
            <w:vAlign w:val="center"/>
            <w:hideMark/>
          </w:tcPr>
          <w:p w14:paraId="04E4E9CD"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Comprobante de vivienda propia (a nombre del titular o cónyuge</w:t>
            </w:r>
          </w:p>
        </w:tc>
      </w:tr>
      <w:tr w:rsidR="00705CE1" w:rsidRPr="00705CE1" w14:paraId="18F7F3B4"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1B3A04B6"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07</w:t>
            </w:r>
          </w:p>
        </w:tc>
        <w:tc>
          <w:tcPr>
            <w:tcW w:w="4671" w:type="pct"/>
            <w:tcBorders>
              <w:top w:val="nil"/>
              <w:left w:val="nil"/>
              <w:bottom w:val="single" w:sz="4" w:space="0" w:color="auto"/>
              <w:right w:val="single" w:sz="4" w:space="0" w:color="auto"/>
            </w:tcBorders>
            <w:shd w:val="clear" w:color="auto" w:fill="auto"/>
            <w:vAlign w:val="center"/>
            <w:hideMark/>
          </w:tcPr>
          <w:p w14:paraId="1BD36C8C"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Comprobante de ingresos o actividad económica a nombre del cliente</w:t>
            </w:r>
          </w:p>
        </w:tc>
      </w:tr>
      <w:tr w:rsidR="00705CE1" w:rsidRPr="00705CE1" w14:paraId="4B3D28C6"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7B4D06BF"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08</w:t>
            </w:r>
          </w:p>
        </w:tc>
        <w:tc>
          <w:tcPr>
            <w:tcW w:w="4671" w:type="pct"/>
            <w:tcBorders>
              <w:top w:val="nil"/>
              <w:left w:val="nil"/>
              <w:bottom w:val="single" w:sz="4" w:space="0" w:color="auto"/>
              <w:right w:val="single" w:sz="4" w:space="0" w:color="auto"/>
            </w:tcBorders>
            <w:shd w:val="clear" w:color="auto" w:fill="auto"/>
            <w:vAlign w:val="center"/>
            <w:hideMark/>
          </w:tcPr>
          <w:p w14:paraId="5508BCBB"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Comprobante de otros ingresos</w:t>
            </w:r>
          </w:p>
        </w:tc>
      </w:tr>
      <w:tr w:rsidR="00705CE1" w:rsidRPr="00705CE1" w14:paraId="70D73E5B"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045221C7"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09</w:t>
            </w:r>
          </w:p>
        </w:tc>
        <w:tc>
          <w:tcPr>
            <w:tcW w:w="4671" w:type="pct"/>
            <w:tcBorders>
              <w:top w:val="nil"/>
              <w:left w:val="nil"/>
              <w:bottom w:val="single" w:sz="4" w:space="0" w:color="auto"/>
              <w:right w:val="single" w:sz="4" w:space="0" w:color="auto"/>
            </w:tcBorders>
            <w:shd w:val="clear" w:color="auto" w:fill="auto"/>
            <w:vAlign w:val="center"/>
            <w:hideMark/>
          </w:tcPr>
          <w:p w14:paraId="5DE68DB5"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Fotografías del cliente (2 tomas)</w:t>
            </w:r>
          </w:p>
        </w:tc>
      </w:tr>
      <w:tr w:rsidR="00705CE1" w:rsidRPr="00705CE1" w14:paraId="03000847"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0C800E97"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10</w:t>
            </w:r>
          </w:p>
        </w:tc>
        <w:tc>
          <w:tcPr>
            <w:tcW w:w="4671" w:type="pct"/>
            <w:tcBorders>
              <w:top w:val="nil"/>
              <w:left w:val="nil"/>
              <w:bottom w:val="single" w:sz="4" w:space="0" w:color="auto"/>
              <w:right w:val="single" w:sz="4" w:space="0" w:color="auto"/>
            </w:tcBorders>
            <w:shd w:val="clear" w:color="auto" w:fill="auto"/>
            <w:vAlign w:val="center"/>
            <w:hideMark/>
          </w:tcPr>
          <w:p w14:paraId="27BC6F21"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Certificados de deuda</w:t>
            </w:r>
          </w:p>
        </w:tc>
      </w:tr>
      <w:tr w:rsidR="00705CE1" w:rsidRPr="00705CE1" w14:paraId="75453FB5"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334A439E"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11</w:t>
            </w:r>
          </w:p>
        </w:tc>
        <w:tc>
          <w:tcPr>
            <w:tcW w:w="4671" w:type="pct"/>
            <w:tcBorders>
              <w:top w:val="nil"/>
              <w:left w:val="nil"/>
              <w:bottom w:val="single" w:sz="4" w:space="0" w:color="auto"/>
              <w:right w:val="single" w:sz="4" w:space="0" w:color="auto"/>
            </w:tcBorders>
            <w:shd w:val="clear" w:color="auto" w:fill="auto"/>
            <w:vAlign w:val="center"/>
            <w:hideMark/>
          </w:tcPr>
          <w:p w14:paraId="4310C43D"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Certificado de parentesco </w:t>
            </w:r>
            <w:r w:rsidRPr="00705CE1">
              <w:rPr>
                <w:rFonts w:cs="Arial"/>
                <w:i/>
                <w:iCs/>
                <w:color w:val="000000"/>
                <w:sz w:val="20"/>
                <w:lang w:val="es-MX" w:eastAsia="es-MX"/>
              </w:rPr>
              <w:t>(Obligado solidario)</w:t>
            </w:r>
          </w:p>
        </w:tc>
      </w:tr>
      <w:tr w:rsidR="00705CE1" w:rsidRPr="00705CE1" w14:paraId="41276AA7"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7CAA0400"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12</w:t>
            </w:r>
          </w:p>
        </w:tc>
        <w:tc>
          <w:tcPr>
            <w:tcW w:w="4671" w:type="pct"/>
            <w:tcBorders>
              <w:top w:val="nil"/>
              <w:left w:val="nil"/>
              <w:bottom w:val="single" w:sz="4" w:space="0" w:color="auto"/>
              <w:right w:val="single" w:sz="4" w:space="0" w:color="auto"/>
            </w:tcBorders>
            <w:shd w:val="clear" w:color="auto" w:fill="auto"/>
            <w:vAlign w:val="center"/>
            <w:hideMark/>
          </w:tcPr>
          <w:p w14:paraId="216880F1"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Giros no permitidos</w:t>
            </w:r>
          </w:p>
        </w:tc>
      </w:tr>
      <w:tr w:rsidR="00705CE1" w:rsidRPr="00705CE1" w14:paraId="57F76E15"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20335EFD"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lastRenderedPageBreak/>
              <w:t>13</w:t>
            </w:r>
          </w:p>
        </w:tc>
        <w:tc>
          <w:tcPr>
            <w:tcW w:w="4671" w:type="pct"/>
            <w:tcBorders>
              <w:top w:val="nil"/>
              <w:left w:val="nil"/>
              <w:bottom w:val="single" w:sz="4" w:space="0" w:color="auto"/>
              <w:right w:val="single" w:sz="4" w:space="0" w:color="auto"/>
            </w:tcBorders>
            <w:shd w:val="clear" w:color="auto" w:fill="auto"/>
            <w:vAlign w:val="center"/>
            <w:hideMark/>
          </w:tcPr>
          <w:p w14:paraId="6DCFCCF9" w14:textId="33843698"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Referencias </w:t>
            </w:r>
            <w:r w:rsidR="00A47C50" w:rsidRPr="00705CE1">
              <w:rPr>
                <w:rFonts w:cs="Arial"/>
                <w:color w:val="000000"/>
                <w:sz w:val="20"/>
                <w:lang w:val="es-MX" w:eastAsia="es-MX"/>
              </w:rPr>
              <w:t>telefónicas</w:t>
            </w:r>
          </w:p>
        </w:tc>
      </w:tr>
      <w:tr w:rsidR="00705CE1" w:rsidRPr="00705CE1" w14:paraId="71682A88"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4A46FEC2"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14</w:t>
            </w:r>
          </w:p>
        </w:tc>
        <w:tc>
          <w:tcPr>
            <w:tcW w:w="4671" w:type="pct"/>
            <w:tcBorders>
              <w:top w:val="nil"/>
              <w:left w:val="nil"/>
              <w:bottom w:val="single" w:sz="4" w:space="0" w:color="auto"/>
              <w:right w:val="single" w:sz="4" w:space="0" w:color="auto"/>
            </w:tcBorders>
            <w:shd w:val="clear" w:color="auto" w:fill="auto"/>
            <w:vAlign w:val="center"/>
            <w:hideMark/>
          </w:tcPr>
          <w:p w14:paraId="20A83E3B" w14:textId="15CA3FB5"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Verificación </w:t>
            </w:r>
            <w:r w:rsidR="00A47C50" w:rsidRPr="00705CE1">
              <w:rPr>
                <w:rFonts w:cs="Arial"/>
                <w:color w:val="000000"/>
                <w:sz w:val="20"/>
                <w:lang w:val="es-MX" w:eastAsia="es-MX"/>
              </w:rPr>
              <w:t>telefónica</w:t>
            </w:r>
            <w:r w:rsidRPr="00705CE1">
              <w:rPr>
                <w:rFonts w:cs="Arial"/>
                <w:color w:val="000000"/>
                <w:sz w:val="20"/>
                <w:lang w:val="es-MX" w:eastAsia="es-MX"/>
              </w:rPr>
              <w:t xml:space="preserve"> con cliente</w:t>
            </w:r>
          </w:p>
        </w:tc>
      </w:tr>
      <w:tr w:rsidR="00705CE1" w:rsidRPr="00705CE1" w14:paraId="1E69BD80"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4434A016"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15</w:t>
            </w:r>
          </w:p>
        </w:tc>
        <w:tc>
          <w:tcPr>
            <w:tcW w:w="4671" w:type="pct"/>
            <w:tcBorders>
              <w:top w:val="nil"/>
              <w:left w:val="nil"/>
              <w:bottom w:val="single" w:sz="4" w:space="0" w:color="auto"/>
              <w:right w:val="single" w:sz="4" w:space="0" w:color="auto"/>
            </w:tcBorders>
            <w:shd w:val="clear" w:color="auto" w:fill="auto"/>
            <w:vAlign w:val="center"/>
            <w:hideMark/>
          </w:tcPr>
          <w:p w14:paraId="31EE4F6C" w14:textId="50477A6E"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Verificación </w:t>
            </w:r>
            <w:r w:rsidR="00A47C50" w:rsidRPr="00705CE1">
              <w:rPr>
                <w:rFonts w:cs="Arial"/>
                <w:color w:val="000000"/>
                <w:sz w:val="20"/>
                <w:lang w:val="es-MX" w:eastAsia="es-MX"/>
              </w:rPr>
              <w:t>telefónica</w:t>
            </w:r>
            <w:r w:rsidRPr="00705CE1">
              <w:rPr>
                <w:rFonts w:cs="Arial"/>
                <w:color w:val="000000"/>
                <w:sz w:val="20"/>
                <w:lang w:val="es-MX" w:eastAsia="es-MX"/>
              </w:rPr>
              <w:t xml:space="preserve"> con obligado solidario</w:t>
            </w:r>
          </w:p>
        </w:tc>
      </w:tr>
      <w:tr w:rsidR="00705CE1" w:rsidRPr="00705CE1" w14:paraId="2F7FB3D3"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5997941E"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16</w:t>
            </w:r>
          </w:p>
        </w:tc>
        <w:tc>
          <w:tcPr>
            <w:tcW w:w="4671" w:type="pct"/>
            <w:tcBorders>
              <w:top w:val="nil"/>
              <w:left w:val="nil"/>
              <w:bottom w:val="single" w:sz="4" w:space="0" w:color="auto"/>
              <w:right w:val="single" w:sz="4" w:space="0" w:color="auto"/>
            </w:tcBorders>
            <w:shd w:val="clear" w:color="auto" w:fill="auto"/>
            <w:vAlign w:val="center"/>
            <w:hideMark/>
          </w:tcPr>
          <w:p w14:paraId="271A1AB7" w14:textId="254896A0"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Antigüedad de actividad </w:t>
            </w:r>
            <w:r w:rsidR="00A47C50" w:rsidRPr="00705CE1">
              <w:rPr>
                <w:rFonts w:cs="Arial"/>
                <w:color w:val="000000"/>
                <w:sz w:val="20"/>
                <w:lang w:val="es-MX" w:eastAsia="es-MX"/>
              </w:rPr>
              <w:t>económica</w:t>
            </w:r>
          </w:p>
        </w:tc>
      </w:tr>
      <w:tr w:rsidR="00705CE1" w:rsidRPr="00705CE1" w14:paraId="095F190A"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51227B38"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17</w:t>
            </w:r>
          </w:p>
        </w:tc>
        <w:tc>
          <w:tcPr>
            <w:tcW w:w="4671" w:type="pct"/>
            <w:tcBorders>
              <w:top w:val="nil"/>
              <w:left w:val="nil"/>
              <w:bottom w:val="single" w:sz="4" w:space="0" w:color="auto"/>
              <w:right w:val="single" w:sz="4" w:space="0" w:color="auto"/>
            </w:tcBorders>
            <w:shd w:val="clear" w:color="auto" w:fill="auto"/>
            <w:vAlign w:val="center"/>
            <w:hideMark/>
          </w:tcPr>
          <w:p w14:paraId="32DDFDD1"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Antigüedad en domicilio</w:t>
            </w:r>
          </w:p>
        </w:tc>
      </w:tr>
      <w:tr w:rsidR="00705CE1" w:rsidRPr="00705CE1" w14:paraId="56CB9EFC"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20504D81"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18</w:t>
            </w:r>
          </w:p>
        </w:tc>
        <w:tc>
          <w:tcPr>
            <w:tcW w:w="4671" w:type="pct"/>
            <w:tcBorders>
              <w:top w:val="nil"/>
              <w:left w:val="nil"/>
              <w:bottom w:val="single" w:sz="4" w:space="0" w:color="auto"/>
              <w:right w:val="single" w:sz="4" w:space="0" w:color="auto"/>
            </w:tcBorders>
            <w:shd w:val="clear" w:color="000000" w:fill="FFFFFF"/>
            <w:vAlign w:val="center"/>
            <w:hideMark/>
          </w:tcPr>
          <w:p w14:paraId="43BA2288" w14:textId="6B3D87B5"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 xml:space="preserve">Edad </w:t>
            </w:r>
            <w:r w:rsidR="00A47C50" w:rsidRPr="00705CE1">
              <w:rPr>
                <w:rFonts w:cs="Arial"/>
                <w:color w:val="000000"/>
                <w:sz w:val="20"/>
                <w:lang w:val="es-MX" w:eastAsia="es-MX"/>
              </w:rPr>
              <w:t>mínima</w:t>
            </w:r>
            <w:r w:rsidRPr="00705CE1">
              <w:rPr>
                <w:rFonts w:cs="Arial"/>
                <w:color w:val="000000"/>
                <w:sz w:val="20"/>
                <w:lang w:val="es-MX" w:eastAsia="es-MX"/>
              </w:rPr>
              <w:t xml:space="preserve"> y </w:t>
            </w:r>
            <w:r w:rsidR="00A47C50" w:rsidRPr="00705CE1">
              <w:rPr>
                <w:rFonts w:cs="Arial"/>
                <w:color w:val="000000"/>
                <w:sz w:val="20"/>
                <w:lang w:val="es-MX" w:eastAsia="es-MX"/>
              </w:rPr>
              <w:t>máxima</w:t>
            </w:r>
            <w:r w:rsidRPr="00705CE1">
              <w:rPr>
                <w:rFonts w:cs="Arial"/>
                <w:color w:val="000000"/>
                <w:sz w:val="20"/>
                <w:lang w:val="es-MX" w:eastAsia="es-MX"/>
              </w:rPr>
              <w:t xml:space="preserve"> del cliente</w:t>
            </w:r>
          </w:p>
        </w:tc>
      </w:tr>
      <w:tr w:rsidR="00705CE1" w:rsidRPr="00705CE1" w14:paraId="386E1831" w14:textId="77777777" w:rsidTr="00705CE1">
        <w:trPr>
          <w:trHeight w:val="300"/>
        </w:trPr>
        <w:tc>
          <w:tcPr>
            <w:tcW w:w="329" w:type="pct"/>
            <w:tcBorders>
              <w:top w:val="nil"/>
              <w:left w:val="single" w:sz="4" w:space="0" w:color="auto"/>
              <w:bottom w:val="single" w:sz="4" w:space="0" w:color="auto"/>
              <w:right w:val="single" w:sz="4" w:space="0" w:color="auto"/>
            </w:tcBorders>
            <w:shd w:val="clear" w:color="000000" w:fill="BFBFBF"/>
            <w:vAlign w:val="center"/>
            <w:hideMark/>
          </w:tcPr>
          <w:p w14:paraId="5C9F12BF"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19</w:t>
            </w:r>
          </w:p>
        </w:tc>
        <w:tc>
          <w:tcPr>
            <w:tcW w:w="4671" w:type="pct"/>
            <w:tcBorders>
              <w:top w:val="nil"/>
              <w:left w:val="nil"/>
              <w:bottom w:val="single" w:sz="4" w:space="0" w:color="auto"/>
              <w:right w:val="single" w:sz="4" w:space="0" w:color="auto"/>
            </w:tcBorders>
            <w:shd w:val="clear" w:color="000000" w:fill="FFFFFF"/>
            <w:vAlign w:val="center"/>
            <w:hideMark/>
          </w:tcPr>
          <w:p w14:paraId="5D9F0420" w14:textId="77777777" w:rsidR="00705CE1" w:rsidRPr="00705CE1" w:rsidRDefault="00705CE1" w:rsidP="00705CE1">
            <w:pPr>
              <w:jc w:val="left"/>
              <w:rPr>
                <w:rFonts w:cs="Arial"/>
                <w:color w:val="000000"/>
                <w:sz w:val="20"/>
                <w:lang w:val="es-MX" w:eastAsia="es-MX"/>
              </w:rPr>
            </w:pPr>
            <w:r w:rsidRPr="00705CE1">
              <w:rPr>
                <w:rFonts w:cs="Arial"/>
                <w:color w:val="000000"/>
                <w:sz w:val="20"/>
                <w:lang w:val="es-MX" w:eastAsia="es-MX"/>
              </w:rPr>
              <w:t>Comportamiento en Sic´s</w:t>
            </w:r>
          </w:p>
        </w:tc>
      </w:tr>
    </w:tbl>
    <w:p w14:paraId="72A2DE19" w14:textId="77777777" w:rsidR="00705CE1" w:rsidRDefault="00705CE1" w:rsidP="00784AEA"/>
    <w:p w14:paraId="6D2F5E2A" w14:textId="77777777" w:rsidR="00705CE1" w:rsidRDefault="00705CE1" w:rsidP="00784A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04"/>
        <w:gridCol w:w="8124"/>
      </w:tblGrid>
      <w:tr w:rsidR="00705CE1" w:rsidRPr="00705CE1" w14:paraId="2D175AA3" w14:textId="77777777" w:rsidTr="00705CE1">
        <w:trPr>
          <w:trHeight w:val="160"/>
        </w:trPr>
        <w:tc>
          <w:tcPr>
            <w:tcW w:w="399" w:type="pct"/>
            <w:shd w:val="clear" w:color="000000" w:fill="BFBFBF"/>
            <w:noWrap/>
            <w:vAlign w:val="bottom"/>
            <w:hideMark/>
          </w:tcPr>
          <w:p w14:paraId="4D3C5F7A" w14:textId="77777777" w:rsidR="00705CE1" w:rsidRPr="00705CE1" w:rsidRDefault="00705CE1" w:rsidP="00705CE1">
            <w:pPr>
              <w:jc w:val="center"/>
              <w:rPr>
                <w:rFonts w:cs="Arial"/>
                <w:b/>
                <w:bCs/>
                <w:sz w:val="20"/>
                <w:lang w:val="es-MX" w:eastAsia="es-MX"/>
              </w:rPr>
            </w:pPr>
            <w:r w:rsidRPr="00705CE1">
              <w:rPr>
                <w:rFonts w:cs="Arial"/>
                <w:b/>
                <w:bCs/>
                <w:sz w:val="20"/>
                <w:lang w:val="es-MX" w:eastAsia="es-MX"/>
              </w:rPr>
              <w:t>No</w:t>
            </w:r>
          </w:p>
        </w:tc>
        <w:tc>
          <w:tcPr>
            <w:tcW w:w="4601" w:type="pct"/>
            <w:shd w:val="clear" w:color="000000" w:fill="BFBFBF"/>
            <w:noWrap/>
            <w:vAlign w:val="bottom"/>
            <w:hideMark/>
          </w:tcPr>
          <w:p w14:paraId="2027ACA8" w14:textId="77777777" w:rsidR="00705CE1" w:rsidRPr="00705CE1" w:rsidRDefault="00705CE1" w:rsidP="00705CE1">
            <w:pPr>
              <w:jc w:val="center"/>
              <w:rPr>
                <w:rFonts w:cs="Arial"/>
                <w:b/>
                <w:bCs/>
                <w:sz w:val="20"/>
                <w:lang w:val="es-MX" w:eastAsia="es-MX"/>
              </w:rPr>
            </w:pPr>
            <w:r w:rsidRPr="00705CE1">
              <w:rPr>
                <w:rFonts w:cs="Arial"/>
                <w:b/>
                <w:bCs/>
                <w:sz w:val="20"/>
                <w:lang w:val="es-MX" w:eastAsia="es-MX"/>
              </w:rPr>
              <w:t>Catálogo Giro No Permitido</w:t>
            </w:r>
          </w:p>
        </w:tc>
      </w:tr>
      <w:tr w:rsidR="00705CE1" w:rsidRPr="00705CE1" w14:paraId="7C99C511" w14:textId="77777777" w:rsidTr="00705CE1">
        <w:trPr>
          <w:trHeight w:val="300"/>
        </w:trPr>
        <w:tc>
          <w:tcPr>
            <w:tcW w:w="399" w:type="pct"/>
            <w:shd w:val="clear" w:color="000000" w:fill="BFBFBF"/>
            <w:vAlign w:val="center"/>
            <w:hideMark/>
          </w:tcPr>
          <w:p w14:paraId="73FCDC21"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01</w:t>
            </w:r>
          </w:p>
        </w:tc>
        <w:tc>
          <w:tcPr>
            <w:tcW w:w="4601" w:type="pct"/>
            <w:shd w:val="clear" w:color="auto" w:fill="auto"/>
            <w:noWrap/>
            <w:vAlign w:val="center"/>
            <w:hideMark/>
          </w:tcPr>
          <w:p w14:paraId="4695D1AD"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Líderes políticos.</w:t>
            </w:r>
          </w:p>
        </w:tc>
      </w:tr>
      <w:tr w:rsidR="00705CE1" w:rsidRPr="00705CE1" w14:paraId="30CDACD2" w14:textId="77777777" w:rsidTr="00705CE1">
        <w:trPr>
          <w:trHeight w:val="300"/>
        </w:trPr>
        <w:tc>
          <w:tcPr>
            <w:tcW w:w="399" w:type="pct"/>
            <w:shd w:val="clear" w:color="000000" w:fill="BFBFBF"/>
            <w:vAlign w:val="center"/>
            <w:hideMark/>
          </w:tcPr>
          <w:p w14:paraId="322A1A9B"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02</w:t>
            </w:r>
          </w:p>
        </w:tc>
        <w:tc>
          <w:tcPr>
            <w:tcW w:w="4601" w:type="pct"/>
            <w:shd w:val="clear" w:color="auto" w:fill="auto"/>
            <w:noWrap/>
            <w:vAlign w:val="center"/>
            <w:hideMark/>
          </w:tcPr>
          <w:p w14:paraId="144B88D9"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Funcionarios gubernamentales.</w:t>
            </w:r>
          </w:p>
        </w:tc>
      </w:tr>
      <w:tr w:rsidR="00705CE1" w:rsidRPr="00705CE1" w14:paraId="6B546701" w14:textId="77777777" w:rsidTr="00705CE1">
        <w:trPr>
          <w:trHeight w:val="300"/>
        </w:trPr>
        <w:tc>
          <w:tcPr>
            <w:tcW w:w="399" w:type="pct"/>
            <w:shd w:val="clear" w:color="000000" w:fill="BFBFBF"/>
            <w:vAlign w:val="center"/>
            <w:hideMark/>
          </w:tcPr>
          <w:p w14:paraId="5D6BD2C6"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03</w:t>
            </w:r>
          </w:p>
        </w:tc>
        <w:tc>
          <w:tcPr>
            <w:tcW w:w="4601" w:type="pct"/>
            <w:shd w:val="clear" w:color="auto" w:fill="auto"/>
            <w:noWrap/>
            <w:vAlign w:val="center"/>
            <w:hideMark/>
          </w:tcPr>
          <w:p w14:paraId="0C81D1A5"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Personas que portan armas de fuego</w:t>
            </w:r>
          </w:p>
        </w:tc>
      </w:tr>
      <w:tr w:rsidR="00705CE1" w:rsidRPr="00705CE1" w14:paraId="09C1F980" w14:textId="77777777" w:rsidTr="00705CE1">
        <w:trPr>
          <w:trHeight w:val="300"/>
        </w:trPr>
        <w:tc>
          <w:tcPr>
            <w:tcW w:w="399" w:type="pct"/>
            <w:shd w:val="clear" w:color="000000" w:fill="BFBFBF"/>
            <w:vAlign w:val="center"/>
            <w:hideMark/>
          </w:tcPr>
          <w:p w14:paraId="200076D2"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04</w:t>
            </w:r>
          </w:p>
        </w:tc>
        <w:tc>
          <w:tcPr>
            <w:tcW w:w="4601" w:type="pct"/>
            <w:shd w:val="clear" w:color="auto" w:fill="auto"/>
            <w:noWrap/>
            <w:vAlign w:val="center"/>
            <w:hideMark/>
          </w:tcPr>
          <w:p w14:paraId="4CDB07AB"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Altos ejecutivos de empresas estatales.</w:t>
            </w:r>
          </w:p>
        </w:tc>
      </w:tr>
      <w:tr w:rsidR="00705CE1" w:rsidRPr="00705CE1" w14:paraId="40FD9562" w14:textId="77777777" w:rsidTr="00705CE1">
        <w:trPr>
          <w:trHeight w:val="300"/>
        </w:trPr>
        <w:tc>
          <w:tcPr>
            <w:tcW w:w="399" w:type="pct"/>
            <w:shd w:val="clear" w:color="000000" w:fill="BFBFBF"/>
            <w:vAlign w:val="center"/>
            <w:hideMark/>
          </w:tcPr>
          <w:p w14:paraId="718D56D3"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05</w:t>
            </w:r>
          </w:p>
        </w:tc>
        <w:tc>
          <w:tcPr>
            <w:tcW w:w="4601" w:type="pct"/>
            <w:shd w:val="clear" w:color="auto" w:fill="auto"/>
            <w:noWrap/>
            <w:vAlign w:val="center"/>
            <w:hideMark/>
          </w:tcPr>
          <w:p w14:paraId="5648C6C0"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Abogados.</w:t>
            </w:r>
          </w:p>
        </w:tc>
      </w:tr>
      <w:tr w:rsidR="00705CE1" w:rsidRPr="00705CE1" w14:paraId="50348CA3" w14:textId="77777777" w:rsidTr="00705CE1">
        <w:trPr>
          <w:trHeight w:val="300"/>
        </w:trPr>
        <w:tc>
          <w:tcPr>
            <w:tcW w:w="399" w:type="pct"/>
            <w:shd w:val="clear" w:color="000000" w:fill="BFBFBF"/>
            <w:vAlign w:val="center"/>
            <w:hideMark/>
          </w:tcPr>
          <w:p w14:paraId="5B589E13"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06</w:t>
            </w:r>
          </w:p>
        </w:tc>
        <w:tc>
          <w:tcPr>
            <w:tcW w:w="4601" w:type="pct"/>
            <w:shd w:val="clear" w:color="auto" w:fill="auto"/>
            <w:noWrap/>
            <w:vAlign w:val="center"/>
            <w:hideMark/>
          </w:tcPr>
          <w:p w14:paraId="71B5380F"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Gestores de cobranza.</w:t>
            </w:r>
          </w:p>
        </w:tc>
      </w:tr>
      <w:tr w:rsidR="00705CE1" w:rsidRPr="00705CE1" w14:paraId="6B819C0E" w14:textId="77777777" w:rsidTr="00705CE1">
        <w:trPr>
          <w:trHeight w:val="321"/>
        </w:trPr>
        <w:tc>
          <w:tcPr>
            <w:tcW w:w="399" w:type="pct"/>
            <w:shd w:val="clear" w:color="000000" w:fill="BFBFBF"/>
            <w:vAlign w:val="center"/>
            <w:hideMark/>
          </w:tcPr>
          <w:p w14:paraId="0B04265B"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07</w:t>
            </w:r>
          </w:p>
        </w:tc>
        <w:tc>
          <w:tcPr>
            <w:tcW w:w="4601" w:type="pct"/>
            <w:shd w:val="clear" w:color="auto" w:fill="auto"/>
            <w:noWrap/>
            <w:vAlign w:val="center"/>
            <w:hideMark/>
          </w:tcPr>
          <w:p w14:paraId="39401C11"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Personas que se dediquen a la venta o producción de droga.</w:t>
            </w:r>
          </w:p>
        </w:tc>
      </w:tr>
      <w:tr w:rsidR="00705CE1" w:rsidRPr="00705CE1" w14:paraId="6D0630D9" w14:textId="77777777" w:rsidTr="00705CE1">
        <w:trPr>
          <w:trHeight w:val="283"/>
        </w:trPr>
        <w:tc>
          <w:tcPr>
            <w:tcW w:w="399" w:type="pct"/>
            <w:shd w:val="clear" w:color="000000" w:fill="BFBFBF"/>
            <w:vAlign w:val="center"/>
            <w:hideMark/>
          </w:tcPr>
          <w:p w14:paraId="664CA3CB"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08</w:t>
            </w:r>
          </w:p>
        </w:tc>
        <w:tc>
          <w:tcPr>
            <w:tcW w:w="4601" w:type="pct"/>
            <w:shd w:val="clear" w:color="auto" w:fill="auto"/>
            <w:noWrap/>
            <w:vAlign w:val="center"/>
            <w:hideMark/>
          </w:tcPr>
          <w:p w14:paraId="2534935E"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Empleados  de empresas de seguridad privada (incluye transporte de valores).</w:t>
            </w:r>
          </w:p>
        </w:tc>
      </w:tr>
      <w:tr w:rsidR="00705CE1" w:rsidRPr="00705CE1" w14:paraId="6B10FF34" w14:textId="77777777" w:rsidTr="00705CE1">
        <w:trPr>
          <w:trHeight w:val="510"/>
        </w:trPr>
        <w:tc>
          <w:tcPr>
            <w:tcW w:w="399" w:type="pct"/>
            <w:shd w:val="clear" w:color="000000" w:fill="BFBFBF"/>
            <w:vAlign w:val="center"/>
            <w:hideMark/>
          </w:tcPr>
          <w:p w14:paraId="218CDB69"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09</w:t>
            </w:r>
          </w:p>
        </w:tc>
        <w:tc>
          <w:tcPr>
            <w:tcW w:w="4601" w:type="pct"/>
            <w:shd w:val="clear" w:color="auto" w:fill="auto"/>
            <w:noWrap/>
            <w:vAlign w:val="center"/>
            <w:hideMark/>
          </w:tcPr>
          <w:p w14:paraId="33CA183F"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Personas que se dediquen al oficio religioso, así como sacerdotes, monjas, pastores o similares.</w:t>
            </w:r>
          </w:p>
        </w:tc>
      </w:tr>
      <w:tr w:rsidR="00705CE1" w:rsidRPr="00705CE1" w14:paraId="13F1BF94" w14:textId="77777777" w:rsidTr="00705CE1">
        <w:trPr>
          <w:trHeight w:val="300"/>
        </w:trPr>
        <w:tc>
          <w:tcPr>
            <w:tcW w:w="399" w:type="pct"/>
            <w:shd w:val="clear" w:color="000000" w:fill="BFBFBF"/>
            <w:vAlign w:val="center"/>
            <w:hideMark/>
          </w:tcPr>
          <w:p w14:paraId="061B5153" w14:textId="77777777" w:rsidR="00705CE1" w:rsidRPr="00705CE1" w:rsidRDefault="00705CE1" w:rsidP="00705CE1">
            <w:pPr>
              <w:jc w:val="center"/>
              <w:rPr>
                <w:rFonts w:cs="Arial"/>
                <w:b/>
                <w:bCs/>
                <w:color w:val="000000"/>
                <w:sz w:val="20"/>
                <w:lang w:val="es-MX" w:eastAsia="es-MX"/>
              </w:rPr>
            </w:pPr>
            <w:r w:rsidRPr="00705CE1">
              <w:rPr>
                <w:rFonts w:cs="Arial"/>
                <w:b/>
                <w:bCs/>
                <w:color w:val="000000"/>
                <w:sz w:val="20"/>
                <w:lang w:val="es-MX" w:eastAsia="es-MX"/>
              </w:rPr>
              <w:t>10</w:t>
            </w:r>
          </w:p>
        </w:tc>
        <w:tc>
          <w:tcPr>
            <w:tcW w:w="4601" w:type="pct"/>
            <w:shd w:val="clear" w:color="auto" w:fill="auto"/>
            <w:noWrap/>
            <w:vAlign w:val="center"/>
            <w:hideMark/>
          </w:tcPr>
          <w:p w14:paraId="610B9220" w14:textId="77777777" w:rsidR="00705CE1" w:rsidRPr="00705CE1" w:rsidRDefault="00705CE1" w:rsidP="00705CE1">
            <w:pPr>
              <w:rPr>
                <w:rFonts w:cs="Arial"/>
                <w:color w:val="000000"/>
                <w:sz w:val="20"/>
                <w:lang w:val="es-MX" w:eastAsia="es-MX"/>
              </w:rPr>
            </w:pPr>
            <w:r w:rsidRPr="00705CE1">
              <w:rPr>
                <w:rFonts w:cs="Arial"/>
                <w:color w:val="000000"/>
                <w:sz w:val="20"/>
                <w:lang w:val="es-MX" w:eastAsia="es-MX"/>
              </w:rPr>
              <w:t>Empleados de la Sociedad.</w:t>
            </w:r>
          </w:p>
        </w:tc>
      </w:tr>
    </w:tbl>
    <w:p w14:paraId="3C4F3E19" w14:textId="77777777" w:rsidR="00705CE1" w:rsidRPr="00632CA8" w:rsidRDefault="00705CE1" w:rsidP="00784AEA"/>
    <w:p w14:paraId="09B25030" w14:textId="77777777" w:rsidR="00825474" w:rsidRPr="00632CA8" w:rsidRDefault="00825474" w:rsidP="00825474">
      <w:pPr>
        <w:pStyle w:val="Estilo4"/>
      </w:pPr>
      <w:bookmarkStart w:id="80" w:name="_Toc515878342"/>
      <w:r w:rsidRPr="00632CA8">
        <w:t>Guardar solicitud.</w:t>
      </w:r>
      <w:bookmarkEnd w:id="80"/>
      <w:r w:rsidRPr="00632CA8">
        <w:t xml:space="preserve"> </w:t>
      </w:r>
    </w:p>
    <w:p w14:paraId="18BAFB10" w14:textId="77777777" w:rsidR="0006607D" w:rsidRPr="00632CA8" w:rsidRDefault="0006607D" w:rsidP="00825474"/>
    <w:p w14:paraId="583E5311" w14:textId="77777777" w:rsidR="00825474" w:rsidRPr="00632CA8" w:rsidRDefault="00825474" w:rsidP="00825474">
      <w:r w:rsidRPr="00632CA8">
        <w:t xml:space="preserve">Como usuario Administrador quiero poder guardar la solicitud  y de acuerdo a su estatus: Aprobada, Rechazada o Pendiente continúe con el proceso que corresponda. </w:t>
      </w:r>
    </w:p>
    <w:p w14:paraId="6A05A1F4" w14:textId="77777777" w:rsidR="00825474" w:rsidRPr="00632CA8" w:rsidRDefault="00825474" w:rsidP="00825474"/>
    <w:p w14:paraId="75231003" w14:textId="77777777" w:rsidR="00825474" w:rsidRPr="00632CA8" w:rsidRDefault="006F06B8" w:rsidP="00825474">
      <w:r w:rsidRPr="00632CA8">
        <w:t>Cuando la opción = Aprobada entonces:</w:t>
      </w:r>
    </w:p>
    <w:p w14:paraId="5D2A4564" w14:textId="77777777" w:rsidR="00974D48" w:rsidRPr="00632CA8" w:rsidRDefault="00C5740F" w:rsidP="00825474">
      <w:r w:rsidRPr="00632CA8">
        <w:t xml:space="preserve">La solicitud tiene estatus “Aprobada”. </w:t>
      </w:r>
      <w:r w:rsidR="00974D48" w:rsidRPr="00632CA8">
        <w:t>Se muestra la pantalla para autorizar el crédito (Autorización)</w:t>
      </w:r>
      <w:r w:rsidRPr="00632CA8">
        <w:t>.</w:t>
      </w:r>
    </w:p>
    <w:p w14:paraId="39B4E25F" w14:textId="77777777" w:rsidR="00825474" w:rsidRPr="00632CA8" w:rsidRDefault="00825474" w:rsidP="00825474"/>
    <w:p w14:paraId="6B5D3691" w14:textId="77777777" w:rsidR="006F06B8" w:rsidRPr="00632CA8" w:rsidRDefault="006F06B8" w:rsidP="006F06B8">
      <w:r w:rsidRPr="00632CA8">
        <w:t>Cuando la opción = Rechazada  entonces:</w:t>
      </w:r>
    </w:p>
    <w:p w14:paraId="720353A1" w14:textId="77777777" w:rsidR="006F06B8" w:rsidRPr="00632CA8" w:rsidRDefault="00C5740F" w:rsidP="006F06B8">
      <w:r w:rsidRPr="00632CA8">
        <w:t>La solicitud tiene estatus “Rechazada”.  Se muestra la pantalla “Buzón”.</w:t>
      </w:r>
    </w:p>
    <w:p w14:paraId="04AC4A8B" w14:textId="77777777" w:rsidR="00C5740F" w:rsidRPr="00632CA8" w:rsidRDefault="00C5740F" w:rsidP="006F06B8"/>
    <w:p w14:paraId="60B45E22" w14:textId="77777777" w:rsidR="006F06B8" w:rsidRPr="00632CA8" w:rsidRDefault="006F06B8" w:rsidP="006F06B8">
      <w:r w:rsidRPr="00632CA8">
        <w:t xml:space="preserve">Cuando la opción = Pendiente </w:t>
      </w:r>
      <w:r w:rsidR="00C5740F" w:rsidRPr="00632CA8">
        <w:t xml:space="preserve">Renovación </w:t>
      </w:r>
      <w:r w:rsidRPr="00632CA8">
        <w:t>entonces:</w:t>
      </w:r>
    </w:p>
    <w:p w14:paraId="028C1B91" w14:textId="77777777" w:rsidR="00707248" w:rsidRPr="00632CA8" w:rsidRDefault="00C5740F" w:rsidP="00784AEA">
      <w:r w:rsidRPr="00632CA8">
        <w:t xml:space="preserve">La solicitud tiene estatus “Pendiente Renovación”. </w:t>
      </w:r>
      <w:r w:rsidR="00707248" w:rsidRPr="00632CA8">
        <w:t>Se muestra mensaje “Deseas enviar a Movilidad” con las opciones: “Aceptar” y “Cancelar”, donde:</w:t>
      </w:r>
    </w:p>
    <w:p w14:paraId="540A3BA7" w14:textId="1D55B02E" w:rsidR="00784AEA" w:rsidRDefault="00707248" w:rsidP="00B1298A">
      <w:pPr>
        <w:pStyle w:val="Prrafodelista"/>
        <w:numPr>
          <w:ilvl w:val="0"/>
          <w:numId w:val="30"/>
        </w:numPr>
      </w:pPr>
      <w:r w:rsidRPr="00632CA8">
        <w:t>Aceptar: Envía el registro a Movilidad - Cambaceo (Formiik)</w:t>
      </w:r>
      <w:r w:rsidR="00597981" w:rsidRPr="00632CA8">
        <w:t xml:space="preserve"> y </w:t>
      </w:r>
      <w:r w:rsidR="00390390" w:rsidRPr="00632CA8">
        <w:t>continúa</w:t>
      </w:r>
      <w:r w:rsidR="00597981" w:rsidRPr="00632CA8">
        <w:t xml:space="preserve"> el proceso. </w:t>
      </w:r>
    </w:p>
    <w:p w14:paraId="04978348" w14:textId="77777777" w:rsidR="00241A76" w:rsidRDefault="00241A76" w:rsidP="00241A76"/>
    <w:p w14:paraId="16175376" w14:textId="4AB5F6A1" w:rsidR="00241A76" w:rsidRPr="009D0B6A" w:rsidRDefault="00241A76" w:rsidP="00241A76">
      <w:pPr>
        <w:rPr>
          <w:szCs w:val="22"/>
        </w:rPr>
      </w:pPr>
      <w:r>
        <w:rPr>
          <w:szCs w:val="22"/>
        </w:rPr>
        <w:t>Debe b</w:t>
      </w:r>
      <w:r w:rsidRPr="009D0B6A">
        <w:rPr>
          <w:szCs w:val="22"/>
        </w:rPr>
        <w:t>uscar en el plan de asig</w:t>
      </w:r>
      <w:r>
        <w:rPr>
          <w:szCs w:val="22"/>
        </w:rPr>
        <w:t>nación de CRM</w:t>
      </w:r>
      <w:r w:rsidRPr="009D0B6A">
        <w:rPr>
          <w:szCs w:val="22"/>
        </w:rPr>
        <w:t xml:space="preserve"> el código postal </w:t>
      </w:r>
      <w:r>
        <w:rPr>
          <w:szCs w:val="22"/>
        </w:rPr>
        <w:t>de la última dirección actualizada del prospecto y asignar el promotor.</w:t>
      </w:r>
    </w:p>
    <w:p w14:paraId="17E98380" w14:textId="77777777" w:rsidR="00241A76" w:rsidRPr="009D0B6A" w:rsidRDefault="00241A76" w:rsidP="00241A76">
      <w:pPr>
        <w:rPr>
          <w:szCs w:val="22"/>
        </w:rPr>
      </w:pPr>
    </w:p>
    <w:p w14:paraId="746690BA" w14:textId="7D938685" w:rsidR="00241A76" w:rsidRPr="009D0B6A" w:rsidRDefault="00241A76" w:rsidP="00241A76">
      <w:pPr>
        <w:rPr>
          <w:szCs w:val="22"/>
        </w:rPr>
      </w:pPr>
      <w:r w:rsidRPr="009D0B6A">
        <w:rPr>
          <w:szCs w:val="22"/>
        </w:rPr>
        <w:lastRenderedPageBreak/>
        <w:t xml:space="preserve">Cuando no tenga </w:t>
      </w:r>
      <w:r>
        <w:rPr>
          <w:szCs w:val="22"/>
        </w:rPr>
        <w:t xml:space="preserve">promotor </w:t>
      </w:r>
      <w:r w:rsidRPr="009D0B6A">
        <w:rPr>
          <w:szCs w:val="22"/>
        </w:rPr>
        <w:t>asignado se envía a</w:t>
      </w:r>
      <w:r>
        <w:rPr>
          <w:szCs w:val="22"/>
        </w:rPr>
        <w:t xml:space="preserve"> “</w:t>
      </w:r>
      <w:r w:rsidRPr="009D0B6A">
        <w:rPr>
          <w:szCs w:val="22"/>
        </w:rPr>
        <w:t>Segmentación de Cartera</w:t>
      </w:r>
      <w:r>
        <w:rPr>
          <w:szCs w:val="22"/>
        </w:rPr>
        <w:t>” con la etiqueta “S</w:t>
      </w:r>
      <w:r w:rsidRPr="009D0B6A">
        <w:rPr>
          <w:szCs w:val="22"/>
        </w:rPr>
        <w:t xml:space="preserve">in </w:t>
      </w:r>
      <w:r>
        <w:rPr>
          <w:szCs w:val="22"/>
        </w:rPr>
        <w:t xml:space="preserve">promotor </w:t>
      </w:r>
      <w:r w:rsidRPr="009D0B6A">
        <w:rPr>
          <w:szCs w:val="22"/>
        </w:rPr>
        <w:t>asignado</w:t>
      </w:r>
      <w:r>
        <w:rPr>
          <w:szCs w:val="22"/>
        </w:rPr>
        <w:t>”</w:t>
      </w:r>
      <w:r w:rsidRPr="009D0B6A">
        <w:rPr>
          <w:szCs w:val="22"/>
        </w:rPr>
        <w:t xml:space="preserve"> </w:t>
      </w:r>
    </w:p>
    <w:p w14:paraId="2BF5F727" w14:textId="77777777" w:rsidR="00241A76" w:rsidRPr="00632CA8" w:rsidRDefault="00241A76" w:rsidP="00241A76"/>
    <w:p w14:paraId="279F556E" w14:textId="77777777" w:rsidR="00707248" w:rsidRPr="00632CA8" w:rsidRDefault="00707248" w:rsidP="00B1298A">
      <w:pPr>
        <w:pStyle w:val="Prrafodelista"/>
        <w:numPr>
          <w:ilvl w:val="0"/>
          <w:numId w:val="30"/>
        </w:numPr>
      </w:pPr>
      <w:r w:rsidRPr="00632CA8">
        <w:t>Cancelar: Se muestra la pantalla “Buzón”.</w:t>
      </w:r>
    </w:p>
    <w:p w14:paraId="269D2CB0" w14:textId="77777777" w:rsidR="004C3470" w:rsidRPr="00632CA8" w:rsidRDefault="004C3470" w:rsidP="004C3470"/>
    <w:p w14:paraId="76C8199A" w14:textId="77777777" w:rsidR="004C3470" w:rsidRPr="00632CA8" w:rsidRDefault="004C3470" w:rsidP="004C3470">
      <w:r w:rsidRPr="00632CA8">
        <w:t>La opción “Guardar” se activa si:</w:t>
      </w:r>
    </w:p>
    <w:p w14:paraId="758B1597" w14:textId="77777777" w:rsidR="004C3470" w:rsidRPr="00632CA8" w:rsidRDefault="004C3470" w:rsidP="00B1298A">
      <w:pPr>
        <w:pStyle w:val="Prrafodelista"/>
        <w:numPr>
          <w:ilvl w:val="0"/>
          <w:numId w:val="31"/>
        </w:numPr>
      </w:pPr>
      <w:r w:rsidRPr="00632CA8">
        <w:t>La opción Aprobar es seleccionada.</w:t>
      </w:r>
    </w:p>
    <w:p w14:paraId="73C82A61" w14:textId="77777777" w:rsidR="004C3470" w:rsidRPr="00632CA8" w:rsidRDefault="004C3470" w:rsidP="00B1298A">
      <w:pPr>
        <w:pStyle w:val="Prrafodelista"/>
        <w:numPr>
          <w:ilvl w:val="0"/>
          <w:numId w:val="31"/>
        </w:numPr>
      </w:pPr>
      <w:r w:rsidRPr="00632CA8">
        <w:t xml:space="preserve">La opción Rechazar es seleccionada y cuenta con una opción de motivo seleccionada.  </w:t>
      </w:r>
      <w:r w:rsidR="00E22A2E" w:rsidRPr="00632CA8">
        <w:t>En caso que le catálogo Motivo no tenga una opción seleccionada se muestra mensaje “Favor de seleccionar motivo”.</w:t>
      </w:r>
    </w:p>
    <w:p w14:paraId="610EB410" w14:textId="77777777" w:rsidR="004C3470" w:rsidRPr="00632CA8" w:rsidRDefault="004C3470" w:rsidP="00B1298A">
      <w:pPr>
        <w:pStyle w:val="Prrafodelista"/>
        <w:numPr>
          <w:ilvl w:val="0"/>
          <w:numId w:val="31"/>
        </w:numPr>
      </w:pPr>
      <w:r w:rsidRPr="00632CA8">
        <w:t xml:space="preserve">La opción Pendiente Renovación es seleccionada y cuenta con una opción de motivo seleccionada.  </w:t>
      </w:r>
      <w:r w:rsidR="00E22A2E" w:rsidRPr="00632CA8">
        <w:t>En caso que le catálogo Motivo no tenga una opción seleccionada se muestra mensaje “Favor de seleccionar motivo”.</w:t>
      </w:r>
    </w:p>
    <w:p w14:paraId="0C1EA827" w14:textId="77777777" w:rsidR="004C3470" w:rsidRPr="00632CA8" w:rsidRDefault="004C3470" w:rsidP="004C3470"/>
    <w:p w14:paraId="0F258795" w14:textId="77777777" w:rsidR="004C3470" w:rsidRPr="00632CA8" w:rsidRDefault="004C3470" w:rsidP="004C3470">
      <w:r w:rsidRPr="00632CA8">
        <w:t xml:space="preserve">En cualquier opción seleccionada, se muestra el mensaje “Operación exitosa”. </w:t>
      </w:r>
    </w:p>
    <w:p w14:paraId="326B9CB2" w14:textId="77777777" w:rsidR="0053586B" w:rsidRPr="00632CA8" w:rsidRDefault="00BE53F6" w:rsidP="00376544">
      <w:pPr>
        <w:pStyle w:val="Ttulo1"/>
      </w:pPr>
      <w:bookmarkStart w:id="81" w:name="_Toc175408021"/>
      <w:bookmarkStart w:id="82" w:name="_Toc515878343"/>
      <w:r w:rsidRPr="00632CA8">
        <w:t>Roles y permisos</w:t>
      </w:r>
      <w:bookmarkEnd w:id="82"/>
    </w:p>
    <w:p w14:paraId="65671461" w14:textId="77777777" w:rsidR="00903259" w:rsidRPr="00632CA8" w:rsidRDefault="00BE53F6" w:rsidP="00903259">
      <w:pPr>
        <w:pStyle w:val="Ttulo2"/>
      </w:pPr>
      <w:bookmarkStart w:id="83" w:name="_Toc15386034"/>
      <w:bookmarkStart w:id="84" w:name="_Toc144869975"/>
      <w:bookmarkStart w:id="85" w:name="_Toc175408028"/>
      <w:bookmarkStart w:id="86" w:name="_Toc515878344"/>
      <w:bookmarkEnd w:id="81"/>
      <w:r w:rsidRPr="00632CA8">
        <w:t>Análisis</w:t>
      </w:r>
      <w:r w:rsidR="00903259" w:rsidRPr="00632CA8">
        <w:t>.</w:t>
      </w:r>
      <w:bookmarkEnd w:id="86"/>
    </w:p>
    <w:tbl>
      <w:tblPr>
        <w:tblW w:w="1985" w:type="dxa"/>
        <w:tblInd w:w="-15" w:type="dxa"/>
        <w:tblCellMar>
          <w:left w:w="70" w:type="dxa"/>
          <w:right w:w="70" w:type="dxa"/>
        </w:tblCellMar>
        <w:tblLook w:val="04A0" w:firstRow="1" w:lastRow="0" w:firstColumn="1" w:lastColumn="0" w:noHBand="0" w:noVBand="1"/>
      </w:tblPr>
      <w:tblGrid>
        <w:gridCol w:w="1141"/>
        <w:gridCol w:w="844"/>
      </w:tblGrid>
      <w:tr w:rsidR="00F4431D" w:rsidRPr="00632CA8" w14:paraId="6F230E9B" w14:textId="77777777" w:rsidTr="005E754F">
        <w:trPr>
          <w:trHeight w:val="330"/>
        </w:trPr>
        <w:tc>
          <w:tcPr>
            <w:tcW w:w="1141"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noWrap/>
            <w:vAlign w:val="center"/>
            <w:hideMark/>
          </w:tcPr>
          <w:p w14:paraId="3E85C486"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 xml:space="preserve">Alta </w:t>
            </w:r>
          </w:p>
        </w:tc>
        <w:tc>
          <w:tcPr>
            <w:tcW w:w="844" w:type="dxa"/>
            <w:tcBorders>
              <w:top w:val="single" w:sz="12" w:space="0" w:color="auto"/>
              <w:left w:val="nil"/>
              <w:bottom w:val="single" w:sz="12" w:space="0" w:color="auto"/>
              <w:right w:val="single" w:sz="12" w:space="0" w:color="auto"/>
            </w:tcBorders>
            <w:shd w:val="clear" w:color="auto" w:fill="auto"/>
            <w:noWrap/>
            <w:vAlign w:val="center"/>
            <w:hideMark/>
          </w:tcPr>
          <w:p w14:paraId="2CD1291D"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A</w:t>
            </w:r>
          </w:p>
        </w:tc>
      </w:tr>
      <w:tr w:rsidR="00F4431D" w:rsidRPr="00632CA8" w14:paraId="2E61E8A0" w14:textId="77777777" w:rsidTr="005E754F">
        <w:trPr>
          <w:trHeight w:val="330"/>
        </w:trPr>
        <w:tc>
          <w:tcPr>
            <w:tcW w:w="1141" w:type="dxa"/>
            <w:tcBorders>
              <w:top w:val="nil"/>
              <w:left w:val="single" w:sz="12" w:space="0" w:color="auto"/>
              <w:bottom w:val="single" w:sz="12" w:space="0" w:color="auto"/>
              <w:right w:val="single" w:sz="12" w:space="0" w:color="auto"/>
            </w:tcBorders>
            <w:shd w:val="clear" w:color="auto" w:fill="D9D9D9" w:themeFill="background1" w:themeFillShade="D9"/>
            <w:noWrap/>
            <w:vAlign w:val="center"/>
            <w:hideMark/>
          </w:tcPr>
          <w:p w14:paraId="2EF43EAE"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 xml:space="preserve">Baja </w:t>
            </w:r>
          </w:p>
        </w:tc>
        <w:tc>
          <w:tcPr>
            <w:tcW w:w="844" w:type="dxa"/>
            <w:tcBorders>
              <w:top w:val="nil"/>
              <w:left w:val="nil"/>
              <w:bottom w:val="single" w:sz="12" w:space="0" w:color="auto"/>
              <w:right w:val="single" w:sz="12" w:space="0" w:color="auto"/>
            </w:tcBorders>
            <w:shd w:val="clear" w:color="auto" w:fill="auto"/>
            <w:noWrap/>
            <w:vAlign w:val="center"/>
            <w:hideMark/>
          </w:tcPr>
          <w:p w14:paraId="6B15621D"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B</w:t>
            </w:r>
          </w:p>
        </w:tc>
      </w:tr>
      <w:tr w:rsidR="00F4431D" w:rsidRPr="00632CA8" w14:paraId="74435611" w14:textId="77777777" w:rsidTr="005E754F">
        <w:trPr>
          <w:trHeight w:val="330"/>
        </w:trPr>
        <w:tc>
          <w:tcPr>
            <w:tcW w:w="1141" w:type="dxa"/>
            <w:tcBorders>
              <w:top w:val="nil"/>
              <w:left w:val="single" w:sz="12" w:space="0" w:color="auto"/>
              <w:bottom w:val="single" w:sz="12" w:space="0" w:color="auto"/>
              <w:right w:val="single" w:sz="12" w:space="0" w:color="auto"/>
            </w:tcBorders>
            <w:shd w:val="clear" w:color="auto" w:fill="D9D9D9" w:themeFill="background1" w:themeFillShade="D9"/>
            <w:noWrap/>
            <w:vAlign w:val="center"/>
            <w:hideMark/>
          </w:tcPr>
          <w:p w14:paraId="7D25FFCA"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 xml:space="preserve">Consulta </w:t>
            </w:r>
          </w:p>
        </w:tc>
        <w:tc>
          <w:tcPr>
            <w:tcW w:w="844" w:type="dxa"/>
            <w:tcBorders>
              <w:top w:val="nil"/>
              <w:left w:val="nil"/>
              <w:bottom w:val="single" w:sz="12" w:space="0" w:color="auto"/>
              <w:right w:val="single" w:sz="12" w:space="0" w:color="auto"/>
            </w:tcBorders>
            <w:shd w:val="clear" w:color="auto" w:fill="auto"/>
            <w:noWrap/>
            <w:vAlign w:val="center"/>
            <w:hideMark/>
          </w:tcPr>
          <w:p w14:paraId="35D2D508"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C</w:t>
            </w:r>
          </w:p>
        </w:tc>
      </w:tr>
      <w:tr w:rsidR="00F4431D" w:rsidRPr="00632CA8" w14:paraId="1F7B5800" w14:textId="77777777" w:rsidTr="005E754F">
        <w:trPr>
          <w:trHeight w:val="630"/>
        </w:trPr>
        <w:tc>
          <w:tcPr>
            <w:tcW w:w="1141" w:type="dxa"/>
            <w:tcBorders>
              <w:top w:val="nil"/>
              <w:left w:val="single" w:sz="12" w:space="0" w:color="auto"/>
              <w:bottom w:val="single" w:sz="12" w:space="0" w:color="auto"/>
              <w:right w:val="single" w:sz="12" w:space="0" w:color="auto"/>
            </w:tcBorders>
            <w:shd w:val="clear" w:color="auto" w:fill="D9D9D9" w:themeFill="background1" w:themeFillShade="D9"/>
            <w:noWrap/>
            <w:vAlign w:val="center"/>
            <w:hideMark/>
          </w:tcPr>
          <w:p w14:paraId="5649B2ED"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 xml:space="preserve">Modificación </w:t>
            </w:r>
          </w:p>
        </w:tc>
        <w:tc>
          <w:tcPr>
            <w:tcW w:w="844" w:type="dxa"/>
            <w:tcBorders>
              <w:top w:val="nil"/>
              <w:left w:val="nil"/>
              <w:bottom w:val="single" w:sz="12" w:space="0" w:color="auto"/>
              <w:right w:val="single" w:sz="12" w:space="0" w:color="auto"/>
            </w:tcBorders>
            <w:shd w:val="clear" w:color="auto" w:fill="auto"/>
            <w:noWrap/>
            <w:vAlign w:val="center"/>
            <w:hideMark/>
          </w:tcPr>
          <w:p w14:paraId="64620589" w14:textId="77777777" w:rsidR="00F4431D" w:rsidRPr="00632CA8" w:rsidRDefault="00F4431D" w:rsidP="00F4431D">
            <w:pPr>
              <w:jc w:val="center"/>
              <w:rPr>
                <w:rFonts w:cs="Arial"/>
                <w:color w:val="000000"/>
                <w:sz w:val="18"/>
                <w:szCs w:val="18"/>
                <w:lang w:val="es-MX" w:eastAsia="es-MX"/>
              </w:rPr>
            </w:pPr>
            <w:r w:rsidRPr="00632CA8">
              <w:rPr>
                <w:rFonts w:cs="Arial"/>
                <w:color w:val="000000"/>
                <w:sz w:val="18"/>
                <w:szCs w:val="18"/>
                <w:lang w:val="es-MX" w:eastAsia="es-MX"/>
              </w:rPr>
              <w:t xml:space="preserve">M </w:t>
            </w:r>
          </w:p>
        </w:tc>
      </w:tr>
    </w:tbl>
    <w:p w14:paraId="59EBBBCF" w14:textId="77777777" w:rsidR="00903259" w:rsidRDefault="00903259" w:rsidP="006C3393"/>
    <w:tbl>
      <w:tblPr>
        <w:tblW w:w="5000" w:type="pct"/>
        <w:jc w:val="center"/>
        <w:tblLayout w:type="fixed"/>
        <w:tblCellMar>
          <w:left w:w="0" w:type="dxa"/>
          <w:right w:w="0" w:type="dxa"/>
        </w:tblCellMar>
        <w:tblLook w:val="04A0" w:firstRow="1" w:lastRow="0" w:firstColumn="1" w:lastColumn="0" w:noHBand="0" w:noVBand="1"/>
      </w:tblPr>
      <w:tblGrid>
        <w:gridCol w:w="1267"/>
        <w:gridCol w:w="1126"/>
        <w:gridCol w:w="998"/>
        <w:gridCol w:w="852"/>
        <w:gridCol w:w="1134"/>
        <w:gridCol w:w="977"/>
        <w:gridCol w:w="1007"/>
        <w:gridCol w:w="1457"/>
      </w:tblGrid>
      <w:tr w:rsidR="007B5788" w:rsidRPr="007B5788" w14:paraId="0D25E00E" w14:textId="77777777" w:rsidTr="007B5788">
        <w:trPr>
          <w:trHeight w:val="510"/>
          <w:jc w:val="center"/>
        </w:trPr>
        <w:tc>
          <w:tcPr>
            <w:tcW w:w="718" w:type="pct"/>
            <w:tcBorders>
              <w:top w:val="single" w:sz="8" w:space="0" w:color="auto"/>
              <w:left w:val="single" w:sz="8" w:space="0" w:color="auto"/>
              <w:bottom w:val="single" w:sz="8" w:space="0" w:color="auto"/>
              <w:right w:val="single" w:sz="8" w:space="0" w:color="auto"/>
            </w:tcBorders>
            <w:shd w:val="clear" w:color="auto" w:fill="F8CBAD"/>
            <w:noWrap/>
            <w:tcMar>
              <w:top w:w="0" w:type="dxa"/>
              <w:left w:w="70" w:type="dxa"/>
              <w:bottom w:w="0" w:type="dxa"/>
              <w:right w:w="70" w:type="dxa"/>
            </w:tcMar>
            <w:vAlign w:val="bottom"/>
            <w:hideMark/>
          </w:tcPr>
          <w:p w14:paraId="064A9108" w14:textId="77777777" w:rsidR="007B5788" w:rsidRPr="007B5788" w:rsidRDefault="007B5788">
            <w:pPr>
              <w:rPr>
                <w:rFonts w:ascii="Calibri" w:hAnsi="Calibri"/>
                <w:color w:val="000000"/>
                <w:sz w:val="16"/>
                <w:szCs w:val="16"/>
                <w:lang w:val="es-MX" w:eastAsia="es-MX"/>
              </w:rPr>
            </w:pPr>
            <w:r w:rsidRPr="007B5788">
              <w:rPr>
                <w:color w:val="000000"/>
                <w:sz w:val="16"/>
                <w:szCs w:val="16"/>
                <w:lang w:eastAsia="es-MX"/>
              </w:rPr>
              <w:t> </w:t>
            </w:r>
          </w:p>
        </w:tc>
        <w:tc>
          <w:tcPr>
            <w:tcW w:w="638" w:type="pct"/>
            <w:tcBorders>
              <w:top w:val="single" w:sz="8" w:space="0" w:color="auto"/>
              <w:left w:val="nil"/>
              <w:bottom w:val="single" w:sz="8" w:space="0" w:color="auto"/>
              <w:right w:val="single" w:sz="8" w:space="0" w:color="auto"/>
            </w:tcBorders>
            <w:shd w:val="clear" w:color="auto" w:fill="F8CBAD"/>
            <w:tcMar>
              <w:top w:w="0" w:type="dxa"/>
              <w:left w:w="70" w:type="dxa"/>
              <w:bottom w:w="0" w:type="dxa"/>
              <w:right w:w="70" w:type="dxa"/>
            </w:tcMar>
            <w:vAlign w:val="center"/>
            <w:hideMark/>
          </w:tcPr>
          <w:p w14:paraId="75AA9CE5"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Buzón</w:t>
            </w:r>
          </w:p>
        </w:tc>
        <w:tc>
          <w:tcPr>
            <w:tcW w:w="566" w:type="pct"/>
            <w:tcBorders>
              <w:top w:val="single" w:sz="8" w:space="0" w:color="auto"/>
              <w:left w:val="nil"/>
              <w:bottom w:val="single" w:sz="8" w:space="0" w:color="auto"/>
              <w:right w:val="single" w:sz="8" w:space="0" w:color="auto"/>
            </w:tcBorders>
            <w:shd w:val="clear" w:color="auto" w:fill="F8CBAD"/>
            <w:tcMar>
              <w:top w:w="0" w:type="dxa"/>
              <w:left w:w="70" w:type="dxa"/>
              <w:bottom w:w="0" w:type="dxa"/>
              <w:right w:w="70" w:type="dxa"/>
            </w:tcMar>
            <w:vAlign w:val="center"/>
            <w:hideMark/>
          </w:tcPr>
          <w:p w14:paraId="2D51F7DA"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Pre gestión</w:t>
            </w:r>
          </w:p>
        </w:tc>
        <w:tc>
          <w:tcPr>
            <w:tcW w:w="1126" w:type="pct"/>
            <w:gridSpan w:val="2"/>
            <w:tcBorders>
              <w:top w:val="single" w:sz="8" w:space="0" w:color="auto"/>
              <w:left w:val="nil"/>
              <w:bottom w:val="single" w:sz="8" w:space="0" w:color="auto"/>
              <w:right w:val="single" w:sz="8" w:space="0" w:color="auto"/>
            </w:tcBorders>
            <w:shd w:val="clear" w:color="auto" w:fill="F8CBAD"/>
            <w:tcMar>
              <w:top w:w="0" w:type="dxa"/>
              <w:left w:w="70" w:type="dxa"/>
              <w:bottom w:w="0" w:type="dxa"/>
              <w:right w:w="70" w:type="dxa"/>
            </w:tcMar>
            <w:vAlign w:val="center"/>
            <w:hideMark/>
          </w:tcPr>
          <w:p w14:paraId="3C9E2702"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Ofertas</w:t>
            </w:r>
          </w:p>
        </w:tc>
        <w:tc>
          <w:tcPr>
            <w:tcW w:w="1125" w:type="pct"/>
            <w:gridSpan w:val="2"/>
            <w:tcBorders>
              <w:top w:val="single" w:sz="8" w:space="0" w:color="auto"/>
              <w:left w:val="nil"/>
              <w:bottom w:val="single" w:sz="8" w:space="0" w:color="auto"/>
              <w:right w:val="single" w:sz="8" w:space="0" w:color="000000"/>
            </w:tcBorders>
            <w:shd w:val="clear" w:color="auto" w:fill="F8CBAD"/>
            <w:tcMar>
              <w:top w:w="0" w:type="dxa"/>
              <w:left w:w="70" w:type="dxa"/>
              <w:bottom w:w="0" w:type="dxa"/>
              <w:right w:w="70" w:type="dxa"/>
            </w:tcMar>
            <w:vAlign w:val="center"/>
            <w:hideMark/>
          </w:tcPr>
          <w:p w14:paraId="1A4B5624"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Solicitud de Información</w:t>
            </w:r>
          </w:p>
        </w:tc>
        <w:tc>
          <w:tcPr>
            <w:tcW w:w="826" w:type="pct"/>
            <w:tcBorders>
              <w:top w:val="single" w:sz="8" w:space="0" w:color="auto"/>
              <w:left w:val="nil"/>
              <w:bottom w:val="single" w:sz="8" w:space="0" w:color="auto"/>
              <w:right w:val="single" w:sz="8" w:space="0" w:color="auto"/>
            </w:tcBorders>
            <w:shd w:val="clear" w:color="auto" w:fill="F8CBAD"/>
            <w:tcMar>
              <w:top w:w="0" w:type="dxa"/>
              <w:left w:w="70" w:type="dxa"/>
              <w:bottom w:w="0" w:type="dxa"/>
              <w:right w:w="70" w:type="dxa"/>
            </w:tcMar>
            <w:vAlign w:val="center"/>
            <w:hideMark/>
          </w:tcPr>
          <w:p w14:paraId="57345175" w14:textId="750F5530" w:rsidR="007B5788" w:rsidRPr="007B5788" w:rsidRDefault="007B5788">
            <w:pPr>
              <w:jc w:val="center"/>
              <w:rPr>
                <w:b/>
                <w:bCs/>
                <w:color w:val="000000"/>
                <w:sz w:val="16"/>
                <w:szCs w:val="16"/>
                <w:lang w:eastAsia="es-MX"/>
              </w:rPr>
            </w:pPr>
            <w:r w:rsidRPr="007B5788">
              <w:rPr>
                <w:b/>
                <w:bCs/>
                <w:color w:val="000000"/>
                <w:sz w:val="16"/>
                <w:szCs w:val="16"/>
                <w:lang w:eastAsia="es-MX"/>
              </w:rPr>
              <w:t xml:space="preserve">Solicitud de </w:t>
            </w:r>
            <w:r w:rsidRPr="007B5788">
              <w:rPr>
                <w:b/>
                <w:bCs/>
                <w:color w:val="000000"/>
                <w:sz w:val="16"/>
                <w:szCs w:val="16"/>
                <w:lang w:eastAsia="es-MX"/>
              </w:rPr>
              <w:t>Documentación</w:t>
            </w:r>
            <w:r w:rsidRPr="007B5788">
              <w:rPr>
                <w:b/>
                <w:bCs/>
                <w:color w:val="000000"/>
                <w:sz w:val="16"/>
                <w:szCs w:val="16"/>
                <w:lang w:eastAsia="es-MX"/>
              </w:rPr>
              <w:t xml:space="preserve"> </w:t>
            </w:r>
          </w:p>
        </w:tc>
      </w:tr>
      <w:tr w:rsidR="007B5788" w:rsidRPr="007B5788" w14:paraId="35427EBC" w14:textId="77777777" w:rsidTr="007B5788">
        <w:trPr>
          <w:trHeight w:val="645"/>
          <w:jc w:val="center"/>
        </w:trPr>
        <w:tc>
          <w:tcPr>
            <w:tcW w:w="718" w:type="pct"/>
            <w:tcBorders>
              <w:top w:val="nil"/>
              <w:left w:val="single" w:sz="8" w:space="0" w:color="auto"/>
              <w:bottom w:val="single" w:sz="8" w:space="0" w:color="auto"/>
              <w:right w:val="single" w:sz="8" w:space="0" w:color="auto"/>
            </w:tcBorders>
            <w:shd w:val="clear" w:color="auto" w:fill="D0CECE"/>
            <w:noWrap/>
            <w:tcMar>
              <w:top w:w="0" w:type="dxa"/>
              <w:left w:w="70" w:type="dxa"/>
              <w:bottom w:w="0" w:type="dxa"/>
              <w:right w:w="70" w:type="dxa"/>
            </w:tcMar>
            <w:vAlign w:val="center"/>
            <w:hideMark/>
          </w:tcPr>
          <w:p w14:paraId="011137CE"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 xml:space="preserve">ALTA </w:t>
            </w:r>
          </w:p>
        </w:tc>
        <w:tc>
          <w:tcPr>
            <w:tcW w:w="63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C968E97"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66"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06E8E58A" w14:textId="77777777" w:rsidR="007B5788" w:rsidRPr="007B5788" w:rsidRDefault="007B5788">
            <w:pPr>
              <w:jc w:val="center"/>
              <w:rPr>
                <w:color w:val="000000"/>
                <w:sz w:val="16"/>
                <w:szCs w:val="16"/>
                <w:lang w:eastAsia="es-MX"/>
              </w:rPr>
            </w:pPr>
            <w:r w:rsidRPr="007B5788">
              <w:rPr>
                <w:color w:val="000000"/>
                <w:sz w:val="16"/>
                <w:szCs w:val="16"/>
                <w:lang w:eastAsia="es-MX"/>
              </w:rPr>
              <w:t>Agregar teléfono</w:t>
            </w:r>
          </w:p>
        </w:tc>
        <w:tc>
          <w:tcPr>
            <w:tcW w:w="4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FBAA455"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6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63F0DC3"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54"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5BFFA880" w14:textId="77777777" w:rsidR="007B5788" w:rsidRPr="007B5788" w:rsidRDefault="007B5788">
            <w:pPr>
              <w:jc w:val="center"/>
              <w:rPr>
                <w:color w:val="000000"/>
                <w:sz w:val="16"/>
                <w:szCs w:val="16"/>
                <w:lang w:eastAsia="es-MX"/>
              </w:rPr>
            </w:pPr>
            <w:r w:rsidRPr="007B5788">
              <w:rPr>
                <w:color w:val="000000"/>
                <w:sz w:val="16"/>
                <w:szCs w:val="16"/>
                <w:lang w:eastAsia="es-MX"/>
              </w:rPr>
              <w:t>Crear nuevo registro</w:t>
            </w:r>
          </w:p>
        </w:tc>
        <w:tc>
          <w:tcPr>
            <w:tcW w:w="571" w:type="pct"/>
            <w:tcBorders>
              <w:top w:val="nil"/>
              <w:left w:val="nil"/>
              <w:bottom w:val="single" w:sz="8" w:space="0" w:color="auto"/>
              <w:right w:val="nil"/>
            </w:tcBorders>
            <w:tcMar>
              <w:top w:w="0" w:type="dxa"/>
              <w:left w:w="70" w:type="dxa"/>
              <w:bottom w:w="0" w:type="dxa"/>
              <w:right w:w="70" w:type="dxa"/>
            </w:tcMar>
            <w:vAlign w:val="center"/>
            <w:hideMark/>
          </w:tcPr>
          <w:p w14:paraId="79F01099" w14:textId="77777777" w:rsidR="007B5788" w:rsidRPr="007B5788" w:rsidRDefault="007B5788">
            <w:pPr>
              <w:jc w:val="center"/>
              <w:rPr>
                <w:color w:val="000000"/>
                <w:sz w:val="16"/>
                <w:szCs w:val="16"/>
                <w:lang w:eastAsia="es-MX"/>
              </w:rPr>
            </w:pPr>
            <w:r w:rsidRPr="007B5788">
              <w:rPr>
                <w:color w:val="000000"/>
                <w:sz w:val="16"/>
                <w:szCs w:val="16"/>
                <w:lang w:eastAsia="es-MX"/>
              </w:rPr>
              <w:t>Validar información</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09B9BADE" w14:textId="77777777" w:rsidR="007B5788" w:rsidRPr="007B5788" w:rsidRDefault="007B5788">
            <w:pPr>
              <w:jc w:val="center"/>
              <w:rPr>
                <w:color w:val="000000"/>
                <w:sz w:val="16"/>
                <w:szCs w:val="16"/>
                <w:lang w:eastAsia="es-MX"/>
              </w:rPr>
            </w:pPr>
            <w:r w:rsidRPr="007B5788">
              <w:rPr>
                <w:color w:val="000000"/>
                <w:sz w:val="16"/>
                <w:szCs w:val="16"/>
                <w:lang w:eastAsia="es-MX"/>
              </w:rPr>
              <w:t>Adjuntar documento</w:t>
            </w:r>
          </w:p>
        </w:tc>
      </w:tr>
      <w:tr w:rsidR="007B5788" w:rsidRPr="007B5788" w14:paraId="0E7D5E0B" w14:textId="77777777" w:rsidTr="007B5788">
        <w:trPr>
          <w:trHeight w:val="645"/>
          <w:jc w:val="center"/>
        </w:trPr>
        <w:tc>
          <w:tcPr>
            <w:tcW w:w="718" w:type="pct"/>
            <w:tcBorders>
              <w:top w:val="nil"/>
              <w:left w:val="single" w:sz="8" w:space="0" w:color="auto"/>
              <w:bottom w:val="single" w:sz="8" w:space="0" w:color="auto"/>
              <w:right w:val="single" w:sz="8" w:space="0" w:color="auto"/>
            </w:tcBorders>
            <w:shd w:val="clear" w:color="auto" w:fill="D0CECE"/>
            <w:noWrap/>
            <w:tcMar>
              <w:top w:w="0" w:type="dxa"/>
              <w:left w:w="70" w:type="dxa"/>
              <w:bottom w:w="0" w:type="dxa"/>
              <w:right w:w="70" w:type="dxa"/>
            </w:tcMar>
            <w:vAlign w:val="center"/>
            <w:hideMark/>
          </w:tcPr>
          <w:p w14:paraId="5304D2F4"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 xml:space="preserve">BAJA </w:t>
            </w:r>
          </w:p>
        </w:tc>
        <w:tc>
          <w:tcPr>
            <w:tcW w:w="63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B1DC09D"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6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F734F68"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4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5BA12BC"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6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E6D9ADB"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1DDA6DE5" w14:textId="77777777" w:rsidR="007B5788" w:rsidRPr="007B5788" w:rsidRDefault="007B5788">
            <w:pPr>
              <w:jc w:val="center"/>
              <w:rPr>
                <w:color w:val="000000"/>
                <w:sz w:val="16"/>
                <w:szCs w:val="16"/>
                <w:lang w:eastAsia="es-MX"/>
              </w:rPr>
            </w:pPr>
            <w:r w:rsidRPr="007B5788">
              <w:rPr>
                <w:color w:val="000000"/>
                <w:sz w:val="16"/>
                <w:szCs w:val="16"/>
                <w:lang w:eastAsia="es-MX"/>
              </w:rPr>
              <w:t>Quitar referencia</w:t>
            </w:r>
          </w:p>
        </w:tc>
        <w:tc>
          <w:tcPr>
            <w:tcW w:w="571" w:type="pct"/>
            <w:tcBorders>
              <w:top w:val="nil"/>
              <w:left w:val="nil"/>
              <w:bottom w:val="single" w:sz="8" w:space="0" w:color="auto"/>
              <w:right w:val="nil"/>
            </w:tcBorders>
            <w:noWrap/>
            <w:tcMar>
              <w:top w:w="0" w:type="dxa"/>
              <w:left w:w="70" w:type="dxa"/>
              <w:bottom w:w="0" w:type="dxa"/>
              <w:right w:w="70" w:type="dxa"/>
            </w:tcMar>
            <w:vAlign w:val="center"/>
            <w:hideMark/>
          </w:tcPr>
          <w:p w14:paraId="5FB6B5B8"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7F663147" w14:textId="77777777" w:rsidR="007B5788" w:rsidRPr="007B5788" w:rsidRDefault="007B5788">
            <w:pPr>
              <w:jc w:val="center"/>
              <w:rPr>
                <w:color w:val="000000"/>
                <w:sz w:val="16"/>
                <w:szCs w:val="16"/>
                <w:lang w:eastAsia="es-MX"/>
              </w:rPr>
            </w:pPr>
            <w:r w:rsidRPr="007B5788">
              <w:rPr>
                <w:color w:val="000000"/>
                <w:sz w:val="16"/>
                <w:szCs w:val="16"/>
                <w:lang w:eastAsia="es-MX"/>
              </w:rPr>
              <w:t>Eliminar documento</w:t>
            </w:r>
          </w:p>
        </w:tc>
      </w:tr>
      <w:tr w:rsidR="007B5788" w:rsidRPr="007B5788" w14:paraId="57A17117" w14:textId="77777777" w:rsidTr="007B5788">
        <w:trPr>
          <w:trHeight w:val="645"/>
          <w:jc w:val="center"/>
        </w:trPr>
        <w:tc>
          <w:tcPr>
            <w:tcW w:w="718" w:type="pct"/>
            <w:vMerge w:val="restart"/>
            <w:tcBorders>
              <w:top w:val="nil"/>
              <w:left w:val="single" w:sz="8" w:space="0" w:color="auto"/>
              <w:bottom w:val="single" w:sz="8" w:space="0" w:color="000000"/>
              <w:right w:val="single" w:sz="8" w:space="0" w:color="auto"/>
            </w:tcBorders>
            <w:shd w:val="clear" w:color="auto" w:fill="D0CECE"/>
            <w:noWrap/>
            <w:tcMar>
              <w:top w:w="0" w:type="dxa"/>
              <w:left w:w="70" w:type="dxa"/>
              <w:bottom w:w="0" w:type="dxa"/>
              <w:right w:w="70" w:type="dxa"/>
            </w:tcMar>
            <w:vAlign w:val="center"/>
            <w:hideMark/>
          </w:tcPr>
          <w:p w14:paraId="7A8D792D"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 xml:space="preserve">CONSULTAR </w:t>
            </w:r>
          </w:p>
        </w:tc>
        <w:tc>
          <w:tcPr>
            <w:tcW w:w="638"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206EA17F" w14:textId="77777777" w:rsidR="007B5788" w:rsidRPr="007B5788" w:rsidRDefault="007B5788">
            <w:pPr>
              <w:jc w:val="center"/>
              <w:rPr>
                <w:color w:val="000000"/>
                <w:sz w:val="16"/>
                <w:szCs w:val="16"/>
                <w:lang w:eastAsia="es-MX"/>
              </w:rPr>
            </w:pPr>
            <w:r w:rsidRPr="007B5788">
              <w:rPr>
                <w:color w:val="000000"/>
                <w:sz w:val="16"/>
                <w:szCs w:val="16"/>
                <w:lang w:eastAsia="es-MX"/>
              </w:rPr>
              <w:t xml:space="preserve">Buscar prospectos          </w:t>
            </w:r>
          </w:p>
        </w:tc>
        <w:tc>
          <w:tcPr>
            <w:tcW w:w="566"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4F363936" w14:textId="77777777" w:rsidR="007B5788" w:rsidRPr="007B5788" w:rsidRDefault="007B5788">
            <w:pPr>
              <w:jc w:val="center"/>
              <w:rPr>
                <w:color w:val="000000"/>
                <w:sz w:val="16"/>
                <w:szCs w:val="16"/>
                <w:lang w:eastAsia="es-MX"/>
              </w:rPr>
            </w:pPr>
            <w:r w:rsidRPr="007B5788">
              <w:rPr>
                <w:color w:val="000000"/>
                <w:sz w:val="16"/>
                <w:szCs w:val="16"/>
                <w:lang w:eastAsia="es-MX"/>
              </w:rPr>
              <w:t>Ver listado de teléfonos del cliente</w:t>
            </w:r>
          </w:p>
        </w:tc>
        <w:tc>
          <w:tcPr>
            <w:tcW w:w="48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6E3DAFAB" w14:textId="77777777" w:rsidR="007B5788" w:rsidRPr="007B5788" w:rsidRDefault="007B5788">
            <w:pPr>
              <w:jc w:val="center"/>
              <w:rPr>
                <w:color w:val="000000"/>
                <w:sz w:val="16"/>
                <w:szCs w:val="16"/>
                <w:lang w:eastAsia="es-MX"/>
              </w:rPr>
            </w:pPr>
            <w:r w:rsidRPr="007B5788">
              <w:rPr>
                <w:color w:val="000000"/>
                <w:sz w:val="16"/>
                <w:szCs w:val="16"/>
                <w:lang w:eastAsia="es-MX"/>
              </w:rPr>
              <w:t>Visualizar ofertas del cliente</w:t>
            </w:r>
          </w:p>
        </w:tc>
        <w:tc>
          <w:tcPr>
            <w:tcW w:w="643" w:type="pct"/>
            <w:noWrap/>
            <w:tcMar>
              <w:top w:w="0" w:type="dxa"/>
              <w:left w:w="70" w:type="dxa"/>
              <w:bottom w:w="0" w:type="dxa"/>
              <w:right w:w="70" w:type="dxa"/>
            </w:tcMar>
            <w:vAlign w:val="bottom"/>
            <w:hideMark/>
          </w:tcPr>
          <w:p w14:paraId="4F893845"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54" w:type="pct"/>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14:paraId="5E40805D" w14:textId="77777777" w:rsidR="007B5788" w:rsidRPr="007B5788" w:rsidRDefault="007B5788">
            <w:pPr>
              <w:jc w:val="center"/>
              <w:rPr>
                <w:color w:val="000000"/>
                <w:sz w:val="16"/>
                <w:szCs w:val="16"/>
                <w:lang w:eastAsia="es-MX"/>
              </w:rPr>
            </w:pPr>
            <w:r w:rsidRPr="007B5788">
              <w:rPr>
                <w:color w:val="000000"/>
                <w:sz w:val="16"/>
                <w:szCs w:val="16"/>
                <w:lang w:eastAsia="es-MX"/>
              </w:rPr>
              <w:t>Ver datos del cliente</w:t>
            </w:r>
          </w:p>
        </w:tc>
        <w:tc>
          <w:tcPr>
            <w:tcW w:w="571" w:type="pct"/>
            <w:tcBorders>
              <w:top w:val="nil"/>
              <w:left w:val="nil"/>
              <w:bottom w:val="single" w:sz="8" w:space="0" w:color="auto"/>
              <w:right w:val="nil"/>
            </w:tcBorders>
            <w:tcMar>
              <w:top w:w="0" w:type="dxa"/>
              <w:left w:w="70" w:type="dxa"/>
              <w:bottom w:w="0" w:type="dxa"/>
              <w:right w:w="70" w:type="dxa"/>
            </w:tcMar>
            <w:vAlign w:val="center"/>
            <w:hideMark/>
          </w:tcPr>
          <w:p w14:paraId="6B894CB2"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0D502B7F" w14:textId="77777777" w:rsidR="007B5788" w:rsidRPr="007B5788" w:rsidRDefault="007B5788">
            <w:pPr>
              <w:jc w:val="center"/>
              <w:rPr>
                <w:color w:val="000000"/>
                <w:sz w:val="16"/>
                <w:szCs w:val="16"/>
                <w:lang w:eastAsia="es-MX"/>
              </w:rPr>
            </w:pPr>
            <w:r w:rsidRPr="007B5788">
              <w:rPr>
                <w:color w:val="000000"/>
                <w:sz w:val="16"/>
                <w:szCs w:val="16"/>
                <w:lang w:eastAsia="es-MX"/>
              </w:rPr>
              <w:t>Ver documento</w:t>
            </w:r>
          </w:p>
        </w:tc>
      </w:tr>
      <w:tr w:rsidR="007B5788" w:rsidRPr="007B5788" w14:paraId="1AC769F6" w14:textId="77777777" w:rsidTr="007B5788">
        <w:trPr>
          <w:trHeight w:val="645"/>
          <w:jc w:val="center"/>
        </w:trPr>
        <w:tc>
          <w:tcPr>
            <w:tcW w:w="718" w:type="pct"/>
            <w:vMerge/>
            <w:tcBorders>
              <w:top w:val="nil"/>
              <w:left w:val="single" w:sz="8" w:space="0" w:color="auto"/>
              <w:bottom w:val="single" w:sz="8" w:space="0" w:color="000000"/>
              <w:right w:val="single" w:sz="8" w:space="0" w:color="auto"/>
            </w:tcBorders>
            <w:vAlign w:val="center"/>
            <w:hideMark/>
          </w:tcPr>
          <w:p w14:paraId="677C63E8" w14:textId="77777777" w:rsidR="007B5788" w:rsidRPr="007B5788" w:rsidRDefault="007B5788">
            <w:pPr>
              <w:rPr>
                <w:rFonts w:ascii="Calibri" w:eastAsiaTheme="minorHAnsi" w:hAnsi="Calibri" w:cs="Calibri"/>
                <w:b/>
                <w:bCs/>
                <w:color w:val="000000"/>
                <w:sz w:val="16"/>
                <w:szCs w:val="16"/>
                <w:lang w:eastAsia="es-MX"/>
              </w:rPr>
            </w:pPr>
          </w:p>
        </w:tc>
        <w:tc>
          <w:tcPr>
            <w:tcW w:w="638"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2A11B258" w14:textId="77777777" w:rsidR="007B5788" w:rsidRPr="007B5788" w:rsidRDefault="007B5788">
            <w:pPr>
              <w:jc w:val="center"/>
              <w:rPr>
                <w:color w:val="000000"/>
                <w:sz w:val="16"/>
                <w:szCs w:val="16"/>
                <w:lang w:eastAsia="es-MX"/>
              </w:rPr>
            </w:pPr>
            <w:r w:rsidRPr="007B5788">
              <w:rPr>
                <w:color w:val="000000"/>
                <w:sz w:val="16"/>
                <w:szCs w:val="16"/>
                <w:lang w:eastAsia="es-MX"/>
              </w:rPr>
              <w:t xml:space="preserve">Limpiar filtros de búsqueda        </w:t>
            </w:r>
          </w:p>
        </w:tc>
        <w:tc>
          <w:tcPr>
            <w:tcW w:w="566"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03F3A580" w14:textId="77777777" w:rsidR="007B5788" w:rsidRPr="007B5788" w:rsidRDefault="007B5788">
            <w:pPr>
              <w:jc w:val="center"/>
              <w:rPr>
                <w:color w:val="000000"/>
                <w:sz w:val="16"/>
                <w:szCs w:val="16"/>
                <w:lang w:eastAsia="es-MX"/>
              </w:rPr>
            </w:pPr>
            <w:r w:rsidRPr="007B5788">
              <w:rPr>
                <w:color w:val="000000"/>
                <w:sz w:val="16"/>
                <w:szCs w:val="16"/>
                <w:lang w:eastAsia="es-MX"/>
              </w:rPr>
              <w:t>Ver etiquetas de teléfono</w:t>
            </w:r>
          </w:p>
        </w:tc>
        <w:tc>
          <w:tcPr>
            <w:tcW w:w="48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3520D693" w14:textId="77777777" w:rsidR="007B5788" w:rsidRPr="007B5788" w:rsidRDefault="007B5788">
            <w:pPr>
              <w:jc w:val="center"/>
              <w:rPr>
                <w:color w:val="000000"/>
                <w:sz w:val="16"/>
                <w:szCs w:val="16"/>
                <w:lang w:eastAsia="es-MX"/>
              </w:rPr>
            </w:pPr>
            <w:r w:rsidRPr="007B5788">
              <w:rPr>
                <w:color w:val="000000"/>
                <w:sz w:val="16"/>
                <w:szCs w:val="16"/>
                <w:lang w:eastAsia="es-MX"/>
              </w:rPr>
              <w:t>Ver etiquetas de ofertas</w:t>
            </w:r>
          </w:p>
        </w:tc>
        <w:tc>
          <w:tcPr>
            <w:tcW w:w="643" w:type="pct"/>
            <w:tcBorders>
              <w:top w:val="single" w:sz="8" w:space="0" w:color="auto"/>
              <w:left w:val="nil"/>
              <w:bottom w:val="single" w:sz="8" w:space="0" w:color="auto"/>
              <w:right w:val="single" w:sz="8" w:space="0" w:color="auto"/>
            </w:tcBorders>
            <w:tcMar>
              <w:top w:w="0" w:type="dxa"/>
              <w:left w:w="70" w:type="dxa"/>
              <w:bottom w:w="0" w:type="dxa"/>
              <w:right w:w="70" w:type="dxa"/>
            </w:tcMar>
            <w:vAlign w:val="center"/>
            <w:hideMark/>
          </w:tcPr>
          <w:p w14:paraId="47D48C49"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54"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40169FEA" w14:textId="77777777" w:rsidR="007B5788" w:rsidRPr="007B5788" w:rsidRDefault="007B5788">
            <w:pPr>
              <w:jc w:val="center"/>
              <w:rPr>
                <w:color w:val="000000"/>
                <w:sz w:val="16"/>
                <w:szCs w:val="16"/>
                <w:lang w:eastAsia="es-MX"/>
              </w:rPr>
            </w:pPr>
            <w:r w:rsidRPr="007B5788">
              <w:rPr>
                <w:color w:val="000000"/>
                <w:sz w:val="16"/>
                <w:szCs w:val="16"/>
                <w:lang w:eastAsia="es-MX"/>
              </w:rPr>
              <w:t>Ver etiqueta de la solicitud</w:t>
            </w:r>
          </w:p>
        </w:tc>
        <w:tc>
          <w:tcPr>
            <w:tcW w:w="571" w:type="pct"/>
            <w:tcBorders>
              <w:top w:val="nil"/>
              <w:left w:val="nil"/>
              <w:bottom w:val="single" w:sz="8" w:space="0" w:color="auto"/>
              <w:right w:val="nil"/>
            </w:tcBorders>
            <w:tcMar>
              <w:top w:w="0" w:type="dxa"/>
              <w:left w:w="70" w:type="dxa"/>
              <w:bottom w:w="0" w:type="dxa"/>
              <w:right w:w="70" w:type="dxa"/>
            </w:tcMar>
            <w:vAlign w:val="center"/>
            <w:hideMark/>
          </w:tcPr>
          <w:p w14:paraId="3F01B437"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3F6B8483"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r>
      <w:tr w:rsidR="007B5788" w:rsidRPr="007B5788" w14:paraId="149C0197" w14:textId="77777777" w:rsidTr="007B5788">
        <w:trPr>
          <w:trHeight w:val="645"/>
          <w:jc w:val="center"/>
        </w:trPr>
        <w:tc>
          <w:tcPr>
            <w:tcW w:w="718" w:type="pct"/>
            <w:vMerge/>
            <w:tcBorders>
              <w:top w:val="nil"/>
              <w:left w:val="single" w:sz="8" w:space="0" w:color="auto"/>
              <w:bottom w:val="single" w:sz="8" w:space="0" w:color="000000"/>
              <w:right w:val="single" w:sz="8" w:space="0" w:color="auto"/>
            </w:tcBorders>
            <w:vAlign w:val="center"/>
            <w:hideMark/>
          </w:tcPr>
          <w:p w14:paraId="6F38CA12" w14:textId="77777777" w:rsidR="007B5788" w:rsidRPr="007B5788" w:rsidRDefault="007B5788">
            <w:pPr>
              <w:rPr>
                <w:rFonts w:ascii="Calibri" w:eastAsiaTheme="minorHAnsi" w:hAnsi="Calibri" w:cs="Calibri"/>
                <w:b/>
                <w:bCs/>
                <w:color w:val="000000"/>
                <w:sz w:val="16"/>
                <w:szCs w:val="16"/>
                <w:lang w:eastAsia="es-MX"/>
              </w:rPr>
            </w:pPr>
          </w:p>
        </w:tc>
        <w:tc>
          <w:tcPr>
            <w:tcW w:w="638"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70AD0E38" w14:textId="77777777" w:rsidR="007B5788" w:rsidRPr="007B5788" w:rsidRDefault="007B5788">
            <w:pPr>
              <w:jc w:val="center"/>
              <w:rPr>
                <w:color w:val="000000"/>
                <w:sz w:val="16"/>
                <w:szCs w:val="16"/>
                <w:lang w:eastAsia="es-MX"/>
              </w:rPr>
            </w:pPr>
            <w:r w:rsidRPr="007B5788">
              <w:rPr>
                <w:color w:val="000000"/>
                <w:sz w:val="16"/>
                <w:szCs w:val="16"/>
                <w:lang w:eastAsia="es-MX"/>
              </w:rPr>
              <w:t>Ver resultados de búsqueda</w:t>
            </w:r>
          </w:p>
        </w:tc>
        <w:tc>
          <w:tcPr>
            <w:tcW w:w="566"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3A0779F3" w14:textId="77777777" w:rsidR="007B5788" w:rsidRPr="007B5788" w:rsidRDefault="007B5788">
            <w:pPr>
              <w:jc w:val="center"/>
              <w:rPr>
                <w:color w:val="000000"/>
                <w:sz w:val="16"/>
                <w:szCs w:val="16"/>
                <w:lang w:eastAsia="es-MX"/>
              </w:rPr>
            </w:pPr>
            <w:r w:rsidRPr="007B5788">
              <w:rPr>
                <w:color w:val="000000"/>
                <w:sz w:val="16"/>
                <w:szCs w:val="16"/>
                <w:lang w:eastAsia="es-MX"/>
              </w:rPr>
              <w:t>Visualizar gestiones del prospecto</w:t>
            </w:r>
          </w:p>
        </w:tc>
        <w:tc>
          <w:tcPr>
            <w:tcW w:w="48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4BDE1FA4" w14:textId="77777777" w:rsidR="007B5788" w:rsidRPr="007B5788" w:rsidRDefault="007B5788">
            <w:pPr>
              <w:jc w:val="center"/>
              <w:rPr>
                <w:color w:val="000000"/>
                <w:sz w:val="16"/>
                <w:szCs w:val="16"/>
                <w:lang w:eastAsia="es-MX"/>
              </w:rPr>
            </w:pPr>
            <w:r w:rsidRPr="007B5788">
              <w:rPr>
                <w:color w:val="000000"/>
                <w:sz w:val="16"/>
                <w:szCs w:val="16"/>
                <w:lang w:eastAsia="es-MX"/>
              </w:rPr>
              <w:t>Consultar historial del crédito</w:t>
            </w:r>
          </w:p>
        </w:tc>
        <w:tc>
          <w:tcPr>
            <w:tcW w:w="64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2370B18B"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54"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3557E89B"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71" w:type="pct"/>
            <w:tcBorders>
              <w:top w:val="nil"/>
              <w:left w:val="nil"/>
              <w:bottom w:val="single" w:sz="8" w:space="0" w:color="auto"/>
              <w:right w:val="nil"/>
            </w:tcBorders>
            <w:tcMar>
              <w:top w:w="0" w:type="dxa"/>
              <w:left w:w="70" w:type="dxa"/>
              <w:bottom w:w="0" w:type="dxa"/>
              <w:right w:w="70" w:type="dxa"/>
            </w:tcMar>
            <w:vAlign w:val="center"/>
            <w:hideMark/>
          </w:tcPr>
          <w:p w14:paraId="08834440"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2EDDF8BC"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r>
      <w:tr w:rsidR="007B5788" w:rsidRPr="007B5788" w14:paraId="42DF82A2" w14:textId="77777777" w:rsidTr="007B5788">
        <w:trPr>
          <w:trHeight w:val="645"/>
          <w:jc w:val="center"/>
        </w:trPr>
        <w:tc>
          <w:tcPr>
            <w:tcW w:w="718" w:type="pct"/>
            <w:vMerge w:val="restart"/>
            <w:tcBorders>
              <w:top w:val="nil"/>
              <w:left w:val="single" w:sz="8" w:space="0" w:color="auto"/>
              <w:bottom w:val="single" w:sz="8" w:space="0" w:color="000000"/>
              <w:right w:val="single" w:sz="8" w:space="0" w:color="auto"/>
            </w:tcBorders>
            <w:shd w:val="clear" w:color="auto" w:fill="D0CECE"/>
            <w:noWrap/>
            <w:tcMar>
              <w:top w:w="0" w:type="dxa"/>
              <w:left w:w="70" w:type="dxa"/>
              <w:bottom w:w="0" w:type="dxa"/>
              <w:right w:w="70" w:type="dxa"/>
            </w:tcMar>
            <w:vAlign w:val="center"/>
            <w:hideMark/>
          </w:tcPr>
          <w:p w14:paraId="3FF5C7A9" w14:textId="77777777" w:rsidR="007B5788" w:rsidRPr="007B5788" w:rsidRDefault="007B5788">
            <w:pPr>
              <w:jc w:val="center"/>
              <w:rPr>
                <w:b/>
                <w:bCs/>
                <w:color w:val="000000"/>
                <w:sz w:val="16"/>
                <w:szCs w:val="16"/>
                <w:lang w:eastAsia="es-MX"/>
              </w:rPr>
            </w:pPr>
            <w:r w:rsidRPr="007B5788">
              <w:rPr>
                <w:b/>
                <w:bCs/>
                <w:color w:val="000000"/>
                <w:sz w:val="16"/>
                <w:szCs w:val="16"/>
                <w:lang w:eastAsia="es-MX"/>
              </w:rPr>
              <w:t>MODIFICAR</w:t>
            </w:r>
          </w:p>
        </w:tc>
        <w:tc>
          <w:tcPr>
            <w:tcW w:w="63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2F97503"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66"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470ACD08" w14:textId="77777777" w:rsidR="007B5788" w:rsidRPr="007B5788" w:rsidRDefault="007B5788">
            <w:pPr>
              <w:jc w:val="center"/>
              <w:rPr>
                <w:color w:val="000000"/>
                <w:sz w:val="16"/>
                <w:szCs w:val="16"/>
                <w:lang w:eastAsia="es-MX"/>
              </w:rPr>
            </w:pPr>
            <w:r w:rsidRPr="007B5788">
              <w:rPr>
                <w:color w:val="000000"/>
                <w:sz w:val="16"/>
                <w:szCs w:val="16"/>
                <w:lang w:eastAsia="es-MX"/>
              </w:rPr>
              <w:t>Modificar las etiquetas de teléfono</w:t>
            </w:r>
          </w:p>
        </w:tc>
        <w:tc>
          <w:tcPr>
            <w:tcW w:w="48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046876B0" w14:textId="77777777" w:rsidR="007B5788" w:rsidRPr="007B5788" w:rsidRDefault="007B5788">
            <w:pPr>
              <w:jc w:val="center"/>
              <w:rPr>
                <w:color w:val="000000"/>
                <w:sz w:val="16"/>
                <w:szCs w:val="16"/>
                <w:lang w:eastAsia="es-MX"/>
              </w:rPr>
            </w:pPr>
            <w:r w:rsidRPr="007B5788">
              <w:rPr>
                <w:color w:val="000000"/>
                <w:sz w:val="16"/>
                <w:szCs w:val="16"/>
                <w:lang w:eastAsia="es-MX"/>
              </w:rPr>
              <w:t>Etiquetar oferta</w:t>
            </w:r>
          </w:p>
        </w:tc>
        <w:tc>
          <w:tcPr>
            <w:tcW w:w="64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369DFC0E" w14:textId="77777777" w:rsidR="007B5788" w:rsidRPr="007B5788" w:rsidRDefault="007B5788">
            <w:pPr>
              <w:jc w:val="center"/>
              <w:rPr>
                <w:color w:val="000000"/>
                <w:sz w:val="16"/>
                <w:szCs w:val="16"/>
                <w:lang w:eastAsia="es-MX"/>
              </w:rPr>
            </w:pPr>
            <w:r w:rsidRPr="007B5788">
              <w:rPr>
                <w:color w:val="000000"/>
                <w:sz w:val="16"/>
                <w:szCs w:val="16"/>
                <w:lang w:eastAsia="es-MX"/>
              </w:rPr>
              <w:t>Modificar oferta requerida por el cliente</w:t>
            </w:r>
          </w:p>
        </w:tc>
        <w:tc>
          <w:tcPr>
            <w:tcW w:w="554"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65DB6ED0" w14:textId="77777777" w:rsidR="007B5788" w:rsidRPr="007B5788" w:rsidRDefault="007B5788">
            <w:pPr>
              <w:jc w:val="center"/>
              <w:rPr>
                <w:color w:val="000000"/>
                <w:sz w:val="16"/>
                <w:szCs w:val="16"/>
                <w:lang w:eastAsia="es-MX"/>
              </w:rPr>
            </w:pPr>
            <w:r w:rsidRPr="007B5788">
              <w:rPr>
                <w:color w:val="000000"/>
                <w:sz w:val="16"/>
                <w:szCs w:val="16"/>
                <w:lang w:eastAsia="es-MX"/>
              </w:rPr>
              <w:t>Editar información del cliente</w:t>
            </w:r>
          </w:p>
        </w:tc>
        <w:tc>
          <w:tcPr>
            <w:tcW w:w="571" w:type="pct"/>
            <w:tcBorders>
              <w:top w:val="nil"/>
              <w:left w:val="nil"/>
              <w:bottom w:val="single" w:sz="8" w:space="0" w:color="auto"/>
              <w:right w:val="nil"/>
            </w:tcBorders>
            <w:tcMar>
              <w:top w:w="0" w:type="dxa"/>
              <w:left w:w="70" w:type="dxa"/>
              <w:bottom w:w="0" w:type="dxa"/>
              <w:right w:w="70" w:type="dxa"/>
            </w:tcMar>
            <w:vAlign w:val="center"/>
            <w:hideMark/>
          </w:tcPr>
          <w:p w14:paraId="2E371793"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12903F77" w14:textId="77777777" w:rsidR="007B5788" w:rsidRPr="007B5788" w:rsidRDefault="007B5788">
            <w:pPr>
              <w:jc w:val="center"/>
              <w:rPr>
                <w:color w:val="000000"/>
                <w:sz w:val="16"/>
                <w:szCs w:val="16"/>
                <w:lang w:eastAsia="es-MX"/>
              </w:rPr>
            </w:pPr>
            <w:r w:rsidRPr="007B5788">
              <w:rPr>
                <w:color w:val="000000"/>
                <w:sz w:val="16"/>
                <w:szCs w:val="16"/>
                <w:lang w:eastAsia="es-MX"/>
              </w:rPr>
              <w:t>Copiar documento</w:t>
            </w:r>
          </w:p>
        </w:tc>
      </w:tr>
      <w:tr w:rsidR="007B5788" w:rsidRPr="007B5788" w14:paraId="20375358" w14:textId="77777777" w:rsidTr="007B5788">
        <w:trPr>
          <w:trHeight w:val="645"/>
          <w:jc w:val="center"/>
        </w:trPr>
        <w:tc>
          <w:tcPr>
            <w:tcW w:w="718" w:type="pct"/>
            <w:vMerge/>
            <w:tcBorders>
              <w:top w:val="nil"/>
              <w:left w:val="single" w:sz="8" w:space="0" w:color="auto"/>
              <w:bottom w:val="single" w:sz="8" w:space="0" w:color="000000"/>
              <w:right w:val="single" w:sz="8" w:space="0" w:color="auto"/>
            </w:tcBorders>
            <w:vAlign w:val="center"/>
            <w:hideMark/>
          </w:tcPr>
          <w:p w14:paraId="13A368DB" w14:textId="77777777" w:rsidR="007B5788" w:rsidRPr="007B5788" w:rsidRDefault="007B5788">
            <w:pPr>
              <w:rPr>
                <w:rFonts w:ascii="Calibri" w:eastAsiaTheme="minorHAnsi" w:hAnsi="Calibri" w:cs="Calibri"/>
                <w:b/>
                <w:bCs/>
                <w:color w:val="000000"/>
                <w:sz w:val="16"/>
                <w:szCs w:val="16"/>
                <w:lang w:eastAsia="es-MX"/>
              </w:rPr>
            </w:pPr>
          </w:p>
        </w:tc>
        <w:tc>
          <w:tcPr>
            <w:tcW w:w="63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EFA5187"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66"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64169C2E"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48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52727F87" w14:textId="77777777" w:rsidR="007B5788" w:rsidRPr="007B5788" w:rsidRDefault="007B5788">
            <w:pPr>
              <w:jc w:val="center"/>
              <w:rPr>
                <w:color w:val="000000"/>
                <w:sz w:val="16"/>
                <w:szCs w:val="16"/>
                <w:lang w:eastAsia="es-MX"/>
              </w:rPr>
            </w:pPr>
            <w:r w:rsidRPr="007B5788">
              <w:rPr>
                <w:color w:val="000000"/>
                <w:sz w:val="16"/>
                <w:szCs w:val="16"/>
                <w:lang w:eastAsia="es-MX"/>
              </w:rPr>
              <w:t>Modificar nueva oferta</w:t>
            </w:r>
          </w:p>
        </w:tc>
        <w:tc>
          <w:tcPr>
            <w:tcW w:w="64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0D9350B0" w14:textId="77777777" w:rsidR="007B5788" w:rsidRPr="007B5788" w:rsidRDefault="007B5788">
            <w:pPr>
              <w:jc w:val="center"/>
              <w:rPr>
                <w:color w:val="000000"/>
                <w:sz w:val="16"/>
                <w:szCs w:val="16"/>
                <w:lang w:eastAsia="es-MX"/>
              </w:rPr>
            </w:pPr>
            <w:r w:rsidRPr="007B5788">
              <w:rPr>
                <w:color w:val="000000"/>
                <w:sz w:val="16"/>
                <w:szCs w:val="16"/>
                <w:lang w:eastAsia="es-MX"/>
              </w:rPr>
              <w:t>Guardar oferta seleccionada</w:t>
            </w:r>
          </w:p>
        </w:tc>
        <w:tc>
          <w:tcPr>
            <w:tcW w:w="554"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678B1FF7" w14:textId="77777777" w:rsidR="007B5788" w:rsidRPr="007B5788" w:rsidRDefault="007B5788">
            <w:pPr>
              <w:jc w:val="center"/>
              <w:rPr>
                <w:color w:val="000000"/>
                <w:sz w:val="16"/>
                <w:szCs w:val="16"/>
                <w:lang w:eastAsia="es-MX"/>
              </w:rPr>
            </w:pPr>
            <w:r w:rsidRPr="007B5788">
              <w:rPr>
                <w:color w:val="000000"/>
                <w:sz w:val="16"/>
                <w:szCs w:val="16"/>
                <w:lang w:eastAsia="es-MX"/>
              </w:rPr>
              <w:t>Etiquetar solicitud</w:t>
            </w:r>
          </w:p>
        </w:tc>
        <w:tc>
          <w:tcPr>
            <w:tcW w:w="571" w:type="pct"/>
            <w:tcBorders>
              <w:top w:val="nil"/>
              <w:left w:val="nil"/>
              <w:bottom w:val="single" w:sz="8" w:space="0" w:color="auto"/>
              <w:right w:val="nil"/>
            </w:tcBorders>
            <w:tcMar>
              <w:top w:w="0" w:type="dxa"/>
              <w:left w:w="70" w:type="dxa"/>
              <w:bottom w:w="0" w:type="dxa"/>
              <w:right w:w="70" w:type="dxa"/>
            </w:tcMar>
            <w:vAlign w:val="center"/>
            <w:hideMark/>
          </w:tcPr>
          <w:p w14:paraId="5F563121"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08A79622"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r>
      <w:tr w:rsidR="007B5788" w:rsidRPr="007B5788" w14:paraId="496601C5" w14:textId="77777777" w:rsidTr="007B5788">
        <w:trPr>
          <w:trHeight w:val="645"/>
          <w:jc w:val="center"/>
        </w:trPr>
        <w:tc>
          <w:tcPr>
            <w:tcW w:w="718" w:type="pct"/>
            <w:vMerge/>
            <w:tcBorders>
              <w:top w:val="nil"/>
              <w:left w:val="single" w:sz="8" w:space="0" w:color="auto"/>
              <w:bottom w:val="single" w:sz="8" w:space="0" w:color="000000"/>
              <w:right w:val="single" w:sz="8" w:space="0" w:color="auto"/>
            </w:tcBorders>
            <w:vAlign w:val="center"/>
            <w:hideMark/>
          </w:tcPr>
          <w:p w14:paraId="05852B44" w14:textId="77777777" w:rsidR="007B5788" w:rsidRPr="007B5788" w:rsidRDefault="007B5788">
            <w:pPr>
              <w:rPr>
                <w:rFonts w:ascii="Calibri" w:eastAsiaTheme="minorHAnsi" w:hAnsi="Calibri" w:cs="Calibri"/>
                <w:b/>
                <w:bCs/>
                <w:color w:val="000000"/>
                <w:sz w:val="16"/>
                <w:szCs w:val="16"/>
                <w:lang w:eastAsia="es-MX"/>
              </w:rPr>
            </w:pPr>
          </w:p>
        </w:tc>
        <w:tc>
          <w:tcPr>
            <w:tcW w:w="63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0D99071"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6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587167F"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483" w:type="pct"/>
            <w:tcBorders>
              <w:top w:val="nil"/>
              <w:left w:val="nil"/>
              <w:bottom w:val="single" w:sz="8" w:space="0" w:color="auto"/>
              <w:right w:val="single" w:sz="8" w:space="0" w:color="auto"/>
            </w:tcBorders>
            <w:tcMar>
              <w:top w:w="0" w:type="dxa"/>
              <w:left w:w="70" w:type="dxa"/>
              <w:bottom w:w="0" w:type="dxa"/>
              <w:right w:w="70" w:type="dxa"/>
            </w:tcMar>
            <w:vAlign w:val="center"/>
            <w:hideMark/>
          </w:tcPr>
          <w:p w14:paraId="7A76B8A3" w14:textId="77777777" w:rsidR="007B5788" w:rsidRPr="007B5788" w:rsidRDefault="007B5788">
            <w:pPr>
              <w:jc w:val="center"/>
              <w:rPr>
                <w:color w:val="000000"/>
                <w:sz w:val="16"/>
                <w:szCs w:val="16"/>
                <w:lang w:eastAsia="es-MX"/>
              </w:rPr>
            </w:pPr>
            <w:r w:rsidRPr="007B5788">
              <w:rPr>
                <w:color w:val="000000"/>
                <w:sz w:val="16"/>
                <w:szCs w:val="16"/>
                <w:lang w:eastAsia="es-MX"/>
              </w:rPr>
              <w:t>Modificar la selección de ofertas del cliente</w:t>
            </w:r>
          </w:p>
        </w:tc>
        <w:tc>
          <w:tcPr>
            <w:tcW w:w="6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7962F64"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554" w:type="pct"/>
            <w:tcBorders>
              <w:top w:val="nil"/>
              <w:left w:val="nil"/>
              <w:bottom w:val="single" w:sz="8" w:space="0" w:color="auto"/>
              <w:right w:val="single" w:sz="8" w:space="0" w:color="auto"/>
            </w:tcBorders>
            <w:tcMar>
              <w:top w:w="0" w:type="dxa"/>
              <w:left w:w="70" w:type="dxa"/>
              <w:bottom w:w="0" w:type="dxa"/>
              <w:right w:w="70" w:type="dxa"/>
            </w:tcMar>
            <w:vAlign w:val="bottom"/>
            <w:hideMark/>
          </w:tcPr>
          <w:p w14:paraId="17A4D1A4" w14:textId="77777777" w:rsidR="007B5788" w:rsidRPr="007B5788" w:rsidRDefault="007B5788">
            <w:pPr>
              <w:jc w:val="center"/>
              <w:rPr>
                <w:color w:val="000000"/>
                <w:sz w:val="16"/>
                <w:szCs w:val="16"/>
                <w:lang w:eastAsia="es-MX"/>
              </w:rPr>
            </w:pPr>
            <w:r w:rsidRPr="007B5788">
              <w:rPr>
                <w:color w:val="000000"/>
                <w:sz w:val="16"/>
                <w:szCs w:val="16"/>
                <w:lang w:eastAsia="es-MX"/>
              </w:rPr>
              <w:t>Modificar los checks de validación</w:t>
            </w:r>
          </w:p>
        </w:tc>
        <w:tc>
          <w:tcPr>
            <w:tcW w:w="571" w:type="pct"/>
            <w:tcBorders>
              <w:top w:val="nil"/>
              <w:left w:val="nil"/>
              <w:bottom w:val="single" w:sz="8" w:space="0" w:color="auto"/>
              <w:right w:val="nil"/>
            </w:tcBorders>
            <w:tcMar>
              <w:top w:w="0" w:type="dxa"/>
              <w:left w:w="70" w:type="dxa"/>
              <w:bottom w:w="0" w:type="dxa"/>
              <w:right w:w="70" w:type="dxa"/>
            </w:tcMar>
            <w:vAlign w:val="bottom"/>
            <w:hideMark/>
          </w:tcPr>
          <w:p w14:paraId="290B50E7"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c>
          <w:tcPr>
            <w:tcW w:w="826"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14:paraId="322B7CF8" w14:textId="77777777" w:rsidR="007B5788" w:rsidRPr="007B5788" w:rsidRDefault="007B5788">
            <w:pPr>
              <w:jc w:val="center"/>
              <w:rPr>
                <w:color w:val="000000"/>
                <w:sz w:val="16"/>
                <w:szCs w:val="16"/>
                <w:lang w:eastAsia="es-MX"/>
              </w:rPr>
            </w:pPr>
            <w:r w:rsidRPr="007B5788">
              <w:rPr>
                <w:color w:val="000000"/>
                <w:sz w:val="16"/>
                <w:szCs w:val="16"/>
                <w:lang w:eastAsia="es-MX"/>
              </w:rPr>
              <w:t> </w:t>
            </w:r>
          </w:p>
        </w:tc>
      </w:tr>
    </w:tbl>
    <w:p w14:paraId="07F10207" w14:textId="77777777" w:rsidR="005E754F" w:rsidRDefault="005E754F" w:rsidP="006C3393"/>
    <w:p w14:paraId="43E77F44" w14:textId="77777777" w:rsidR="005E754F" w:rsidRDefault="005E754F" w:rsidP="006C3393"/>
    <w:p w14:paraId="230A1A70" w14:textId="77777777" w:rsidR="005E754F" w:rsidRPr="00632CA8" w:rsidRDefault="005E754F" w:rsidP="006C3393"/>
    <w:tbl>
      <w:tblPr>
        <w:tblW w:w="5000" w:type="pct"/>
        <w:tblCellMar>
          <w:left w:w="0" w:type="dxa"/>
          <w:right w:w="0" w:type="dxa"/>
        </w:tblCellMar>
        <w:tblLook w:val="04A0" w:firstRow="1" w:lastRow="0" w:firstColumn="1" w:lastColumn="0" w:noHBand="0" w:noVBand="1"/>
      </w:tblPr>
      <w:tblGrid>
        <w:gridCol w:w="330"/>
        <w:gridCol w:w="2453"/>
        <w:gridCol w:w="330"/>
        <w:gridCol w:w="496"/>
        <w:gridCol w:w="330"/>
        <w:gridCol w:w="330"/>
        <w:gridCol w:w="496"/>
        <w:gridCol w:w="330"/>
        <w:gridCol w:w="496"/>
        <w:gridCol w:w="496"/>
        <w:gridCol w:w="496"/>
        <w:gridCol w:w="496"/>
        <w:gridCol w:w="603"/>
        <w:gridCol w:w="496"/>
        <w:gridCol w:w="640"/>
      </w:tblGrid>
      <w:tr w:rsidR="007B5788" w:rsidRPr="007B5788" w14:paraId="58AE9CD5" w14:textId="77777777" w:rsidTr="007B5788">
        <w:trPr>
          <w:trHeight w:val="315"/>
        </w:trPr>
        <w:tc>
          <w:tcPr>
            <w:tcW w:w="5000" w:type="pct"/>
            <w:gridSpan w:val="15"/>
            <w:tcBorders>
              <w:top w:val="single" w:sz="8" w:space="0" w:color="auto"/>
              <w:left w:val="single" w:sz="8" w:space="0" w:color="auto"/>
              <w:bottom w:val="single" w:sz="8" w:space="0" w:color="auto"/>
              <w:right w:val="single" w:sz="8" w:space="0" w:color="000000"/>
            </w:tcBorders>
            <w:shd w:val="clear" w:color="auto" w:fill="BFBFBF"/>
            <w:noWrap/>
            <w:tcMar>
              <w:top w:w="0" w:type="dxa"/>
              <w:left w:w="70" w:type="dxa"/>
              <w:bottom w:w="0" w:type="dxa"/>
              <w:right w:w="70" w:type="dxa"/>
            </w:tcMar>
            <w:vAlign w:val="bottom"/>
            <w:hideMark/>
          </w:tcPr>
          <w:p w14:paraId="1E771007" w14:textId="77777777" w:rsidR="007B5788" w:rsidRPr="007B5788" w:rsidRDefault="007B5788">
            <w:pPr>
              <w:jc w:val="center"/>
              <w:rPr>
                <w:rFonts w:ascii="Calibri" w:hAnsi="Calibri"/>
                <w:b/>
                <w:bCs/>
                <w:color w:val="000000"/>
                <w:sz w:val="16"/>
                <w:szCs w:val="18"/>
                <w:lang w:val="es-MX" w:eastAsia="es-MX"/>
              </w:rPr>
            </w:pPr>
            <w:r w:rsidRPr="007B5788">
              <w:rPr>
                <w:b/>
                <w:bCs/>
                <w:color w:val="000000"/>
                <w:sz w:val="16"/>
                <w:szCs w:val="18"/>
                <w:lang w:eastAsia="es-MX"/>
              </w:rPr>
              <w:t>DIAGRAMA DE ROLES.</w:t>
            </w:r>
          </w:p>
        </w:tc>
      </w:tr>
      <w:tr w:rsidR="007B5788" w:rsidRPr="007B5788" w14:paraId="71AC0AAA" w14:textId="77777777" w:rsidTr="007B5788">
        <w:trPr>
          <w:trHeight w:val="1590"/>
        </w:trPr>
        <w:tc>
          <w:tcPr>
            <w:tcW w:w="1555" w:type="pct"/>
            <w:gridSpan w:val="2"/>
            <w:vMerge w:val="restart"/>
            <w:tcBorders>
              <w:top w:val="nil"/>
              <w:left w:val="single" w:sz="8" w:space="0" w:color="auto"/>
              <w:bottom w:val="single" w:sz="8" w:space="0" w:color="000000"/>
              <w:right w:val="single" w:sz="8" w:space="0" w:color="000000"/>
            </w:tcBorders>
            <w:shd w:val="clear" w:color="auto" w:fill="FFE699"/>
            <w:noWrap/>
            <w:tcMar>
              <w:top w:w="0" w:type="dxa"/>
              <w:left w:w="70" w:type="dxa"/>
              <w:bottom w:w="0" w:type="dxa"/>
              <w:right w:w="70" w:type="dxa"/>
            </w:tcMar>
            <w:vAlign w:val="center"/>
            <w:hideMark/>
          </w:tcPr>
          <w:p w14:paraId="3DC36B60"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PANTALLAS</w:t>
            </w:r>
          </w:p>
        </w:tc>
        <w:tc>
          <w:tcPr>
            <w:tcW w:w="194" w:type="pct"/>
            <w:tcBorders>
              <w:top w:val="nil"/>
              <w:left w:val="nil"/>
              <w:bottom w:val="single" w:sz="8" w:space="0" w:color="auto"/>
              <w:right w:val="single" w:sz="8" w:space="0" w:color="auto"/>
            </w:tcBorders>
            <w:shd w:val="clear" w:color="auto" w:fill="FFE699"/>
            <w:noWrap/>
            <w:tcMar>
              <w:top w:w="0" w:type="dxa"/>
              <w:left w:w="70" w:type="dxa"/>
              <w:bottom w:w="0" w:type="dxa"/>
              <w:right w:w="70" w:type="dxa"/>
            </w:tcMar>
            <w:textDirection w:val="btLr"/>
            <w:vAlign w:val="center"/>
            <w:hideMark/>
          </w:tcPr>
          <w:p w14:paraId="0CFB0D1B"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Buzón</w:t>
            </w:r>
          </w:p>
        </w:tc>
        <w:tc>
          <w:tcPr>
            <w:tcW w:w="680" w:type="pct"/>
            <w:gridSpan w:val="3"/>
            <w:tcBorders>
              <w:top w:val="nil"/>
              <w:left w:val="nil"/>
              <w:bottom w:val="single" w:sz="8" w:space="0" w:color="auto"/>
              <w:right w:val="single" w:sz="8" w:space="0" w:color="auto"/>
            </w:tcBorders>
            <w:shd w:val="clear" w:color="auto" w:fill="FFE699"/>
            <w:noWrap/>
            <w:tcMar>
              <w:top w:w="0" w:type="dxa"/>
              <w:left w:w="70" w:type="dxa"/>
              <w:bottom w:w="0" w:type="dxa"/>
              <w:right w:w="70" w:type="dxa"/>
            </w:tcMar>
            <w:textDirection w:val="btLr"/>
            <w:vAlign w:val="center"/>
            <w:hideMark/>
          </w:tcPr>
          <w:p w14:paraId="16328660"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Pre gestión</w:t>
            </w:r>
          </w:p>
        </w:tc>
        <w:tc>
          <w:tcPr>
            <w:tcW w:w="834" w:type="pct"/>
            <w:gridSpan w:val="3"/>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2B59C1E1"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Ofertas</w:t>
            </w:r>
          </w:p>
        </w:tc>
        <w:tc>
          <w:tcPr>
            <w:tcW w:w="1329" w:type="pct"/>
            <w:gridSpan w:val="5"/>
            <w:tcBorders>
              <w:top w:val="nil"/>
              <w:left w:val="nil"/>
              <w:bottom w:val="single" w:sz="8" w:space="0" w:color="auto"/>
              <w:right w:val="single" w:sz="8" w:space="0" w:color="000000"/>
            </w:tcBorders>
            <w:shd w:val="clear" w:color="auto" w:fill="FFE699"/>
            <w:tcMar>
              <w:top w:w="0" w:type="dxa"/>
              <w:left w:w="70" w:type="dxa"/>
              <w:bottom w:w="0" w:type="dxa"/>
              <w:right w:w="70" w:type="dxa"/>
            </w:tcMar>
            <w:textDirection w:val="btLr"/>
            <w:vAlign w:val="center"/>
            <w:hideMark/>
          </w:tcPr>
          <w:p w14:paraId="2D6FA6A3"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Validar Información</w:t>
            </w:r>
          </w:p>
        </w:tc>
        <w:tc>
          <w:tcPr>
            <w:tcW w:w="408"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2F588326"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 xml:space="preserve">Validar Documentación </w:t>
            </w:r>
          </w:p>
        </w:tc>
      </w:tr>
      <w:tr w:rsidR="007B5788" w:rsidRPr="007B5788" w14:paraId="6AD00C65" w14:textId="77777777" w:rsidTr="007B5788">
        <w:trPr>
          <w:trHeight w:val="1860"/>
        </w:trPr>
        <w:tc>
          <w:tcPr>
            <w:tcW w:w="1555" w:type="pct"/>
            <w:gridSpan w:val="2"/>
            <w:vMerge/>
            <w:tcBorders>
              <w:top w:val="nil"/>
              <w:left w:val="single" w:sz="8" w:space="0" w:color="auto"/>
              <w:bottom w:val="single" w:sz="8" w:space="0" w:color="000000"/>
              <w:right w:val="single" w:sz="8" w:space="0" w:color="000000"/>
            </w:tcBorders>
            <w:vAlign w:val="center"/>
            <w:hideMark/>
          </w:tcPr>
          <w:p w14:paraId="70220EFF" w14:textId="77777777" w:rsidR="007B5788" w:rsidRPr="007B5788" w:rsidRDefault="007B5788">
            <w:pPr>
              <w:rPr>
                <w:rFonts w:eastAsiaTheme="minorHAnsi" w:cs="Arial"/>
                <w:b/>
                <w:bCs/>
                <w:color w:val="000000"/>
                <w:sz w:val="16"/>
                <w:szCs w:val="18"/>
                <w:lang w:eastAsia="es-MX"/>
              </w:rPr>
            </w:pPr>
          </w:p>
        </w:tc>
        <w:tc>
          <w:tcPr>
            <w:tcW w:w="194"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65A6348F"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 </w:t>
            </w:r>
          </w:p>
        </w:tc>
        <w:tc>
          <w:tcPr>
            <w:tcW w:w="246"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343B4FC1"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Ver listado de teléfonos</w:t>
            </w:r>
          </w:p>
        </w:tc>
        <w:tc>
          <w:tcPr>
            <w:tcW w:w="224"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626F77FA"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Crear nuevo teléfono</w:t>
            </w:r>
          </w:p>
        </w:tc>
        <w:tc>
          <w:tcPr>
            <w:tcW w:w="209"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695A9BFE"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Gestiones del prospecto</w:t>
            </w:r>
          </w:p>
        </w:tc>
        <w:tc>
          <w:tcPr>
            <w:tcW w:w="295"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541F47DF"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Etiquetar oferta</w:t>
            </w:r>
          </w:p>
        </w:tc>
        <w:tc>
          <w:tcPr>
            <w:tcW w:w="283"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4F1525BB"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Consultar historial del crédito</w:t>
            </w:r>
          </w:p>
        </w:tc>
        <w:tc>
          <w:tcPr>
            <w:tcW w:w="256"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79554A1A"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Tablas de ofertas</w:t>
            </w:r>
          </w:p>
        </w:tc>
        <w:tc>
          <w:tcPr>
            <w:tcW w:w="256"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5808B91C"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Datos del prospecto</w:t>
            </w:r>
          </w:p>
        </w:tc>
        <w:tc>
          <w:tcPr>
            <w:tcW w:w="320"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61B25624"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Datos de Contacto y domicilio</w:t>
            </w:r>
          </w:p>
        </w:tc>
        <w:tc>
          <w:tcPr>
            <w:tcW w:w="256"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119F7D4C"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 xml:space="preserve">Ocupación económica </w:t>
            </w:r>
          </w:p>
        </w:tc>
        <w:tc>
          <w:tcPr>
            <w:tcW w:w="260"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2E967466"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Referencias</w:t>
            </w:r>
          </w:p>
        </w:tc>
        <w:tc>
          <w:tcPr>
            <w:tcW w:w="236"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5CFC31D6"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Medios de dispersión</w:t>
            </w:r>
          </w:p>
        </w:tc>
        <w:tc>
          <w:tcPr>
            <w:tcW w:w="408" w:type="pct"/>
            <w:tcBorders>
              <w:top w:val="nil"/>
              <w:left w:val="nil"/>
              <w:bottom w:val="single" w:sz="8" w:space="0" w:color="auto"/>
              <w:right w:val="single" w:sz="8" w:space="0" w:color="auto"/>
            </w:tcBorders>
            <w:shd w:val="clear" w:color="auto" w:fill="FFE699"/>
            <w:tcMar>
              <w:top w:w="0" w:type="dxa"/>
              <w:left w:w="70" w:type="dxa"/>
              <w:bottom w:w="0" w:type="dxa"/>
              <w:right w:w="70" w:type="dxa"/>
            </w:tcMar>
            <w:textDirection w:val="btLr"/>
            <w:vAlign w:val="center"/>
            <w:hideMark/>
          </w:tcPr>
          <w:p w14:paraId="5210D534"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 </w:t>
            </w:r>
          </w:p>
        </w:tc>
      </w:tr>
      <w:tr w:rsidR="007B5788" w:rsidRPr="007B5788" w14:paraId="42D595A6" w14:textId="77777777" w:rsidTr="007B5788">
        <w:trPr>
          <w:trHeight w:val="1080"/>
        </w:trPr>
        <w:tc>
          <w:tcPr>
            <w:tcW w:w="139" w:type="pct"/>
            <w:vMerge w:val="restart"/>
            <w:tcBorders>
              <w:top w:val="nil"/>
              <w:left w:val="single" w:sz="8" w:space="0" w:color="auto"/>
              <w:bottom w:val="single" w:sz="8" w:space="0" w:color="auto"/>
              <w:right w:val="single" w:sz="8" w:space="0" w:color="auto"/>
            </w:tcBorders>
            <w:shd w:val="clear" w:color="auto" w:fill="BDD7EE"/>
            <w:noWrap/>
            <w:tcMar>
              <w:top w:w="0" w:type="dxa"/>
              <w:left w:w="70" w:type="dxa"/>
              <w:bottom w:w="0" w:type="dxa"/>
              <w:right w:w="70" w:type="dxa"/>
            </w:tcMar>
            <w:textDirection w:val="btLr"/>
            <w:vAlign w:val="center"/>
            <w:hideMark/>
          </w:tcPr>
          <w:p w14:paraId="4A787D18" w14:textId="77777777" w:rsidR="007B5788" w:rsidRPr="007B5788" w:rsidRDefault="007B5788">
            <w:pPr>
              <w:jc w:val="center"/>
              <w:rPr>
                <w:rFonts w:cs="Arial"/>
                <w:b/>
                <w:bCs/>
                <w:color w:val="000000"/>
                <w:sz w:val="16"/>
                <w:szCs w:val="18"/>
                <w:lang w:eastAsia="es-MX"/>
              </w:rPr>
            </w:pPr>
            <w:r w:rsidRPr="007B5788">
              <w:rPr>
                <w:rFonts w:cs="Arial"/>
                <w:b/>
                <w:bCs/>
                <w:color w:val="000000"/>
                <w:sz w:val="16"/>
                <w:szCs w:val="18"/>
                <w:lang w:eastAsia="es-MX"/>
              </w:rPr>
              <w:t>PERFILES</w:t>
            </w: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0B63EC0C" w14:textId="77777777" w:rsidR="007B5788" w:rsidRPr="007B5788" w:rsidRDefault="007B5788">
            <w:pPr>
              <w:rPr>
                <w:rFonts w:ascii="Calibri" w:hAnsi="Calibri" w:cs="Calibri"/>
                <w:color w:val="000000"/>
                <w:sz w:val="16"/>
                <w:szCs w:val="18"/>
                <w:lang w:eastAsia="es-MX"/>
              </w:rPr>
            </w:pPr>
            <w:r w:rsidRPr="007B5788">
              <w:rPr>
                <w:color w:val="000000"/>
                <w:sz w:val="16"/>
                <w:szCs w:val="18"/>
                <w:lang w:eastAsia="es-MX"/>
              </w:rPr>
              <w:t>Administrador</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363322C"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F888318"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31A2A01" w14:textId="77777777" w:rsidR="007B5788" w:rsidRPr="007B5788" w:rsidRDefault="007B5788">
            <w:pPr>
              <w:jc w:val="center"/>
              <w:rPr>
                <w:color w:val="000000"/>
                <w:sz w:val="16"/>
                <w:szCs w:val="18"/>
                <w:lang w:eastAsia="es-MX"/>
              </w:rPr>
            </w:pPr>
            <w:r w:rsidRPr="007B5788">
              <w:rPr>
                <w:color w:val="000000"/>
                <w:sz w:val="16"/>
                <w:szCs w:val="18"/>
                <w:lang w:eastAsia="es-MX"/>
              </w:rPr>
              <w:t>A</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DCA2C9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01EBBD0"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617CB5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9E0ABF6"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B31DF0C"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346B1AA"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A1AAC96"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C5BCA90"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876C881"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FF70707"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2936925B"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16DACFC2"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6360FFC5" w14:textId="77777777" w:rsidR="007B5788" w:rsidRPr="007B5788" w:rsidRDefault="007B5788">
            <w:pPr>
              <w:rPr>
                <w:color w:val="000000"/>
                <w:sz w:val="16"/>
                <w:szCs w:val="18"/>
                <w:lang w:eastAsia="es-MX"/>
              </w:rPr>
            </w:pPr>
            <w:r w:rsidRPr="007B5788">
              <w:rPr>
                <w:color w:val="000000"/>
                <w:sz w:val="16"/>
                <w:szCs w:val="18"/>
                <w:lang w:eastAsia="es-MX"/>
              </w:rPr>
              <w:t>Operador de Ventas</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B410E8C"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9D7CC81"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6CD3AD1" w14:textId="77777777" w:rsidR="007B5788" w:rsidRPr="007B5788" w:rsidRDefault="007B5788">
            <w:pPr>
              <w:jc w:val="center"/>
              <w:rPr>
                <w:color w:val="000000"/>
                <w:sz w:val="16"/>
                <w:szCs w:val="18"/>
                <w:lang w:eastAsia="es-MX"/>
              </w:rPr>
            </w:pPr>
            <w:r w:rsidRPr="007B5788">
              <w:rPr>
                <w:color w:val="000000"/>
                <w:sz w:val="16"/>
                <w:szCs w:val="18"/>
                <w:lang w:eastAsia="es-MX"/>
              </w:rPr>
              <w:t>A</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A56487B"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B276761"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1B5E62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A4A5D6D"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1EEE57C"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4E67314"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7D9A67A"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3D4697D"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6DFD214"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38B11CC"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r>
      <w:tr w:rsidR="007B5788" w:rsidRPr="007B5788" w14:paraId="78B57C2D"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2D997F55"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74B6A449" w14:textId="77777777" w:rsidR="007B5788" w:rsidRPr="007B5788" w:rsidRDefault="007B5788">
            <w:pPr>
              <w:rPr>
                <w:color w:val="000000"/>
                <w:sz w:val="16"/>
                <w:szCs w:val="18"/>
                <w:lang w:eastAsia="es-MX"/>
              </w:rPr>
            </w:pPr>
            <w:r w:rsidRPr="007B5788">
              <w:rPr>
                <w:color w:val="000000"/>
                <w:sz w:val="16"/>
                <w:szCs w:val="18"/>
                <w:lang w:eastAsia="es-MX"/>
              </w:rPr>
              <w:t>Supervisor de Ventas</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DC97E8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606E99D"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23D0233" w14:textId="77777777" w:rsidR="007B5788" w:rsidRPr="007B5788" w:rsidRDefault="007B5788">
            <w:pPr>
              <w:jc w:val="center"/>
              <w:rPr>
                <w:color w:val="000000"/>
                <w:sz w:val="16"/>
                <w:szCs w:val="18"/>
                <w:lang w:eastAsia="es-MX"/>
              </w:rPr>
            </w:pPr>
            <w:r w:rsidRPr="007B5788">
              <w:rPr>
                <w:color w:val="000000"/>
                <w:sz w:val="16"/>
                <w:szCs w:val="18"/>
                <w:lang w:eastAsia="es-MX"/>
              </w:rPr>
              <w:t>A</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98A5A62"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BBA451C"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3F9FF0B"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8BA017E"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2D816F7"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6F5D38D"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FC1AF8D"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4787A35"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CF50FC2"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06A4A69"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r>
      <w:tr w:rsidR="007B5788" w:rsidRPr="007B5788" w14:paraId="028785BC"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6569C8F9"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264FF7C3" w14:textId="77777777" w:rsidR="007B5788" w:rsidRPr="007B5788" w:rsidRDefault="007B5788">
            <w:pPr>
              <w:rPr>
                <w:color w:val="000000"/>
                <w:sz w:val="16"/>
                <w:szCs w:val="18"/>
                <w:lang w:eastAsia="es-MX"/>
              </w:rPr>
            </w:pPr>
            <w:r w:rsidRPr="007B5788">
              <w:rPr>
                <w:color w:val="000000"/>
                <w:sz w:val="16"/>
                <w:szCs w:val="18"/>
                <w:lang w:eastAsia="es-MX"/>
              </w:rPr>
              <w:t>Operador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4E0BE9E"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CFD97E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7B85C78"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6C0373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7142296"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A7F9EE5"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CFF9F32"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58AF923"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F84817D"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9688715"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A12EF0B"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3695E9A"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C5EF91D"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33C45AA0"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2422399E"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50091E58" w14:textId="77777777" w:rsidR="007B5788" w:rsidRPr="007B5788" w:rsidRDefault="007B5788">
            <w:pPr>
              <w:rPr>
                <w:color w:val="000000"/>
                <w:sz w:val="16"/>
                <w:szCs w:val="18"/>
                <w:lang w:eastAsia="es-MX"/>
              </w:rPr>
            </w:pPr>
            <w:r w:rsidRPr="007B5788">
              <w:rPr>
                <w:color w:val="000000"/>
                <w:sz w:val="16"/>
                <w:szCs w:val="18"/>
                <w:lang w:eastAsia="es-MX"/>
              </w:rPr>
              <w:t>Supervisor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8DDEC7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4C44FB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A320C52"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D0F8985"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81B841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2A738DA"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43CDC83"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DE454D8"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B97D8B4"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B616382"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2333E48"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2E911A5"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256B756"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73B4A9C9"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0ED573AF"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2DC3C5F6" w14:textId="77777777" w:rsidR="007B5788" w:rsidRPr="007B5788" w:rsidRDefault="007B5788">
            <w:pPr>
              <w:rPr>
                <w:color w:val="000000"/>
                <w:sz w:val="16"/>
                <w:szCs w:val="18"/>
                <w:lang w:eastAsia="es-MX"/>
              </w:rPr>
            </w:pPr>
            <w:r w:rsidRPr="007B5788">
              <w:rPr>
                <w:color w:val="000000"/>
                <w:sz w:val="16"/>
                <w:szCs w:val="18"/>
                <w:lang w:eastAsia="es-MX"/>
              </w:rPr>
              <w:t>Operador de Verificación</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A8E297C"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ADA5FF3" w14:textId="77777777" w:rsidR="007B5788" w:rsidRPr="007B5788" w:rsidRDefault="007B5788">
            <w:pPr>
              <w:jc w:val="center"/>
              <w:rPr>
                <w:color w:val="000000"/>
                <w:sz w:val="16"/>
                <w:szCs w:val="18"/>
                <w:lang w:eastAsia="es-MX"/>
              </w:rPr>
            </w:pPr>
            <w:r w:rsidRPr="007B5788">
              <w:rPr>
                <w:color w:val="000000"/>
                <w:sz w:val="16"/>
                <w:szCs w:val="18"/>
                <w:lang w:eastAsia="es-MX"/>
              </w:rPr>
              <w:t xml:space="preserve">CM </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69FC851"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AD4998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911A7AE"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55A926D"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EB06618"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049825B"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F1ABC84"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FBEFD88"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D10FB42"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F83FD4E"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5994338"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3425CE7D"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74E27A2E"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2F7621C9" w14:textId="77777777" w:rsidR="007B5788" w:rsidRPr="007B5788" w:rsidRDefault="007B5788">
            <w:pPr>
              <w:rPr>
                <w:color w:val="000000"/>
                <w:sz w:val="16"/>
                <w:szCs w:val="18"/>
                <w:lang w:eastAsia="es-MX"/>
              </w:rPr>
            </w:pPr>
            <w:r w:rsidRPr="007B5788">
              <w:rPr>
                <w:color w:val="000000"/>
                <w:sz w:val="16"/>
                <w:szCs w:val="18"/>
                <w:lang w:eastAsia="es-MX"/>
              </w:rPr>
              <w:t>Supervisor de Verificación</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1FAE539"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138A74D" w14:textId="77777777" w:rsidR="007B5788" w:rsidRPr="007B5788" w:rsidRDefault="007B5788">
            <w:pPr>
              <w:jc w:val="center"/>
              <w:rPr>
                <w:color w:val="000000"/>
                <w:sz w:val="16"/>
                <w:szCs w:val="18"/>
                <w:lang w:eastAsia="es-MX"/>
              </w:rPr>
            </w:pPr>
            <w:r w:rsidRPr="007B5788">
              <w:rPr>
                <w:color w:val="000000"/>
                <w:sz w:val="16"/>
                <w:szCs w:val="18"/>
                <w:lang w:eastAsia="es-MX"/>
              </w:rPr>
              <w:t xml:space="preserve">CM </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5772EE2"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84E5BF5"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12AA743"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C5F8655"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7B178A4"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E6E1EE4"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1A3FFA6"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B934FA8"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D63BD64"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6658B9B"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0A990D2"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7D99E9B6"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296F512D"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2E89F4EE" w14:textId="77777777" w:rsidR="007B5788" w:rsidRPr="007B5788" w:rsidRDefault="007B5788">
            <w:pPr>
              <w:rPr>
                <w:color w:val="000000"/>
                <w:sz w:val="16"/>
                <w:szCs w:val="18"/>
                <w:lang w:eastAsia="es-MX"/>
              </w:rPr>
            </w:pPr>
            <w:r w:rsidRPr="007B5788">
              <w:rPr>
                <w:color w:val="000000"/>
                <w:sz w:val="16"/>
                <w:szCs w:val="18"/>
                <w:lang w:eastAsia="es-MX"/>
              </w:rPr>
              <w:t>Operador de Agenda</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D86102B"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B274D4A"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DCCD989"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6C24BD0"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6E34BB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8DDA86A"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A92D60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E29BD8F"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259E9D2"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E6BF316"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E5945A4"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1D19CB1"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174EC4D"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r>
      <w:tr w:rsidR="007B5788" w:rsidRPr="007B5788" w14:paraId="054EEFE0"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14A7DD9D"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06ED7DAC" w14:textId="77777777" w:rsidR="007B5788" w:rsidRPr="007B5788" w:rsidRDefault="007B5788">
            <w:pPr>
              <w:rPr>
                <w:color w:val="000000"/>
                <w:sz w:val="16"/>
                <w:szCs w:val="18"/>
                <w:lang w:eastAsia="es-MX"/>
              </w:rPr>
            </w:pPr>
            <w:r w:rsidRPr="007B5788">
              <w:rPr>
                <w:color w:val="000000"/>
                <w:sz w:val="16"/>
                <w:szCs w:val="18"/>
                <w:lang w:eastAsia="es-MX"/>
              </w:rPr>
              <w:t>Supervisor de Agenda</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FFAD459"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4B14242"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F47B559"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D04C2DD"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AB48694"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A9BC3F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4BAB42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99DFD94"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D160690"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1067616"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FED178A"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5ACD230"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2085919"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r>
      <w:tr w:rsidR="007B5788" w:rsidRPr="007B5788" w14:paraId="11BEC0F9"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4055050B"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18AF5855" w14:textId="77777777" w:rsidR="007B5788" w:rsidRPr="007B5788" w:rsidRDefault="007B5788">
            <w:pPr>
              <w:rPr>
                <w:color w:val="000000"/>
                <w:sz w:val="16"/>
                <w:szCs w:val="18"/>
                <w:lang w:eastAsia="es-MX"/>
              </w:rPr>
            </w:pPr>
            <w:r w:rsidRPr="007B5788">
              <w:rPr>
                <w:color w:val="000000"/>
                <w:sz w:val="16"/>
                <w:szCs w:val="18"/>
                <w:lang w:eastAsia="es-MX"/>
              </w:rPr>
              <w:t>Gerente de Sucursal</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9DC667C"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7545FF7"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AF2540F"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D8F884E"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66D15C5"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1E8DCBE"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D692502"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5BDC293"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BDE5D31"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CA9E7D5"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D2FB7B6"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AA79916"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AA89DE8"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r>
      <w:tr w:rsidR="007B5788" w:rsidRPr="007B5788" w14:paraId="639986C2"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5DFDD551"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6DED5B7D" w14:textId="77777777" w:rsidR="007B5788" w:rsidRPr="007B5788" w:rsidRDefault="007B5788">
            <w:pPr>
              <w:rPr>
                <w:color w:val="000000"/>
                <w:sz w:val="16"/>
                <w:szCs w:val="18"/>
                <w:lang w:eastAsia="es-MX"/>
              </w:rPr>
            </w:pPr>
            <w:r w:rsidRPr="007B5788">
              <w:rPr>
                <w:color w:val="000000"/>
                <w:sz w:val="16"/>
                <w:szCs w:val="18"/>
                <w:lang w:eastAsia="es-MX"/>
              </w:rPr>
              <w:t>Asesor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5DBCD29"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C5A7663"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57C7B4C"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392E974"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612CE9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A8D8E8B"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3A229BD"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F27F6D3"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B34DB36"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5CA894C"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6020AEB"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76998D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9191DD0"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r>
      <w:tr w:rsidR="007B5788" w:rsidRPr="007B5788" w14:paraId="7F896768"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13D3A449"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395235E6" w14:textId="77777777" w:rsidR="007B5788" w:rsidRPr="007B5788" w:rsidRDefault="007B5788">
            <w:pPr>
              <w:rPr>
                <w:color w:val="000000"/>
                <w:sz w:val="16"/>
                <w:szCs w:val="18"/>
                <w:lang w:eastAsia="es-MX"/>
              </w:rPr>
            </w:pPr>
            <w:r w:rsidRPr="007B5788">
              <w:rPr>
                <w:color w:val="000000"/>
                <w:sz w:val="16"/>
                <w:szCs w:val="18"/>
                <w:lang w:eastAsia="es-MX"/>
              </w:rPr>
              <w:t>Supervisor de Asesor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1EA86E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D47322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F5BC5E7"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EC4108D"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2BBBEC6"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7928BB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C05F65D"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BC951AA"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54E8E3F"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1B3D628"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B2BC37B"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8F6FE6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68AA284"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5ADC9E29"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55510F98"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21D01C27" w14:textId="77777777" w:rsidR="007B5788" w:rsidRPr="007B5788" w:rsidRDefault="007B5788">
            <w:pPr>
              <w:rPr>
                <w:color w:val="000000"/>
                <w:sz w:val="16"/>
                <w:szCs w:val="18"/>
                <w:lang w:eastAsia="es-MX"/>
              </w:rPr>
            </w:pPr>
            <w:r w:rsidRPr="007B5788">
              <w:rPr>
                <w:color w:val="000000"/>
                <w:sz w:val="16"/>
                <w:szCs w:val="18"/>
                <w:lang w:eastAsia="es-MX"/>
              </w:rPr>
              <w:t>Gerente de Ventas</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7D4C727"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8E90BD8"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F782DCB"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08193CC"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60FC4C9"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5FD3E64"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F4F6767"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43EDBE5"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A86B53D"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CE39EDA"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3520C26"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DA910DB"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9F86F8F"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r>
      <w:tr w:rsidR="007B5788" w:rsidRPr="007B5788" w14:paraId="3EEF55D9"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5CAC633C"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5C67D48E" w14:textId="77777777" w:rsidR="007B5788" w:rsidRPr="007B5788" w:rsidRDefault="007B5788">
            <w:pPr>
              <w:rPr>
                <w:color w:val="000000"/>
                <w:sz w:val="16"/>
                <w:szCs w:val="18"/>
                <w:lang w:eastAsia="es-MX"/>
              </w:rPr>
            </w:pPr>
            <w:r w:rsidRPr="007B5788">
              <w:rPr>
                <w:color w:val="000000"/>
                <w:sz w:val="16"/>
                <w:szCs w:val="18"/>
                <w:lang w:eastAsia="es-MX"/>
              </w:rPr>
              <w:t>Gerente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6522AAC"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tcMar>
              <w:top w:w="0" w:type="dxa"/>
              <w:left w:w="70" w:type="dxa"/>
              <w:bottom w:w="0" w:type="dxa"/>
              <w:right w:w="70" w:type="dxa"/>
            </w:tcMar>
            <w:vAlign w:val="bottom"/>
            <w:hideMark/>
          </w:tcPr>
          <w:p w14:paraId="693BCF37"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24" w:type="pct"/>
            <w:tcBorders>
              <w:top w:val="nil"/>
              <w:left w:val="nil"/>
              <w:bottom w:val="single" w:sz="8" w:space="0" w:color="auto"/>
              <w:right w:val="single" w:sz="8" w:space="0" w:color="auto"/>
            </w:tcBorders>
            <w:tcMar>
              <w:top w:w="0" w:type="dxa"/>
              <w:left w:w="70" w:type="dxa"/>
              <w:bottom w:w="0" w:type="dxa"/>
              <w:right w:w="70" w:type="dxa"/>
            </w:tcMar>
            <w:vAlign w:val="bottom"/>
            <w:hideMark/>
          </w:tcPr>
          <w:p w14:paraId="36895CCE"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tcMar>
              <w:top w:w="0" w:type="dxa"/>
              <w:left w:w="70" w:type="dxa"/>
              <w:bottom w:w="0" w:type="dxa"/>
              <w:right w:w="70" w:type="dxa"/>
            </w:tcMar>
            <w:vAlign w:val="bottom"/>
            <w:hideMark/>
          </w:tcPr>
          <w:p w14:paraId="4EBA0CEC"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28E9B84"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3F0F25E"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D8ECAB5"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A032AF7"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6941BD3"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AFC3C2E"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99D71F9"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82A3F51"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7CBC271"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54749122"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7EBD35C7"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3BC50C3A" w14:textId="77777777" w:rsidR="007B5788" w:rsidRPr="007B5788" w:rsidRDefault="007B5788">
            <w:pPr>
              <w:rPr>
                <w:color w:val="000000"/>
                <w:sz w:val="16"/>
                <w:szCs w:val="18"/>
                <w:lang w:eastAsia="es-MX"/>
              </w:rPr>
            </w:pPr>
            <w:r w:rsidRPr="007B5788">
              <w:rPr>
                <w:color w:val="000000"/>
                <w:sz w:val="16"/>
                <w:szCs w:val="18"/>
                <w:lang w:eastAsia="es-MX"/>
              </w:rPr>
              <w:t>Subdirector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172ED82"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10E3EF1"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A914532"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21857FF"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AF4A5E6"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68D12AA"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D11E0BE"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1E7C2D3"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329DE68"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846401B"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A161D42"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D6D3176"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10F5674"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r w:rsidR="007B5788" w:rsidRPr="007B5788" w14:paraId="121C8D38" w14:textId="77777777" w:rsidTr="007B5788">
        <w:trPr>
          <w:trHeight w:val="300"/>
        </w:trPr>
        <w:tc>
          <w:tcPr>
            <w:tcW w:w="139" w:type="pct"/>
            <w:vMerge/>
            <w:tcBorders>
              <w:top w:val="nil"/>
              <w:left w:val="single" w:sz="8" w:space="0" w:color="auto"/>
              <w:bottom w:val="single" w:sz="8" w:space="0" w:color="auto"/>
              <w:right w:val="single" w:sz="8" w:space="0" w:color="auto"/>
            </w:tcBorders>
            <w:vAlign w:val="center"/>
            <w:hideMark/>
          </w:tcPr>
          <w:p w14:paraId="16F09BE6" w14:textId="77777777" w:rsidR="007B5788" w:rsidRPr="007B5788" w:rsidRDefault="007B5788">
            <w:pPr>
              <w:rPr>
                <w:rFonts w:eastAsiaTheme="minorHAnsi" w:cs="Arial"/>
                <w:b/>
                <w:bCs/>
                <w:color w:val="000000"/>
                <w:sz w:val="16"/>
                <w:szCs w:val="18"/>
                <w:lang w:eastAsia="es-MX"/>
              </w:rPr>
            </w:pPr>
          </w:p>
        </w:tc>
        <w:tc>
          <w:tcPr>
            <w:tcW w:w="1416" w:type="pct"/>
            <w:tcBorders>
              <w:top w:val="nil"/>
              <w:left w:val="nil"/>
              <w:bottom w:val="single" w:sz="8" w:space="0" w:color="auto"/>
              <w:right w:val="single" w:sz="8" w:space="0" w:color="auto"/>
            </w:tcBorders>
            <w:shd w:val="clear" w:color="auto" w:fill="BDD7EE"/>
            <w:noWrap/>
            <w:tcMar>
              <w:top w:w="0" w:type="dxa"/>
              <w:left w:w="70" w:type="dxa"/>
              <w:bottom w:w="0" w:type="dxa"/>
              <w:right w:w="70" w:type="dxa"/>
            </w:tcMar>
            <w:vAlign w:val="bottom"/>
            <w:hideMark/>
          </w:tcPr>
          <w:p w14:paraId="2799722A" w14:textId="77777777" w:rsidR="007B5788" w:rsidRPr="007B5788" w:rsidRDefault="007B5788">
            <w:pPr>
              <w:rPr>
                <w:color w:val="000000"/>
                <w:sz w:val="16"/>
                <w:szCs w:val="18"/>
                <w:lang w:eastAsia="es-MX"/>
              </w:rPr>
            </w:pPr>
            <w:r w:rsidRPr="007B5788">
              <w:rPr>
                <w:color w:val="000000"/>
                <w:sz w:val="16"/>
                <w:szCs w:val="18"/>
                <w:lang w:eastAsia="es-MX"/>
              </w:rPr>
              <w:t>Director de Crédito</w:t>
            </w:r>
          </w:p>
        </w:tc>
        <w:tc>
          <w:tcPr>
            <w:tcW w:w="19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44BD8428"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4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583D6A3"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2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DCDF878"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0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1C1D17D" w14:textId="77777777" w:rsidR="007B5788" w:rsidRPr="007B5788" w:rsidRDefault="007B5788">
            <w:pPr>
              <w:jc w:val="center"/>
              <w:rPr>
                <w:color w:val="000000"/>
                <w:sz w:val="16"/>
                <w:szCs w:val="18"/>
                <w:lang w:eastAsia="es-MX"/>
              </w:rPr>
            </w:pPr>
            <w:r w:rsidRPr="007B5788">
              <w:rPr>
                <w:color w:val="000000"/>
                <w:sz w:val="16"/>
                <w:szCs w:val="18"/>
                <w:lang w:eastAsia="es-MX"/>
              </w:rPr>
              <w:t> </w:t>
            </w:r>
          </w:p>
        </w:tc>
        <w:tc>
          <w:tcPr>
            <w:tcW w:w="295"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38E5D3D"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8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79BA2D1" w14:textId="77777777" w:rsidR="007B5788" w:rsidRPr="007B5788" w:rsidRDefault="007B5788">
            <w:pPr>
              <w:jc w:val="center"/>
              <w:rPr>
                <w:color w:val="000000"/>
                <w:sz w:val="16"/>
                <w:szCs w:val="18"/>
                <w:lang w:eastAsia="es-MX"/>
              </w:rPr>
            </w:pPr>
            <w:r w:rsidRPr="007B5788">
              <w:rPr>
                <w:color w:val="000000"/>
                <w:sz w:val="16"/>
                <w:szCs w:val="18"/>
                <w:lang w:eastAsia="es-MX"/>
              </w:rPr>
              <w:t>C</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8C1D220"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3EA71EFF"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32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C5CFBDF"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5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6376EAF"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260"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79DECCB"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c>
          <w:tcPr>
            <w:tcW w:w="236"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091EA96" w14:textId="77777777" w:rsidR="007B5788" w:rsidRPr="007B5788" w:rsidRDefault="007B5788">
            <w:pPr>
              <w:jc w:val="center"/>
              <w:rPr>
                <w:color w:val="000000"/>
                <w:sz w:val="16"/>
                <w:szCs w:val="18"/>
                <w:lang w:eastAsia="es-MX"/>
              </w:rPr>
            </w:pPr>
            <w:r w:rsidRPr="007B5788">
              <w:rPr>
                <w:color w:val="000000"/>
                <w:sz w:val="16"/>
                <w:szCs w:val="18"/>
                <w:lang w:eastAsia="es-MX"/>
              </w:rPr>
              <w:t>CMA</w:t>
            </w:r>
          </w:p>
        </w:tc>
        <w:tc>
          <w:tcPr>
            <w:tcW w:w="408"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8E130DF" w14:textId="77777777" w:rsidR="007B5788" w:rsidRPr="007B5788" w:rsidRDefault="007B5788">
            <w:pPr>
              <w:jc w:val="center"/>
              <w:rPr>
                <w:color w:val="000000"/>
                <w:sz w:val="16"/>
                <w:szCs w:val="18"/>
                <w:lang w:eastAsia="es-MX"/>
              </w:rPr>
            </w:pPr>
            <w:r w:rsidRPr="007B5788">
              <w:rPr>
                <w:color w:val="000000"/>
                <w:sz w:val="16"/>
                <w:szCs w:val="18"/>
                <w:lang w:eastAsia="es-MX"/>
              </w:rPr>
              <w:t>CMAB</w:t>
            </w:r>
          </w:p>
        </w:tc>
      </w:tr>
    </w:tbl>
    <w:p w14:paraId="6363DF51" w14:textId="77777777" w:rsidR="0062363A" w:rsidRDefault="0062363A" w:rsidP="006C3393"/>
    <w:p w14:paraId="325974C9" w14:textId="77777777" w:rsidR="0062363A" w:rsidRPr="0062363A" w:rsidRDefault="0062363A" w:rsidP="006C3393">
      <w:pPr>
        <w:rPr>
          <w:lang w:val="es-MX"/>
        </w:rPr>
      </w:pPr>
    </w:p>
    <w:p w14:paraId="2CE1FFCA" w14:textId="77777777" w:rsidR="0062363A" w:rsidRPr="00632CA8" w:rsidRDefault="0062363A" w:rsidP="006C3393"/>
    <w:p w14:paraId="350D0E11" w14:textId="77777777" w:rsidR="000A49BA" w:rsidRPr="00632CA8" w:rsidRDefault="00EC65E9" w:rsidP="00BE53F6">
      <w:pPr>
        <w:pStyle w:val="Ttulo3"/>
        <w:ind w:left="709"/>
      </w:pPr>
      <w:bookmarkStart w:id="87" w:name="_Toc515878345"/>
      <w:r w:rsidRPr="00632CA8">
        <w:t>Filtros de búsqueda</w:t>
      </w:r>
      <w:r w:rsidR="00BE53F6" w:rsidRPr="00632CA8">
        <w:t xml:space="preserve"> - Buzón</w:t>
      </w:r>
      <w:r w:rsidR="000A49BA" w:rsidRPr="00632CA8">
        <w:t>.</w:t>
      </w:r>
      <w:bookmarkEnd w:id="87"/>
    </w:p>
    <w:p w14:paraId="50E161A4" w14:textId="77777777" w:rsidR="00BE53F6" w:rsidRPr="00632CA8" w:rsidRDefault="00BE53F6" w:rsidP="00BE53F6"/>
    <w:p w14:paraId="716BA4A5" w14:textId="77777777" w:rsidR="000A49BA" w:rsidRPr="00632CA8" w:rsidRDefault="00EC65E9" w:rsidP="000A49BA">
      <w:r w:rsidRPr="00632CA8">
        <w:t>Los siguientes filtros de búsqueda se muestran para todos los roles:</w:t>
      </w:r>
    </w:p>
    <w:p w14:paraId="49984680" w14:textId="77777777" w:rsidR="000A49BA" w:rsidRPr="00632CA8" w:rsidRDefault="000A49BA" w:rsidP="000A49BA"/>
    <w:tbl>
      <w:tblPr>
        <w:tblW w:w="5000" w:type="pct"/>
        <w:tblCellMar>
          <w:left w:w="70" w:type="dxa"/>
          <w:right w:w="70" w:type="dxa"/>
        </w:tblCellMar>
        <w:tblLook w:val="04A0" w:firstRow="1" w:lastRow="0" w:firstColumn="1" w:lastColumn="0" w:noHBand="0" w:noVBand="1"/>
      </w:tblPr>
      <w:tblGrid>
        <w:gridCol w:w="1077"/>
        <w:gridCol w:w="1131"/>
        <w:gridCol w:w="861"/>
        <w:gridCol w:w="1161"/>
        <w:gridCol w:w="864"/>
        <w:gridCol w:w="540"/>
        <w:gridCol w:w="751"/>
        <w:gridCol w:w="861"/>
        <w:gridCol w:w="781"/>
        <w:gridCol w:w="801"/>
      </w:tblGrid>
      <w:tr w:rsidR="00EC65E9" w:rsidRPr="00632CA8" w14:paraId="17A39A4F" w14:textId="77777777" w:rsidTr="00EC65E9">
        <w:trPr>
          <w:trHeight w:val="1035"/>
        </w:trPr>
        <w:tc>
          <w:tcPr>
            <w:tcW w:w="62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D58060"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Fecha de última gestión</w:t>
            </w:r>
          </w:p>
        </w:tc>
        <w:tc>
          <w:tcPr>
            <w:tcW w:w="623" w:type="pct"/>
            <w:tcBorders>
              <w:top w:val="single" w:sz="4" w:space="0" w:color="auto"/>
              <w:left w:val="nil"/>
              <w:bottom w:val="single" w:sz="4" w:space="0" w:color="auto"/>
              <w:right w:val="single" w:sz="4" w:space="0" w:color="auto"/>
            </w:tcBorders>
            <w:shd w:val="clear" w:color="auto" w:fill="auto"/>
            <w:vAlign w:val="center"/>
            <w:hideMark/>
          </w:tcPr>
          <w:p w14:paraId="26AAE7F3"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Fecha de ejecución  de Prospección</w:t>
            </w:r>
          </w:p>
        </w:tc>
        <w:tc>
          <w:tcPr>
            <w:tcW w:w="494" w:type="pct"/>
            <w:tcBorders>
              <w:top w:val="single" w:sz="4" w:space="0" w:color="auto"/>
              <w:left w:val="nil"/>
              <w:bottom w:val="single" w:sz="4" w:space="0" w:color="auto"/>
              <w:right w:val="single" w:sz="4" w:space="0" w:color="auto"/>
            </w:tcBorders>
            <w:shd w:val="clear" w:color="auto" w:fill="auto"/>
            <w:vAlign w:val="center"/>
            <w:hideMark/>
          </w:tcPr>
          <w:p w14:paraId="05911F89"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 xml:space="preserve">Producto </w:t>
            </w:r>
          </w:p>
        </w:tc>
        <w:tc>
          <w:tcPr>
            <w:tcW w:w="631" w:type="pct"/>
            <w:tcBorders>
              <w:top w:val="single" w:sz="4" w:space="0" w:color="auto"/>
              <w:left w:val="nil"/>
              <w:bottom w:val="single" w:sz="4" w:space="0" w:color="auto"/>
              <w:right w:val="single" w:sz="4" w:space="0" w:color="auto"/>
            </w:tcBorders>
            <w:shd w:val="clear" w:color="auto" w:fill="auto"/>
            <w:vAlign w:val="center"/>
            <w:hideMark/>
          </w:tcPr>
          <w:p w14:paraId="2B737E79"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Subproducto ofertado</w:t>
            </w:r>
          </w:p>
        </w:tc>
        <w:tc>
          <w:tcPr>
            <w:tcW w:w="509" w:type="pct"/>
            <w:tcBorders>
              <w:top w:val="single" w:sz="4" w:space="0" w:color="auto"/>
              <w:left w:val="nil"/>
              <w:bottom w:val="single" w:sz="4" w:space="0" w:color="auto"/>
              <w:right w:val="single" w:sz="4" w:space="0" w:color="auto"/>
            </w:tcBorders>
            <w:shd w:val="clear" w:color="auto" w:fill="auto"/>
            <w:vAlign w:val="center"/>
            <w:hideMark/>
          </w:tcPr>
          <w:p w14:paraId="08C7A82D"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 xml:space="preserve">Número de cliente </w:t>
            </w:r>
          </w:p>
        </w:tc>
        <w:tc>
          <w:tcPr>
            <w:tcW w:w="319" w:type="pct"/>
            <w:tcBorders>
              <w:top w:val="single" w:sz="4" w:space="0" w:color="auto"/>
              <w:left w:val="nil"/>
              <w:bottom w:val="single" w:sz="4" w:space="0" w:color="auto"/>
              <w:right w:val="single" w:sz="4" w:space="0" w:color="auto"/>
            </w:tcBorders>
            <w:shd w:val="clear" w:color="auto" w:fill="auto"/>
            <w:vAlign w:val="center"/>
            <w:hideMark/>
          </w:tcPr>
          <w:p w14:paraId="6E8B6D02"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Folio</w:t>
            </w:r>
          </w:p>
        </w:tc>
        <w:tc>
          <w:tcPr>
            <w:tcW w:w="380" w:type="pct"/>
            <w:tcBorders>
              <w:top w:val="single" w:sz="4" w:space="0" w:color="auto"/>
              <w:left w:val="nil"/>
              <w:bottom w:val="single" w:sz="4" w:space="0" w:color="auto"/>
              <w:right w:val="single" w:sz="4" w:space="0" w:color="auto"/>
            </w:tcBorders>
            <w:shd w:val="clear" w:color="auto" w:fill="auto"/>
            <w:vAlign w:val="center"/>
            <w:hideMark/>
          </w:tcPr>
          <w:p w14:paraId="75E1DB70"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Primer nombre</w:t>
            </w:r>
          </w:p>
        </w:tc>
        <w:tc>
          <w:tcPr>
            <w:tcW w:w="494" w:type="pct"/>
            <w:tcBorders>
              <w:top w:val="single" w:sz="4" w:space="0" w:color="auto"/>
              <w:left w:val="nil"/>
              <w:bottom w:val="single" w:sz="4" w:space="0" w:color="auto"/>
              <w:right w:val="single" w:sz="4" w:space="0" w:color="auto"/>
            </w:tcBorders>
            <w:shd w:val="clear" w:color="auto" w:fill="auto"/>
            <w:vAlign w:val="center"/>
            <w:hideMark/>
          </w:tcPr>
          <w:p w14:paraId="74AC3F4F"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Segundo Nombre</w:t>
            </w:r>
          </w:p>
        </w:tc>
        <w:tc>
          <w:tcPr>
            <w:tcW w:w="456" w:type="pct"/>
            <w:tcBorders>
              <w:top w:val="single" w:sz="4" w:space="0" w:color="auto"/>
              <w:left w:val="nil"/>
              <w:bottom w:val="single" w:sz="4" w:space="0" w:color="auto"/>
              <w:right w:val="single" w:sz="4" w:space="0" w:color="auto"/>
            </w:tcBorders>
            <w:shd w:val="clear" w:color="auto" w:fill="auto"/>
            <w:vAlign w:val="center"/>
            <w:hideMark/>
          </w:tcPr>
          <w:p w14:paraId="0F05C1FF"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Apellido paterno</w:t>
            </w:r>
          </w:p>
        </w:tc>
        <w:tc>
          <w:tcPr>
            <w:tcW w:w="471" w:type="pct"/>
            <w:tcBorders>
              <w:top w:val="single" w:sz="4" w:space="0" w:color="auto"/>
              <w:left w:val="nil"/>
              <w:bottom w:val="single" w:sz="4" w:space="0" w:color="auto"/>
              <w:right w:val="single" w:sz="4" w:space="0" w:color="auto"/>
            </w:tcBorders>
            <w:shd w:val="clear" w:color="auto" w:fill="auto"/>
            <w:vAlign w:val="center"/>
            <w:hideMark/>
          </w:tcPr>
          <w:p w14:paraId="6AF016B2" w14:textId="77777777" w:rsidR="00EC65E9" w:rsidRPr="00632CA8" w:rsidRDefault="00EC65E9" w:rsidP="00EC65E9">
            <w:pPr>
              <w:jc w:val="center"/>
              <w:rPr>
                <w:rFonts w:cs="Arial"/>
                <w:bCs/>
                <w:color w:val="000000"/>
                <w:sz w:val="18"/>
                <w:lang w:val="es-MX" w:eastAsia="es-MX"/>
              </w:rPr>
            </w:pPr>
            <w:r w:rsidRPr="00632CA8">
              <w:rPr>
                <w:rFonts w:cs="Arial"/>
                <w:bCs/>
                <w:color w:val="000000"/>
                <w:sz w:val="18"/>
                <w:lang w:val="es-MX" w:eastAsia="es-MX"/>
              </w:rPr>
              <w:t>Apellido materno</w:t>
            </w:r>
          </w:p>
        </w:tc>
      </w:tr>
    </w:tbl>
    <w:p w14:paraId="7A63950C" w14:textId="77777777" w:rsidR="000A49BA" w:rsidRPr="00632CA8" w:rsidRDefault="000A49BA" w:rsidP="000A49BA"/>
    <w:p w14:paraId="5959F115" w14:textId="77777777" w:rsidR="00EC65E9" w:rsidRPr="00632CA8" w:rsidRDefault="00EC65E9" w:rsidP="00EC65E9">
      <w:r w:rsidRPr="00632CA8">
        <w:t>Los siguientes filtros de búsqueda se muestran de acuerdo a la siguiente tabla:</w:t>
      </w:r>
    </w:p>
    <w:p w14:paraId="6A82990E" w14:textId="77777777" w:rsidR="00EC65E9" w:rsidRPr="00632CA8" w:rsidRDefault="000A49BA" w:rsidP="000A49BA">
      <w:r w:rsidRPr="00632CA8">
        <w:t xml:space="preserve"> </w:t>
      </w:r>
    </w:p>
    <w:tbl>
      <w:tblPr>
        <w:tblW w:w="5000" w:type="pct"/>
        <w:tblCellMar>
          <w:left w:w="70" w:type="dxa"/>
          <w:right w:w="70" w:type="dxa"/>
        </w:tblCellMar>
        <w:tblLook w:val="04A0" w:firstRow="1" w:lastRow="0" w:firstColumn="1" w:lastColumn="0" w:noHBand="0" w:noVBand="1"/>
      </w:tblPr>
      <w:tblGrid>
        <w:gridCol w:w="1411"/>
        <w:gridCol w:w="1134"/>
        <w:gridCol w:w="1419"/>
        <w:gridCol w:w="4869"/>
      </w:tblGrid>
      <w:tr w:rsidR="00EC65E9" w:rsidRPr="00632CA8" w14:paraId="5BC6ECB9" w14:textId="77777777" w:rsidTr="00EC65E9">
        <w:trPr>
          <w:trHeight w:val="255"/>
        </w:trPr>
        <w:tc>
          <w:tcPr>
            <w:tcW w:w="5000" w:type="pct"/>
            <w:gridSpan w:val="4"/>
            <w:tcBorders>
              <w:top w:val="nil"/>
              <w:left w:val="single" w:sz="4" w:space="0" w:color="auto"/>
              <w:bottom w:val="single" w:sz="4" w:space="0" w:color="auto"/>
              <w:right w:val="nil"/>
            </w:tcBorders>
            <w:shd w:val="clear" w:color="000000" w:fill="C00000"/>
            <w:vAlign w:val="center"/>
            <w:hideMark/>
          </w:tcPr>
          <w:p w14:paraId="2F36938A" w14:textId="77777777" w:rsidR="00EC65E9" w:rsidRPr="00632CA8" w:rsidRDefault="00EC65E9" w:rsidP="00EC65E9">
            <w:pPr>
              <w:jc w:val="center"/>
              <w:rPr>
                <w:rFonts w:cs="Arial"/>
                <w:b/>
                <w:bCs/>
                <w:color w:val="FFFFFF"/>
                <w:sz w:val="20"/>
                <w:lang w:val="es-MX" w:eastAsia="es-MX"/>
              </w:rPr>
            </w:pPr>
            <w:r w:rsidRPr="00632CA8">
              <w:rPr>
                <w:rFonts w:cs="Arial"/>
                <w:b/>
                <w:bCs/>
                <w:color w:val="FFFFFF"/>
                <w:sz w:val="20"/>
                <w:lang w:val="es-MX" w:eastAsia="es-MX"/>
              </w:rPr>
              <w:t>FILTROS DE BÚSQUEDA</w:t>
            </w:r>
          </w:p>
        </w:tc>
      </w:tr>
      <w:tr w:rsidR="00EC65E9" w:rsidRPr="00632CA8" w14:paraId="04918019" w14:textId="77777777" w:rsidTr="00EC65E9">
        <w:trPr>
          <w:trHeight w:val="255"/>
        </w:trPr>
        <w:tc>
          <w:tcPr>
            <w:tcW w:w="799" w:type="pct"/>
            <w:tcBorders>
              <w:top w:val="nil"/>
              <w:left w:val="single" w:sz="4" w:space="0" w:color="auto"/>
              <w:bottom w:val="single" w:sz="4" w:space="0" w:color="auto"/>
              <w:right w:val="single" w:sz="4" w:space="0" w:color="auto"/>
            </w:tcBorders>
            <w:shd w:val="clear" w:color="000000" w:fill="9BC2E6"/>
            <w:vAlign w:val="center"/>
            <w:hideMark/>
          </w:tcPr>
          <w:p w14:paraId="79745C01" w14:textId="77777777" w:rsidR="00EC65E9" w:rsidRPr="00632CA8" w:rsidRDefault="00EC65E9" w:rsidP="00EC65E9">
            <w:pPr>
              <w:jc w:val="center"/>
              <w:rPr>
                <w:rFonts w:cs="Arial"/>
                <w:b/>
                <w:bCs/>
                <w:color w:val="000000"/>
                <w:sz w:val="20"/>
                <w:lang w:val="es-MX" w:eastAsia="es-MX"/>
              </w:rPr>
            </w:pPr>
            <w:r w:rsidRPr="00632CA8">
              <w:rPr>
                <w:rFonts w:cs="Arial"/>
                <w:b/>
                <w:bCs/>
                <w:color w:val="000000"/>
                <w:sz w:val="20"/>
                <w:lang w:val="es-MX" w:eastAsia="es-MX"/>
              </w:rPr>
              <w:t>PERFILES</w:t>
            </w:r>
          </w:p>
        </w:tc>
        <w:tc>
          <w:tcPr>
            <w:tcW w:w="642" w:type="pct"/>
            <w:tcBorders>
              <w:top w:val="nil"/>
              <w:left w:val="nil"/>
              <w:bottom w:val="single" w:sz="4" w:space="0" w:color="auto"/>
              <w:right w:val="single" w:sz="4" w:space="0" w:color="auto"/>
            </w:tcBorders>
            <w:shd w:val="clear" w:color="000000" w:fill="BFBFBF"/>
            <w:vAlign w:val="center"/>
            <w:hideMark/>
          </w:tcPr>
          <w:p w14:paraId="7FFA9AA7" w14:textId="77777777" w:rsidR="00EC65E9" w:rsidRPr="00632CA8" w:rsidRDefault="00EC65E9" w:rsidP="00EC65E9">
            <w:pPr>
              <w:jc w:val="center"/>
              <w:rPr>
                <w:rFonts w:cs="Arial"/>
                <w:b/>
                <w:bCs/>
                <w:color w:val="000000"/>
                <w:sz w:val="20"/>
                <w:lang w:val="es-MX" w:eastAsia="es-MX"/>
              </w:rPr>
            </w:pPr>
            <w:r w:rsidRPr="00632CA8">
              <w:rPr>
                <w:rFonts w:cs="Arial"/>
                <w:b/>
                <w:bCs/>
                <w:color w:val="000000"/>
                <w:sz w:val="20"/>
                <w:lang w:val="es-MX" w:eastAsia="es-MX"/>
              </w:rPr>
              <w:t>ETAPA</w:t>
            </w:r>
          </w:p>
        </w:tc>
        <w:tc>
          <w:tcPr>
            <w:tcW w:w="803" w:type="pct"/>
            <w:tcBorders>
              <w:top w:val="nil"/>
              <w:left w:val="nil"/>
              <w:bottom w:val="single" w:sz="4" w:space="0" w:color="auto"/>
              <w:right w:val="single" w:sz="4" w:space="0" w:color="auto"/>
            </w:tcBorders>
            <w:shd w:val="clear" w:color="000000" w:fill="BFBFBF"/>
            <w:vAlign w:val="center"/>
            <w:hideMark/>
          </w:tcPr>
          <w:p w14:paraId="4C0C0874" w14:textId="77777777" w:rsidR="00EC65E9" w:rsidRPr="00632CA8" w:rsidRDefault="00EC65E9" w:rsidP="00EC65E9">
            <w:pPr>
              <w:jc w:val="center"/>
              <w:rPr>
                <w:rFonts w:cs="Arial"/>
                <w:b/>
                <w:bCs/>
                <w:color w:val="000000"/>
                <w:sz w:val="20"/>
                <w:lang w:val="es-MX" w:eastAsia="es-MX"/>
              </w:rPr>
            </w:pPr>
            <w:r w:rsidRPr="00632CA8">
              <w:rPr>
                <w:rFonts w:cs="Arial"/>
                <w:b/>
                <w:bCs/>
                <w:color w:val="000000"/>
                <w:sz w:val="20"/>
                <w:lang w:val="es-MX" w:eastAsia="es-MX"/>
              </w:rPr>
              <w:t>SUB ETAPA</w:t>
            </w:r>
          </w:p>
        </w:tc>
        <w:tc>
          <w:tcPr>
            <w:tcW w:w="2756" w:type="pct"/>
            <w:tcBorders>
              <w:top w:val="nil"/>
              <w:left w:val="nil"/>
              <w:bottom w:val="single" w:sz="4" w:space="0" w:color="auto"/>
              <w:right w:val="single" w:sz="4" w:space="0" w:color="auto"/>
            </w:tcBorders>
            <w:shd w:val="clear" w:color="000000" w:fill="BFBFBF"/>
            <w:vAlign w:val="center"/>
            <w:hideMark/>
          </w:tcPr>
          <w:p w14:paraId="04AD39DD" w14:textId="77777777" w:rsidR="00EC65E9" w:rsidRPr="00632CA8" w:rsidRDefault="00EC65E9" w:rsidP="00EC65E9">
            <w:pPr>
              <w:jc w:val="center"/>
              <w:rPr>
                <w:rFonts w:cs="Arial"/>
                <w:b/>
                <w:bCs/>
                <w:color w:val="000000"/>
                <w:sz w:val="20"/>
                <w:lang w:val="es-MX" w:eastAsia="es-MX"/>
              </w:rPr>
            </w:pPr>
            <w:r w:rsidRPr="00632CA8">
              <w:rPr>
                <w:rFonts w:cs="Arial"/>
                <w:b/>
                <w:bCs/>
                <w:color w:val="000000"/>
                <w:sz w:val="20"/>
                <w:lang w:val="es-MX" w:eastAsia="es-MX"/>
              </w:rPr>
              <w:t>ESTATUS</w:t>
            </w:r>
          </w:p>
        </w:tc>
      </w:tr>
      <w:tr w:rsidR="00EC65E9" w:rsidRPr="00632CA8" w14:paraId="6709A8DB" w14:textId="77777777" w:rsidTr="00EC65E9">
        <w:trPr>
          <w:trHeight w:val="255"/>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5CEBE40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Administrador</w:t>
            </w:r>
          </w:p>
        </w:tc>
        <w:tc>
          <w:tcPr>
            <w:tcW w:w="642" w:type="pct"/>
            <w:tcBorders>
              <w:top w:val="nil"/>
              <w:left w:val="nil"/>
              <w:bottom w:val="single" w:sz="4" w:space="0" w:color="auto"/>
              <w:right w:val="single" w:sz="4" w:space="0" w:color="auto"/>
            </w:tcBorders>
            <w:shd w:val="clear" w:color="auto" w:fill="auto"/>
            <w:vAlign w:val="center"/>
            <w:hideMark/>
          </w:tcPr>
          <w:p w14:paraId="609782B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Todos</w:t>
            </w:r>
          </w:p>
        </w:tc>
        <w:tc>
          <w:tcPr>
            <w:tcW w:w="803" w:type="pct"/>
            <w:tcBorders>
              <w:top w:val="nil"/>
              <w:left w:val="nil"/>
              <w:bottom w:val="single" w:sz="4" w:space="0" w:color="auto"/>
              <w:right w:val="single" w:sz="4" w:space="0" w:color="auto"/>
            </w:tcBorders>
            <w:shd w:val="clear" w:color="auto" w:fill="auto"/>
            <w:vAlign w:val="center"/>
            <w:hideMark/>
          </w:tcPr>
          <w:p w14:paraId="2F7E535D"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Todos</w:t>
            </w:r>
          </w:p>
        </w:tc>
        <w:tc>
          <w:tcPr>
            <w:tcW w:w="2756" w:type="pct"/>
            <w:tcBorders>
              <w:top w:val="nil"/>
              <w:left w:val="nil"/>
              <w:bottom w:val="single" w:sz="4" w:space="0" w:color="auto"/>
              <w:right w:val="single" w:sz="4" w:space="0" w:color="auto"/>
            </w:tcBorders>
            <w:shd w:val="clear" w:color="auto" w:fill="auto"/>
            <w:vAlign w:val="center"/>
            <w:hideMark/>
          </w:tcPr>
          <w:p w14:paraId="1C50E90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Todos</w:t>
            </w:r>
          </w:p>
        </w:tc>
      </w:tr>
      <w:tr w:rsidR="00EC65E9" w:rsidRPr="00632CA8" w14:paraId="1573222A"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789FD38A"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Operador de Ventas</w:t>
            </w:r>
          </w:p>
        </w:tc>
        <w:tc>
          <w:tcPr>
            <w:tcW w:w="642" w:type="pct"/>
            <w:tcBorders>
              <w:top w:val="nil"/>
              <w:left w:val="nil"/>
              <w:bottom w:val="single" w:sz="4" w:space="0" w:color="auto"/>
              <w:right w:val="single" w:sz="4" w:space="0" w:color="auto"/>
            </w:tcBorders>
            <w:shd w:val="clear" w:color="auto" w:fill="auto"/>
            <w:vAlign w:val="center"/>
            <w:hideMark/>
          </w:tcPr>
          <w:p w14:paraId="26834A3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Prospecto</w:t>
            </w:r>
          </w:p>
        </w:tc>
        <w:tc>
          <w:tcPr>
            <w:tcW w:w="803" w:type="pct"/>
            <w:tcBorders>
              <w:top w:val="nil"/>
              <w:left w:val="nil"/>
              <w:bottom w:val="single" w:sz="4" w:space="0" w:color="auto"/>
              <w:right w:val="single" w:sz="4" w:space="0" w:color="auto"/>
            </w:tcBorders>
            <w:shd w:val="clear" w:color="auto" w:fill="auto"/>
            <w:vAlign w:val="center"/>
            <w:hideMark/>
          </w:tcPr>
          <w:p w14:paraId="15C42922"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Sin gestión + Pre solicitud</w:t>
            </w:r>
          </w:p>
        </w:tc>
        <w:tc>
          <w:tcPr>
            <w:tcW w:w="2756" w:type="pct"/>
            <w:tcBorders>
              <w:top w:val="nil"/>
              <w:left w:val="nil"/>
              <w:bottom w:val="single" w:sz="4" w:space="0" w:color="auto"/>
              <w:right w:val="single" w:sz="4" w:space="0" w:color="auto"/>
            </w:tcBorders>
            <w:shd w:val="clear" w:color="auto" w:fill="auto"/>
            <w:vAlign w:val="center"/>
            <w:hideMark/>
          </w:tcPr>
          <w:p w14:paraId="216AB374"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Para Sub Etapa Sin gestión: Sin folio                                                                                 Para Sub Etapa Pre solicitud: Proceso</w:t>
            </w:r>
          </w:p>
        </w:tc>
      </w:tr>
      <w:tr w:rsidR="00EC65E9" w:rsidRPr="00632CA8" w14:paraId="2F2E1C1E"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7CF2617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Supervisor de Ventas</w:t>
            </w:r>
          </w:p>
        </w:tc>
        <w:tc>
          <w:tcPr>
            <w:tcW w:w="642" w:type="pct"/>
            <w:tcBorders>
              <w:top w:val="nil"/>
              <w:left w:val="nil"/>
              <w:bottom w:val="single" w:sz="4" w:space="0" w:color="auto"/>
              <w:right w:val="single" w:sz="4" w:space="0" w:color="auto"/>
            </w:tcBorders>
            <w:shd w:val="clear" w:color="auto" w:fill="auto"/>
            <w:vAlign w:val="center"/>
            <w:hideMark/>
          </w:tcPr>
          <w:p w14:paraId="799346D6"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Prospecto</w:t>
            </w:r>
          </w:p>
        </w:tc>
        <w:tc>
          <w:tcPr>
            <w:tcW w:w="803" w:type="pct"/>
            <w:tcBorders>
              <w:top w:val="nil"/>
              <w:left w:val="nil"/>
              <w:bottom w:val="single" w:sz="4" w:space="0" w:color="auto"/>
              <w:right w:val="single" w:sz="4" w:space="0" w:color="auto"/>
            </w:tcBorders>
            <w:shd w:val="clear" w:color="auto" w:fill="auto"/>
            <w:vAlign w:val="center"/>
            <w:hideMark/>
          </w:tcPr>
          <w:p w14:paraId="221169C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Sin gestión + Pre solicitud</w:t>
            </w:r>
          </w:p>
        </w:tc>
        <w:tc>
          <w:tcPr>
            <w:tcW w:w="2756" w:type="pct"/>
            <w:tcBorders>
              <w:top w:val="nil"/>
              <w:left w:val="nil"/>
              <w:bottom w:val="single" w:sz="4" w:space="0" w:color="auto"/>
              <w:right w:val="single" w:sz="4" w:space="0" w:color="auto"/>
            </w:tcBorders>
            <w:shd w:val="clear" w:color="auto" w:fill="auto"/>
            <w:vAlign w:val="center"/>
            <w:hideMark/>
          </w:tcPr>
          <w:p w14:paraId="11135EF2"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Para Sub Etapa Sin gestión: Sin folio                                                                                 Para Sub Etapa Pre solicitud: Proceso</w:t>
            </w:r>
          </w:p>
        </w:tc>
      </w:tr>
      <w:tr w:rsidR="00EC65E9" w:rsidRPr="00632CA8" w14:paraId="77D3091E" w14:textId="77777777" w:rsidTr="00EC65E9">
        <w:trPr>
          <w:trHeight w:val="765"/>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16F97934"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Operador de Crédito</w:t>
            </w:r>
          </w:p>
        </w:tc>
        <w:tc>
          <w:tcPr>
            <w:tcW w:w="642" w:type="pct"/>
            <w:tcBorders>
              <w:top w:val="nil"/>
              <w:left w:val="nil"/>
              <w:bottom w:val="single" w:sz="4" w:space="0" w:color="auto"/>
              <w:right w:val="single" w:sz="4" w:space="0" w:color="auto"/>
            </w:tcBorders>
            <w:shd w:val="clear" w:color="auto" w:fill="auto"/>
            <w:vAlign w:val="center"/>
            <w:hideMark/>
          </w:tcPr>
          <w:p w14:paraId="7BAB6C3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7A649B1A"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 + Autorización</w:t>
            </w:r>
          </w:p>
        </w:tc>
        <w:tc>
          <w:tcPr>
            <w:tcW w:w="2756" w:type="pct"/>
            <w:tcBorders>
              <w:top w:val="nil"/>
              <w:left w:val="nil"/>
              <w:bottom w:val="single" w:sz="4" w:space="0" w:color="auto"/>
              <w:right w:val="single" w:sz="4" w:space="0" w:color="auto"/>
            </w:tcBorders>
            <w:shd w:val="clear" w:color="auto" w:fill="auto"/>
            <w:vAlign w:val="center"/>
            <w:hideMark/>
          </w:tcPr>
          <w:p w14:paraId="009F3C2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Análisis: Proceso, Pendiente Renovación, Aprobada, Rechazada, Solventada.          </w:t>
            </w:r>
            <w:r w:rsidRPr="00632CA8">
              <w:rPr>
                <w:rFonts w:cs="Arial"/>
                <w:color w:val="000000"/>
                <w:sz w:val="20"/>
                <w:lang w:val="es-MX" w:eastAsia="es-MX"/>
              </w:rPr>
              <w:br/>
              <w:t>Para Sub Etapa Autorización: Autorizada, Rechazada.</w:t>
            </w:r>
          </w:p>
        </w:tc>
      </w:tr>
      <w:tr w:rsidR="00EC65E9" w:rsidRPr="00632CA8" w14:paraId="7F1407EC" w14:textId="77777777" w:rsidTr="00EC65E9">
        <w:trPr>
          <w:trHeight w:val="765"/>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7611AE2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Supervisor de Crédito</w:t>
            </w:r>
          </w:p>
        </w:tc>
        <w:tc>
          <w:tcPr>
            <w:tcW w:w="642" w:type="pct"/>
            <w:tcBorders>
              <w:top w:val="nil"/>
              <w:left w:val="nil"/>
              <w:bottom w:val="single" w:sz="4" w:space="0" w:color="auto"/>
              <w:right w:val="single" w:sz="4" w:space="0" w:color="auto"/>
            </w:tcBorders>
            <w:shd w:val="clear" w:color="auto" w:fill="auto"/>
            <w:vAlign w:val="center"/>
            <w:hideMark/>
          </w:tcPr>
          <w:p w14:paraId="1F52BC8D"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4418317B"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 + Autorización</w:t>
            </w:r>
          </w:p>
        </w:tc>
        <w:tc>
          <w:tcPr>
            <w:tcW w:w="2756" w:type="pct"/>
            <w:tcBorders>
              <w:top w:val="nil"/>
              <w:left w:val="nil"/>
              <w:bottom w:val="single" w:sz="4" w:space="0" w:color="auto"/>
              <w:right w:val="single" w:sz="4" w:space="0" w:color="auto"/>
            </w:tcBorders>
            <w:shd w:val="clear" w:color="auto" w:fill="auto"/>
            <w:vAlign w:val="center"/>
            <w:hideMark/>
          </w:tcPr>
          <w:p w14:paraId="6F2F27BA"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Análisis: Proceso, Pendiente Renovación, Aprobada, Rechazada, Solventada. </w:t>
            </w:r>
            <w:r w:rsidRPr="00632CA8">
              <w:rPr>
                <w:rFonts w:cs="Arial"/>
                <w:color w:val="000000"/>
                <w:sz w:val="20"/>
                <w:lang w:val="es-MX" w:eastAsia="es-MX"/>
              </w:rPr>
              <w:br/>
              <w:t>Para Sub Etapa Autorización: Autorizada, Rechazada.</w:t>
            </w:r>
          </w:p>
        </w:tc>
      </w:tr>
      <w:tr w:rsidR="00EC65E9" w:rsidRPr="00632CA8" w14:paraId="1E268F70"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3E80E497"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Operador de Verificación</w:t>
            </w:r>
          </w:p>
        </w:tc>
        <w:tc>
          <w:tcPr>
            <w:tcW w:w="642" w:type="pct"/>
            <w:tcBorders>
              <w:top w:val="nil"/>
              <w:left w:val="nil"/>
              <w:bottom w:val="single" w:sz="4" w:space="0" w:color="auto"/>
              <w:right w:val="single" w:sz="4" w:space="0" w:color="auto"/>
            </w:tcBorders>
            <w:shd w:val="clear" w:color="auto" w:fill="auto"/>
            <w:vAlign w:val="center"/>
            <w:hideMark/>
          </w:tcPr>
          <w:p w14:paraId="71CE586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14238387"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w:t>
            </w:r>
          </w:p>
        </w:tc>
        <w:tc>
          <w:tcPr>
            <w:tcW w:w="2756" w:type="pct"/>
            <w:tcBorders>
              <w:top w:val="nil"/>
              <w:left w:val="nil"/>
              <w:bottom w:val="single" w:sz="4" w:space="0" w:color="auto"/>
              <w:right w:val="single" w:sz="4" w:space="0" w:color="auto"/>
            </w:tcBorders>
            <w:shd w:val="clear" w:color="auto" w:fill="auto"/>
            <w:vAlign w:val="center"/>
            <w:hideMark/>
          </w:tcPr>
          <w:p w14:paraId="3179866B"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Análisis: Proceso, Pendiente Renovación, Aprobada, Rechazada, Solventada.                                                        </w:t>
            </w:r>
          </w:p>
        </w:tc>
      </w:tr>
      <w:tr w:rsidR="00EC65E9" w:rsidRPr="00632CA8" w14:paraId="5C3F2416"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485989FD"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Supervisor de Verificación</w:t>
            </w:r>
          </w:p>
        </w:tc>
        <w:tc>
          <w:tcPr>
            <w:tcW w:w="642" w:type="pct"/>
            <w:tcBorders>
              <w:top w:val="nil"/>
              <w:left w:val="nil"/>
              <w:bottom w:val="single" w:sz="4" w:space="0" w:color="auto"/>
              <w:right w:val="single" w:sz="4" w:space="0" w:color="auto"/>
            </w:tcBorders>
            <w:shd w:val="clear" w:color="auto" w:fill="auto"/>
            <w:vAlign w:val="center"/>
            <w:hideMark/>
          </w:tcPr>
          <w:p w14:paraId="2E0F81A2"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23ECEBB6"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w:t>
            </w:r>
          </w:p>
        </w:tc>
        <w:tc>
          <w:tcPr>
            <w:tcW w:w="2756" w:type="pct"/>
            <w:tcBorders>
              <w:top w:val="nil"/>
              <w:left w:val="nil"/>
              <w:bottom w:val="single" w:sz="4" w:space="0" w:color="auto"/>
              <w:right w:val="single" w:sz="4" w:space="0" w:color="auto"/>
            </w:tcBorders>
            <w:shd w:val="clear" w:color="auto" w:fill="auto"/>
            <w:vAlign w:val="center"/>
            <w:hideMark/>
          </w:tcPr>
          <w:p w14:paraId="531B6003"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Análisis: Proceso, Pendiente Renovación, Aprobada, Rechazada, Solventada.                                                        </w:t>
            </w:r>
          </w:p>
        </w:tc>
      </w:tr>
      <w:tr w:rsidR="00EC65E9" w:rsidRPr="00632CA8" w14:paraId="2FBEE846"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7D584764"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Operador de Agenda</w:t>
            </w:r>
          </w:p>
        </w:tc>
        <w:tc>
          <w:tcPr>
            <w:tcW w:w="642" w:type="pct"/>
            <w:tcBorders>
              <w:top w:val="nil"/>
              <w:left w:val="nil"/>
              <w:bottom w:val="single" w:sz="4" w:space="0" w:color="auto"/>
              <w:right w:val="single" w:sz="4" w:space="0" w:color="auto"/>
            </w:tcBorders>
            <w:shd w:val="clear" w:color="auto" w:fill="auto"/>
            <w:vAlign w:val="center"/>
            <w:hideMark/>
          </w:tcPr>
          <w:p w14:paraId="3EB7BAA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Contrato</w:t>
            </w:r>
          </w:p>
        </w:tc>
        <w:tc>
          <w:tcPr>
            <w:tcW w:w="803" w:type="pct"/>
            <w:tcBorders>
              <w:top w:val="nil"/>
              <w:left w:val="nil"/>
              <w:bottom w:val="single" w:sz="4" w:space="0" w:color="auto"/>
              <w:right w:val="single" w:sz="4" w:space="0" w:color="auto"/>
            </w:tcBorders>
            <w:shd w:val="clear" w:color="auto" w:fill="auto"/>
            <w:vAlign w:val="center"/>
            <w:hideMark/>
          </w:tcPr>
          <w:p w14:paraId="29801466"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Agenda+ Firma</w:t>
            </w:r>
          </w:p>
        </w:tc>
        <w:tc>
          <w:tcPr>
            <w:tcW w:w="2756" w:type="pct"/>
            <w:tcBorders>
              <w:top w:val="nil"/>
              <w:left w:val="nil"/>
              <w:bottom w:val="single" w:sz="4" w:space="0" w:color="auto"/>
              <w:right w:val="single" w:sz="4" w:space="0" w:color="auto"/>
            </w:tcBorders>
            <w:shd w:val="clear" w:color="auto" w:fill="auto"/>
            <w:vAlign w:val="center"/>
            <w:hideMark/>
          </w:tcPr>
          <w:p w14:paraId="319B5955"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Agenda: Agendado, Rechazado, Pendiente.                                                                                   Para Sub Etapa Firma: Firmado, Pendiente, Rechazado. </w:t>
            </w:r>
          </w:p>
        </w:tc>
      </w:tr>
      <w:tr w:rsidR="00EC65E9" w:rsidRPr="00632CA8" w14:paraId="32ED0865"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49E18977"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Supervisor de Agenda</w:t>
            </w:r>
          </w:p>
        </w:tc>
        <w:tc>
          <w:tcPr>
            <w:tcW w:w="642" w:type="pct"/>
            <w:tcBorders>
              <w:top w:val="nil"/>
              <w:left w:val="nil"/>
              <w:bottom w:val="single" w:sz="4" w:space="0" w:color="auto"/>
              <w:right w:val="single" w:sz="4" w:space="0" w:color="auto"/>
            </w:tcBorders>
            <w:shd w:val="clear" w:color="auto" w:fill="auto"/>
            <w:vAlign w:val="center"/>
            <w:hideMark/>
          </w:tcPr>
          <w:p w14:paraId="6C63715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Contrato</w:t>
            </w:r>
          </w:p>
        </w:tc>
        <w:tc>
          <w:tcPr>
            <w:tcW w:w="803" w:type="pct"/>
            <w:tcBorders>
              <w:top w:val="nil"/>
              <w:left w:val="nil"/>
              <w:bottom w:val="single" w:sz="4" w:space="0" w:color="auto"/>
              <w:right w:val="single" w:sz="4" w:space="0" w:color="auto"/>
            </w:tcBorders>
            <w:shd w:val="clear" w:color="auto" w:fill="auto"/>
            <w:vAlign w:val="center"/>
            <w:hideMark/>
          </w:tcPr>
          <w:p w14:paraId="3E012CDE"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Agenda+ Firma</w:t>
            </w:r>
          </w:p>
        </w:tc>
        <w:tc>
          <w:tcPr>
            <w:tcW w:w="2756" w:type="pct"/>
            <w:tcBorders>
              <w:top w:val="nil"/>
              <w:left w:val="nil"/>
              <w:bottom w:val="single" w:sz="4" w:space="0" w:color="auto"/>
              <w:right w:val="single" w:sz="4" w:space="0" w:color="auto"/>
            </w:tcBorders>
            <w:shd w:val="clear" w:color="auto" w:fill="auto"/>
            <w:vAlign w:val="center"/>
            <w:hideMark/>
          </w:tcPr>
          <w:p w14:paraId="4E231518"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Agenda: Agendado, Rechazado, Pendiente.                                                                                   Para Sub Etapa Firma: Firmado, Pendiente, Rechazado. </w:t>
            </w:r>
          </w:p>
        </w:tc>
      </w:tr>
      <w:tr w:rsidR="00EC65E9" w:rsidRPr="00632CA8" w14:paraId="13E1237C"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4A67D9E4"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Gerente de Sucursal</w:t>
            </w:r>
          </w:p>
        </w:tc>
        <w:tc>
          <w:tcPr>
            <w:tcW w:w="642" w:type="pct"/>
            <w:tcBorders>
              <w:top w:val="nil"/>
              <w:left w:val="nil"/>
              <w:bottom w:val="single" w:sz="4" w:space="0" w:color="auto"/>
              <w:right w:val="single" w:sz="4" w:space="0" w:color="auto"/>
            </w:tcBorders>
            <w:shd w:val="clear" w:color="auto" w:fill="auto"/>
            <w:vAlign w:val="center"/>
            <w:hideMark/>
          </w:tcPr>
          <w:p w14:paraId="0D1ED972"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Contrato</w:t>
            </w:r>
          </w:p>
        </w:tc>
        <w:tc>
          <w:tcPr>
            <w:tcW w:w="803" w:type="pct"/>
            <w:tcBorders>
              <w:top w:val="nil"/>
              <w:left w:val="nil"/>
              <w:bottom w:val="single" w:sz="4" w:space="0" w:color="auto"/>
              <w:right w:val="single" w:sz="4" w:space="0" w:color="auto"/>
            </w:tcBorders>
            <w:shd w:val="clear" w:color="auto" w:fill="auto"/>
            <w:vAlign w:val="center"/>
            <w:hideMark/>
          </w:tcPr>
          <w:p w14:paraId="7388A72E"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Firma</w:t>
            </w:r>
          </w:p>
        </w:tc>
        <w:tc>
          <w:tcPr>
            <w:tcW w:w="2756" w:type="pct"/>
            <w:tcBorders>
              <w:top w:val="nil"/>
              <w:left w:val="nil"/>
              <w:bottom w:val="single" w:sz="4" w:space="0" w:color="auto"/>
              <w:right w:val="single" w:sz="4" w:space="0" w:color="auto"/>
            </w:tcBorders>
            <w:shd w:val="clear" w:color="auto" w:fill="auto"/>
            <w:vAlign w:val="center"/>
            <w:hideMark/>
          </w:tcPr>
          <w:p w14:paraId="5C827576"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Firma: Firmado, Pendiente, Rechazado. </w:t>
            </w:r>
          </w:p>
        </w:tc>
      </w:tr>
      <w:tr w:rsidR="00EC65E9" w:rsidRPr="00632CA8" w14:paraId="5F42C576"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3F1B09F0"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Asesor de Crédito</w:t>
            </w:r>
          </w:p>
        </w:tc>
        <w:tc>
          <w:tcPr>
            <w:tcW w:w="642" w:type="pct"/>
            <w:tcBorders>
              <w:top w:val="nil"/>
              <w:left w:val="nil"/>
              <w:bottom w:val="single" w:sz="4" w:space="0" w:color="auto"/>
              <w:right w:val="single" w:sz="4" w:space="0" w:color="auto"/>
            </w:tcBorders>
            <w:shd w:val="clear" w:color="auto" w:fill="auto"/>
            <w:vAlign w:val="center"/>
            <w:hideMark/>
          </w:tcPr>
          <w:p w14:paraId="0B591761"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Contrato</w:t>
            </w:r>
          </w:p>
        </w:tc>
        <w:tc>
          <w:tcPr>
            <w:tcW w:w="803" w:type="pct"/>
            <w:tcBorders>
              <w:top w:val="nil"/>
              <w:left w:val="nil"/>
              <w:bottom w:val="single" w:sz="4" w:space="0" w:color="auto"/>
              <w:right w:val="single" w:sz="4" w:space="0" w:color="auto"/>
            </w:tcBorders>
            <w:shd w:val="clear" w:color="auto" w:fill="auto"/>
            <w:vAlign w:val="center"/>
            <w:hideMark/>
          </w:tcPr>
          <w:p w14:paraId="73E299E2"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Agenda+ Firma</w:t>
            </w:r>
          </w:p>
        </w:tc>
        <w:tc>
          <w:tcPr>
            <w:tcW w:w="2756" w:type="pct"/>
            <w:tcBorders>
              <w:top w:val="nil"/>
              <w:left w:val="nil"/>
              <w:bottom w:val="single" w:sz="4" w:space="0" w:color="auto"/>
              <w:right w:val="single" w:sz="4" w:space="0" w:color="auto"/>
            </w:tcBorders>
            <w:shd w:val="clear" w:color="auto" w:fill="auto"/>
            <w:vAlign w:val="center"/>
            <w:hideMark/>
          </w:tcPr>
          <w:p w14:paraId="57367567"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Agenda: Agendado, Rechazado, Pendiente.                                                                                   Para Sub Etapa Firma: Firmado, Pendiente, Rechazado. </w:t>
            </w:r>
          </w:p>
        </w:tc>
      </w:tr>
      <w:tr w:rsidR="00EC65E9" w:rsidRPr="00632CA8" w14:paraId="3C04F218"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1F9E1FED"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lastRenderedPageBreak/>
              <w:t>Supervisor de Asesor de Crédito</w:t>
            </w:r>
          </w:p>
        </w:tc>
        <w:tc>
          <w:tcPr>
            <w:tcW w:w="642" w:type="pct"/>
            <w:tcBorders>
              <w:top w:val="nil"/>
              <w:left w:val="nil"/>
              <w:bottom w:val="single" w:sz="4" w:space="0" w:color="auto"/>
              <w:right w:val="single" w:sz="4" w:space="0" w:color="auto"/>
            </w:tcBorders>
            <w:shd w:val="clear" w:color="auto" w:fill="auto"/>
            <w:vAlign w:val="center"/>
            <w:hideMark/>
          </w:tcPr>
          <w:p w14:paraId="103B9BB2"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Contrato</w:t>
            </w:r>
          </w:p>
        </w:tc>
        <w:tc>
          <w:tcPr>
            <w:tcW w:w="803" w:type="pct"/>
            <w:tcBorders>
              <w:top w:val="nil"/>
              <w:left w:val="nil"/>
              <w:bottom w:val="single" w:sz="4" w:space="0" w:color="auto"/>
              <w:right w:val="single" w:sz="4" w:space="0" w:color="auto"/>
            </w:tcBorders>
            <w:shd w:val="clear" w:color="auto" w:fill="auto"/>
            <w:vAlign w:val="center"/>
            <w:hideMark/>
          </w:tcPr>
          <w:p w14:paraId="59D0B1E9"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Agenda+ Firma</w:t>
            </w:r>
          </w:p>
        </w:tc>
        <w:tc>
          <w:tcPr>
            <w:tcW w:w="2756" w:type="pct"/>
            <w:tcBorders>
              <w:top w:val="nil"/>
              <w:left w:val="nil"/>
              <w:bottom w:val="single" w:sz="4" w:space="0" w:color="auto"/>
              <w:right w:val="single" w:sz="4" w:space="0" w:color="auto"/>
            </w:tcBorders>
            <w:shd w:val="clear" w:color="auto" w:fill="auto"/>
            <w:vAlign w:val="center"/>
            <w:hideMark/>
          </w:tcPr>
          <w:p w14:paraId="364624F7"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Agenda: Agendado, Rechazado, Pendiente.                                                                                   Para Sub Etapa Firma: Firmado, Pendiente, Rechazado. </w:t>
            </w:r>
          </w:p>
        </w:tc>
      </w:tr>
      <w:tr w:rsidR="00EC65E9" w:rsidRPr="00632CA8" w14:paraId="4D5EA583" w14:textId="77777777" w:rsidTr="00EC65E9">
        <w:trPr>
          <w:trHeight w:val="510"/>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24C85EC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Gerente de Ventas</w:t>
            </w:r>
          </w:p>
        </w:tc>
        <w:tc>
          <w:tcPr>
            <w:tcW w:w="642" w:type="pct"/>
            <w:tcBorders>
              <w:top w:val="nil"/>
              <w:left w:val="nil"/>
              <w:bottom w:val="single" w:sz="4" w:space="0" w:color="auto"/>
              <w:right w:val="single" w:sz="4" w:space="0" w:color="auto"/>
            </w:tcBorders>
            <w:shd w:val="clear" w:color="auto" w:fill="auto"/>
            <w:vAlign w:val="center"/>
            <w:hideMark/>
          </w:tcPr>
          <w:p w14:paraId="35E9E7BE"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Contrato</w:t>
            </w:r>
          </w:p>
        </w:tc>
        <w:tc>
          <w:tcPr>
            <w:tcW w:w="803" w:type="pct"/>
            <w:tcBorders>
              <w:top w:val="nil"/>
              <w:left w:val="nil"/>
              <w:bottom w:val="single" w:sz="4" w:space="0" w:color="auto"/>
              <w:right w:val="single" w:sz="4" w:space="0" w:color="auto"/>
            </w:tcBorders>
            <w:shd w:val="clear" w:color="auto" w:fill="auto"/>
            <w:vAlign w:val="center"/>
            <w:hideMark/>
          </w:tcPr>
          <w:p w14:paraId="696C34DE"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Agenda+ Firma</w:t>
            </w:r>
          </w:p>
        </w:tc>
        <w:tc>
          <w:tcPr>
            <w:tcW w:w="2756" w:type="pct"/>
            <w:tcBorders>
              <w:top w:val="nil"/>
              <w:left w:val="nil"/>
              <w:bottom w:val="single" w:sz="4" w:space="0" w:color="auto"/>
              <w:right w:val="single" w:sz="4" w:space="0" w:color="auto"/>
            </w:tcBorders>
            <w:shd w:val="clear" w:color="auto" w:fill="auto"/>
            <w:vAlign w:val="center"/>
            <w:hideMark/>
          </w:tcPr>
          <w:p w14:paraId="77352879"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 xml:space="preserve">Para Sub Etapa Agenda: Agendado, Rechazado, Pendiente.                                                                                   Para Sub Etapa Firma: Firmado, Pendiente, Rechazado. </w:t>
            </w:r>
          </w:p>
        </w:tc>
      </w:tr>
      <w:tr w:rsidR="00EC65E9" w:rsidRPr="00632CA8" w14:paraId="11B03C22" w14:textId="77777777" w:rsidTr="00EC65E9">
        <w:trPr>
          <w:trHeight w:val="765"/>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430080A9"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Gerente de Crédito</w:t>
            </w:r>
          </w:p>
        </w:tc>
        <w:tc>
          <w:tcPr>
            <w:tcW w:w="642" w:type="pct"/>
            <w:tcBorders>
              <w:top w:val="nil"/>
              <w:left w:val="nil"/>
              <w:bottom w:val="single" w:sz="4" w:space="0" w:color="auto"/>
              <w:right w:val="single" w:sz="4" w:space="0" w:color="auto"/>
            </w:tcBorders>
            <w:shd w:val="clear" w:color="auto" w:fill="auto"/>
            <w:vAlign w:val="center"/>
            <w:hideMark/>
          </w:tcPr>
          <w:p w14:paraId="0554A6B8"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1B8C93B9"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 + Autorización</w:t>
            </w:r>
          </w:p>
        </w:tc>
        <w:tc>
          <w:tcPr>
            <w:tcW w:w="2756" w:type="pct"/>
            <w:tcBorders>
              <w:top w:val="nil"/>
              <w:left w:val="nil"/>
              <w:bottom w:val="single" w:sz="4" w:space="0" w:color="auto"/>
              <w:right w:val="single" w:sz="4" w:space="0" w:color="auto"/>
            </w:tcBorders>
            <w:shd w:val="clear" w:color="auto" w:fill="auto"/>
            <w:vAlign w:val="center"/>
            <w:hideMark/>
          </w:tcPr>
          <w:p w14:paraId="7B0BE07E"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Para Sub Etapa Análisis: Proceso, Pendiente Renovación, Aprobada, Rechazada, Solventada.</w:t>
            </w:r>
            <w:r w:rsidRPr="00632CA8">
              <w:rPr>
                <w:rFonts w:cs="Arial"/>
                <w:color w:val="000000"/>
                <w:sz w:val="20"/>
                <w:lang w:val="es-MX" w:eastAsia="es-MX"/>
              </w:rPr>
              <w:br/>
              <w:t>Para Sub Etapa Autorización: Autorizada, Rechazada.</w:t>
            </w:r>
          </w:p>
        </w:tc>
      </w:tr>
      <w:tr w:rsidR="00EC65E9" w:rsidRPr="00632CA8" w14:paraId="7761161D" w14:textId="77777777" w:rsidTr="00EC65E9">
        <w:trPr>
          <w:trHeight w:val="765"/>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30FFAFA8"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Subdirector de Crédito</w:t>
            </w:r>
          </w:p>
        </w:tc>
        <w:tc>
          <w:tcPr>
            <w:tcW w:w="642" w:type="pct"/>
            <w:tcBorders>
              <w:top w:val="nil"/>
              <w:left w:val="nil"/>
              <w:bottom w:val="single" w:sz="4" w:space="0" w:color="auto"/>
              <w:right w:val="single" w:sz="4" w:space="0" w:color="auto"/>
            </w:tcBorders>
            <w:shd w:val="clear" w:color="auto" w:fill="auto"/>
            <w:vAlign w:val="center"/>
            <w:hideMark/>
          </w:tcPr>
          <w:p w14:paraId="5C02888F"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683DCF8E"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 + Autorización</w:t>
            </w:r>
          </w:p>
        </w:tc>
        <w:tc>
          <w:tcPr>
            <w:tcW w:w="2756" w:type="pct"/>
            <w:tcBorders>
              <w:top w:val="nil"/>
              <w:left w:val="nil"/>
              <w:bottom w:val="single" w:sz="4" w:space="0" w:color="auto"/>
              <w:right w:val="single" w:sz="4" w:space="0" w:color="auto"/>
            </w:tcBorders>
            <w:shd w:val="clear" w:color="auto" w:fill="auto"/>
            <w:vAlign w:val="center"/>
            <w:hideMark/>
          </w:tcPr>
          <w:p w14:paraId="26507339"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Para Sub Etapa Análisis: Proceso, Pendiente Renovación, Aprobada, Rechazada, Solventada.</w:t>
            </w:r>
            <w:r w:rsidRPr="00632CA8">
              <w:rPr>
                <w:rFonts w:cs="Arial"/>
                <w:color w:val="000000"/>
                <w:sz w:val="20"/>
                <w:lang w:val="es-MX" w:eastAsia="es-MX"/>
              </w:rPr>
              <w:br/>
              <w:t>Para Sub Etapa Autorización: Autorizada, Rechazada.</w:t>
            </w:r>
          </w:p>
        </w:tc>
      </w:tr>
      <w:tr w:rsidR="00EC65E9" w:rsidRPr="00632CA8" w14:paraId="01355660" w14:textId="77777777" w:rsidTr="00EC65E9">
        <w:trPr>
          <w:trHeight w:val="765"/>
        </w:trPr>
        <w:tc>
          <w:tcPr>
            <w:tcW w:w="799" w:type="pct"/>
            <w:tcBorders>
              <w:top w:val="nil"/>
              <w:left w:val="single" w:sz="4" w:space="0" w:color="auto"/>
              <w:bottom w:val="single" w:sz="4" w:space="0" w:color="auto"/>
              <w:right w:val="single" w:sz="4" w:space="0" w:color="auto"/>
            </w:tcBorders>
            <w:shd w:val="clear" w:color="000000" w:fill="DDEBF7"/>
            <w:vAlign w:val="center"/>
            <w:hideMark/>
          </w:tcPr>
          <w:p w14:paraId="629A5084"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Director de Crédito</w:t>
            </w:r>
          </w:p>
        </w:tc>
        <w:tc>
          <w:tcPr>
            <w:tcW w:w="642" w:type="pct"/>
            <w:tcBorders>
              <w:top w:val="nil"/>
              <w:left w:val="nil"/>
              <w:bottom w:val="single" w:sz="4" w:space="0" w:color="auto"/>
              <w:right w:val="single" w:sz="4" w:space="0" w:color="auto"/>
            </w:tcBorders>
            <w:shd w:val="clear" w:color="auto" w:fill="auto"/>
            <w:vAlign w:val="center"/>
            <w:hideMark/>
          </w:tcPr>
          <w:p w14:paraId="550FCD11"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Solicitud</w:t>
            </w:r>
          </w:p>
        </w:tc>
        <w:tc>
          <w:tcPr>
            <w:tcW w:w="803" w:type="pct"/>
            <w:tcBorders>
              <w:top w:val="nil"/>
              <w:left w:val="nil"/>
              <w:bottom w:val="single" w:sz="4" w:space="0" w:color="auto"/>
              <w:right w:val="single" w:sz="4" w:space="0" w:color="auto"/>
            </w:tcBorders>
            <w:shd w:val="clear" w:color="auto" w:fill="auto"/>
            <w:vAlign w:val="center"/>
            <w:hideMark/>
          </w:tcPr>
          <w:p w14:paraId="5A3ADB58"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Análisis + Autorización</w:t>
            </w:r>
          </w:p>
        </w:tc>
        <w:tc>
          <w:tcPr>
            <w:tcW w:w="2756" w:type="pct"/>
            <w:tcBorders>
              <w:top w:val="nil"/>
              <w:left w:val="nil"/>
              <w:bottom w:val="single" w:sz="4" w:space="0" w:color="auto"/>
              <w:right w:val="single" w:sz="4" w:space="0" w:color="auto"/>
            </w:tcBorders>
            <w:shd w:val="clear" w:color="auto" w:fill="auto"/>
            <w:vAlign w:val="center"/>
            <w:hideMark/>
          </w:tcPr>
          <w:p w14:paraId="1EFD9477" w14:textId="77777777" w:rsidR="00EC65E9" w:rsidRPr="00632CA8" w:rsidRDefault="00EC65E9" w:rsidP="00EC65E9">
            <w:pPr>
              <w:jc w:val="left"/>
              <w:rPr>
                <w:rFonts w:cs="Arial"/>
                <w:color w:val="000000"/>
                <w:sz w:val="20"/>
                <w:lang w:val="es-MX" w:eastAsia="es-MX"/>
              </w:rPr>
            </w:pPr>
            <w:r w:rsidRPr="00632CA8">
              <w:rPr>
                <w:rFonts w:cs="Arial"/>
                <w:color w:val="000000"/>
                <w:sz w:val="20"/>
                <w:lang w:val="es-MX" w:eastAsia="es-MX"/>
              </w:rPr>
              <w:t>Para Sub Etapa Análisis: Proceso, Pendiente Renovación, Aprobada, Rechazada, Solventada</w:t>
            </w:r>
            <w:r w:rsidRPr="00632CA8">
              <w:rPr>
                <w:rFonts w:cs="Arial"/>
                <w:color w:val="000000"/>
                <w:sz w:val="20"/>
                <w:lang w:val="es-MX" w:eastAsia="es-MX"/>
              </w:rPr>
              <w:br/>
              <w:t>Para Sub Etapa Autorización: Autorizada, Rechazada.</w:t>
            </w:r>
          </w:p>
        </w:tc>
      </w:tr>
    </w:tbl>
    <w:p w14:paraId="763F5CBD" w14:textId="77777777" w:rsidR="000A49BA" w:rsidRPr="00632CA8" w:rsidRDefault="000A49BA" w:rsidP="000A49BA"/>
    <w:p w14:paraId="77D5C3E1" w14:textId="77777777" w:rsidR="000A49BA" w:rsidRPr="00632CA8" w:rsidRDefault="000A49BA" w:rsidP="006C3393"/>
    <w:p w14:paraId="5EC898D4" w14:textId="77777777" w:rsidR="00FF4161" w:rsidRPr="00632CA8" w:rsidRDefault="00FF4161" w:rsidP="00376544">
      <w:pPr>
        <w:pStyle w:val="Ttulo1"/>
      </w:pPr>
      <w:bookmarkStart w:id="88" w:name="_Toc515878346"/>
      <w:r w:rsidRPr="00632CA8">
        <w:t>No considerado en el alcance</w:t>
      </w:r>
      <w:bookmarkEnd w:id="88"/>
    </w:p>
    <w:bookmarkEnd w:id="83"/>
    <w:bookmarkEnd w:id="84"/>
    <w:bookmarkEnd w:id="85"/>
    <w:p w14:paraId="509BF43A" w14:textId="77777777" w:rsidR="00FF4161" w:rsidRPr="00632CA8" w:rsidRDefault="00FF4161" w:rsidP="006C3393"/>
    <w:p w14:paraId="09F52E8A" w14:textId="77777777" w:rsidR="00FF4161" w:rsidRPr="00632CA8" w:rsidRDefault="00FF4161" w:rsidP="00376544">
      <w:pPr>
        <w:pStyle w:val="Ttulo1"/>
      </w:pPr>
      <w:bookmarkStart w:id="89" w:name="_Toc515878347"/>
      <w:r w:rsidRPr="00632CA8">
        <w:t>Anexos</w:t>
      </w:r>
      <w:bookmarkEnd w:id="89"/>
    </w:p>
    <w:p w14:paraId="1E0712F7" w14:textId="77777777" w:rsidR="004B73B9" w:rsidRDefault="004B73B9">
      <w:pPr>
        <w:jc w:val="left"/>
      </w:pPr>
      <w:r>
        <w:br w:type="page"/>
      </w:r>
    </w:p>
    <w:p w14:paraId="106F555D" w14:textId="77777777" w:rsidR="00FF4161" w:rsidRPr="00632CA8" w:rsidRDefault="00FF4161" w:rsidP="006C3393"/>
    <w:p w14:paraId="1A2A9D24" w14:textId="77777777" w:rsidR="00F751B5" w:rsidRPr="00632CA8" w:rsidRDefault="00F751B5" w:rsidP="00376544">
      <w:pPr>
        <w:pStyle w:val="Ttulo1"/>
      </w:pPr>
      <w:bookmarkStart w:id="90" w:name="_Toc515878348"/>
      <w:r w:rsidRPr="00632CA8">
        <w:t>Aprobación</w:t>
      </w:r>
      <w:bookmarkEnd w:id="90"/>
    </w:p>
    <w:p w14:paraId="6FDB2513" w14:textId="77777777" w:rsidR="0004670D" w:rsidRPr="00632CA8" w:rsidRDefault="0004670D" w:rsidP="006C3393"/>
    <w:p w14:paraId="452A302E" w14:textId="77777777" w:rsidR="00F751B5" w:rsidRPr="00632CA8" w:rsidRDefault="00F751B5" w:rsidP="006C3393"/>
    <w:p w14:paraId="7E872C4C" w14:textId="77777777" w:rsidR="00F751B5" w:rsidRPr="00632CA8" w:rsidRDefault="00F751B5" w:rsidP="00F751B5">
      <w:pPr>
        <w:pStyle w:val="Prrafodelista"/>
        <w:rPr>
          <w:rFonts w:cs="Arial"/>
          <w:bCs/>
          <w:sz w:val="20"/>
        </w:rPr>
      </w:pPr>
    </w:p>
    <w:p w14:paraId="22BB6CC7" w14:textId="77777777" w:rsidR="00E61997" w:rsidRPr="00632CA8" w:rsidRDefault="00E61997" w:rsidP="00E61997">
      <w:pPr>
        <w:jc w:val="left"/>
        <w:rPr>
          <w:rFonts w:cs="Arial"/>
          <w:sz w:val="20"/>
        </w:rPr>
      </w:pPr>
      <w:r w:rsidRPr="00632CA8">
        <w:rPr>
          <w:rFonts w:cs="Arial"/>
          <w:sz w:val="20"/>
        </w:rPr>
        <w:t>Estoy de acuerdo con el alcance y estructura dados al proyecto y presentados a través de este documento.</w:t>
      </w:r>
      <w:r w:rsidR="00C7471D" w:rsidRPr="00632CA8">
        <w:rPr>
          <w:rFonts w:cs="Arial"/>
          <w:sz w:val="20"/>
        </w:rPr>
        <w:t xml:space="preserve"> El presente documento detalla el alcance solicitado a generar por TI, con respecto a los requerimientos indicados en la sección 1 de este documento.</w:t>
      </w:r>
    </w:p>
    <w:p w14:paraId="0B48C9DD" w14:textId="77777777" w:rsidR="00B17647" w:rsidRPr="00632CA8" w:rsidRDefault="00B17647" w:rsidP="008076A8">
      <w:pPr>
        <w:rPr>
          <w:rFonts w:cs="Arial"/>
          <w:sz w:val="20"/>
        </w:rPr>
      </w:pPr>
    </w:p>
    <w:p w14:paraId="0274E646" w14:textId="77777777" w:rsidR="00F753E5" w:rsidRPr="00632CA8" w:rsidRDefault="00F753E5" w:rsidP="008076A8">
      <w:pPr>
        <w:rPr>
          <w:rFonts w:cs="Arial"/>
          <w:sz w:val="20"/>
        </w:rPr>
      </w:pPr>
    </w:p>
    <w:tbl>
      <w:tblPr>
        <w:tblStyle w:val="Tablaconcuadrcula"/>
        <w:tblW w:w="11041" w:type="dxa"/>
        <w:jc w:val="center"/>
        <w:tblLook w:val="04A0" w:firstRow="1" w:lastRow="0" w:firstColumn="1" w:lastColumn="0" w:noHBand="0" w:noVBand="1"/>
      </w:tblPr>
      <w:tblGrid>
        <w:gridCol w:w="3088"/>
        <w:gridCol w:w="237"/>
        <w:gridCol w:w="2666"/>
        <w:gridCol w:w="290"/>
        <w:gridCol w:w="2419"/>
        <w:gridCol w:w="237"/>
        <w:gridCol w:w="2104"/>
      </w:tblGrid>
      <w:tr w:rsidR="00243D43" w:rsidRPr="00632CA8" w14:paraId="5E91B9B1" w14:textId="77777777" w:rsidTr="00411188">
        <w:trPr>
          <w:trHeight w:val="83"/>
          <w:jc w:val="center"/>
        </w:trPr>
        <w:tc>
          <w:tcPr>
            <w:tcW w:w="3088" w:type="dxa"/>
            <w:tcBorders>
              <w:top w:val="nil"/>
              <w:left w:val="nil"/>
              <w:bottom w:val="nil"/>
              <w:right w:val="nil"/>
            </w:tcBorders>
            <w:vAlign w:val="center"/>
          </w:tcPr>
          <w:p w14:paraId="59B2CDBD" w14:textId="77777777" w:rsidR="00243D43" w:rsidRPr="00632CA8" w:rsidRDefault="00243D43" w:rsidP="00411188">
            <w:pPr>
              <w:jc w:val="center"/>
              <w:rPr>
                <w:rFonts w:cs="Arial"/>
                <w:sz w:val="20"/>
                <w:lang w:val="es-MX"/>
              </w:rPr>
            </w:pPr>
            <w:r w:rsidRPr="00632CA8">
              <w:rPr>
                <w:rFonts w:cs="Arial"/>
                <w:sz w:val="20"/>
                <w:lang w:val="es-MX"/>
              </w:rPr>
              <w:t>Nombre</w:t>
            </w:r>
          </w:p>
        </w:tc>
        <w:tc>
          <w:tcPr>
            <w:tcW w:w="237" w:type="dxa"/>
            <w:tcBorders>
              <w:top w:val="nil"/>
              <w:left w:val="nil"/>
              <w:bottom w:val="nil"/>
              <w:right w:val="nil"/>
            </w:tcBorders>
            <w:vAlign w:val="center"/>
          </w:tcPr>
          <w:p w14:paraId="3B8BC259" w14:textId="77777777" w:rsidR="00243D43" w:rsidRPr="00632CA8" w:rsidRDefault="00243D43" w:rsidP="00411188">
            <w:pPr>
              <w:jc w:val="center"/>
              <w:rPr>
                <w:rFonts w:cs="Arial"/>
                <w:sz w:val="20"/>
                <w:lang w:val="es-MX"/>
              </w:rPr>
            </w:pPr>
          </w:p>
        </w:tc>
        <w:tc>
          <w:tcPr>
            <w:tcW w:w="2666" w:type="dxa"/>
            <w:tcBorders>
              <w:top w:val="nil"/>
              <w:left w:val="nil"/>
              <w:bottom w:val="nil"/>
              <w:right w:val="nil"/>
            </w:tcBorders>
            <w:vAlign w:val="center"/>
          </w:tcPr>
          <w:p w14:paraId="7BABB662" w14:textId="77777777" w:rsidR="00243D43" w:rsidRPr="00632CA8" w:rsidRDefault="00243D43" w:rsidP="00411188">
            <w:pPr>
              <w:jc w:val="center"/>
              <w:rPr>
                <w:rFonts w:cs="Arial"/>
                <w:sz w:val="20"/>
                <w:lang w:val="es-MX"/>
              </w:rPr>
            </w:pPr>
            <w:r w:rsidRPr="00632CA8">
              <w:rPr>
                <w:rFonts w:cs="Arial"/>
                <w:sz w:val="20"/>
                <w:lang w:val="es-MX"/>
              </w:rPr>
              <w:t>Puesto</w:t>
            </w:r>
          </w:p>
        </w:tc>
        <w:tc>
          <w:tcPr>
            <w:tcW w:w="290" w:type="dxa"/>
            <w:tcBorders>
              <w:top w:val="nil"/>
              <w:left w:val="nil"/>
              <w:bottom w:val="nil"/>
              <w:right w:val="nil"/>
            </w:tcBorders>
            <w:vAlign w:val="center"/>
          </w:tcPr>
          <w:p w14:paraId="0580B694" w14:textId="77777777" w:rsidR="00243D43" w:rsidRPr="00632CA8" w:rsidRDefault="00243D43" w:rsidP="00411188">
            <w:pPr>
              <w:jc w:val="center"/>
              <w:rPr>
                <w:rFonts w:cs="Arial"/>
                <w:sz w:val="20"/>
                <w:lang w:val="es-MX"/>
              </w:rPr>
            </w:pPr>
          </w:p>
        </w:tc>
        <w:tc>
          <w:tcPr>
            <w:tcW w:w="2419" w:type="dxa"/>
            <w:tcBorders>
              <w:top w:val="nil"/>
              <w:left w:val="nil"/>
              <w:bottom w:val="nil"/>
              <w:right w:val="nil"/>
            </w:tcBorders>
            <w:vAlign w:val="center"/>
          </w:tcPr>
          <w:p w14:paraId="35E911AD" w14:textId="77777777" w:rsidR="00243D43" w:rsidRPr="00632CA8" w:rsidRDefault="00243D43" w:rsidP="00411188">
            <w:pPr>
              <w:jc w:val="center"/>
              <w:rPr>
                <w:rFonts w:cs="Arial"/>
                <w:sz w:val="20"/>
                <w:lang w:val="es-MX"/>
              </w:rPr>
            </w:pPr>
            <w:r w:rsidRPr="00632CA8">
              <w:rPr>
                <w:rFonts w:cs="Arial"/>
                <w:sz w:val="20"/>
                <w:lang w:val="es-MX"/>
              </w:rPr>
              <w:t>Firma</w:t>
            </w:r>
          </w:p>
        </w:tc>
        <w:tc>
          <w:tcPr>
            <w:tcW w:w="237" w:type="dxa"/>
            <w:tcBorders>
              <w:top w:val="nil"/>
              <w:left w:val="nil"/>
              <w:bottom w:val="nil"/>
              <w:right w:val="nil"/>
            </w:tcBorders>
            <w:vAlign w:val="center"/>
          </w:tcPr>
          <w:p w14:paraId="4957DF62" w14:textId="77777777" w:rsidR="00243D43" w:rsidRPr="00632CA8" w:rsidRDefault="00243D43" w:rsidP="00411188">
            <w:pPr>
              <w:jc w:val="center"/>
              <w:rPr>
                <w:rFonts w:cs="Arial"/>
                <w:sz w:val="20"/>
                <w:lang w:val="es-MX"/>
              </w:rPr>
            </w:pPr>
          </w:p>
        </w:tc>
        <w:tc>
          <w:tcPr>
            <w:tcW w:w="2104" w:type="dxa"/>
            <w:tcBorders>
              <w:top w:val="nil"/>
              <w:left w:val="nil"/>
              <w:bottom w:val="nil"/>
              <w:right w:val="nil"/>
            </w:tcBorders>
            <w:vAlign w:val="center"/>
          </w:tcPr>
          <w:p w14:paraId="4B217BA8" w14:textId="77777777" w:rsidR="00243D43" w:rsidRPr="00632CA8" w:rsidRDefault="00243D43" w:rsidP="00411188">
            <w:pPr>
              <w:jc w:val="center"/>
              <w:rPr>
                <w:rFonts w:cs="Arial"/>
                <w:sz w:val="20"/>
                <w:lang w:val="es-MX"/>
              </w:rPr>
            </w:pPr>
            <w:r w:rsidRPr="00632CA8">
              <w:rPr>
                <w:rFonts w:cs="Arial"/>
                <w:sz w:val="20"/>
                <w:lang w:val="es-MX"/>
              </w:rPr>
              <w:t>Fecha</w:t>
            </w:r>
          </w:p>
        </w:tc>
      </w:tr>
      <w:tr w:rsidR="00243D43" w:rsidRPr="00632CA8" w14:paraId="6F2B155C" w14:textId="77777777" w:rsidTr="00411188">
        <w:trPr>
          <w:trHeight w:val="470"/>
          <w:jc w:val="center"/>
        </w:trPr>
        <w:tc>
          <w:tcPr>
            <w:tcW w:w="3088" w:type="dxa"/>
            <w:tcBorders>
              <w:top w:val="nil"/>
              <w:left w:val="nil"/>
              <w:right w:val="nil"/>
            </w:tcBorders>
            <w:vAlign w:val="bottom"/>
          </w:tcPr>
          <w:p w14:paraId="178D9717" w14:textId="77777777" w:rsidR="00243D43" w:rsidRPr="00632CA8" w:rsidRDefault="00243D43" w:rsidP="00411188">
            <w:pPr>
              <w:rPr>
                <w:sz w:val="20"/>
              </w:rPr>
            </w:pPr>
            <w:r w:rsidRPr="00632CA8">
              <w:rPr>
                <w:sz w:val="20"/>
              </w:rPr>
              <w:t xml:space="preserve">Rodrigo Javier Islas Pastrana </w:t>
            </w:r>
          </w:p>
        </w:tc>
        <w:tc>
          <w:tcPr>
            <w:tcW w:w="237" w:type="dxa"/>
            <w:tcBorders>
              <w:top w:val="nil"/>
              <w:left w:val="nil"/>
              <w:bottom w:val="nil"/>
              <w:right w:val="nil"/>
            </w:tcBorders>
            <w:vAlign w:val="bottom"/>
          </w:tcPr>
          <w:p w14:paraId="2DEA1464" w14:textId="77777777" w:rsidR="00243D43" w:rsidRPr="00632CA8" w:rsidRDefault="00243D43" w:rsidP="00411188">
            <w:pPr>
              <w:rPr>
                <w:rFonts w:cs="Arial"/>
                <w:sz w:val="20"/>
                <w:lang w:val="es-MX"/>
              </w:rPr>
            </w:pPr>
          </w:p>
        </w:tc>
        <w:tc>
          <w:tcPr>
            <w:tcW w:w="2666" w:type="dxa"/>
            <w:tcBorders>
              <w:top w:val="nil"/>
              <w:left w:val="nil"/>
              <w:right w:val="nil"/>
            </w:tcBorders>
            <w:vAlign w:val="bottom"/>
          </w:tcPr>
          <w:p w14:paraId="081CFB4D" w14:textId="77777777" w:rsidR="00243D43" w:rsidRPr="00632CA8" w:rsidRDefault="00243D43" w:rsidP="00411188">
            <w:pPr>
              <w:rPr>
                <w:sz w:val="20"/>
              </w:rPr>
            </w:pPr>
            <w:r w:rsidRPr="00632CA8">
              <w:rPr>
                <w:sz w:val="20"/>
              </w:rPr>
              <w:t>Subdirector de Riesgos</w:t>
            </w:r>
          </w:p>
        </w:tc>
        <w:tc>
          <w:tcPr>
            <w:tcW w:w="290" w:type="dxa"/>
            <w:tcBorders>
              <w:top w:val="nil"/>
              <w:left w:val="nil"/>
              <w:bottom w:val="nil"/>
              <w:right w:val="nil"/>
            </w:tcBorders>
            <w:vAlign w:val="bottom"/>
          </w:tcPr>
          <w:p w14:paraId="5AE16A93" w14:textId="77777777" w:rsidR="00243D43" w:rsidRPr="00632CA8" w:rsidRDefault="00243D43" w:rsidP="00411188">
            <w:pPr>
              <w:rPr>
                <w:rFonts w:cs="Arial"/>
                <w:sz w:val="20"/>
                <w:lang w:val="es-MX"/>
              </w:rPr>
            </w:pPr>
          </w:p>
        </w:tc>
        <w:tc>
          <w:tcPr>
            <w:tcW w:w="2419" w:type="dxa"/>
            <w:tcBorders>
              <w:top w:val="nil"/>
              <w:left w:val="nil"/>
              <w:right w:val="nil"/>
            </w:tcBorders>
            <w:vAlign w:val="bottom"/>
          </w:tcPr>
          <w:p w14:paraId="14C26CAF"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01D042E8" w14:textId="77777777" w:rsidR="00243D43" w:rsidRPr="00632CA8" w:rsidRDefault="00243D43" w:rsidP="00411188">
            <w:pPr>
              <w:rPr>
                <w:rFonts w:cs="Arial"/>
                <w:sz w:val="20"/>
                <w:lang w:val="es-MX"/>
              </w:rPr>
            </w:pPr>
          </w:p>
        </w:tc>
        <w:tc>
          <w:tcPr>
            <w:tcW w:w="2104" w:type="dxa"/>
            <w:tcBorders>
              <w:top w:val="nil"/>
              <w:left w:val="nil"/>
              <w:right w:val="nil"/>
            </w:tcBorders>
            <w:vAlign w:val="bottom"/>
          </w:tcPr>
          <w:p w14:paraId="2DA35CC7" w14:textId="77777777" w:rsidR="00243D43" w:rsidRPr="00632CA8" w:rsidRDefault="00243D43" w:rsidP="00411188">
            <w:pPr>
              <w:rPr>
                <w:rFonts w:cs="Arial"/>
                <w:sz w:val="20"/>
                <w:lang w:val="es-MX"/>
              </w:rPr>
            </w:pPr>
          </w:p>
        </w:tc>
      </w:tr>
      <w:tr w:rsidR="00243D43" w:rsidRPr="00632CA8" w14:paraId="264864A5" w14:textId="77777777" w:rsidTr="00411188">
        <w:trPr>
          <w:trHeight w:val="470"/>
          <w:jc w:val="center"/>
        </w:trPr>
        <w:tc>
          <w:tcPr>
            <w:tcW w:w="3088" w:type="dxa"/>
            <w:tcBorders>
              <w:top w:val="nil"/>
              <w:left w:val="nil"/>
              <w:right w:val="nil"/>
            </w:tcBorders>
            <w:vAlign w:val="bottom"/>
          </w:tcPr>
          <w:p w14:paraId="62DF5DCF" w14:textId="77777777" w:rsidR="00243D43" w:rsidRPr="00632CA8" w:rsidRDefault="00243D43" w:rsidP="00411188">
            <w:pPr>
              <w:rPr>
                <w:sz w:val="20"/>
              </w:rPr>
            </w:pPr>
            <w:r w:rsidRPr="00632CA8">
              <w:rPr>
                <w:sz w:val="20"/>
              </w:rPr>
              <w:t xml:space="preserve">Eduardo Said Robledo Tapia </w:t>
            </w:r>
          </w:p>
        </w:tc>
        <w:tc>
          <w:tcPr>
            <w:tcW w:w="237" w:type="dxa"/>
            <w:tcBorders>
              <w:top w:val="nil"/>
              <w:left w:val="nil"/>
              <w:bottom w:val="nil"/>
              <w:right w:val="nil"/>
            </w:tcBorders>
            <w:vAlign w:val="bottom"/>
          </w:tcPr>
          <w:p w14:paraId="2E1EC3EA" w14:textId="77777777" w:rsidR="00243D43" w:rsidRPr="00632CA8" w:rsidRDefault="00243D43" w:rsidP="00411188">
            <w:pPr>
              <w:rPr>
                <w:rFonts w:cs="Arial"/>
                <w:sz w:val="20"/>
                <w:lang w:val="es-MX"/>
              </w:rPr>
            </w:pPr>
          </w:p>
        </w:tc>
        <w:tc>
          <w:tcPr>
            <w:tcW w:w="2666" w:type="dxa"/>
            <w:tcBorders>
              <w:top w:val="nil"/>
              <w:left w:val="nil"/>
              <w:right w:val="nil"/>
            </w:tcBorders>
            <w:vAlign w:val="bottom"/>
          </w:tcPr>
          <w:p w14:paraId="6D4EA931" w14:textId="77777777" w:rsidR="00243D43" w:rsidRPr="00632CA8" w:rsidRDefault="00243D43" w:rsidP="00411188">
            <w:pPr>
              <w:rPr>
                <w:sz w:val="20"/>
              </w:rPr>
            </w:pPr>
            <w:r w:rsidRPr="00632CA8">
              <w:rPr>
                <w:sz w:val="20"/>
              </w:rPr>
              <w:t>Gerente de Riesgos</w:t>
            </w:r>
          </w:p>
        </w:tc>
        <w:tc>
          <w:tcPr>
            <w:tcW w:w="290" w:type="dxa"/>
            <w:tcBorders>
              <w:top w:val="nil"/>
              <w:left w:val="nil"/>
              <w:bottom w:val="nil"/>
              <w:right w:val="nil"/>
            </w:tcBorders>
            <w:vAlign w:val="bottom"/>
          </w:tcPr>
          <w:p w14:paraId="7DBDBE0C" w14:textId="77777777" w:rsidR="00243D43" w:rsidRPr="00632CA8" w:rsidRDefault="00243D43" w:rsidP="00411188">
            <w:pPr>
              <w:rPr>
                <w:rFonts w:cs="Arial"/>
                <w:sz w:val="20"/>
                <w:lang w:val="es-MX"/>
              </w:rPr>
            </w:pPr>
          </w:p>
        </w:tc>
        <w:tc>
          <w:tcPr>
            <w:tcW w:w="2419" w:type="dxa"/>
            <w:tcBorders>
              <w:top w:val="nil"/>
              <w:left w:val="nil"/>
              <w:right w:val="nil"/>
            </w:tcBorders>
            <w:vAlign w:val="bottom"/>
          </w:tcPr>
          <w:p w14:paraId="7330DF4C"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34F35A13" w14:textId="77777777" w:rsidR="00243D43" w:rsidRPr="00632CA8" w:rsidRDefault="00243D43" w:rsidP="00411188">
            <w:pPr>
              <w:rPr>
                <w:rFonts w:cs="Arial"/>
                <w:sz w:val="20"/>
                <w:lang w:val="es-MX"/>
              </w:rPr>
            </w:pPr>
          </w:p>
        </w:tc>
        <w:tc>
          <w:tcPr>
            <w:tcW w:w="2104" w:type="dxa"/>
            <w:tcBorders>
              <w:top w:val="nil"/>
              <w:left w:val="nil"/>
              <w:right w:val="nil"/>
            </w:tcBorders>
            <w:vAlign w:val="bottom"/>
          </w:tcPr>
          <w:p w14:paraId="76D3614B" w14:textId="77777777" w:rsidR="00243D43" w:rsidRPr="00632CA8" w:rsidRDefault="00243D43" w:rsidP="00411188">
            <w:pPr>
              <w:rPr>
                <w:rFonts w:cs="Arial"/>
                <w:sz w:val="20"/>
                <w:lang w:val="es-MX"/>
              </w:rPr>
            </w:pPr>
          </w:p>
        </w:tc>
      </w:tr>
      <w:tr w:rsidR="00243D43" w:rsidRPr="00632CA8" w14:paraId="76529794" w14:textId="77777777" w:rsidTr="00411188">
        <w:trPr>
          <w:trHeight w:val="470"/>
          <w:jc w:val="center"/>
        </w:trPr>
        <w:tc>
          <w:tcPr>
            <w:tcW w:w="3088" w:type="dxa"/>
            <w:tcBorders>
              <w:top w:val="nil"/>
              <w:left w:val="nil"/>
              <w:right w:val="nil"/>
            </w:tcBorders>
            <w:vAlign w:val="bottom"/>
          </w:tcPr>
          <w:p w14:paraId="4249E515" w14:textId="77777777" w:rsidR="00243D43" w:rsidRPr="00632CA8" w:rsidRDefault="00243D43" w:rsidP="00411188">
            <w:pPr>
              <w:rPr>
                <w:sz w:val="20"/>
              </w:rPr>
            </w:pPr>
            <w:r w:rsidRPr="00632CA8">
              <w:rPr>
                <w:sz w:val="20"/>
              </w:rPr>
              <w:t xml:space="preserve">Jorge Alberto Reyes Caballero </w:t>
            </w:r>
          </w:p>
        </w:tc>
        <w:tc>
          <w:tcPr>
            <w:tcW w:w="237" w:type="dxa"/>
            <w:tcBorders>
              <w:top w:val="nil"/>
              <w:left w:val="nil"/>
              <w:bottom w:val="nil"/>
              <w:right w:val="nil"/>
            </w:tcBorders>
            <w:vAlign w:val="bottom"/>
          </w:tcPr>
          <w:p w14:paraId="27E639FC" w14:textId="77777777" w:rsidR="00243D43" w:rsidRPr="00632CA8" w:rsidRDefault="00243D43" w:rsidP="00411188">
            <w:pPr>
              <w:rPr>
                <w:rFonts w:cs="Arial"/>
                <w:sz w:val="20"/>
                <w:lang w:val="es-MX"/>
              </w:rPr>
            </w:pPr>
          </w:p>
        </w:tc>
        <w:tc>
          <w:tcPr>
            <w:tcW w:w="2666" w:type="dxa"/>
            <w:tcBorders>
              <w:top w:val="nil"/>
              <w:left w:val="nil"/>
              <w:right w:val="nil"/>
            </w:tcBorders>
            <w:vAlign w:val="bottom"/>
          </w:tcPr>
          <w:p w14:paraId="464B4CD7" w14:textId="77777777" w:rsidR="00243D43" w:rsidRPr="00632CA8" w:rsidRDefault="00243D43" w:rsidP="00411188">
            <w:pPr>
              <w:rPr>
                <w:sz w:val="20"/>
              </w:rPr>
            </w:pPr>
            <w:r w:rsidRPr="00632CA8">
              <w:rPr>
                <w:sz w:val="20"/>
              </w:rPr>
              <w:t>Subdirector de Riesgos</w:t>
            </w:r>
          </w:p>
        </w:tc>
        <w:tc>
          <w:tcPr>
            <w:tcW w:w="290" w:type="dxa"/>
            <w:tcBorders>
              <w:top w:val="nil"/>
              <w:left w:val="nil"/>
              <w:bottom w:val="nil"/>
              <w:right w:val="nil"/>
            </w:tcBorders>
            <w:vAlign w:val="bottom"/>
          </w:tcPr>
          <w:p w14:paraId="51CFBB35" w14:textId="77777777" w:rsidR="00243D43" w:rsidRPr="00632CA8" w:rsidRDefault="00243D43" w:rsidP="00411188">
            <w:pPr>
              <w:rPr>
                <w:rFonts w:cs="Arial"/>
                <w:sz w:val="20"/>
                <w:lang w:val="es-MX"/>
              </w:rPr>
            </w:pPr>
          </w:p>
        </w:tc>
        <w:tc>
          <w:tcPr>
            <w:tcW w:w="2419" w:type="dxa"/>
            <w:tcBorders>
              <w:top w:val="nil"/>
              <w:left w:val="nil"/>
              <w:right w:val="nil"/>
            </w:tcBorders>
            <w:vAlign w:val="bottom"/>
          </w:tcPr>
          <w:p w14:paraId="294DB7B2"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258D0088" w14:textId="77777777" w:rsidR="00243D43" w:rsidRPr="00632CA8" w:rsidRDefault="00243D43" w:rsidP="00411188">
            <w:pPr>
              <w:rPr>
                <w:rFonts w:cs="Arial"/>
                <w:sz w:val="20"/>
                <w:lang w:val="es-MX"/>
              </w:rPr>
            </w:pPr>
          </w:p>
        </w:tc>
        <w:tc>
          <w:tcPr>
            <w:tcW w:w="2104" w:type="dxa"/>
            <w:tcBorders>
              <w:top w:val="nil"/>
              <w:left w:val="nil"/>
              <w:right w:val="nil"/>
            </w:tcBorders>
            <w:vAlign w:val="bottom"/>
          </w:tcPr>
          <w:p w14:paraId="2D5A2538" w14:textId="77777777" w:rsidR="00243D43" w:rsidRPr="00632CA8" w:rsidRDefault="00243D43" w:rsidP="00411188">
            <w:pPr>
              <w:rPr>
                <w:rFonts w:cs="Arial"/>
                <w:sz w:val="20"/>
                <w:lang w:val="es-MX"/>
              </w:rPr>
            </w:pPr>
          </w:p>
        </w:tc>
      </w:tr>
      <w:tr w:rsidR="00243D43" w:rsidRPr="00632CA8" w14:paraId="34F796F9" w14:textId="77777777" w:rsidTr="00411188">
        <w:trPr>
          <w:trHeight w:val="470"/>
          <w:jc w:val="center"/>
        </w:trPr>
        <w:tc>
          <w:tcPr>
            <w:tcW w:w="3088" w:type="dxa"/>
            <w:tcBorders>
              <w:top w:val="nil"/>
              <w:left w:val="nil"/>
              <w:right w:val="nil"/>
            </w:tcBorders>
            <w:vAlign w:val="bottom"/>
          </w:tcPr>
          <w:p w14:paraId="598DF87C" w14:textId="77777777" w:rsidR="00243D43" w:rsidRPr="00632CA8" w:rsidRDefault="00243D43" w:rsidP="00411188">
            <w:pPr>
              <w:rPr>
                <w:rFonts w:cs="Arial"/>
                <w:sz w:val="20"/>
                <w:lang w:val="es-MX"/>
              </w:rPr>
            </w:pPr>
            <w:r w:rsidRPr="00632CA8">
              <w:rPr>
                <w:sz w:val="20"/>
              </w:rPr>
              <w:t>Armando Martínez Flores</w:t>
            </w:r>
          </w:p>
        </w:tc>
        <w:tc>
          <w:tcPr>
            <w:tcW w:w="237" w:type="dxa"/>
            <w:tcBorders>
              <w:top w:val="nil"/>
              <w:left w:val="nil"/>
              <w:bottom w:val="nil"/>
              <w:right w:val="nil"/>
            </w:tcBorders>
            <w:vAlign w:val="bottom"/>
          </w:tcPr>
          <w:p w14:paraId="3682804B" w14:textId="77777777" w:rsidR="00243D43" w:rsidRPr="00632CA8" w:rsidRDefault="00243D43" w:rsidP="00411188">
            <w:pPr>
              <w:rPr>
                <w:rFonts w:cs="Arial"/>
                <w:sz w:val="20"/>
                <w:lang w:val="es-MX"/>
              </w:rPr>
            </w:pPr>
          </w:p>
        </w:tc>
        <w:tc>
          <w:tcPr>
            <w:tcW w:w="2666" w:type="dxa"/>
            <w:tcBorders>
              <w:top w:val="nil"/>
              <w:left w:val="nil"/>
              <w:right w:val="nil"/>
            </w:tcBorders>
            <w:vAlign w:val="bottom"/>
          </w:tcPr>
          <w:p w14:paraId="47808F84" w14:textId="77777777" w:rsidR="00243D43" w:rsidRPr="00632CA8" w:rsidRDefault="00243D43" w:rsidP="00411188">
            <w:pPr>
              <w:rPr>
                <w:rFonts w:cs="Arial"/>
                <w:sz w:val="20"/>
                <w:lang w:val="es-MX"/>
              </w:rPr>
            </w:pPr>
            <w:r w:rsidRPr="00632CA8">
              <w:rPr>
                <w:sz w:val="20"/>
              </w:rPr>
              <w:t>Gerente de Crédito de nuevos productos</w:t>
            </w:r>
          </w:p>
        </w:tc>
        <w:tc>
          <w:tcPr>
            <w:tcW w:w="290" w:type="dxa"/>
            <w:tcBorders>
              <w:top w:val="nil"/>
              <w:left w:val="nil"/>
              <w:bottom w:val="nil"/>
              <w:right w:val="nil"/>
            </w:tcBorders>
            <w:vAlign w:val="bottom"/>
          </w:tcPr>
          <w:p w14:paraId="2A0EA5BA" w14:textId="77777777" w:rsidR="00243D43" w:rsidRPr="00632CA8" w:rsidRDefault="00243D43" w:rsidP="00411188">
            <w:pPr>
              <w:rPr>
                <w:rFonts w:cs="Arial"/>
                <w:sz w:val="20"/>
                <w:lang w:val="es-MX"/>
              </w:rPr>
            </w:pPr>
          </w:p>
        </w:tc>
        <w:tc>
          <w:tcPr>
            <w:tcW w:w="2419" w:type="dxa"/>
            <w:tcBorders>
              <w:top w:val="nil"/>
              <w:left w:val="nil"/>
              <w:right w:val="nil"/>
            </w:tcBorders>
            <w:vAlign w:val="bottom"/>
          </w:tcPr>
          <w:p w14:paraId="0EF8A432"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73BFBA8C" w14:textId="77777777" w:rsidR="00243D43" w:rsidRPr="00632CA8" w:rsidRDefault="00243D43" w:rsidP="00411188">
            <w:pPr>
              <w:rPr>
                <w:rFonts w:cs="Arial"/>
                <w:sz w:val="20"/>
                <w:lang w:val="es-MX"/>
              </w:rPr>
            </w:pPr>
          </w:p>
        </w:tc>
        <w:tc>
          <w:tcPr>
            <w:tcW w:w="2104" w:type="dxa"/>
            <w:tcBorders>
              <w:top w:val="nil"/>
              <w:left w:val="nil"/>
              <w:right w:val="nil"/>
            </w:tcBorders>
            <w:vAlign w:val="bottom"/>
          </w:tcPr>
          <w:p w14:paraId="1D648965" w14:textId="77777777" w:rsidR="00243D43" w:rsidRPr="00632CA8" w:rsidRDefault="00243D43" w:rsidP="00411188">
            <w:pPr>
              <w:rPr>
                <w:rFonts w:cs="Arial"/>
                <w:sz w:val="20"/>
                <w:lang w:val="es-MX"/>
              </w:rPr>
            </w:pPr>
          </w:p>
        </w:tc>
      </w:tr>
      <w:tr w:rsidR="00243D43" w:rsidRPr="00632CA8" w14:paraId="7E9CAE10" w14:textId="77777777" w:rsidTr="00411188">
        <w:trPr>
          <w:trHeight w:val="470"/>
          <w:jc w:val="center"/>
        </w:trPr>
        <w:tc>
          <w:tcPr>
            <w:tcW w:w="3088" w:type="dxa"/>
            <w:tcBorders>
              <w:left w:val="nil"/>
              <w:right w:val="nil"/>
            </w:tcBorders>
            <w:vAlign w:val="bottom"/>
          </w:tcPr>
          <w:p w14:paraId="1967998A" w14:textId="77777777" w:rsidR="00243D43" w:rsidRPr="00632CA8" w:rsidRDefault="00243D43" w:rsidP="00411188">
            <w:pPr>
              <w:rPr>
                <w:rFonts w:cs="Arial"/>
                <w:sz w:val="20"/>
                <w:lang w:val="es-MX"/>
              </w:rPr>
            </w:pPr>
            <w:r w:rsidRPr="00632CA8">
              <w:rPr>
                <w:sz w:val="20"/>
              </w:rPr>
              <w:t>Daniela Torres Acosta</w:t>
            </w:r>
          </w:p>
        </w:tc>
        <w:tc>
          <w:tcPr>
            <w:tcW w:w="237" w:type="dxa"/>
            <w:tcBorders>
              <w:top w:val="nil"/>
              <w:left w:val="nil"/>
              <w:bottom w:val="nil"/>
              <w:right w:val="nil"/>
            </w:tcBorders>
            <w:vAlign w:val="bottom"/>
          </w:tcPr>
          <w:p w14:paraId="3679F6C2" w14:textId="77777777" w:rsidR="00243D43" w:rsidRPr="00632CA8" w:rsidRDefault="00243D43" w:rsidP="00411188">
            <w:pPr>
              <w:rPr>
                <w:rFonts w:cs="Arial"/>
                <w:sz w:val="20"/>
                <w:lang w:val="es-MX"/>
              </w:rPr>
            </w:pPr>
          </w:p>
        </w:tc>
        <w:tc>
          <w:tcPr>
            <w:tcW w:w="2666" w:type="dxa"/>
            <w:tcBorders>
              <w:left w:val="nil"/>
              <w:right w:val="nil"/>
            </w:tcBorders>
            <w:vAlign w:val="bottom"/>
          </w:tcPr>
          <w:p w14:paraId="7FFC5015" w14:textId="77777777" w:rsidR="00243D43" w:rsidRPr="00632CA8" w:rsidRDefault="00243D43" w:rsidP="00411188">
            <w:pPr>
              <w:rPr>
                <w:rFonts w:cs="Arial"/>
                <w:sz w:val="20"/>
                <w:lang w:val="es-MX"/>
              </w:rPr>
            </w:pPr>
            <w:r w:rsidRPr="00632CA8">
              <w:rPr>
                <w:sz w:val="20"/>
              </w:rPr>
              <w:t>Líder de Proyecto</w:t>
            </w:r>
          </w:p>
        </w:tc>
        <w:tc>
          <w:tcPr>
            <w:tcW w:w="290" w:type="dxa"/>
            <w:tcBorders>
              <w:top w:val="nil"/>
              <w:left w:val="nil"/>
              <w:bottom w:val="nil"/>
              <w:right w:val="nil"/>
            </w:tcBorders>
            <w:vAlign w:val="bottom"/>
          </w:tcPr>
          <w:p w14:paraId="0D992D25" w14:textId="77777777" w:rsidR="00243D43" w:rsidRPr="00632CA8" w:rsidRDefault="00243D43" w:rsidP="00411188">
            <w:pPr>
              <w:rPr>
                <w:rFonts w:cs="Arial"/>
                <w:sz w:val="20"/>
                <w:lang w:val="es-MX"/>
              </w:rPr>
            </w:pPr>
          </w:p>
        </w:tc>
        <w:tc>
          <w:tcPr>
            <w:tcW w:w="2419" w:type="dxa"/>
            <w:tcBorders>
              <w:left w:val="nil"/>
              <w:right w:val="nil"/>
            </w:tcBorders>
            <w:vAlign w:val="bottom"/>
          </w:tcPr>
          <w:p w14:paraId="48658D21"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7AE3F6AA" w14:textId="77777777" w:rsidR="00243D43" w:rsidRPr="00632CA8" w:rsidRDefault="00243D43" w:rsidP="00411188">
            <w:pPr>
              <w:rPr>
                <w:rFonts w:cs="Arial"/>
                <w:sz w:val="20"/>
                <w:lang w:val="es-MX"/>
              </w:rPr>
            </w:pPr>
          </w:p>
        </w:tc>
        <w:tc>
          <w:tcPr>
            <w:tcW w:w="2104" w:type="dxa"/>
            <w:tcBorders>
              <w:left w:val="nil"/>
              <w:right w:val="nil"/>
            </w:tcBorders>
          </w:tcPr>
          <w:p w14:paraId="167AC322" w14:textId="77777777" w:rsidR="00243D43" w:rsidRPr="00632CA8" w:rsidRDefault="00243D43" w:rsidP="00411188"/>
        </w:tc>
      </w:tr>
      <w:tr w:rsidR="00243D43" w:rsidRPr="00632CA8" w14:paraId="56334551" w14:textId="77777777" w:rsidTr="00411188">
        <w:trPr>
          <w:trHeight w:val="470"/>
          <w:jc w:val="center"/>
        </w:trPr>
        <w:tc>
          <w:tcPr>
            <w:tcW w:w="3088" w:type="dxa"/>
            <w:tcBorders>
              <w:left w:val="nil"/>
              <w:right w:val="nil"/>
            </w:tcBorders>
          </w:tcPr>
          <w:p w14:paraId="5BCE9D4A" w14:textId="77777777" w:rsidR="00243D43" w:rsidRPr="00632CA8" w:rsidRDefault="00243D43" w:rsidP="00411188">
            <w:pPr>
              <w:rPr>
                <w:sz w:val="20"/>
              </w:rPr>
            </w:pPr>
          </w:p>
          <w:p w14:paraId="2074F4EE" w14:textId="77777777" w:rsidR="00243D43" w:rsidRPr="00632CA8" w:rsidRDefault="00243D43" w:rsidP="00411188">
            <w:pPr>
              <w:rPr>
                <w:sz w:val="20"/>
              </w:rPr>
            </w:pPr>
            <w:r w:rsidRPr="00632CA8">
              <w:rPr>
                <w:sz w:val="20"/>
              </w:rPr>
              <w:t xml:space="preserve">Aurelio Ochoa López </w:t>
            </w:r>
          </w:p>
        </w:tc>
        <w:tc>
          <w:tcPr>
            <w:tcW w:w="237" w:type="dxa"/>
            <w:tcBorders>
              <w:top w:val="nil"/>
              <w:left w:val="nil"/>
              <w:bottom w:val="nil"/>
              <w:right w:val="nil"/>
            </w:tcBorders>
            <w:vAlign w:val="bottom"/>
          </w:tcPr>
          <w:p w14:paraId="41E50828" w14:textId="77777777" w:rsidR="00243D43" w:rsidRPr="00632CA8" w:rsidRDefault="00243D43" w:rsidP="00411188">
            <w:pPr>
              <w:rPr>
                <w:rFonts w:cs="Arial"/>
                <w:sz w:val="20"/>
                <w:lang w:val="es-MX"/>
              </w:rPr>
            </w:pPr>
          </w:p>
        </w:tc>
        <w:tc>
          <w:tcPr>
            <w:tcW w:w="2666" w:type="dxa"/>
            <w:tcBorders>
              <w:left w:val="nil"/>
              <w:right w:val="nil"/>
            </w:tcBorders>
            <w:vAlign w:val="bottom"/>
          </w:tcPr>
          <w:p w14:paraId="0A76BB21" w14:textId="77777777" w:rsidR="00243D43" w:rsidRPr="00632CA8" w:rsidRDefault="00243D43" w:rsidP="00411188">
            <w:pPr>
              <w:rPr>
                <w:rFonts w:cs="Arial"/>
                <w:sz w:val="20"/>
                <w:lang w:val="es-MX"/>
              </w:rPr>
            </w:pPr>
            <w:r w:rsidRPr="00632CA8">
              <w:rPr>
                <w:sz w:val="20"/>
              </w:rPr>
              <w:t xml:space="preserve">Administrador de proyecto </w:t>
            </w:r>
          </w:p>
        </w:tc>
        <w:tc>
          <w:tcPr>
            <w:tcW w:w="290" w:type="dxa"/>
            <w:tcBorders>
              <w:top w:val="nil"/>
              <w:left w:val="nil"/>
              <w:bottom w:val="nil"/>
              <w:right w:val="nil"/>
            </w:tcBorders>
            <w:vAlign w:val="bottom"/>
          </w:tcPr>
          <w:p w14:paraId="07F5973D" w14:textId="77777777" w:rsidR="00243D43" w:rsidRPr="00632CA8" w:rsidRDefault="00243D43" w:rsidP="00411188">
            <w:pPr>
              <w:rPr>
                <w:rFonts w:cs="Arial"/>
                <w:sz w:val="20"/>
                <w:lang w:val="es-MX"/>
              </w:rPr>
            </w:pPr>
          </w:p>
        </w:tc>
        <w:tc>
          <w:tcPr>
            <w:tcW w:w="2419" w:type="dxa"/>
            <w:tcBorders>
              <w:left w:val="nil"/>
              <w:right w:val="nil"/>
            </w:tcBorders>
            <w:vAlign w:val="bottom"/>
          </w:tcPr>
          <w:p w14:paraId="73B7C61D"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6C384742" w14:textId="77777777" w:rsidR="00243D43" w:rsidRPr="00632CA8" w:rsidRDefault="00243D43" w:rsidP="00411188">
            <w:pPr>
              <w:rPr>
                <w:rFonts w:cs="Arial"/>
                <w:sz w:val="20"/>
                <w:lang w:val="es-MX"/>
              </w:rPr>
            </w:pPr>
          </w:p>
        </w:tc>
        <w:tc>
          <w:tcPr>
            <w:tcW w:w="2104" w:type="dxa"/>
            <w:tcBorders>
              <w:left w:val="nil"/>
              <w:right w:val="nil"/>
            </w:tcBorders>
          </w:tcPr>
          <w:p w14:paraId="4612B194" w14:textId="77777777" w:rsidR="00243D43" w:rsidRPr="00632CA8" w:rsidRDefault="00243D43" w:rsidP="00411188"/>
        </w:tc>
      </w:tr>
      <w:tr w:rsidR="00243D43" w:rsidRPr="00632CA8" w14:paraId="3BDDF35A" w14:textId="77777777" w:rsidTr="00411188">
        <w:trPr>
          <w:trHeight w:val="470"/>
          <w:jc w:val="center"/>
        </w:trPr>
        <w:tc>
          <w:tcPr>
            <w:tcW w:w="3088" w:type="dxa"/>
            <w:tcBorders>
              <w:left w:val="nil"/>
              <w:right w:val="nil"/>
            </w:tcBorders>
            <w:vAlign w:val="bottom"/>
          </w:tcPr>
          <w:p w14:paraId="07F72A5E" w14:textId="77777777" w:rsidR="00243D43" w:rsidRPr="00632CA8" w:rsidRDefault="00243D43" w:rsidP="00411188">
            <w:pPr>
              <w:rPr>
                <w:rFonts w:cs="Arial"/>
                <w:sz w:val="20"/>
                <w:lang w:val="es-MX"/>
              </w:rPr>
            </w:pPr>
            <w:r w:rsidRPr="00632CA8">
              <w:rPr>
                <w:sz w:val="20"/>
              </w:rPr>
              <w:t>Angélica Aguirre Morales</w:t>
            </w:r>
          </w:p>
        </w:tc>
        <w:tc>
          <w:tcPr>
            <w:tcW w:w="237" w:type="dxa"/>
            <w:tcBorders>
              <w:top w:val="nil"/>
              <w:left w:val="nil"/>
              <w:bottom w:val="nil"/>
              <w:right w:val="nil"/>
            </w:tcBorders>
            <w:vAlign w:val="bottom"/>
          </w:tcPr>
          <w:p w14:paraId="302107E1" w14:textId="77777777" w:rsidR="00243D43" w:rsidRPr="00632CA8" w:rsidRDefault="00243D43" w:rsidP="00411188">
            <w:pPr>
              <w:rPr>
                <w:rFonts w:cs="Arial"/>
                <w:sz w:val="20"/>
                <w:lang w:val="es-MX"/>
              </w:rPr>
            </w:pPr>
          </w:p>
        </w:tc>
        <w:tc>
          <w:tcPr>
            <w:tcW w:w="2666" w:type="dxa"/>
            <w:tcBorders>
              <w:left w:val="nil"/>
              <w:right w:val="nil"/>
            </w:tcBorders>
            <w:vAlign w:val="bottom"/>
          </w:tcPr>
          <w:p w14:paraId="7E381142" w14:textId="77777777" w:rsidR="00243D43" w:rsidRPr="00632CA8" w:rsidRDefault="00243D43" w:rsidP="00411188">
            <w:pPr>
              <w:rPr>
                <w:rFonts w:cs="Arial"/>
                <w:sz w:val="20"/>
                <w:lang w:val="es-MX"/>
              </w:rPr>
            </w:pPr>
            <w:r w:rsidRPr="00632CA8">
              <w:rPr>
                <w:sz w:val="20"/>
              </w:rPr>
              <w:t>Administrador de proyecto</w:t>
            </w:r>
          </w:p>
        </w:tc>
        <w:tc>
          <w:tcPr>
            <w:tcW w:w="290" w:type="dxa"/>
            <w:tcBorders>
              <w:top w:val="nil"/>
              <w:left w:val="nil"/>
              <w:bottom w:val="nil"/>
              <w:right w:val="nil"/>
            </w:tcBorders>
            <w:vAlign w:val="bottom"/>
          </w:tcPr>
          <w:p w14:paraId="47FB1EF7" w14:textId="77777777" w:rsidR="00243D43" w:rsidRPr="00632CA8" w:rsidRDefault="00243D43" w:rsidP="00411188">
            <w:pPr>
              <w:rPr>
                <w:rFonts w:cs="Arial"/>
                <w:sz w:val="20"/>
                <w:lang w:val="es-MX"/>
              </w:rPr>
            </w:pPr>
          </w:p>
        </w:tc>
        <w:tc>
          <w:tcPr>
            <w:tcW w:w="2419" w:type="dxa"/>
            <w:tcBorders>
              <w:left w:val="nil"/>
              <w:right w:val="nil"/>
            </w:tcBorders>
            <w:vAlign w:val="bottom"/>
          </w:tcPr>
          <w:p w14:paraId="07DFCBAA"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2F94FBBF" w14:textId="77777777" w:rsidR="00243D43" w:rsidRPr="00632CA8" w:rsidRDefault="00243D43" w:rsidP="00411188">
            <w:pPr>
              <w:rPr>
                <w:rFonts w:cs="Arial"/>
                <w:sz w:val="20"/>
                <w:lang w:val="es-MX"/>
              </w:rPr>
            </w:pPr>
          </w:p>
        </w:tc>
        <w:tc>
          <w:tcPr>
            <w:tcW w:w="2104" w:type="dxa"/>
            <w:tcBorders>
              <w:left w:val="nil"/>
              <w:right w:val="nil"/>
            </w:tcBorders>
          </w:tcPr>
          <w:p w14:paraId="018A90B4" w14:textId="77777777" w:rsidR="00243D43" w:rsidRPr="00632CA8" w:rsidRDefault="00243D43" w:rsidP="00411188"/>
        </w:tc>
      </w:tr>
      <w:tr w:rsidR="00243D43" w:rsidRPr="00632CA8" w14:paraId="2680F35A" w14:textId="77777777" w:rsidTr="00411188">
        <w:trPr>
          <w:trHeight w:val="470"/>
          <w:jc w:val="center"/>
        </w:trPr>
        <w:tc>
          <w:tcPr>
            <w:tcW w:w="3088" w:type="dxa"/>
            <w:tcBorders>
              <w:left w:val="nil"/>
              <w:right w:val="nil"/>
            </w:tcBorders>
            <w:vAlign w:val="bottom"/>
          </w:tcPr>
          <w:p w14:paraId="4CCD92BF" w14:textId="77777777" w:rsidR="00243D43" w:rsidRPr="00632CA8" w:rsidRDefault="00243D43" w:rsidP="00411188">
            <w:pPr>
              <w:rPr>
                <w:rFonts w:cs="Arial"/>
                <w:sz w:val="20"/>
                <w:lang w:val="es-MX"/>
              </w:rPr>
            </w:pPr>
            <w:r w:rsidRPr="00632CA8">
              <w:rPr>
                <w:sz w:val="20"/>
              </w:rPr>
              <w:t>Sandra Yennifer Acosta Rosales</w:t>
            </w:r>
          </w:p>
        </w:tc>
        <w:tc>
          <w:tcPr>
            <w:tcW w:w="237" w:type="dxa"/>
            <w:tcBorders>
              <w:top w:val="nil"/>
              <w:left w:val="nil"/>
              <w:bottom w:val="nil"/>
              <w:right w:val="nil"/>
            </w:tcBorders>
            <w:vAlign w:val="bottom"/>
          </w:tcPr>
          <w:p w14:paraId="05838088" w14:textId="77777777" w:rsidR="00243D43" w:rsidRPr="00632CA8" w:rsidRDefault="00243D43" w:rsidP="00411188">
            <w:pPr>
              <w:rPr>
                <w:rFonts w:cs="Arial"/>
                <w:sz w:val="20"/>
                <w:lang w:val="es-MX"/>
              </w:rPr>
            </w:pPr>
          </w:p>
        </w:tc>
        <w:tc>
          <w:tcPr>
            <w:tcW w:w="2666" w:type="dxa"/>
            <w:tcBorders>
              <w:left w:val="nil"/>
              <w:right w:val="nil"/>
            </w:tcBorders>
            <w:vAlign w:val="bottom"/>
          </w:tcPr>
          <w:p w14:paraId="20E69E66" w14:textId="77777777" w:rsidR="00243D43" w:rsidRPr="00632CA8" w:rsidRDefault="00243D43" w:rsidP="00411188">
            <w:pPr>
              <w:rPr>
                <w:rFonts w:cs="Arial"/>
                <w:sz w:val="20"/>
                <w:lang w:val="es-MX"/>
              </w:rPr>
            </w:pPr>
            <w:r w:rsidRPr="00632CA8">
              <w:rPr>
                <w:sz w:val="20"/>
              </w:rPr>
              <w:t>Analista de negocio</w:t>
            </w:r>
          </w:p>
        </w:tc>
        <w:tc>
          <w:tcPr>
            <w:tcW w:w="290" w:type="dxa"/>
            <w:tcBorders>
              <w:top w:val="nil"/>
              <w:left w:val="nil"/>
              <w:bottom w:val="nil"/>
              <w:right w:val="nil"/>
            </w:tcBorders>
            <w:vAlign w:val="bottom"/>
          </w:tcPr>
          <w:p w14:paraId="4A578359" w14:textId="77777777" w:rsidR="00243D43" w:rsidRPr="00632CA8" w:rsidRDefault="00243D43" w:rsidP="00411188">
            <w:pPr>
              <w:rPr>
                <w:rFonts w:cs="Arial"/>
                <w:sz w:val="20"/>
                <w:lang w:val="es-MX"/>
              </w:rPr>
            </w:pPr>
          </w:p>
        </w:tc>
        <w:tc>
          <w:tcPr>
            <w:tcW w:w="2419" w:type="dxa"/>
            <w:tcBorders>
              <w:left w:val="nil"/>
              <w:right w:val="nil"/>
            </w:tcBorders>
            <w:vAlign w:val="bottom"/>
          </w:tcPr>
          <w:p w14:paraId="1A56D470" w14:textId="77777777" w:rsidR="00243D43" w:rsidRPr="00632CA8" w:rsidRDefault="00243D43" w:rsidP="00411188">
            <w:pPr>
              <w:rPr>
                <w:rFonts w:cs="Arial"/>
                <w:sz w:val="20"/>
                <w:lang w:val="es-MX"/>
              </w:rPr>
            </w:pPr>
          </w:p>
        </w:tc>
        <w:tc>
          <w:tcPr>
            <w:tcW w:w="237" w:type="dxa"/>
            <w:tcBorders>
              <w:top w:val="nil"/>
              <w:left w:val="nil"/>
              <w:bottom w:val="nil"/>
              <w:right w:val="nil"/>
            </w:tcBorders>
            <w:vAlign w:val="bottom"/>
          </w:tcPr>
          <w:p w14:paraId="10207DC5" w14:textId="77777777" w:rsidR="00243D43" w:rsidRPr="00632CA8" w:rsidRDefault="00243D43" w:rsidP="00411188">
            <w:pPr>
              <w:rPr>
                <w:rFonts w:cs="Arial"/>
                <w:sz w:val="20"/>
                <w:lang w:val="es-MX"/>
              </w:rPr>
            </w:pPr>
          </w:p>
        </w:tc>
        <w:tc>
          <w:tcPr>
            <w:tcW w:w="2104" w:type="dxa"/>
            <w:tcBorders>
              <w:left w:val="nil"/>
              <w:right w:val="nil"/>
            </w:tcBorders>
          </w:tcPr>
          <w:p w14:paraId="4985A111" w14:textId="77777777" w:rsidR="00243D43" w:rsidRPr="00632CA8" w:rsidRDefault="00243D43" w:rsidP="00411188"/>
        </w:tc>
      </w:tr>
    </w:tbl>
    <w:p w14:paraId="3C0485EF" w14:textId="77777777" w:rsidR="00F753E5" w:rsidRPr="00632CA8" w:rsidRDefault="00F753E5" w:rsidP="008076A8">
      <w:pPr>
        <w:rPr>
          <w:rFonts w:cs="Arial"/>
          <w:sz w:val="20"/>
        </w:rPr>
      </w:pPr>
    </w:p>
    <w:p w14:paraId="1492EB2F" w14:textId="77777777" w:rsidR="00B17647" w:rsidRPr="00632CA8" w:rsidRDefault="00B17647" w:rsidP="008076A8">
      <w:pPr>
        <w:rPr>
          <w:rFonts w:cs="Arial"/>
          <w:sz w:val="20"/>
        </w:rPr>
      </w:pPr>
    </w:p>
    <w:p w14:paraId="635516E1" w14:textId="77777777" w:rsidR="00F753E5" w:rsidRPr="00632CA8" w:rsidRDefault="00F753E5" w:rsidP="008076A8">
      <w:pPr>
        <w:rPr>
          <w:rFonts w:cs="Arial"/>
          <w:sz w:val="20"/>
        </w:rPr>
      </w:pPr>
    </w:p>
    <w:p w14:paraId="525BA767" w14:textId="77777777" w:rsidR="00F753E5" w:rsidRPr="00632CA8" w:rsidRDefault="00F753E5" w:rsidP="008076A8">
      <w:pPr>
        <w:rPr>
          <w:rFonts w:cs="Arial"/>
          <w:sz w:val="20"/>
        </w:rPr>
      </w:pPr>
    </w:p>
    <w:p w14:paraId="21320950" w14:textId="77777777" w:rsidR="004E27FF" w:rsidRPr="00632CA8" w:rsidRDefault="004E27FF" w:rsidP="00337303">
      <w:pPr>
        <w:rPr>
          <w:rFonts w:cs="Arial"/>
          <w:sz w:val="20"/>
        </w:rPr>
      </w:pPr>
    </w:p>
    <w:p w14:paraId="179C1550" w14:textId="77777777" w:rsidR="00F753E5" w:rsidRPr="00632CA8" w:rsidRDefault="00F753E5" w:rsidP="00337303">
      <w:pPr>
        <w:rPr>
          <w:rFonts w:cs="Arial"/>
          <w:sz w:val="20"/>
        </w:rPr>
      </w:pPr>
    </w:p>
    <w:p w14:paraId="59EA49F8" w14:textId="77777777" w:rsidR="00F753E5" w:rsidRPr="00632CA8" w:rsidRDefault="00F753E5" w:rsidP="00337303">
      <w:pPr>
        <w:rPr>
          <w:rFonts w:cs="Arial"/>
          <w:sz w:val="20"/>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1260"/>
        <w:gridCol w:w="2700"/>
        <w:gridCol w:w="3600"/>
      </w:tblGrid>
      <w:tr w:rsidR="009303DB" w:rsidRPr="00632CA8" w14:paraId="732FAD44" w14:textId="77777777" w:rsidTr="003D72EB">
        <w:trPr>
          <w:jc w:val="center"/>
        </w:trPr>
        <w:tc>
          <w:tcPr>
            <w:tcW w:w="9000" w:type="dxa"/>
            <w:gridSpan w:val="4"/>
            <w:shd w:val="clear" w:color="auto" w:fill="F3F3F3"/>
          </w:tcPr>
          <w:p w14:paraId="0C2499DF" w14:textId="77777777" w:rsidR="009303DB" w:rsidRPr="00632CA8" w:rsidRDefault="009303DB" w:rsidP="003D72EB">
            <w:pPr>
              <w:jc w:val="center"/>
              <w:rPr>
                <w:b/>
                <w:sz w:val="20"/>
              </w:rPr>
            </w:pPr>
            <w:bookmarkStart w:id="91" w:name="OLE_LINK1"/>
            <w:bookmarkStart w:id="92" w:name="OLE_LINK2"/>
            <w:r w:rsidRPr="00632CA8">
              <w:rPr>
                <w:b/>
                <w:sz w:val="20"/>
              </w:rPr>
              <w:t>Historia de Cambios</w:t>
            </w:r>
          </w:p>
        </w:tc>
      </w:tr>
      <w:tr w:rsidR="009303DB" w:rsidRPr="00632CA8" w14:paraId="4E6F8AB2" w14:textId="77777777" w:rsidTr="003D72EB">
        <w:trPr>
          <w:trHeight w:val="113"/>
          <w:jc w:val="center"/>
        </w:trPr>
        <w:tc>
          <w:tcPr>
            <w:tcW w:w="1440" w:type="dxa"/>
            <w:shd w:val="clear" w:color="auto" w:fill="F3F3F3"/>
          </w:tcPr>
          <w:p w14:paraId="0716FED2" w14:textId="77777777" w:rsidR="009303DB" w:rsidRPr="00632CA8" w:rsidRDefault="009303DB" w:rsidP="003D72EB">
            <w:pPr>
              <w:jc w:val="center"/>
              <w:rPr>
                <w:b/>
                <w:sz w:val="20"/>
              </w:rPr>
            </w:pPr>
            <w:r w:rsidRPr="00632CA8">
              <w:rPr>
                <w:b/>
                <w:sz w:val="20"/>
              </w:rPr>
              <w:t>No. Versión</w:t>
            </w:r>
          </w:p>
        </w:tc>
        <w:tc>
          <w:tcPr>
            <w:tcW w:w="1260" w:type="dxa"/>
            <w:shd w:val="clear" w:color="auto" w:fill="F3F3F3"/>
          </w:tcPr>
          <w:p w14:paraId="183A6E2C" w14:textId="77777777" w:rsidR="009303DB" w:rsidRPr="00632CA8" w:rsidRDefault="009303DB" w:rsidP="003D72EB">
            <w:pPr>
              <w:jc w:val="center"/>
              <w:rPr>
                <w:b/>
                <w:sz w:val="20"/>
              </w:rPr>
            </w:pPr>
            <w:r w:rsidRPr="00632CA8">
              <w:rPr>
                <w:b/>
                <w:sz w:val="20"/>
              </w:rPr>
              <w:t>Fecha</w:t>
            </w:r>
          </w:p>
        </w:tc>
        <w:tc>
          <w:tcPr>
            <w:tcW w:w="2700" w:type="dxa"/>
            <w:shd w:val="clear" w:color="auto" w:fill="F3F3F3"/>
          </w:tcPr>
          <w:p w14:paraId="14A14416" w14:textId="77777777" w:rsidR="009303DB" w:rsidRPr="00632CA8" w:rsidRDefault="009303DB" w:rsidP="003D72EB">
            <w:pPr>
              <w:jc w:val="center"/>
              <w:rPr>
                <w:b/>
                <w:sz w:val="20"/>
              </w:rPr>
            </w:pPr>
            <w:r w:rsidRPr="00632CA8">
              <w:rPr>
                <w:b/>
                <w:sz w:val="20"/>
              </w:rPr>
              <w:t>Autor</w:t>
            </w:r>
          </w:p>
        </w:tc>
        <w:tc>
          <w:tcPr>
            <w:tcW w:w="3600" w:type="dxa"/>
            <w:shd w:val="clear" w:color="auto" w:fill="F3F3F3"/>
          </w:tcPr>
          <w:p w14:paraId="09BDB904" w14:textId="77777777" w:rsidR="009303DB" w:rsidRPr="00632CA8" w:rsidRDefault="009303DB" w:rsidP="003D72EB">
            <w:pPr>
              <w:jc w:val="center"/>
              <w:rPr>
                <w:b/>
                <w:sz w:val="20"/>
              </w:rPr>
            </w:pPr>
            <w:r w:rsidRPr="00632CA8">
              <w:rPr>
                <w:b/>
                <w:sz w:val="20"/>
              </w:rPr>
              <w:t>Descripción</w:t>
            </w:r>
          </w:p>
        </w:tc>
      </w:tr>
      <w:tr w:rsidR="00BE53F6" w:rsidRPr="00632CA8" w14:paraId="32829A65" w14:textId="77777777" w:rsidTr="00BE53F6">
        <w:trPr>
          <w:trHeight w:val="113"/>
          <w:jc w:val="center"/>
        </w:trPr>
        <w:tc>
          <w:tcPr>
            <w:tcW w:w="1440" w:type="dxa"/>
            <w:shd w:val="clear" w:color="auto" w:fill="auto"/>
          </w:tcPr>
          <w:p w14:paraId="2828AA01" w14:textId="77777777" w:rsidR="00BE53F6" w:rsidRPr="00632CA8" w:rsidRDefault="00BE53F6" w:rsidP="00BE53F6">
            <w:pPr>
              <w:jc w:val="center"/>
              <w:rPr>
                <w:sz w:val="20"/>
              </w:rPr>
            </w:pPr>
            <w:r w:rsidRPr="00632CA8">
              <w:rPr>
                <w:sz w:val="20"/>
              </w:rPr>
              <w:t>1.0</w:t>
            </w:r>
          </w:p>
        </w:tc>
        <w:tc>
          <w:tcPr>
            <w:tcW w:w="1260" w:type="dxa"/>
            <w:shd w:val="clear" w:color="auto" w:fill="auto"/>
          </w:tcPr>
          <w:p w14:paraId="3B0EABF3" w14:textId="77777777" w:rsidR="00BE53F6" w:rsidRPr="00632CA8" w:rsidRDefault="00BE53F6" w:rsidP="00BE53F6">
            <w:pPr>
              <w:jc w:val="center"/>
              <w:rPr>
                <w:sz w:val="20"/>
              </w:rPr>
            </w:pPr>
            <w:r w:rsidRPr="00632CA8">
              <w:rPr>
                <w:sz w:val="20"/>
              </w:rPr>
              <w:t>11/04/18</w:t>
            </w:r>
          </w:p>
        </w:tc>
        <w:tc>
          <w:tcPr>
            <w:tcW w:w="2700" w:type="dxa"/>
            <w:shd w:val="clear" w:color="auto" w:fill="auto"/>
          </w:tcPr>
          <w:p w14:paraId="3CE75CF9" w14:textId="77777777" w:rsidR="00BE53F6" w:rsidRPr="00632CA8" w:rsidRDefault="00BE53F6" w:rsidP="00BE53F6">
            <w:pPr>
              <w:jc w:val="center"/>
              <w:rPr>
                <w:sz w:val="20"/>
              </w:rPr>
            </w:pPr>
            <w:r w:rsidRPr="00632CA8">
              <w:rPr>
                <w:sz w:val="20"/>
              </w:rPr>
              <w:t>Sandra Acosta</w:t>
            </w:r>
          </w:p>
        </w:tc>
        <w:tc>
          <w:tcPr>
            <w:tcW w:w="3600" w:type="dxa"/>
            <w:shd w:val="clear" w:color="auto" w:fill="auto"/>
          </w:tcPr>
          <w:p w14:paraId="12E6922E" w14:textId="77777777" w:rsidR="00BE53F6" w:rsidRPr="00632CA8" w:rsidRDefault="00BE53F6" w:rsidP="00BE53F6">
            <w:pPr>
              <w:rPr>
                <w:sz w:val="20"/>
              </w:rPr>
            </w:pPr>
            <w:r w:rsidRPr="00632CA8">
              <w:rPr>
                <w:sz w:val="20"/>
              </w:rPr>
              <w:t>Generación de historias de usuarios para Autorización</w:t>
            </w:r>
          </w:p>
        </w:tc>
      </w:tr>
      <w:tr w:rsidR="00BE53F6" w:rsidRPr="00632CA8" w14:paraId="127C2D40" w14:textId="77777777" w:rsidTr="00BE53F6">
        <w:trPr>
          <w:trHeight w:val="113"/>
          <w:jc w:val="center"/>
        </w:trPr>
        <w:tc>
          <w:tcPr>
            <w:tcW w:w="1440" w:type="dxa"/>
            <w:shd w:val="clear" w:color="auto" w:fill="auto"/>
          </w:tcPr>
          <w:p w14:paraId="5769EA8F" w14:textId="77777777" w:rsidR="00BE53F6" w:rsidRPr="00632CA8" w:rsidRDefault="00BE53F6" w:rsidP="00BE53F6">
            <w:pPr>
              <w:jc w:val="center"/>
              <w:rPr>
                <w:sz w:val="20"/>
              </w:rPr>
            </w:pPr>
            <w:r w:rsidRPr="00632CA8">
              <w:rPr>
                <w:sz w:val="20"/>
              </w:rPr>
              <w:t>1.0</w:t>
            </w:r>
          </w:p>
        </w:tc>
        <w:tc>
          <w:tcPr>
            <w:tcW w:w="1260" w:type="dxa"/>
            <w:shd w:val="clear" w:color="auto" w:fill="auto"/>
          </w:tcPr>
          <w:p w14:paraId="15584FEF" w14:textId="77777777" w:rsidR="00BE53F6" w:rsidRPr="00632CA8" w:rsidRDefault="00BE53F6" w:rsidP="00BE53F6">
            <w:pPr>
              <w:jc w:val="center"/>
              <w:rPr>
                <w:sz w:val="20"/>
              </w:rPr>
            </w:pPr>
            <w:r w:rsidRPr="00632CA8">
              <w:rPr>
                <w:sz w:val="20"/>
              </w:rPr>
              <w:t>09/04/18</w:t>
            </w:r>
          </w:p>
        </w:tc>
        <w:tc>
          <w:tcPr>
            <w:tcW w:w="2700" w:type="dxa"/>
            <w:shd w:val="clear" w:color="auto" w:fill="auto"/>
          </w:tcPr>
          <w:p w14:paraId="77FF5172" w14:textId="77777777" w:rsidR="00BE53F6" w:rsidRPr="00632CA8" w:rsidRDefault="00BE53F6" w:rsidP="00BE53F6">
            <w:pPr>
              <w:jc w:val="center"/>
              <w:rPr>
                <w:sz w:val="20"/>
              </w:rPr>
            </w:pPr>
            <w:r w:rsidRPr="00632CA8">
              <w:rPr>
                <w:sz w:val="20"/>
              </w:rPr>
              <w:t>Sandra Acosta</w:t>
            </w:r>
          </w:p>
        </w:tc>
        <w:tc>
          <w:tcPr>
            <w:tcW w:w="3600" w:type="dxa"/>
            <w:shd w:val="clear" w:color="auto" w:fill="auto"/>
          </w:tcPr>
          <w:p w14:paraId="18E48983" w14:textId="77777777" w:rsidR="00BE53F6" w:rsidRPr="00632CA8" w:rsidRDefault="00BE53F6" w:rsidP="00BE53F6">
            <w:pPr>
              <w:rPr>
                <w:sz w:val="20"/>
              </w:rPr>
            </w:pPr>
            <w:r w:rsidRPr="00632CA8">
              <w:rPr>
                <w:sz w:val="20"/>
              </w:rPr>
              <w:t>Ajustes a las historias de usuarios para Análisis</w:t>
            </w:r>
          </w:p>
        </w:tc>
      </w:tr>
      <w:tr w:rsidR="00E24448" w:rsidRPr="00632CA8" w14:paraId="0C357ACC" w14:textId="77777777" w:rsidTr="00C0210C">
        <w:trPr>
          <w:trHeight w:val="113"/>
          <w:jc w:val="center"/>
        </w:trPr>
        <w:tc>
          <w:tcPr>
            <w:tcW w:w="1440" w:type="dxa"/>
            <w:shd w:val="clear" w:color="auto" w:fill="auto"/>
          </w:tcPr>
          <w:p w14:paraId="40E0AEBE" w14:textId="77777777" w:rsidR="00E24448" w:rsidRPr="00632CA8" w:rsidRDefault="00E24448" w:rsidP="003D72EB">
            <w:pPr>
              <w:jc w:val="center"/>
              <w:rPr>
                <w:sz w:val="20"/>
              </w:rPr>
            </w:pPr>
            <w:r w:rsidRPr="00632CA8">
              <w:rPr>
                <w:sz w:val="20"/>
              </w:rPr>
              <w:t>1.0</w:t>
            </w:r>
          </w:p>
        </w:tc>
        <w:tc>
          <w:tcPr>
            <w:tcW w:w="1260" w:type="dxa"/>
            <w:shd w:val="clear" w:color="auto" w:fill="auto"/>
          </w:tcPr>
          <w:p w14:paraId="069C753C" w14:textId="77777777" w:rsidR="00E24448" w:rsidRPr="00632CA8" w:rsidRDefault="00E24448" w:rsidP="003D72EB">
            <w:pPr>
              <w:jc w:val="center"/>
              <w:rPr>
                <w:sz w:val="20"/>
              </w:rPr>
            </w:pPr>
            <w:r w:rsidRPr="00632CA8">
              <w:rPr>
                <w:sz w:val="20"/>
              </w:rPr>
              <w:t>03/03/18</w:t>
            </w:r>
          </w:p>
        </w:tc>
        <w:tc>
          <w:tcPr>
            <w:tcW w:w="2700" w:type="dxa"/>
            <w:shd w:val="clear" w:color="auto" w:fill="auto"/>
          </w:tcPr>
          <w:p w14:paraId="3B4A39D7" w14:textId="77777777" w:rsidR="00E24448" w:rsidRPr="00632CA8" w:rsidRDefault="00E24448" w:rsidP="003D72EB">
            <w:pPr>
              <w:jc w:val="center"/>
              <w:rPr>
                <w:sz w:val="20"/>
              </w:rPr>
            </w:pPr>
            <w:r w:rsidRPr="00632CA8">
              <w:rPr>
                <w:sz w:val="20"/>
              </w:rPr>
              <w:t>Sandra Acosta</w:t>
            </w:r>
          </w:p>
        </w:tc>
        <w:tc>
          <w:tcPr>
            <w:tcW w:w="3600" w:type="dxa"/>
            <w:shd w:val="clear" w:color="auto" w:fill="auto"/>
          </w:tcPr>
          <w:p w14:paraId="2999CC0B" w14:textId="77777777" w:rsidR="00E24448" w:rsidRPr="00632CA8" w:rsidRDefault="00E24448" w:rsidP="00E24448">
            <w:pPr>
              <w:rPr>
                <w:sz w:val="20"/>
              </w:rPr>
            </w:pPr>
            <w:r w:rsidRPr="00632CA8">
              <w:rPr>
                <w:sz w:val="20"/>
              </w:rPr>
              <w:t>Generación de historias de usuarios para Análisis</w:t>
            </w:r>
          </w:p>
        </w:tc>
      </w:tr>
      <w:tr w:rsidR="00CC3EED" w:rsidRPr="00632CA8" w14:paraId="12BC0041" w14:textId="77777777" w:rsidTr="00C0210C">
        <w:trPr>
          <w:trHeight w:val="113"/>
          <w:jc w:val="center"/>
        </w:trPr>
        <w:tc>
          <w:tcPr>
            <w:tcW w:w="1440" w:type="dxa"/>
            <w:shd w:val="clear" w:color="auto" w:fill="auto"/>
          </w:tcPr>
          <w:p w14:paraId="7AB48B72" w14:textId="77777777" w:rsidR="00CC3EED" w:rsidRPr="00632CA8" w:rsidRDefault="00CC3EED" w:rsidP="00CC3EED">
            <w:pPr>
              <w:jc w:val="center"/>
              <w:rPr>
                <w:sz w:val="20"/>
              </w:rPr>
            </w:pPr>
            <w:r w:rsidRPr="00632CA8">
              <w:rPr>
                <w:sz w:val="20"/>
              </w:rPr>
              <w:t>1.0</w:t>
            </w:r>
          </w:p>
        </w:tc>
        <w:tc>
          <w:tcPr>
            <w:tcW w:w="1260" w:type="dxa"/>
            <w:shd w:val="clear" w:color="auto" w:fill="auto"/>
          </w:tcPr>
          <w:p w14:paraId="7B567C1D" w14:textId="77777777" w:rsidR="00CC3EED" w:rsidRPr="00632CA8" w:rsidRDefault="004B73B9" w:rsidP="004B73B9">
            <w:pPr>
              <w:jc w:val="center"/>
              <w:rPr>
                <w:sz w:val="20"/>
              </w:rPr>
            </w:pPr>
            <w:r>
              <w:rPr>
                <w:sz w:val="20"/>
              </w:rPr>
              <w:t>03</w:t>
            </w:r>
            <w:r w:rsidR="00CC3EED" w:rsidRPr="00632CA8">
              <w:rPr>
                <w:sz w:val="20"/>
              </w:rPr>
              <w:t>/02/18</w:t>
            </w:r>
          </w:p>
        </w:tc>
        <w:tc>
          <w:tcPr>
            <w:tcW w:w="2700" w:type="dxa"/>
            <w:shd w:val="clear" w:color="auto" w:fill="auto"/>
          </w:tcPr>
          <w:p w14:paraId="3FE44D5C" w14:textId="77777777" w:rsidR="00CC3EED" w:rsidRPr="00632CA8" w:rsidRDefault="00CC3EED" w:rsidP="00CC3EED">
            <w:pPr>
              <w:jc w:val="center"/>
              <w:rPr>
                <w:sz w:val="20"/>
              </w:rPr>
            </w:pPr>
            <w:r w:rsidRPr="00632CA8">
              <w:rPr>
                <w:sz w:val="20"/>
              </w:rPr>
              <w:t>Sandra Acosta</w:t>
            </w:r>
          </w:p>
        </w:tc>
        <w:tc>
          <w:tcPr>
            <w:tcW w:w="3600" w:type="dxa"/>
            <w:shd w:val="clear" w:color="auto" w:fill="auto"/>
          </w:tcPr>
          <w:p w14:paraId="3478A0C2" w14:textId="77777777" w:rsidR="00CC3EED" w:rsidRPr="00632CA8" w:rsidRDefault="004B73B9" w:rsidP="0029758A">
            <w:pPr>
              <w:rPr>
                <w:sz w:val="20"/>
              </w:rPr>
            </w:pPr>
            <w:r w:rsidRPr="00632CA8">
              <w:rPr>
                <w:sz w:val="20"/>
              </w:rPr>
              <w:t>Generación de documento</w:t>
            </w:r>
          </w:p>
        </w:tc>
      </w:tr>
    </w:tbl>
    <w:bookmarkEnd w:id="91"/>
    <w:bookmarkEnd w:id="92"/>
    <w:p w14:paraId="516285EB" w14:textId="77777777" w:rsidR="00EC335C" w:rsidRPr="00C24605" w:rsidRDefault="0004670D" w:rsidP="00F86B64">
      <w:pPr>
        <w:rPr>
          <w:rFonts w:cs="Arial"/>
          <w:sz w:val="20"/>
        </w:rPr>
      </w:pPr>
      <w:r w:rsidRPr="00632CA8">
        <w:rPr>
          <w:rFonts w:cs="Arial"/>
          <w:i/>
          <w:iCs/>
          <w:sz w:val="20"/>
        </w:rPr>
        <w:t>Nota: Se añadirá una nueva fila a la Historia de Cambios por cada modificación que sufra el documento. Esta historia mantendrá un orden cronológico inverso. Por tanto, los cambios más recientes aparecerán al principio de la lista.</w:t>
      </w:r>
    </w:p>
    <w:sectPr w:rsidR="00EC335C" w:rsidRPr="00C24605" w:rsidSect="005053DE">
      <w:headerReference w:type="default" r:id="rId91"/>
      <w:footerReference w:type="default" r:id="rId92"/>
      <w:footerReference w:type="first" r:id="rId93"/>
      <w:pgSz w:w="12240" w:h="15840" w:code="1"/>
      <w:pgMar w:top="1418" w:right="1701" w:bottom="1418"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DCDD2" w14:textId="77777777" w:rsidR="00DA322F" w:rsidRDefault="00DA322F">
      <w:r>
        <w:separator/>
      </w:r>
    </w:p>
  </w:endnote>
  <w:endnote w:type="continuationSeparator" w:id="0">
    <w:p w14:paraId="4D141904" w14:textId="77777777" w:rsidR="00DA322F" w:rsidRDefault="00DA3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1E0" w:firstRow="1" w:lastRow="1" w:firstColumn="1" w:lastColumn="1" w:noHBand="0" w:noVBand="0"/>
    </w:tblPr>
    <w:tblGrid>
      <w:gridCol w:w="2940"/>
      <w:gridCol w:w="2953"/>
      <w:gridCol w:w="2945"/>
    </w:tblGrid>
    <w:tr w:rsidR="00C44073" w:rsidRPr="003D72EB" w14:paraId="51B8CAD6" w14:textId="77777777" w:rsidTr="003D72EB">
      <w:trPr>
        <w:trHeight w:val="274"/>
      </w:trPr>
      <w:tc>
        <w:tcPr>
          <w:tcW w:w="2992" w:type="dxa"/>
        </w:tcPr>
        <w:p w14:paraId="5093DC0B" w14:textId="77777777" w:rsidR="00C44073" w:rsidRPr="003D72EB" w:rsidRDefault="00C44073" w:rsidP="004E27FF">
          <w:pPr>
            <w:pStyle w:val="Piedepgina"/>
            <w:pBdr>
              <w:top w:val="none" w:sz="0" w:space="0" w:color="auto"/>
            </w:pBdr>
            <w:tabs>
              <w:tab w:val="left" w:pos="426"/>
            </w:tabs>
            <w:rPr>
              <w:rFonts w:cs="Arial"/>
              <w:sz w:val="20"/>
            </w:rPr>
          </w:pPr>
          <w:r w:rsidRPr="003D72EB">
            <w:rPr>
              <w:rFonts w:cs="Arial"/>
              <w:sz w:val="20"/>
            </w:rPr>
            <w:t>V</w:t>
          </w:r>
          <w:r>
            <w:rPr>
              <w:rFonts w:cs="Arial"/>
              <w:sz w:val="20"/>
            </w:rPr>
            <w:t>4</w:t>
          </w:r>
          <w:r w:rsidRPr="003D72EB">
            <w:rPr>
              <w:rFonts w:cs="Arial"/>
              <w:sz w:val="20"/>
            </w:rPr>
            <w:t>.0</w:t>
          </w:r>
        </w:p>
      </w:tc>
      <w:tc>
        <w:tcPr>
          <w:tcW w:w="2993" w:type="dxa"/>
        </w:tcPr>
        <w:p w14:paraId="536D6DEF" w14:textId="77777777" w:rsidR="00C44073" w:rsidRPr="003D72EB" w:rsidRDefault="00C44073" w:rsidP="004E27FF">
          <w:pPr>
            <w:pStyle w:val="Piedepgina"/>
            <w:pBdr>
              <w:top w:val="none" w:sz="0" w:space="0" w:color="auto"/>
            </w:pBdr>
            <w:tabs>
              <w:tab w:val="left" w:pos="426"/>
            </w:tabs>
            <w:jc w:val="center"/>
            <w:rPr>
              <w:rFonts w:cs="Arial"/>
              <w:sz w:val="20"/>
            </w:rPr>
          </w:pPr>
          <w:r>
            <w:rPr>
              <w:rFonts w:cs="Arial"/>
              <w:sz w:val="20"/>
            </w:rPr>
            <w:t>23/01/2017</w:t>
          </w:r>
        </w:p>
      </w:tc>
      <w:tc>
        <w:tcPr>
          <w:tcW w:w="2993" w:type="dxa"/>
        </w:tcPr>
        <w:p w14:paraId="281F3ECB" w14:textId="77777777" w:rsidR="00C44073" w:rsidRPr="003D72EB" w:rsidRDefault="00C44073" w:rsidP="003D72EB">
          <w:pPr>
            <w:pStyle w:val="Piedepgina"/>
            <w:pBdr>
              <w:top w:val="none" w:sz="0" w:space="0" w:color="auto"/>
            </w:pBdr>
            <w:tabs>
              <w:tab w:val="left" w:pos="426"/>
            </w:tabs>
            <w:jc w:val="right"/>
            <w:rPr>
              <w:rFonts w:cs="Arial"/>
              <w:sz w:val="20"/>
            </w:rPr>
          </w:pPr>
          <w:r w:rsidRPr="003D72EB">
            <w:rPr>
              <w:rFonts w:cs="Arial"/>
              <w:sz w:val="20"/>
            </w:rPr>
            <w:t xml:space="preserve">Página </w:t>
          </w:r>
          <w:r w:rsidRPr="003D72EB">
            <w:rPr>
              <w:rFonts w:cs="Arial"/>
              <w:sz w:val="20"/>
            </w:rPr>
            <w:fldChar w:fldCharType="begin"/>
          </w:r>
          <w:r w:rsidRPr="003D72EB">
            <w:rPr>
              <w:rFonts w:cs="Arial"/>
              <w:sz w:val="20"/>
            </w:rPr>
            <w:instrText xml:space="preserve"> PAGE </w:instrText>
          </w:r>
          <w:r w:rsidRPr="003D72EB">
            <w:rPr>
              <w:rFonts w:cs="Arial"/>
              <w:sz w:val="20"/>
            </w:rPr>
            <w:fldChar w:fldCharType="separate"/>
          </w:r>
          <w:r w:rsidR="00AA4C64">
            <w:rPr>
              <w:rFonts w:cs="Arial"/>
              <w:noProof/>
              <w:sz w:val="20"/>
            </w:rPr>
            <w:t>4</w:t>
          </w:r>
          <w:r w:rsidRPr="003D72EB">
            <w:rPr>
              <w:rFonts w:cs="Arial"/>
              <w:sz w:val="20"/>
            </w:rPr>
            <w:fldChar w:fldCharType="end"/>
          </w:r>
          <w:r w:rsidRPr="003D72EB">
            <w:rPr>
              <w:rFonts w:cs="Arial"/>
              <w:sz w:val="20"/>
            </w:rPr>
            <w:t xml:space="preserve"> de </w:t>
          </w:r>
          <w:r w:rsidRPr="003D72EB">
            <w:rPr>
              <w:rFonts w:cs="Arial"/>
              <w:sz w:val="20"/>
            </w:rPr>
            <w:fldChar w:fldCharType="begin"/>
          </w:r>
          <w:r w:rsidRPr="003D72EB">
            <w:rPr>
              <w:rFonts w:cs="Arial"/>
              <w:sz w:val="20"/>
            </w:rPr>
            <w:instrText xml:space="preserve"> NUMPAGES </w:instrText>
          </w:r>
          <w:r w:rsidRPr="003D72EB">
            <w:rPr>
              <w:rFonts w:cs="Arial"/>
              <w:sz w:val="20"/>
            </w:rPr>
            <w:fldChar w:fldCharType="separate"/>
          </w:r>
          <w:r w:rsidR="00AA4C64">
            <w:rPr>
              <w:rFonts w:cs="Arial"/>
              <w:noProof/>
              <w:sz w:val="20"/>
            </w:rPr>
            <w:t>85</w:t>
          </w:r>
          <w:r w:rsidRPr="003D72EB">
            <w:rPr>
              <w:rFonts w:cs="Arial"/>
              <w:sz w:val="20"/>
            </w:rPr>
            <w:fldChar w:fldCharType="end"/>
          </w:r>
        </w:p>
      </w:tc>
    </w:tr>
  </w:tbl>
  <w:p w14:paraId="394A4C75" w14:textId="77777777" w:rsidR="00C44073" w:rsidRPr="00F86B64" w:rsidRDefault="00C44073" w:rsidP="00E61997">
    <w:pPr>
      <w:pStyle w:val="Piedepgina"/>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D4382" w14:textId="77777777" w:rsidR="00C44073" w:rsidRPr="00E61997" w:rsidRDefault="00C44073" w:rsidP="00E61997">
    <w:pPr>
      <w:pStyle w:val="Piedepgina"/>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876B2C" w14:textId="77777777" w:rsidR="00DA322F" w:rsidRDefault="00DA322F">
      <w:r>
        <w:separator/>
      </w:r>
    </w:p>
  </w:footnote>
  <w:footnote w:type="continuationSeparator" w:id="0">
    <w:p w14:paraId="368DD23B" w14:textId="77777777" w:rsidR="00DA322F" w:rsidRDefault="00DA32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15327" w14:textId="77777777" w:rsidR="00C44073" w:rsidRDefault="00C44073" w:rsidP="0031380E">
    <w:pPr>
      <w:pStyle w:val="Encabezado"/>
      <w:tabs>
        <w:tab w:val="left" w:pos="708"/>
      </w:tabs>
      <w:jc w:val="left"/>
      <w:rPr>
        <w:rFonts w:cs="Arial"/>
        <w:b/>
        <w:sz w:val="32"/>
        <w:szCs w:val="32"/>
      </w:rPr>
    </w:pPr>
    <w:r w:rsidRPr="00255766">
      <w:rPr>
        <w:rFonts w:cs="Arial"/>
        <w:b/>
        <w:noProof/>
        <w:sz w:val="32"/>
        <w:szCs w:val="32"/>
        <w:lang w:val="es-MX" w:eastAsia="es-MX"/>
      </w:rPr>
      <w:drawing>
        <wp:inline distT="0" distB="0" distL="0" distR="0" wp14:anchorId="26F42799" wp14:editId="7F9FD618">
          <wp:extent cx="1028700" cy="419100"/>
          <wp:effectExtent l="0" t="0" r="0" b="0"/>
          <wp:docPr id="19" name="4 Imagen"/>
          <wp:cNvGraphicFramePr/>
          <a:graphic xmlns:a="http://schemas.openxmlformats.org/drawingml/2006/main">
            <a:graphicData uri="http://schemas.openxmlformats.org/drawingml/2006/picture">
              <pic:pic xmlns:pic="http://schemas.openxmlformats.org/drawingml/2006/picture">
                <pic:nvPicPr>
                  <pic:cNvPr id="5" name="4 Imagen"/>
                  <pic:cNvPicPr/>
                </pic:nvPicPr>
                <pic:blipFill>
                  <a:blip r:embed="rId1" cstate="print"/>
                  <a:srcRect/>
                  <a:stretch>
                    <a:fillRect/>
                  </a:stretch>
                </pic:blipFill>
                <pic:spPr bwMode="auto">
                  <a:xfrm>
                    <a:off x="0" y="0"/>
                    <a:ext cx="1033550" cy="421076"/>
                  </a:xfrm>
                  <a:prstGeom prst="rect">
                    <a:avLst/>
                  </a:prstGeom>
                  <a:noFill/>
                  <a:ln w="9525">
                    <a:noFill/>
                    <a:miter lim="800000"/>
                    <a:headEnd/>
                    <a:tailEnd/>
                  </a:ln>
                </pic:spPr>
              </pic:pic>
            </a:graphicData>
          </a:graphic>
        </wp:inline>
      </w:drawing>
    </w:r>
    <w:r>
      <w:rPr>
        <w:rFonts w:cs="Arial"/>
        <w:b/>
        <w:sz w:val="32"/>
        <w:szCs w:val="32"/>
      </w:rPr>
      <w:tab/>
    </w:r>
    <w:r>
      <w:rPr>
        <w:rFonts w:cs="Arial"/>
        <w:b/>
        <w:sz w:val="32"/>
        <w:szCs w:val="32"/>
      </w:rPr>
      <w:tab/>
    </w:r>
  </w:p>
  <w:p w14:paraId="6EEFEC7C" w14:textId="77777777" w:rsidR="00C44073" w:rsidRDefault="00C44073" w:rsidP="002505AE">
    <w:pPr>
      <w:pStyle w:val="Encabezado"/>
      <w:tabs>
        <w:tab w:val="left" w:pos="708"/>
      </w:tabs>
      <w:jc w:val="left"/>
    </w:pPr>
  </w:p>
  <w:tbl>
    <w:tblPr>
      <w:tblW w:w="9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80"/>
    </w:tblGrid>
    <w:tr w:rsidR="00C44073" w:rsidRPr="00011711" w14:paraId="7560D4F6" w14:textId="77777777" w:rsidTr="00255766">
      <w:trPr>
        <w:trHeight w:val="287"/>
        <w:jc w:val="center"/>
      </w:trPr>
      <w:tc>
        <w:tcPr>
          <w:tcW w:w="9380" w:type="dxa"/>
          <w:tcBorders>
            <w:bottom w:val="nil"/>
          </w:tcBorders>
        </w:tcPr>
        <w:p w14:paraId="055051DA" w14:textId="77777777" w:rsidR="00C44073" w:rsidRPr="003D72EB" w:rsidRDefault="00C44073" w:rsidP="00F531F5">
          <w:pPr>
            <w:jc w:val="center"/>
            <w:rPr>
              <w:rFonts w:cs="Arial"/>
              <w:b/>
              <w:sz w:val="28"/>
              <w:szCs w:val="28"/>
            </w:rPr>
          </w:pPr>
          <w:r>
            <w:rPr>
              <w:rFonts w:cs="Arial"/>
              <w:b/>
              <w:sz w:val="28"/>
              <w:szCs w:val="28"/>
            </w:rPr>
            <w:t xml:space="preserve">Proyecto </w:t>
          </w:r>
          <w:r w:rsidRPr="00C70680">
            <w:rPr>
              <w:rFonts w:cs="Arial"/>
              <w:b/>
              <w:sz w:val="28"/>
              <w:szCs w:val="28"/>
            </w:rPr>
            <w:t>CR171106033</w:t>
          </w:r>
        </w:p>
      </w:tc>
    </w:tr>
    <w:tr w:rsidR="00C44073" w:rsidRPr="00011711" w14:paraId="30A1BD84" w14:textId="77777777" w:rsidTr="00255766">
      <w:trPr>
        <w:trHeight w:val="286"/>
        <w:jc w:val="center"/>
      </w:trPr>
      <w:tc>
        <w:tcPr>
          <w:tcW w:w="9380" w:type="dxa"/>
          <w:tcBorders>
            <w:top w:val="nil"/>
          </w:tcBorders>
        </w:tcPr>
        <w:p w14:paraId="1ED6C71F" w14:textId="77777777" w:rsidR="00C44073" w:rsidRPr="003D72EB" w:rsidRDefault="00C44073" w:rsidP="003D72EB">
          <w:pPr>
            <w:pStyle w:val="Encabezado"/>
            <w:tabs>
              <w:tab w:val="left" w:pos="708"/>
            </w:tabs>
            <w:jc w:val="center"/>
            <w:rPr>
              <w:rFonts w:cs="Arial"/>
              <w:b/>
              <w:sz w:val="20"/>
            </w:rPr>
          </w:pPr>
          <w:r>
            <w:rPr>
              <w:rFonts w:cs="Arial"/>
              <w:b/>
              <w:bCs/>
              <w:sz w:val="20"/>
            </w:rPr>
            <w:t>Diseño Funcional</w:t>
          </w:r>
        </w:p>
      </w:tc>
    </w:tr>
  </w:tbl>
  <w:p w14:paraId="47F02ED8" w14:textId="77777777" w:rsidR="00C44073" w:rsidRDefault="00C44073">
    <w:pPr>
      <w:jc w:val="right"/>
      <w:rPr>
        <w:sz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80DAB5A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C5364D"/>
    <w:multiLevelType w:val="multilevel"/>
    <w:tmpl w:val="2932ABDE"/>
    <w:lvl w:ilvl="0">
      <w:start w:val="1"/>
      <w:numFmt w:val="bullet"/>
      <w:pStyle w:val="Estilo1"/>
      <w:lvlText w:val=""/>
      <w:lvlJc w:val="left"/>
      <w:pPr>
        <w:tabs>
          <w:tab w:val="num" w:pos="720"/>
        </w:tabs>
        <w:ind w:left="720" w:hanging="363"/>
      </w:pPr>
      <w:rPr>
        <w:rFonts w:ascii="Symbol" w:hAnsi="Symbol" w:hint="default"/>
        <w:b w:val="0"/>
        <w:i w:val="0"/>
        <w:sz w:val="22"/>
      </w:rPr>
    </w:lvl>
    <w:lvl w:ilvl="1">
      <w:start w:val="1"/>
      <w:numFmt w:val="bullet"/>
      <w:lvlText w:val=""/>
      <w:lvlJc w:val="left"/>
      <w:pPr>
        <w:tabs>
          <w:tab w:val="num" w:pos="1440"/>
        </w:tabs>
        <w:ind w:left="1440" w:hanging="363"/>
      </w:pPr>
      <w:rPr>
        <w:rFonts w:ascii="Symbol" w:hAnsi="Symbol" w:hint="default"/>
        <w:b w:val="0"/>
        <w:i w:val="0"/>
        <w:caps w:val="0"/>
        <w:smallCaps w:val="0"/>
        <w:strike w:val="0"/>
        <w:dstrike w:val="0"/>
        <w:vanish w:val="0"/>
        <w:color w:val="000000"/>
        <w:sz w:val="22"/>
        <w:vertAlign w:val="baseline"/>
      </w:rPr>
    </w:lvl>
    <w:lvl w:ilvl="2">
      <w:start w:val="1"/>
      <w:numFmt w:val="bullet"/>
      <w:lvlText w:val=""/>
      <w:lvlJc w:val="left"/>
      <w:pPr>
        <w:tabs>
          <w:tab w:val="num" w:pos="2160"/>
        </w:tabs>
        <w:ind w:left="2160" w:hanging="363"/>
      </w:pPr>
      <w:rPr>
        <w:rFonts w:ascii="Symbol" w:hAnsi="Symbol" w:hint="default"/>
        <w:b w:val="0"/>
        <w:i w:val="0"/>
        <w:sz w:val="22"/>
      </w:rPr>
    </w:lvl>
    <w:lvl w:ilvl="3">
      <w:start w:val="1"/>
      <w:numFmt w:val="bullet"/>
      <w:lvlText w:val=""/>
      <w:lvlJc w:val="left"/>
      <w:pPr>
        <w:tabs>
          <w:tab w:val="num" w:pos="1440"/>
        </w:tabs>
        <w:ind w:left="1440" w:hanging="363"/>
      </w:pPr>
      <w:rPr>
        <w:rFonts w:ascii="Symbol" w:hAnsi="Symbol"/>
      </w:rPr>
    </w:lvl>
    <w:lvl w:ilvl="4">
      <w:start w:val="1"/>
      <w:numFmt w:val="bullet"/>
      <w:lvlText w:val=""/>
      <w:lvlJc w:val="left"/>
      <w:pPr>
        <w:tabs>
          <w:tab w:val="num" w:pos="1797"/>
        </w:tabs>
        <w:ind w:left="1797" w:hanging="357"/>
      </w:pPr>
      <w:rPr>
        <w:rFonts w:ascii="Symbol" w:hAnsi="Symbol"/>
      </w:rPr>
    </w:lvl>
    <w:lvl w:ilvl="5">
      <w:start w:val="1"/>
      <w:numFmt w:val="bullet"/>
      <w:lvlText w:val=""/>
      <w:lvlJc w:val="left"/>
      <w:pPr>
        <w:tabs>
          <w:tab w:val="num" w:pos="2160"/>
        </w:tabs>
        <w:ind w:left="2160" w:hanging="363"/>
      </w:pPr>
      <w:rPr>
        <w:rFonts w:ascii="Wingdings" w:hAnsi="Wingdings"/>
      </w:rPr>
    </w:lvl>
    <w:lvl w:ilvl="6">
      <w:start w:val="1"/>
      <w:numFmt w:val="bullet"/>
      <w:lvlText w:val=""/>
      <w:lvlJc w:val="left"/>
      <w:pPr>
        <w:tabs>
          <w:tab w:val="num" w:pos="2517"/>
        </w:tabs>
        <w:ind w:left="2517" w:hanging="357"/>
      </w:pPr>
      <w:rPr>
        <w:rFonts w:ascii="Wingdings" w:hAnsi="Wingdings"/>
      </w:rPr>
    </w:lvl>
    <w:lvl w:ilvl="7">
      <w:start w:val="1"/>
      <w:numFmt w:val="bullet"/>
      <w:lvlText w:val=""/>
      <w:lvlJc w:val="left"/>
      <w:pPr>
        <w:tabs>
          <w:tab w:val="num" w:pos="2880"/>
        </w:tabs>
        <w:ind w:left="2880" w:hanging="363"/>
      </w:pPr>
      <w:rPr>
        <w:rFonts w:ascii="Symbol" w:hAnsi="Symbol"/>
      </w:rPr>
    </w:lvl>
    <w:lvl w:ilvl="8">
      <w:start w:val="1"/>
      <w:numFmt w:val="bullet"/>
      <w:lvlText w:val=""/>
      <w:lvlJc w:val="left"/>
      <w:pPr>
        <w:tabs>
          <w:tab w:val="num" w:pos="3237"/>
        </w:tabs>
        <w:ind w:left="3237" w:hanging="357"/>
      </w:pPr>
      <w:rPr>
        <w:rFonts w:ascii="Symbol" w:hAnsi="Symbol"/>
      </w:rPr>
    </w:lvl>
  </w:abstractNum>
  <w:abstractNum w:abstractNumId="2" w15:restartNumberingAfterBreak="0">
    <w:nsid w:val="04C641CB"/>
    <w:multiLevelType w:val="hybridMultilevel"/>
    <w:tmpl w:val="9296F7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3B0D97"/>
    <w:multiLevelType w:val="multilevel"/>
    <w:tmpl w:val="03427000"/>
    <w:styleLink w:val="Estilo2"/>
    <w:lvl w:ilvl="0">
      <w:start w:val="1"/>
      <w:numFmt w:val="decimal"/>
      <w:lvlText w:val="%1."/>
      <w:lvlJc w:val="left"/>
      <w:pPr>
        <w:tabs>
          <w:tab w:val="num" w:pos="-1008"/>
        </w:tabs>
        <w:ind w:left="-1008" w:hanging="432"/>
      </w:pPr>
    </w:lvl>
    <w:lvl w:ilvl="1">
      <w:start w:val="1"/>
      <w:numFmt w:val="decimal"/>
      <w:lvlText w:val="%1.%2."/>
      <w:lvlJc w:val="left"/>
      <w:pPr>
        <w:tabs>
          <w:tab w:val="num" w:pos="576"/>
        </w:tabs>
        <w:ind w:left="1296" w:hanging="576"/>
      </w:pPr>
    </w:lvl>
    <w:lvl w:ilvl="2">
      <w:start w:val="1"/>
      <w:numFmt w:val="decimal"/>
      <w:lvlText w:val="%1.%2.%3."/>
      <w:lvlJc w:val="left"/>
      <w:pPr>
        <w:tabs>
          <w:tab w:val="num" w:pos="-360"/>
        </w:tabs>
        <w:ind w:left="-720" w:hanging="720"/>
      </w:pPr>
    </w:lvl>
    <w:lvl w:ilvl="3">
      <w:start w:val="1"/>
      <w:numFmt w:val="decimal"/>
      <w:lvlText w:val="%1.%2.%3.%4."/>
      <w:lvlJc w:val="left"/>
      <w:pPr>
        <w:tabs>
          <w:tab w:val="num" w:pos="-360"/>
        </w:tabs>
        <w:ind w:left="-576" w:hanging="864"/>
      </w:pPr>
    </w:lvl>
    <w:lvl w:ilvl="4">
      <w:start w:val="1"/>
      <w:numFmt w:val="decimal"/>
      <w:lvlText w:val="%1.%2.%3.%4.%5."/>
      <w:lvlJc w:val="left"/>
      <w:pPr>
        <w:tabs>
          <w:tab w:val="num" w:pos="0"/>
        </w:tabs>
        <w:ind w:left="-432" w:hanging="1008"/>
      </w:pPr>
    </w:lvl>
    <w:lvl w:ilvl="5">
      <w:start w:val="1"/>
      <w:numFmt w:val="decimal"/>
      <w:lvlText w:val="%1.%2.%3.%4.%5.%6."/>
      <w:lvlJc w:val="left"/>
      <w:pPr>
        <w:tabs>
          <w:tab w:val="num" w:pos="360"/>
        </w:tabs>
        <w:ind w:left="-288" w:hanging="1152"/>
      </w:pPr>
    </w:lvl>
    <w:lvl w:ilvl="6">
      <w:start w:val="1"/>
      <w:numFmt w:val="decimal"/>
      <w:lvlText w:val="%1.%2.%3.%4.%5.%6.%7."/>
      <w:lvlJc w:val="left"/>
      <w:pPr>
        <w:tabs>
          <w:tab w:val="num" w:pos="720"/>
        </w:tabs>
        <w:ind w:left="-144" w:hanging="1296"/>
      </w:pPr>
    </w:lvl>
    <w:lvl w:ilvl="7">
      <w:start w:val="1"/>
      <w:numFmt w:val="decimal"/>
      <w:lvlText w:val="%1.%2.%3.%4.%5.%6.%7.%8."/>
      <w:lvlJc w:val="left"/>
      <w:pPr>
        <w:tabs>
          <w:tab w:val="num" w:pos="720"/>
        </w:tabs>
        <w:ind w:left="0" w:hanging="1440"/>
      </w:pPr>
    </w:lvl>
    <w:lvl w:ilvl="8">
      <w:start w:val="1"/>
      <w:numFmt w:val="decimal"/>
      <w:lvlText w:val="%1.%2.%3.%4.%5.%6.%7.%8.%9."/>
      <w:lvlJc w:val="left"/>
      <w:pPr>
        <w:tabs>
          <w:tab w:val="num" w:pos="1080"/>
        </w:tabs>
        <w:ind w:left="144" w:hanging="1584"/>
      </w:pPr>
    </w:lvl>
  </w:abstractNum>
  <w:abstractNum w:abstractNumId="4" w15:restartNumberingAfterBreak="0">
    <w:nsid w:val="0FEB614E"/>
    <w:multiLevelType w:val="hybridMultilevel"/>
    <w:tmpl w:val="8AD466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7456568"/>
    <w:multiLevelType w:val="hybridMultilevel"/>
    <w:tmpl w:val="25186A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4356F0"/>
    <w:multiLevelType w:val="hybridMultilevel"/>
    <w:tmpl w:val="07B651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DF485D"/>
    <w:multiLevelType w:val="hybridMultilevel"/>
    <w:tmpl w:val="B7B632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DC84414"/>
    <w:multiLevelType w:val="hybridMultilevel"/>
    <w:tmpl w:val="07A8F9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F3B625A"/>
    <w:multiLevelType w:val="hybridMultilevel"/>
    <w:tmpl w:val="BC98A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F52490F"/>
    <w:multiLevelType w:val="hybridMultilevel"/>
    <w:tmpl w:val="BC0E0B0C"/>
    <w:lvl w:ilvl="0" w:tplc="080A000F">
      <w:start w:val="1"/>
      <w:numFmt w:val="decimal"/>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0591FF6"/>
    <w:multiLevelType w:val="hybridMultilevel"/>
    <w:tmpl w:val="55C6EA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3CD247A"/>
    <w:multiLevelType w:val="hybridMultilevel"/>
    <w:tmpl w:val="4BDED6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75050EC"/>
    <w:multiLevelType w:val="hybridMultilevel"/>
    <w:tmpl w:val="876EE8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E470846"/>
    <w:multiLevelType w:val="hybridMultilevel"/>
    <w:tmpl w:val="08283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3737485"/>
    <w:multiLevelType w:val="hybridMultilevel"/>
    <w:tmpl w:val="114AA6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417073A"/>
    <w:multiLevelType w:val="hybridMultilevel"/>
    <w:tmpl w:val="D72C5E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DB129A"/>
    <w:multiLevelType w:val="hybridMultilevel"/>
    <w:tmpl w:val="834C83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AA62356"/>
    <w:multiLevelType w:val="hybridMultilevel"/>
    <w:tmpl w:val="6C6E26FE"/>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CBD5666"/>
    <w:multiLevelType w:val="multilevel"/>
    <w:tmpl w:val="03427000"/>
    <w:styleLink w:val="Estilo3"/>
    <w:lvl w:ilvl="0">
      <w:start w:val="1"/>
      <w:numFmt w:val="decimal"/>
      <w:lvlText w:val="%1."/>
      <w:lvlJc w:val="left"/>
      <w:pPr>
        <w:tabs>
          <w:tab w:val="num" w:pos="-1008"/>
        </w:tabs>
        <w:ind w:left="0"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360"/>
        </w:tabs>
        <w:ind w:left="-720" w:hanging="720"/>
      </w:pPr>
    </w:lvl>
    <w:lvl w:ilvl="3">
      <w:start w:val="1"/>
      <w:numFmt w:val="decimal"/>
      <w:lvlText w:val="%1.%2.%3.%4."/>
      <w:lvlJc w:val="left"/>
      <w:pPr>
        <w:tabs>
          <w:tab w:val="num" w:pos="-360"/>
        </w:tabs>
        <w:ind w:left="-576" w:hanging="864"/>
      </w:pPr>
    </w:lvl>
    <w:lvl w:ilvl="4">
      <w:start w:val="1"/>
      <w:numFmt w:val="decimal"/>
      <w:lvlText w:val="%1.%2.%3.%4.%5."/>
      <w:lvlJc w:val="left"/>
      <w:pPr>
        <w:tabs>
          <w:tab w:val="num" w:pos="0"/>
        </w:tabs>
        <w:ind w:left="-432" w:hanging="1008"/>
      </w:pPr>
    </w:lvl>
    <w:lvl w:ilvl="5">
      <w:start w:val="1"/>
      <w:numFmt w:val="decimal"/>
      <w:lvlText w:val="%1.%2.%3.%4.%5.%6."/>
      <w:lvlJc w:val="left"/>
      <w:pPr>
        <w:tabs>
          <w:tab w:val="num" w:pos="360"/>
        </w:tabs>
        <w:ind w:left="-288" w:hanging="1152"/>
      </w:pPr>
    </w:lvl>
    <w:lvl w:ilvl="6">
      <w:start w:val="1"/>
      <w:numFmt w:val="decimal"/>
      <w:lvlText w:val="%1.%2.%3.%4.%5.%6.%7."/>
      <w:lvlJc w:val="left"/>
      <w:pPr>
        <w:tabs>
          <w:tab w:val="num" w:pos="720"/>
        </w:tabs>
        <w:ind w:left="-144" w:hanging="1296"/>
      </w:pPr>
    </w:lvl>
    <w:lvl w:ilvl="7">
      <w:start w:val="1"/>
      <w:numFmt w:val="decimal"/>
      <w:lvlText w:val="%1.%2.%3.%4.%5.%6.%7.%8."/>
      <w:lvlJc w:val="left"/>
      <w:pPr>
        <w:tabs>
          <w:tab w:val="num" w:pos="720"/>
        </w:tabs>
        <w:ind w:left="0" w:hanging="1440"/>
      </w:pPr>
    </w:lvl>
    <w:lvl w:ilvl="8">
      <w:start w:val="1"/>
      <w:numFmt w:val="decimal"/>
      <w:lvlText w:val="%1.%2.%3.%4.%5.%6.%7.%8.%9."/>
      <w:lvlJc w:val="left"/>
      <w:pPr>
        <w:tabs>
          <w:tab w:val="num" w:pos="1080"/>
        </w:tabs>
        <w:ind w:left="144" w:hanging="1584"/>
      </w:pPr>
    </w:lvl>
  </w:abstractNum>
  <w:abstractNum w:abstractNumId="20" w15:restartNumberingAfterBreak="0">
    <w:nsid w:val="44052A75"/>
    <w:multiLevelType w:val="hybridMultilevel"/>
    <w:tmpl w:val="EA36A2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62701F4"/>
    <w:multiLevelType w:val="hybridMultilevel"/>
    <w:tmpl w:val="58005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B7B5FC4"/>
    <w:multiLevelType w:val="hybridMultilevel"/>
    <w:tmpl w:val="429602AA"/>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E4565C5"/>
    <w:multiLevelType w:val="hybridMultilevel"/>
    <w:tmpl w:val="0726B2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A7223E2"/>
    <w:multiLevelType w:val="hybridMultilevel"/>
    <w:tmpl w:val="9522A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A966609"/>
    <w:multiLevelType w:val="hybridMultilevel"/>
    <w:tmpl w:val="B524AD0C"/>
    <w:lvl w:ilvl="0" w:tplc="5922FD96">
      <w:start w:val="1"/>
      <w:numFmt w:val="decimal"/>
      <w:pStyle w:val="Estilo4"/>
      <w:lvlText w:val="Historia %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69F3662"/>
    <w:multiLevelType w:val="hybridMultilevel"/>
    <w:tmpl w:val="8E1C67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A691A88"/>
    <w:multiLevelType w:val="hybridMultilevel"/>
    <w:tmpl w:val="465236A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10630F1"/>
    <w:multiLevelType w:val="hybridMultilevel"/>
    <w:tmpl w:val="A5F2C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3B35B85"/>
    <w:multiLevelType w:val="hybridMultilevel"/>
    <w:tmpl w:val="F0E8AE50"/>
    <w:lvl w:ilvl="0" w:tplc="B05079D4">
      <w:start w:val="1"/>
      <w:numFmt w:val="bullet"/>
      <w:lvlText w:val=""/>
      <w:lvlJc w:val="left"/>
      <w:pPr>
        <w:ind w:left="720" w:hanging="360"/>
      </w:pPr>
      <w:rPr>
        <w:rFonts w:ascii="Symbol" w:hAnsi="Symbol" w:hint="default"/>
        <w:color w:val="auto"/>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5C00CE6"/>
    <w:multiLevelType w:val="multilevel"/>
    <w:tmpl w:val="0A80423A"/>
    <w:lvl w:ilvl="0">
      <w:start w:val="1"/>
      <w:numFmt w:val="decimal"/>
      <w:pStyle w:val="Ttulo1"/>
      <w:lvlText w:val="%1."/>
      <w:lvlJc w:val="left"/>
      <w:pPr>
        <w:tabs>
          <w:tab w:val="num" w:pos="4260"/>
        </w:tabs>
        <w:ind w:left="4260"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360"/>
        </w:tabs>
        <w:ind w:left="-720" w:hanging="720"/>
      </w:pPr>
      <w:rPr>
        <w:rFonts w:hint="default"/>
      </w:rPr>
    </w:lvl>
    <w:lvl w:ilvl="3">
      <w:start w:val="1"/>
      <w:numFmt w:val="decimal"/>
      <w:pStyle w:val="Ttulo4"/>
      <w:lvlText w:val="%1.%2.%3.%4."/>
      <w:lvlJc w:val="left"/>
      <w:pPr>
        <w:tabs>
          <w:tab w:val="num" w:pos="-360"/>
        </w:tabs>
        <w:ind w:left="-576" w:hanging="864"/>
      </w:pPr>
      <w:rPr>
        <w:rFonts w:hint="default"/>
      </w:rPr>
    </w:lvl>
    <w:lvl w:ilvl="4">
      <w:start w:val="1"/>
      <w:numFmt w:val="decimal"/>
      <w:pStyle w:val="Ttulo5"/>
      <w:lvlText w:val="%1.%2.%3.%4.%5."/>
      <w:lvlJc w:val="left"/>
      <w:pPr>
        <w:tabs>
          <w:tab w:val="num" w:pos="0"/>
        </w:tabs>
        <w:ind w:left="-432" w:hanging="1008"/>
      </w:pPr>
      <w:rPr>
        <w:rFonts w:hint="default"/>
      </w:rPr>
    </w:lvl>
    <w:lvl w:ilvl="5">
      <w:start w:val="1"/>
      <w:numFmt w:val="decimal"/>
      <w:pStyle w:val="Ttulo6"/>
      <w:lvlText w:val="%1.%2.%3.%4.%5.%6."/>
      <w:lvlJc w:val="left"/>
      <w:pPr>
        <w:tabs>
          <w:tab w:val="num" w:pos="360"/>
        </w:tabs>
        <w:ind w:left="-288" w:hanging="1152"/>
      </w:pPr>
      <w:rPr>
        <w:rFonts w:hint="default"/>
      </w:rPr>
    </w:lvl>
    <w:lvl w:ilvl="6">
      <w:start w:val="1"/>
      <w:numFmt w:val="decimal"/>
      <w:pStyle w:val="Ttulo7"/>
      <w:lvlText w:val="%1.%2.%3.%4.%5.%6.%7."/>
      <w:lvlJc w:val="left"/>
      <w:pPr>
        <w:tabs>
          <w:tab w:val="num" w:pos="720"/>
        </w:tabs>
        <w:ind w:left="-144" w:hanging="1296"/>
      </w:pPr>
      <w:rPr>
        <w:rFonts w:hint="default"/>
      </w:rPr>
    </w:lvl>
    <w:lvl w:ilvl="7">
      <w:start w:val="1"/>
      <w:numFmt w:val="decimal"/>
      <w:pStyle w:val="Ttulo8"/>
      <w:lvlText w:val="%1.%2.%3.%4.%5.%6.%7.%8."/>
      <w:lvlJc w:val="left"/>
      <w:pPr>
        <w:tabs>
          <w:tab w:val="num" w:pos="720"/>
        </w:tabs>
        <w:ind w:left="0" w:hanging="1440"/>
      </w:pPr>
      <w:rPr>
        <w:rFonts w:hint="default"/>
      </w:rPr>
    </w:lvl>
    <w:lvl w:ilvl="8">
      <w:start w:val="1"/>
      <w:numFmt w:val="decimal"/>
      <w:pStyle w:val="Ttulo9"/>
      <w:lvlText w:val="%1.%2.%3.%4.%5.%6.%7.%8.%9."/>
      <w:lvlJc w:val="left"/>
      <w:pPr>
        <w:tabs>
          <w:tab w:val="num" w:pos="1080"/>
        </w:tabs>
        <w:ind w:left="144" w:hanging="1584"/>
      </w:pPr>
      <w:rPr>
        <w:rFonts w:hint="default"/>
      </w:rPr>
    </w:lvl>
  </w:abstractNum>
  <w:abstractNum w:abstractNumId="31" w15:restartNumberingAfterBreak="0">
    <w:nsid w:val="79835880"/>
    <w:multiLevelType w:val="hybridMultilevel"/>
    <w:tmpl w:val="EC284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C2D21CA"/>
    <w:multiLevelType w:val="hybridMultilevel"/>
    <w:tmpl w:val="6C6E26FE"/>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 w:numId="3">
    <w:abstractNumId w:val="30"/>
  </w:num>
  <w:num w:numId="4">
    <w:abstractNumId w:val="3"/>
  </w:num>
  <w:num w:numId="5">
    <w:abstractNumId w:val="19"/>
  </w:num>
  <w:num w:numId="6">
    <w:abstractNumId w:val="29"/>
  </w:num>
  <w:num w:numId="7">
    <w:abstractNumId w:val="17"/>
  </w:num>
  <w:num w:numId="8">
    <w:abstractNumId w:val="22"/>
  </w:num>
  <w:num w:numId="9">
    <w:abstractNumId w:val="2"/>
  </w:num>
  <w:num w:numId="10">
    <w:abstractNumId w:val="6"/>
  </w:num>
  <w:num w:numId="11">
    <w:abstractNumId w:val="32"/>
  </w:num>
  <w:num w:numId="12">
    <w:abstractNumId w:val="8"/>
  </w:num>
  <w:num w:numId="13">
    <w:abstractNumId w:val="18"/>
  </w:num>
  <w:num w:numId="14">
    <w:abstractNumId w:val="28"/>
  </w:num>
  <w:num w:numId="15">
    <w:abstractNumId w:val="15"/>
  </w:num>
  <w:num w:numId="16">
    <w:abstractNumId w:val="24"/>
  </w:num>
  <w:num w:numId="17">
    <w:abstractNumId w:val="31"/>
  </w:num>
  <w:num w:numId="18">
    <w:abstractNumId w:val="12"/>
  </w:num>
  <w:num w:numId="19">
    <w:abstractNumId w:val="5"/>
  </w:num>
  <w:num w:numId="20">
    <w:abstractNumId w:val="23"/>
  </w:num>
  <w:num w:numId="21">
    <w:abstractNumId w:val="25"/>
  </w:num>
  <w:num w:numId="22">
    <w:abstractNumId w:val="9"/>
  </w:num>
  <w:num w:numId="23">
    <w:abstractNumId w:val="20"/>
  </w:num>
  <w:num w:numId="24">
    <w:abstractNumId w:val="13"/>
  </w:num>
  <w:num w:numId="25">
    <w:abstractNumId w:val="7"/>
  </w:num>
  <w:num w:numId="26">
    <w:abstractNumId w:val="10"/>
  </w:num>
  <w:num w:numId="27">
    <w:abstractNumId w:val="27"/>
  </w:num>
  <w:num w:numId="28">
    <w:abstractNumId w:val="11"/>
  </w:num>
  <w:num w:numId="29">
    <w:abstractNumId w:val="26"/>
  </w:num>
  <w:num w:numId="30">
    <w:abstractNumId w:val="21"/>
  </w:num>
  <w:num w:numId="31">
    <w:abstractNumId w:val="14"/>
  </w:num>
  <w:num w:numId="32">
    <w:abstractNumId w:val="4"/>
  </w:num>
  <w:num w:numId="33">
    <w:abstractNumId w:val="5"/>
  </w:num>
  <w:num w:numId="34">
    <w:abstractNumId w:val="16"/>
  </w:num>
  <w:num w:numId="35">
    <w:abstractNumId w:val="25"/>
  </w:num>
  <w:num w:numId="36">
    <w:abstractNumId w:val="25"/>
  </w:num>
  <w:num w:numId="37">
    <w:abstractNumId w:val="25"/>
  </w:num>
  <w:num w:numId="38">
    <w:abstractNumId w:val="25"/>
  </w:num>
  <w:num w:numId="39">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ES_tradnl" w:vendorID="64" w:dllVersion="131078" w:nlCheck="1" w:checkStyle="1"/>
  <w:activeWritingStyle w:appName="MSWord" w:lang="es-ES" w:vendorID="64" w:dllVersion="131078" w:nlCheck="1" w:checkStyle="1"/>
  <w:activeWritingStyle w:appName="MSWord" w:lang="es-AR" w:vendorID="64" w:dllVersion="131078" w:nlCheck="1" w:checkStyle="1"/>
  <w:activeWritingStyle w:appName="MSWord" w:lang="en-US" w:vendorID="64" w:dllVersion="131078" w:nlCheck="1" w:checkStyle="1"/>
  <w:activeWritingStyle w:appName="MSWord" w:lang="es-MX" w:vendorID="64" w:dllVersion="131078" w:nlCheck="1" w:checkStyle="1"/>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3C2"/>
    <w:rsid w:val="00000071"/>
    <w:rsid w:val="000009B0"/>
    <w:rsid w:val="00000ED4"/>
    <w:rsid w:val="00001B02"/>
    <w:rsid w:val="00002C6C"/>
    <w:rsid w:val="000038A7"/>
    <w:rsid w:val="000039EA"/>
    <w:rsid w:val="00003DF6"/>
    <w:rsid w:val="0000404A"/>
    <w:rsid w:val="000041E4"/>
    <w:rsid w:val="00005DF9"/>
    <w:rsid w:val="000077F8"/>
    <w:rsid w:val="000106C2"/>
    <w:rsid w:val="00012F1E"/>
    <w:rsid w:val="000132A4"/>
    <w:rsid w:val="0001339C"/>
    <w:rsid w:val="00014672"/>
    <w:rsid w:val="0001503A"/>
    <w:rsid w:val="00015BAC"/>
    <w:rsid w:val="00017C6D"/>
    <w:rsid w:val="000203F5"/>
    <w:rsid w:val="000209F6"/>
    <w:rsid w:val="00020AF8"/>
    <w:rsid w:val="000210FC"/>
    <w:rsid w:val="00022713"/>
    <w:rsid w:val="00023CD6"/>
    <w:rsid w:val="00024483"/>
    <w:rsid w:val="00024B23"/>
    <w:rsid w:val="00025105"/>
    <w:rsid w:val="00025B92"/>
    <w:rsid w:val="00025E8C"/>
    <w:rsid w:val="00026122"/>
    <w:rsid w:val="00027A05"/>
    <w:rsid w:val="00027D36"/>
    <w:rsid w:val="00027EFF"/>
    <w:rsid w:val="0003007C"/>
    <w:rsid w:val="0003024E"/>
    <w:rsid w:val="00031325"/>
    <w:rsid w:val="00031C23"/>
    <w:rsid w:val="0003290F"/>
    <w:rsid w:val="00032E69"/>
    <w:rsid w:val="00032E93"/>
    <w:rsid w:val="00032EE0"/>
    <w:rsid w:val="00032FA5"/>
    <w:rsid w:val="00033401"/>
    <w:rsid w:val="00033A43"/>
    <w:rsid w:val="000342AA"/>
    <w:rsid w:val="0003550D"/>
    <w:rsid w:val="00035850"/>
    <w:rsid w:val="000359BE"/>
    <w:rsid w:val="00035B8C"/>
    <w:rsid w:val="000360FC"/>
    <w:rsid w:val="000365FE"/>
    <w:rsid w:val="0003674C"/>
    <w:rsid w:val="00036A96"/>
    <w:rsid w:val="00036F7A"/>
    <w:rsid w:val="000374EE"/>
    <w:rsid w:val="0003765F"/>
    <w:rsid w:val="000405B6"/>
    <w:rsid w:val="00042890"/>
    <w:rsid w:val="00042BBF"/>
    <w:rsid w:val="0004317B"/>
    <w:rsid w:val="00043F8A"/>
    <w:rsid w:val="0004431F"/>
    <w:rsid w:val="00044E77"/>
    <w:rsid w:val="000450A0"/>
    <w:rsid w:val="00045F39"/>
    <w:rsid w:val="0004670D"/>
    <w:rsid w:val="00046A7E"/>
    <w:rsid w:val="00046DAD"/>
    <w:rsid w:val="00046FBF"/>
    <w:rsid w:val="000510B8"/>
    <w:rsid w:val="000513DD"/>
    <w:rsid w:val="00052E0D"/>
    <w:rsid w:val="00052E7C"/>
    <w:rsid w:val="000538B6"/>
    <w:rsid w:val="000538FA"/>
    <w:rsid w:val="00054821"/>
    <w:rsid w:val="000549A3"/>
    <w:rsid w:val="00060046"/>
    <w:rsid w:val="00060B80"/>
    <w:rsid w:val="00060D2A"/>
    <w:rsid w:val="00060D80"/>
    <w:rsid w:val="000614CC"/>
    <w:rsid w:val="00063207"/>
    <w:rsid w:val="000638DA"/>
    <w:rsid w:val="00064DA3"/>
    <w:rsid w:val="00065702"/>
    <w:rsid w:val="0006607D"/>
    <w:rsid w:val="00067CDF"/>
    <w:rsid w:val="000709FD"/>
    <w:rsid w:val="00073EB0"/>
    <w:rsid w:val="00074891"/>
    <w:rsid w:val="00074D1B"/>
    <w:rsid w:val="00075435"/>
    <w:rsid w:val="00075539"/>
    <w:rsid w:val="0007717D"/>
    <w:rsid w:val="00077545"/>
    <w:rsid w:val="00080464"/>
    <w:rsid w:val="00080619"/>
    <w:rsid w:val="00080910"/>
    <w:rsid w:val="00082497"/>
    <w:rsid w:val="00082810"/>
    <w:rsid w:val="0008295C"/>
    <w:rsid w:val="00083A8D"/>
    <w:rsid w:val="000841EB"/>
    <w:rsid w:val="00084E1E"/>
    <w:rsid w:val="000852E2"/>
    <w:rsid w:val="000856A9"/>
    <w:rsid w:val="000858D9"/>
    <w:rsid w:val="00085FEC"/>
    <w:rsid w:val="00086282"/>
    <w:rsid w:val="00086668"/>
    <w:rsid w:val="00091140"/>
    <w:rsid w:val="00091370"/>
    <w:rsid w:val="0009399B"/>
    <w:rsid w:val="00094BA3"/>
    <w:rsid w:val="00096F59"/>
    <w:rsid w:val="000971F5"/>
    <w:rsid w:val="00097661"/>
    <w:rsid w:val="00097F8B"/>
    <w:rsid w:val="000A2095"/>
    <w:rsid w:val="000A3896"/>
    <w:rsid w:val="000A3CAF"/>
    <w:rsid w:val="000A49BA"/>
    <w:rsid w:val="000A505E"/>
    <w:rsid w:val="000A6625"/>
    <w:rsid w:val="000A680B"/>
    <w:rsid w:val="000B18F9"/>
    <w:rsid w:val="000B4967"/>
    <w:rsid w:val="000B6FBF"/>
    <w:rsid w:val="000B727D"/>
    <w:rsid w:val="000C0B3E"/>
    <w:rsid w:val="000C0BB4"/>
    <w:rsid w:val="000C1D27"/>
    <w:rsid w:val="000C1E6A"/>
    <w:rsid w:val="000C26D1"/>
    <w:rsid w:val="000C3260"/>
    <w:rsid w:val="000C4258"/>
    <w:rsid w:val="000C4619"/>
    <w:rsid w:val="000C4756"/>
    <w:rsid w:val="000C634A"/>
    <w:rsid w:val="000C7152"/>
    <w:rsid w:val="000C7426"/>
    <w:rsid w:val="000C766C"/>
    <w:rsid w:val="000C76EA"/>
    <w:rsid w:val="000C789C"/>
    <w:rsid w:val="000C79DA"/>
    <w:rsid w:val="000D0012"/>
    <w:rsid w:val="000D0074"/>
    <w:rsid w:val="000D142E"/>
    <w:rsid w:val="000D2E74"/>
    <w:rsid w:val="000D499C"/>
    <w:rsid w:val="000D5A11"/>
    <w:rsid w:val="000D5AF0"/>
    <w:rsid w:val="000D67E2"/>
    <w:rsid w:val="000D68D6"/>
    <w:rsid w:val="000D698D"/>
    <w:rsid w:val="000D6DCF"/>
    <w:rsid w:val="000D73DC"/>
    <w:rsid w:val="000D7A58"/>
    <w:rsid w:val="000E007D"/>
    <w:rsid w:val="000E0890"/>
    <w:rsid w:val="000E16AB"/>
    <w:rsid w:val="000E3B31"/>
    <w:rsid w:val="000E3FDD"/>
    <w:rsid w:val="000E51A5"/>
    <w:rsid w:val="000E5266"/>
    <w:rsid w:val="000E539D"/>
    <w:rsid w:val="000E5A54"/>
    <w:rsid w:val="000E5C94"/>
    <w:rsid w:val="000E6357"/>
    <w:rsid w:val="000E6690"/>
    <w:rsid w:val="000E66C0"/>
    <w:rsid w:val="000E6CE3"/>
    <w:rsid w:val="000F05CA"/>
    <w:rsid w:val="000F1BD0"/>
    <w:rsid w:val="000F4047"/>
    <w:rsid w:val="000F43CF"/>
    <w:rsid w:val="000F4850"/>
    <w:rsid w:val="000F4C7E"/>
    <w:rsid w:val="000F6FBB"/>
    <w:rsid w:val="001002EF"/>
    <w:rsid w:val="0010111B"/>
    <w:rsid w:val="001014EC"/>
    <w:rsid w:val="001024BC"/>
    <w:rsid w:val="00102FAA"/>
    <w:rsid w:val="00103B9D"/>
    <w:rsid w:val="001075CF"/>
    <w:rsid w:val="00111B60"/>
    <w:rsid w:val="00111DAE"/>
    <w:rsid w:val="001124E8"/>
    <w:rsid w:val="00112EEB"/>
    <w:rsid w:val="0011399F"/>
    <w:rsid w:val="0011497D"/>
    <w:rsid w:val="00114DD7"/>
    <w:rsid w:val="00115F6D"/>
    <w:rsid w:val="00117722"/>
    <w:rsid w:val="00120AE1"/>
    <w:rsid w:val="00121932"/>
    <w:rsid w:val="00121C96"/>
    <w:rsid w:val="001222F2"/>
    <w:rsid w:val="001224F3"/>
    <w:rsid w:val="001237C6"/>
    <w:rsid w:val="00123A5E"/>
    <w:rsid w:val="00123DFF"/>
    <w:rsid w:val="00124E7B"/>
    <w:rsid w:val="001253D2"/>
    <w:rsid w:val="001257B2"/>
    <w:rsid w:val="001260D0"/>
    <w:rsid w:val="001306DD"/>
    <w:rsid w:val="00131946"/>
    <w:rsid w:val="00131C85"/>
    <w:rsid w:val="0013447D"/>
    <w:rsid w:val="001344FE"/>
    <w:rsid w:val="001345BB"/>
    <w:rsid w:val="001359F4"/>
    <w:rsid w:val="001364DE"/>
    <w:rsid w:val="00136DA9"/>
    <w:rsid w:val="00136EA9"/>
    <w:rsid w:val="00140034"/>
    <w:rsid w:val="001409F7"/>
    <w:rsid w:val="001423EC"/>
    <w:rsid w:val="00142584"/>
    <w:rsid w:val="00144061"/>
    <w:rsid w:val="00144E97"/>
    <w:rsid w:val="0014582D"/>
    <w:rsid w:val="00146861"/>
    <w:rsid w:val="00147188"/>
    <w:rsid w:val="001500BF"/>
    <w:rsid w:val="00151F92"/>
    <w:rsid w:val="00151FC8"/>
    <w:rsid w:val="00152857"/>
    <w:rsid w:val="001534F9"/>
    <w:rsid w:val="00153BBC"/>
    <w:rsid w:val="0015420E"/>
    <w:rsid w:val="00154CCE"/>
    <w:rsid w:val="00155422"/>
    <w:rsid w:val="001606D3"/>
    <w:rsid w:val="0016073D"/>
    <w:rsid w:val="00160FBF"/>
    <w:rsid w:val="001611BB"/>
    <w:rsid w:val="00161F53"/>
    <w:rsid w:val="00161F66"/>
    <w:rsid w:val="00163C0A"/>
    <w:rsid w:val="00163DF4"/>
    <w:rsid w:val="00164C4B"/>
    <w:rsid w:val="00167B71"/>
    <w:rsid w:val="00170986"/>
    <w:rsid w:val="00171BC3"/>
    <w:rsid w:val="00172699"/>
    <w:rsid w:val="001728A9"/>
    <w:rsid w:val="00173D02"/>
    <w:rsid w:val="001746B1"/>
    <w:rsid w:val="00174CAF"/>
    <w:rsid w:val="00175E50"/>
    <w:rsid w:val="00176968"/>
    <w:rsid w:val="00180043"/>
    <w:rsid w:val="001814DD"/>
    <w:rsid w:val="00181859"/>
    <w:rsid w:val="0018310A"/>
    <w:rsid w:val="00183B8E"/>
    <w:rsid w:val="001845E7"/>
    <w:rsid w:val="00184720"/>
    <w:rsid w:val="00184897"/>
    <w:rsid w:val="00184DB0"/>
    <w:rsid w:val="001857F1"/>
    <w:rsid w:val="00185A4B"/>
    <w:rsid w:val="00185FE1"/>
    <w:rsid w:val="001863A6"/>
    <w:rsid w:val="0018680A"/>
    <w:rsid w:val="001901D4"/>
    <w:rsid w:val="0019153B"/>
    <w:rsid w:val="00194437"/>
    <w:rsid w:val="00195029"/>
    <w:rsid w:val="001951B2"/>
    <w:rsid w:val="00195211"/>
    <w:rsid w:val="001953B4"/>
    <w:rsid w:val="001954FF"/>
    <w:rsid w:val="00195526"/>
    <w:rsid w:val="001A0729"/>
    <w:rsid w:val="001A0788"/>
    <w:rsid w:val="001A0BCC"/>
    <w:rsid w:val="001A2D70"/>
    <w:rsid w:val="001A3099"/>
    <w:rsid w:val="001A457D"/>
    <w:rsid w:val="001A46CE"/>
    <w:rsid w:val="001A553B"/>
    <w:rsid w:val="001A762C"/>
    <w:rsid w:val="001A7896"/>
    <w:rsid w:val="001B004E"/>
    <w:rsid w:val="001B0099"/>
    <w:rsid w:val="001B1B9B"/>
    <w:rsid w:val="001B1CC7"/>
    <w:rsid w:val="001B2184"/>
    <w:rsid w:val="001B2AB3"/>
    <w:rsid w:val="001B3119"/>
    <w:rsid w:val="001B4B83"/>
    <w:rsid w:val="001B50ED"/>
    <w:rsid w:val="001B5DC3"/>
    <w:rsid w:val="001B6002"/>
    <w:rsid w:val="001B6404"/>
    <w:rsid w:val="001B6C5E"/>
    <w:rsid w:val="001C0341"/>
    <w:rsid w:val="001C1E18"/>
    <w:rsid w:val="001C2B5F"/>
    <w:rsid w:val="001C3A33"/>
    <w:rsid w:val="001C3CE8"/>
    <w:rsid w:val="001C474A"/>
    <w:rsid w:val="001C486F"/>
    <w:rsid w:val="001C505D"/>
    <w:rsid w:val="001C6989"/>
    <w:rsid w:val="001D0098"/>
    <w:rsid w:val="001D028C"/>
    <w:rsid w:val="001D173E"/>
    <w:rsid w:val="001D1B71"/>
    <w:rsid w:val="001D2B9B"/>
    <w:rsid w:val="001D2D8B"/>
    <w:rsid w:val="001D3669"/>
    <w:rsid w:val="001D36BC"/>
    <w:rsid w:val="001D371F"/>
    <w:rsid w:val="001D40EA"/>
    <w:rsid w:val="001D45D5"/>
    <w:rsid w:val="001D4D48"/>
    <w:rsid w:val="001D578E"/>
    <w:rsid w:val="001D7A5D"/>
    <w:rsid w:val="001D7C1C"/>
    <w:rsid w:val="001E05E0"/>
    <w:rsid w:val="001E0A7D"/>
    <w:rsid w:val="001E0B84"/>
    <w:rsid w:val="001E1A3C"/>
    <w:rsid w:val="001E5DAF"/>
    <w:rsid w:val="001E6416"/>
    <w:rsid w:val="001E6AFF"/>
    <w:rsid w:val="001E6CDA"/>
    <w:rsid w:val="001E7051"/>
    <w:rsid w:val="001E7267"/>
    <w:rsid w:val="001F0624"/>
    <w:rsid w:val="001F4105"/>
    <w:rsid w:val="001F61FE"/>
    <w:rsid w:val="001F705C"/>
    <w:rsid w:val="001F7A32"/>
    <w:rsid w:val="00200A71"/>
    <w:rsid w:val="00201349"/>
    <w:rsid w:val="00201A51"/>
    <w:rsid w:val="00203601"/>
    <w:rsid w:val="0020435E"/>
    <w:rsid w:val="00204B8F"/>
    <w:rsid w:val="00204F00"/>
    <w:rsid w:val="0020542D"/>
    <w:rsid w:val="00205448"/>
    <w:rsid w:val="0020615E"/>
    <w:rsid w:val="00206198"/>
    <w:rsid w:val="00206525"/>
    <w:rsid w:val="00207BD6"/>
    <w:rsid w:val="00210082"/>
    <w:rsid w:val="00211734"/>
    <w:rsid w:val="00211A4F"/>
    <w:rsid w:val="00212FB3"/>
    <w:rsid w:val="00212FF7"/>
    <w:rsid w:val="00215E52"/>
    <w:rsid w:val="00216D0C"/>
    <w:rsid w:val="00217B54"/>
    <w:rsid w:val="00221E33"/>
    <w:rsid w:val="00222DE6"/>
    <w:rsid w:val="00224118"/>
    <w:rsid w:val="00226EA4"/>
    <w:rsid w:val="0023044D"/>
    <w:rsid w:val="002313D2"/>
    <w:rsid w:val="00232168"/>
    <w:rsid w:val="00233D78"/>
    <w:rsid w:val="00234464"/>
    <w:rsid w:val="00234787"/>
    <w:rsid w:val="0023662B"/>
    <w:rsid w:val="002367CD"/>
    <w:rsid w:val="00236C70"/>
    <w:rsid w:val="00237186"/>
    <w:rsid w:val="002373F9"/>
    <w:rsid w:val="002416F0"/>
    <w:rsid w:val="00241736"/>
    <w:rsid w:val="00241A76"/>
    <w:rsid w:val="00242495"/>
    <w:rsid w:val="002424C2"/>
    <w:rsid w:val="00242BED"/>
    <w:rsid w:val="002432A5"/>
    <w:rsid w:val="002437E2"/>
    <w:rsid w:val="00243D43"/>
    <w:rsid w:val="00243E0F"/>
    <w:rsid w:val="00243E20"/>
    <w:rsid w:val="00244DCC"/>
    <w:rsid w:val="0024503F"/>
    <w:rsid w:val="002456F3"/>
    <w:rsid w:val="002505AE"/>
    <w:rsid w:val="00251533"/>
    <w:rsid w:val="00252DCE"/>
    <w:rsid w:val="00252FDD"/>
    <w:rsid w:val="0025430E"/>
    <w:rsid w:val="0025442F"/>
    <w:rsid w:val="00254DCE"/>
    <w:rsid w:val="00254F73"/>
    <w:rsid w:val="00255766"/>
    <w:rsid w:val="00256A1A"/>
    <w:rsid w:val="00260745"/>
    <w:rsid w:val="00261673"/>
    <w:rsid w:val="002616A2"/>
    <w:rsid w:val="00262D6C"/>
    <w:rsid w:val="0026316D"/>
    <w:rsid w:val="00263208"/>
    <w:rsid w:val="0026372C"/>
    <w:rsid w:val="00263B48"/>
    <w:rsid w:val="00266B36"/>
    <w:rsid w:val="00270CFB"/>
    <w:rsid w:val="00271BD1"/>
    <w:rsid w:val="0027494A"/>
    <w:rsid w:val="002750BE"/>
    <w:rsid w:val="002758C9"/>
    <w:rsid w:val="00275C28"/>
    <w:rsid w:val="00277985"/>
    <w:rsid w:val="00277B0A"/>
    <w:rsid w:val="00277D11"/>
    <w:rsid w:val="002809BC"/>
    <w:rsid w:val="002814F6"/>
    <w:rsid w:val="0028172C"/>
    <w:rsid w:val="00282CE4"/>
    <w:rsid w:val="00284031"/>
    <w:rsid w:val="002842F5"/>
    <w:rsid w:val="0028599C"/>
    <w:rsid w:val="002863A1"/>
    <w:rsid w:val="00286BB1"/>
    <w:rsid w:val="00287192"/>
    <w:rsid w:val="00290FCA"/>
    <w:rsid w:val="00291056"/>
    <w:rsid w:val="00292B90"/>
    <w:rsid w:val="00292CB7"/>
    <w:rsid w:val="00292D48"/>
    <w:rsid w:val="00293AF3"/>
    <w:rsid w:val="00293F8E"/>
    <w:rsid w:val="00294158"/>
    <w:rsid w:val="002955E8"/>
    <w:rsid w:val="00295DCA"/>
    <w:rsid w:val="0029647A"/>
    <w:rsid w:val="002964ED"/>
    <w:rsid w:val="00296E23"/>
    <w:rsid w:val="002972B6"/>
    <w:rsid w:val="0029758A"/>
    <w:rsid w:val="002A011E"/>
    <w:rsid w:val="002A068A"/>
    <w:rsid w:val="002A13DB"/>
    <w:rsid w:val="002A242D"/>
    <w:rsid w:val="002A2800"/>
    <w:rsid w:val="002A5265"/>
    <w:rsid w:val="002A7F89"/>
    <w:rsid w:val="002B03CE"/>
    <w:rsid w:val="002B04DB"/>
    <w:rsid w:val="002B0D86"/>
    <w:rsid w:val="002B0F98"/>
    <w:rsid w:val="002B1388"/>
    <w:rsid w:val="002B1AAE"/>
    <w:rsid w:val="002B23CA"/>
    <w:rsid w:val="002B40AC"/>
    <w:rsid w:val="002B460C"/>
    <w:rsid w:val="002B5F54"/>
    <w:rsid w:val="002B6460"/>
    <w:rsid w:val="002B6D97"/>
    <w:rsid w:val="002B7EA2"/>
    <w:rsid w:val="002C0243"/>
    <w:rsid w:val="002C0D6A"/>
    <w:rsid w:val="002C1C48"/>
    <w:rsid w:val="002C297B"/>
    <w:rsid w:val="002C2D62"/>
    <w:rsid w:val="002C3212"/>
    <w:rsid w:val="002C4BC5"/>
    <w:rsid w:val="002C4CC2"/>
    <w:rsid w:val="002C5557"/>
    <w:rsid w:val="002C5A58"/>
    <w:rsid w:val="002C5D67"/>
    <w:rsid w:val="002C6625"/>
    <w:rsid w:val="002C6641"/>
    <w:rsid w:val="002C7258"/>
    <w:rsid w:val="002D1671"/>
    <w:rsid w:val="002D16F1"/>
    <w:rsid w:val="002D2906"/>
    <w:rsid w:val="002D3BCA"/>
    <w:rsid w:val="002D4F87"/>
    <w:rsid w:val="002D5582"/>
    <w:rsid w:val="002D65BE"/>
    <w:rsid w:val="002D69D8"/>
    <w:rsid w:val="002D746F"/>
    <w:rsid w:val="002E02D4"/>
    <w:rsid w:val="002E1155"/>
    <w:rsid w:val="002E3167"/>
    <w:rsid w:val="002E371F"/>
    <w:rsid w:val="002E54A2"/>
    <w:rsid w:val="002E54EF"/>
    <w:rsid w:val="002E5A26"/>
    <w:rsid w:val="002E61D9"/>
    <w:rsid w:val="002E62A6"/>
    <w:rsid w:val="002F2A2D"/>
    <w:rsid w:val="002F3414"/>
    <w:rsid w:val="002F469F"/>
    <w:rsid w:val="002F4EB6"/>
    <w:rsid w:val="002F73AC"/>
    <w:rsid w:val="002F7F10"/>
    <w:rsid w:val="003011FB"/>
    <w:rsid w:val="00301FA8"/>
    <w:rsid w:val="003036C2"/>
    <w:rsid w:val="003044B1"/>
    <w:rsid w:val="00305A77"/>
    <w:rsid w:val="00306EEF"/>
    <w:rsid w:val="00310B52"/>
    <w:rsid w:val="0031166B"/>
    <w:rsid w:val="003135BC"/>
    <w:rsid w:val="0031380E"/>
    <w:rsid w:val="00314898"/>
    <w:rsid w:val="003161BE"/>
    <w:rsid w:val="003162C8"/>
    <w:rsid w:val="0031764A"/>
    <w:rsid w:val="00317C2E"/>
    <w:rsid w:val="00321543"/>
    <w:rsid w:val="00321A10"/>
    <w:rsid w:val="00323090"/>
    <w:rsid w:val="0032365E"/>
    <w:rsid w:val="00323BA5"/>
    <w:rsid w:val="00323CCF"/>
    <w:rsid w:val="00323D41"/>
    <w:rsid w:val="00323D84"/>
    <w:rsid w:val="00325553"/>
    <w:rsid w:val="00325C07"/>
    <w:rsid w:val="003263B3"/>
    <w:rsid w:val="00327172"/>
    <w:rsid w:val="0032781D"/>
    <w:rsid w:val="00330869"/>
    <w:rsid w:val="003308BC"/>
    <w:rsid w:val="00331036"/>
    <w:rsid w:val="003313C1"/>
    <w:rsid w:val="0033215D"/>
    <w:rsid w:val="003342B1"/>
    <w:rsid w:val="00334916"/>
    <w:rsid w:val="003370A0"/>
    <w:rsid w:val="00337303"/>
    <w:rsid w:val="00341463"/>
    <w:rsid w:val="00342A83"/>
    <w:rsid w:val="003434F3"/>
    <w:rsid w:val="00343C81"/>
    <w:rsid w:val="00343E1A"/>
    <w:rsid w:val="00344D80"/>
    <w:rsid w:val="00345F56"/>
    <w:rsid w:val="00346248"/>
    <w:rsid w:val="00347760"/>
    <w:rsid w:val="00351A52"/>
    <w:rsid w:val="00351D59"/>
    <w:rsid w:val="00352D7A"/>
    <w:rsid w:val="00353C92"/>
    <w:rsid w:val="00355152"/>
    <w:rsid w:val="0035526A"/>
    <w:rsid w:val="00355E8A"/>
    <w:rsid w:val="00356E1B"/>
    <w:rsid w:val="00360205"/>
    <w:rsid w:val="00360AE5"/>
    <w:rsid w:val="003610FC"/>
    <w:rsid w:val="00362FD5"/>
    <w:rsid w:val="0036498E"/>
    <w:rsid w:val="0036509B"/>
    <w:rsid w:val="003651DB"/>
    <w:rsid w:val="00366B6C"/>
    <w:rsid w:val="00367D94"/>
    <w:rsid w:val="00367FDD"/>
    <w:rsid w:val="00370E0B"/>
    <w:rsid w:val="003713B2"/>
    <w:rsid w:val="00371A99"/>
    <w:rsid w:val="003747F0"/>
    <w:rsid w:val="00376544"/>
    <w:rsid w:val="00376F74"/>
    <w:rsid w:val="00380035"/>
    <w:rsid w:val="00380871"/>
    <w:rsid w:val="00381A78"/>
    <w:rsid w:val="00381E26"/>
    <w:rsid w:val="0038217B"/>
    <w:rsid w:val="0038492F"/>
    <w:rsid w:val="00384AAE"/>
    <w:rsid w:val="003859C9"/>
    <w:rsid w:val="00387190"/>
    <w:rsid w:val="00387812"/>
    <w:rsid w:val="00387F26"/>
    <w:rsid w:val="00390390"/>
    <w:rsid w:val="003903EC"/>
    <w:rsid w:val="0039132F"/>
    <w:rsid w:val="00392951"/>
    <w:rsid w:val="003936BC"/>
    <w:rsid w:val="00395109"/>
    <w:rsid w:val="0039574F"/>
    <w:rsid w:val="00395B9B"/>
    <w:rsid w:val="003962E9"/>
    <w:rsid w:val="00397640"/>
    <w:rsid w:val="00397732"/>
    <w:rsid w:val="003A0CA7"/>
    <w:rsid w:val="003A1A40"/>
    <w:rsid w:val="003A2E9F"/>
    <w:rsid w:val="003A43DB"/>
    <w:rsid w:val="003A571E"/>
    <w:rsid w:val="003A5D91"/>
    <w:rsid w:val="003A6288"/>
    <w:rsid w:val="003A65AE"/>
    <w:rsid w:val="003A67DB"/>
    <w:rsid w:val="003A69F7"/>
    <w:rsid w:val="003B02DB"/>
    <w:rsid w:val="003B08C6"/>
    <w:rsid w:val="003B12F8"/>
    <w:rsid w:val="003B18BC"/>
    <w:rsid w:val="003B25C0"/>
    <w:rsid w:val="003B3186"/>
    <w:rsid w:val="003B3632"/>
    <w:rsid w:val="003B4A7F"/>
    <w:rsid w:val="003B500D"/>
    <w:rsid w:val="003C0D4A"/>
    <w:rsid w:val="003C1A78"/>
    <w:rsid w:val="003C4EBE"/>
    <w:rsid w:val="003C5B53"/>
    <w:rsid w:val="003D09AE"/>
    <w:rsid w:val="003D1841"/>
    <w:rsid w:val="003D3E17"/>
    <w:rsid w:val="003D4320"/>
    <w:rsid w:val="003D44A0"/>
    <w:rsid w:val="003D4662"/>
    <w:rsid w:val="003D5AF8"/>
    <w:rsid w:val="003D5D2C"/>
    <w:rsid w:val="003D68FF"/>
    <w:rsid w:val="003D7122"/>
    <w:rsid w:val="003D72EB"/>
    <w:rsid w:val="003D78FC"/>
    <w:rsid w:val="003E03C9"/>
    <w:rsid w:val="003E0708"/>
    <w:rsid w:val="003E39E7"/>
    <w:rsid w:val="003E468D"/>
    <w:rsid w:val="003E5D86"/>
    <w:rsid w:val="003E62F8"/>
    <w:rsid w:val="003E6645"/>
    <w:rsid w:val="003E6C61"/>
    <w:rsid w:val="003E7037"/>
    <w:rsid w:val="003E7597"/>
    <w:rsid w:val="003F05DC"/>
    <w:rsid w:val="003F0CC7"/>
    <w:rsid w:val="003F142B"/>
    <w:rsid w:val="003F1DFF"/>
    <w:rsid w:val="003F1E95"/>
    <w:rsid w:val="003F20F4"/>
    <w:rsid w:val="003F5217"/>
    <w:rsid w:val="003F553A"/>
    <w:rsid w:val="003F5FBF"/>
    <w:rsid w:val="003F66BF"/>
    <w:rsid w:val="003F72FF"/>
    <w:rsid w:val="003F7365"/>
    <w:rsid w:val="003F7F58"/>
    <w:rsid w:val="004001C9"/>
    <w:rsid w:val="0040036E"/>
    <w:rsid w:val="00401AE5"/>
    <w:rsid w:val="00403647"/>
    <w:rsid w:val="00404288"/>
    <w:rsid w:val="00404596"/>
    <w:rsid w:val="00405165"/>
    <w:rsid w:val="004053B7"/>
    <w:rsid w:val="00405987"/>
    <w:rsid w:val="00405A5D"/>
    <w:rsid w:val="00405B45"/>
    <w:rsid w:val="004061ED"/>
    <w:rsid w:val="00406520"/>
    <w:rsid w:val="004073BE"/>
    <w:rsid w:val="004076D9"/>
    <w:rsid w:val="00407A45"/>
    <w:rsid w:val="00410B93"/>
    <w:rsid w:val="00411188"/>
    <w:rsid w:val="00411EE8"/>
    <w:rsid w:val="00412154"/>
    <w:rsid w:val="00413BA6"/>
    <w:rsid w:val="0041453E"/>
    <w:rsid w:val="00414BE8"/>
    <w:rsid w:val="00416F87"/>
    <w:rsid w:val="00417685"/>
    <w:rsid w:val="004177E2"/>
    <w:rsid w:val="004178BC"/>
    <w:rsid w:val="00422A85"/>
    <w:rsid w:val="00423A44"/>
    <w:rsid w:val="00423F93"/>
    <w:rsid w:val="004241C2"/>
    <w:rsid w:val="00424CBA"/>
    <w:rsid w:val="00425004"/>
    <w:rsid w:val="00425287"/>
    <w:rsid w:val="00425E36"/>
    <w:rsid w:val="00426B9D"/>
    <w:rsid w:val="00427912"/>
    <w:rsid w:val="00427FDB"/>
    <w:rsid w:val="00433189"/>
    <w:rsid w:val="0043407F"/>
    <w:rsid w:val="0043541C"/>
    <w:rsid w:val="00435D28"/>
    <w:rsid w:val="0043686E"/>
    <w:rsid w:val="00437228"/>
    <w:rsid w:val="004401F2"/>
    <w:rsid w:val="004403C0"/>
    <w:rsid w:val="004406A9"/>
    <w:rsid w:val="00443664"/>
    <w:rsid w:val="00446412"/>
    <w:rsid w:val="004477E2"/>
    <w:rsid w:val="00447A60"/>
    <w:rsid w:val="00447B46"/>
    <w:rsid w:val="00450433"/>
    <w:rsid w:val="004515D4"/>
    <w:rsid w:val="0045234C"/>
    <w:rsid w:val="0045262D"/>
    <w:rsid w:val="004533F0"/>
    <w:rsid w:val="00453657"/>
    <w:rsid w:val="00453E14"/>
    <w:rsid w:val="004540EF"/>
    <w:rsid w:val="00454B03"/>
    <w:rsid w:val="00455370"/>
    <w:rsid w:val="00455722"/>
    <w:rsid w:val="004566E3"/>
    <w:rsid w:val="004600EF"/>
    <w:rsid w:val="00460186"/>
    <w:rsid w:val="00461FB6"/>
    <w:rsid w:val="004623B0"/>
    <w:rsid w:val="0046281D"/>
    <w:rsid w:val="00463A95"/>
    <w:rsid w:val="004652F7"/>
    <w:rsid w:val="0046567F"/>
    <w:rsid w:val="00465AFE"/>
    <w:rsid w:val="004662D1"/>
    <w:rsid w:val="004663D5"/>
    <w:rsid w:val="00466406"/>
    <w:rsid w:val="00470578"/>
    <w:rsid w:val="0047255A"/>
    <w:rsid w:val="00472BD8"/>
    <w:rsid w:val="00472D8A"/>
    <w:rsid w:val="00475128"/>
    <w:rsid w:val="00476173"/>
    <w:rsid w:val="00476617"/>
    <w:rsid w:val="00477464"/>
    <w:rsid w:val="00477568"/>
    <w:rsid w:val="00477E38"/>
    <w:rsid w:val="0048046C"/>
    <w:rsid w:val="004813E7"/>
    <w:rsid w:val="00481B7A"/>
    <w:rsid w:val="00482321"/>
    <w:rsid w:val="00482647"/>
    <w:rsid w:val="0048338A"/>
    <w:rsid w:val="00483C30"/>
    <w:rsid w:val="00484E0E"/>
    <w:rsid w:val="00485D42"/>
    <w:rsid w:val="00486B37"/>
    <w:rsid w:val="00486C10"/>
    <w:rsid w:val="00487757"/>
    <w:rsid w:val="00487A6C"/>
    <w:rsid w:val="00487CB0"/>
    <w:rsid w:val="00487CE4"/>
    <w:rsid w:val="00487D93"/>
    <w:rsid w:val="00491532"/>
    <w:rsid w:val="00491A32"/>
    <w:rsid w:val="00492E67"/>
    <w:rsid w:val="004934A6"/>
    <w:rsid w:val="00494ADD"/>
    <w:rsid w:val="00494CEF"/>
    <w:rsid w:val="00494E35"/>
    <w:rsid w:val="0049506C"/>
    <w:rsid w:val="00495928"/>
    <w:rsid w:val="004964BE"/>
    <w:rsid w:val="0049693E"/>
    <w:rsid w:val="00497216"/>
    <w:rsid w:val="004974F8"/>
    <w:rsid w:val="00497D9D"/>
    <w:rsid w:val="004A1826"/>
    <w:rsid w:val="004A27E9"/>
    <w:rsid w:val="004A29BF"/>
    <w:rsid w:val="004A346D"/>
    <w:rsid w:val="004A3CEA"/>
    <w:rsid w:val="004A4B27"/>
    <w:rsid w:val="004A4ECD"/>
    <w:rsid w:val="004A568D"/>
    <w:rsid w:val="004A6417"/>
    <w:rsid w:val="004B0C3E"/>
    <w:rsid w:val="004B11AD"/>
    <w:rsid w:val="004B121B"/>
    <w:rsid w:val="004B2524"/>
    <w:rsid w:val="004B29D6"/>
    <w:rsid w:val="004B2E5B"/>
    <w:rsid w:val="004B3434"/>
    <w:rsid w:val="004B36F2"/>
    <w:rsid w:val="004B374E"/>
    <w:rsid w:val="004B4A3E"/>
    <w:rsid w:val="004B4FD0"/>
    <w:rsid w:val="004B5652"/>
    <w:rsid w:val="004B73B9"/>
    <w:rsid w:val="004B769B"/>
    <w:rsid w:val="004B7A70"/>
    <w:rsid w:val="004C07C2"/>
    <w:rsid w:val="004C08B3"/>
    <w:rsid w:val="004C0E31"/>
    <w:rsid w:val="004C1866"/>
    <w:rsid w:val="004C212E"/>
    <w:rsid w:val="004C26C3"/>
    <w:rsid w:val="004C3470"/>
    <w:rsid w:val="004C5170"/>
    <w:rsid w:val="004C6FF4"/>
    <w:rsid w:val="004C75C1"/>
    <w:rsid w:val="004C79F9"/>
    <w:rsid w:val="004C7F77"/>
    <w:rsid w:val="004C7FCD"/>
    <w:rsid w:val="004D0DF7"/>
    <w:rsid w:val="004D1039"/>
    <w:rsid w:val="004D10BC"/>
    <w:rsid w:val="004D18DA"/>
    <w:rsid w:val="004D474A"/>
    <w:rsid w:val="004D4948"/>
    <w:rsid w:val="004D4F6A"/>
    <w:rsid w:val="004D7667"/>
    <w:rsid w:val="004E0C39"/>
    <w:rsid w:val="004E0E07"/>
    <w:rsid w:val="004E19A9"/>
    <w:rsid w:val="004E1EDE"/>
    <w:rsid w:val="004E27FF"/>
    <w:rsid w:val="004E2FFA"/>
    <w:rsid w:val="004E4BB6"/>
    <w:rsid w:val="004E6101"/>
    <w:rsid w:val="004E6B0D"/>
    <w:rsid w:val="004E718C"/>
    <w:rsid w:val="004E76EB"/>
    <w:rsid w:val="004E78B2"/>
    <w:rsid w:val="004F0CB1"/>
    <w:rsid w:val="004F10C9"/>
    <w:rsid w:val="004F38A1"/>
    <w:rsid w:val="004F4271"/>
    <w:rsid w:val="004F46D9"/>
    <w:rsid w:val="004F47D8"/>
    <w:rsid w:val="004F5A73"/>
    <w:rsid w:val="004F7347"/>
    <w:rsid w:val="004F7A63"/>
    <w:rsid w:val="004F7F5F"/>
    <w:rsid w:val="00500812"/>
    <w:rsid w:val="00501588"/>
    <w:rsid w:val="00501801"/>
    <w:rsid w:val="00502F53"/>
    <w:rsid w:val="00503557"/>
    <w:rsid w:val="00503875"/>
    <w:rsid w:val="00504565"/>
    <w:rsid w:val="005053DE"/>
    <w:rsid w:val="00505EEF"/>
    <w:rsid w:val="00506177"/>
    <w:rsid w:val="00506E04"/>
    <w:rsid w:val="00506F68"/>
    <w:rsid w:val="00507929"/>
    <w:rsid w:val="0051151D"/>
    <w:rsid w:val="00512C7F"/>
    <w:rsid w:val="00515032"/>
    <w:rsid w:val="00515BEE"/>
    <w:rsid w:val="005166DB"/>
    <w:rsid w:val="005204B0"/>
    <w:rsid w:val="005204E0"/>
    <w:rsid w:val="00521CD8"/>
    <w:rsid w:val="005230BD"/>
    <w:rsid w:val="00523BFF"/>
    <w:rsid w:val="00524685"/>
    <w:rsid w:val="0052489D"/>
    <w:rsid w:val="00525460"/>
    <w:rsid w:val="00525BD5"/>
    <w:rsid w:val="00526B1E"/>
    <w:rsid w:val="00527154"/>
    <w:rsid w:val="005274C9"/>
    <w:rsid w:val="00530D8E"/>
    <w:rsid w:val="0053155B"/>
    <w:rsid w:val="0053208A"/>
    <w:rsid w:val="00532EFA"/>
    <w:rsid w:val="00533380"/>
    <w:rsid w:val="00533F1F"/>
    <w:rsid w:val="00534640"/>
    <w:rsid w:val="005346D5"/>
    <w:rsid w:val="0053586B"/>
    <w:rsid w:val="005361E3"/>
    <w:rsid w:val="00536242"/>
    <w:rsid w:val="0053666F"/>
    <w:rsid w:val="00536C5F"/>
    <w:rsid w:val="0054050B"/>
    <w:rsid w:val="00540B1D"/>
    <w:rsid w:val="005424C7"/>
    <w:rsid w:val="00543B0F"/>
    <w:rsid w:val="005447DC"/>
    <w:rsid w:val="00544A6A"/>
    <w:rsid w:val="00544DD2"/>
    <w:rsid w:val="00550183"/>
    <w:rsid w:val="00550DE3"/>
    <w:rsid w:val="005513D8"/>
    <w:rsid w:val="005513F6"/>
    <w:rsid w:val="00553941"/>
    <w:rsid w:val="00554455"/>
    <w:rsid w:val="005547D8"/>
    <w:rsid w:val="0055527D"/>
    <w:rsid w:val="00556CD9"/>
    <w:rsid w:val="005605E2"/>
    <w:rsid w:val="00560D17"/>
    <w:rsid w:val="00561E01"/>
    <w:rsid w:val="00561EC6"/>
    <w:rsid w:val="005626F4"/>
    <w:rsid w:val="0056291B"/>
    <w:rsid w:val="0056298E"/>
    <w:rsid w:val="00562BE9"/>
    <w:rsid w:val="005649F9"/>
    <w:rsid w:val="005650AF"/>
    <w:rsid w:val="005654B3"/>
    <w:rsid w:val="005660A0"/>
    <w:rsid w:val="0056632D"/>
    <w:rsid w:val="00570E20"/>
    <w:rsid w:val="00571535"/>
    <w:rsid w:val="00574DF7"/>
    <w:rsid w:val="00575B89"/>
    <w:rsid w:val="00575D82"/>
    <w:rsid w:val="00576E26"/>
    <w:rsid w:val="005776E3"/>
    <w:rsid w:val="005801E9"/>
    <w:rsid w:val="005825DA"/>
    <w:rsid w:val="005826C5"/>
    <w:rsid w:val="0058520B"/>
    <w:rsid w:val="00586C6C"/>
    <w:rsid w:val="005907A7"/>
    <w:rsid w:val="00592C7C"/>
    <w:rsid w:val="00593017"/>
    <w:rsid w:val="00593C60"/>
    <w:rsid w:val="00594314"/>
    <w:rsid w:val="00595B11"/>
    <w:rsid w:val="00597981"/>
    <w:rsid w:val="00597995"/>
    <w:rsid w:val="005A1FB7"/>
    <w:rsid w:val="005A273D"/>
    <w:rsid w:val="005A2A85"/>
    <w:rsid w:val="005A3333"/>
    <w:rsid w:val="005A4CC1"/>
    <w:rsid w:val="005A5A0D"/>
    <w:rsid w:val="005A60D5"/>
    <w:rsid w:val="005A6B3B"/>
    <w:rsid w:val="005B0993"/>
    <w:rsid w:val="005B1757"/>
    <w:rsid w:val="005B1CB3"/>
    <w:rsid w:val="005B1E0C"/>
    <w:rsid w:val="005B2CD3"/>
    <w:rsid w:val="005B3634"/>
    <w:rsid w:val="005B3990"/>
    <w:rsid w:val="005B49E4"/>
    <w:rsid w:val="005B4BC1"/>
    <w:rsid w:val="005B6D99"/>
    <w:rsid w:val="005C043E"/>
    <w:rsid w:val="005C1E79"/>
    <w:rsid w:val="005C4FA4"/>
    <w:rsid w:val="005C5ED4"/>
    <w:rsid w:val="005C63DB"/>
    <w:rsid w:val="005C76CF"/>
    <w:rsid w:val="005D11B8"/>
    <w:rsid w:val="005D2309"/>
    <w:rsid w:val="005D2E9E"/>
    <w:rsid w:val="005D3F5D"/>
    <w:rsid w:val="005D6668"/>
    <w:rsid w:val="005D6C3C"/>
    <w:rsid w:val="005E0D17"/>
    <w:rsid w:val="005E122C"/>
    <w:rsid w:val="005E2598"/>
    <w:rsid w:val="005E2B7E"/>
    <w:rsid w:val="005E4082"/>
    <w:rsid w:val="005E658C"/>
    <w:rsid w:val="005E6944"/>
    <w:rsid w:val="005E754F"/>
    <w:rsid w:val="005E758F"/>
    <w:rsid w:val="005F0759"/>
    <w:rsid w:val="005F113C"/>
    <w:rsid w:val="005F12D6"/>
    <w:rsid w:val="00600B90"/>
    <w:rsid w:val="00601568"/>
    <w:rsid w:val="00601C87"/>
    <w:rsid w:val="006034F2"/>
    <w:rsid w:val="00603A7C"/>
    <w:rsid w:val="006053D7"/>
    <w:rsid w:val="00606713"/>
    <w:rsid w:val="006105C0"/>
    <w:rsid w:val="00611C77"/>
    <w:rsid w:val="00611D5A"/>
    <w:rsid w:val="006138F9"/>
    <w:rsid w:val="00614E2E"/>
    <w:rsid w:val="00617463"/>
    <w:rsid w:val="0062363A"/>
    <w:rsid w:val="0062441C"/>
    <w:rsid w:val="00624A47"/>
    <w:rsid w:val="00625CD1"/>
    <w:rsid w:val="0062649E"/>
    <w:rsid w:val="00626D9C"/>
    <w:rsid w:val="00627BD1"/>
    <w:rsid w:val="00631A5E"/>
    <w:rsid w:val="00632CA8"/>
    <w:rsid w:val="0063377A"/>
    <w:rsid w:val="006355BC"/>
    <w:rsid w:val="00636A41"/>
    <w:rsid w:val="006375E0"/>
    <w:rsid w:val="00641879"/>
    <w:rsid w:val="0064284E"/>
    <w:rsid w:val="00643F6D"/>
    <w:rsid w:val="006446DB"/>
    <w:rsid w:val="006448D9"/>
    <w:rsid w:val="00645599"/>
    <w:rsid w:val="00646929"/>
    <w:rsid w:val="00646D25"/>
    <w:rsid w:val="0065076D"/>
    <w:rsid w:val="0065161E"/>
    <w:rsid w:val="00652676"/>
    <w:rsid w:val="00653714"/>
    <w:rsid w:val="00653E33"/>
    <w:rsid w:val="0065561A"/>
    <w:rsid w:val="00657A52"/>
    <w:rsid w:val="00660FB8"/>
    <w:rsid w:val="00661D4C"/>
    <w:rsid w:val="00662864"/>
    <w:rsid w:val="006636B4"/>
    <w:rsid w:val="0066659C"/>
    <w:rsid w:val="00666766"/>
    <w:rsid w:val="00667117"/>
    <w:rsid w:val="006674B8"/>
    <w:rsid w:val="00667809"/>
    <w:rsid w:val="00667EB8"/>
    <w:rsid w:val="0067003B"/>
    <w:rsid w:val="00670359"/>
    <w:rsid w:val="00671293"/>
    <w:rsid w:val="00672652"/>
    <w:rsid w:val="00673836"/>
    <w:rsid w:val="00673CC7"/>
    <w:rsid w:val="00674867"/>
    <w:rsid w:val="00676AA0"/>
    <w:rsid w:val="00680412"/>
    <w:rsid w:val="006814BF"/>
    <w:rsid w:val="006814E5"/>
    <w:rsid w:val="00683872"/>
    <w:rsid w:val="00684876"/>
    <w:rsid w:val="0068509B"/>
    <w:rsid w:val="006853EB"/>
    <w:rsid w:val="0068545F"/>
    <w:rsid w:val="00686289"/>
    <w:rsid w:val="006875BD"/>
    <w:rsid w:val="0069011E"/>
    <w:rsid w:val="00690237"/>
    <w:rsid w:val="0069092A"/>
    <w:rsid w:val="00693178"/>
    <w:rsid w:val="0069410E"/>
    <w:rsid w:val="0069497B"/>
    <w:rsid w:val="00695288"/>
    <w:rsid w:val="00695451"/>
    <w:rsid w:val="006A0EA4"/>
    <w:rsid w:val="006A1FDA"/>
    <w:rsid w:val="006A38AA"/>
    <w:rsid w:val="006A38C5"/>
    <w:rsid w:val="006A45FC"/>
    <w:rsid w:val="006A4D39"/>
    <w:rsid w:val="006A6105"/>
    <w:rsid w:val="006A6266"/>
    <w:rsid w:val="006A680A"/>
    <w:rsid w:val="006A7365"/>
    <w:rsid w:val="006A7730"/>
    <w:rsid w:val="006B0883"/>
    <w:rsid w:val="006B0B22"/>
    <w:rsid w:val="006B115B"/>
    <w:rsid w:val="006B1AD2"/>
    <w:rsid w:val="006B1B6B"/>
    <w:rsid w:val="006B1C11"/>
    <w:rsid w:val="006B22CB"/>
    <w:rsid w:val="006B23B4"/>
    <w:rsid w:val="006B47F7"/>
    <w:rsid w:val="006B499C"/>
    <w:rsid w:val="006B535A"/>
    <w:rsid w:val="006B5C5E"/>
    <w:rsid w:val="006B5DBB"/>
    <w:rsid w:val="006B76C1"/>
    <w:rsid w:val="006C0CAD"/>
    <w:rsid w:val="006C107C"/>
    <w:rsid w:val="006C1206"/>
    <w:rsid w:val="006C15F6"/>
    <w:rsid w:val="006C1B33"/>
    <w:rsid w:val="006C2AB5"/>
    <w:rsid w:val="006C3393"/>
    <w:rsid w:val="006C48F1"/>
    <w:rsid w:val="006C59E7"/>
    <w:rsid w:val="006C62B4"/>
    <w:rsid w:val="006C789F"/>
    <w:rsid w:val="006D14FB"/>
    <w:rsid w:val="006D2B35"/>
    <w:rsid w:val="006D2BB2"/>
    <w:rsid w:val="006D3239"/>
    <w:rsid w:val="006D39F5"/>
    <w:rsid w:val="006D45D4"/>
    <w:rsid w:val="006D76CA"/>
    <w:rsid w:val="006D7E5F"/>
    <w:rsid w:val="006E05F9"/>
    <w:rsid w:val="006E28B2"/>
    <w:rsid w:val="006E2A7E"/>
    <w:rsid w:val="006E3CD2"/>
    <w:rsid w:val="006E4CE9"/>
    <w:rsid w:val="006E554E"/>
    <w:rsid w:val="006E61B5"/>
    <w:rsid w:val="006E6344"/>
    <w:rsid w:val="006E68C6"/>
    <w:rsid w:val="006E6CB2"/>
    <w:rsid w:val="006E7382"/>
    <w:rsid w:val="006E7C03"/>
    <w:rsid w:val="006F0350"/>
    <w:rsid w:val="006F06B8"/>
    <w:rsid w:val="006F097D"/>
    <w:rsid w:val="006F2CEF"/>
    <w:rsid w:val="006F2FE1"/>
    <w:rsid w:val="006F39E9"/>
    <w:rsid w:val="006F3B6C"/>
    <w:rsid w:val="006F41DD"/>
    <w:rsid w:val="006F4924"/>
    <w:rsid w:val="006F49A3"/>
    <w:rsid w:val="006F525A"/>
    <w:rsid w:val="006F5756"/>
    <w:rsid w:val="006F5FB5"/>
    <w:rsid w:val="006F6142"/>
    <w:rsid w:val="006F699B"/>
    <w:rsid w:val="006F7528"/>
    <w:rsid w:val="00701306"/>
    <w:rsid w:val="00701DCD"/>
    <w:rsid w:val="0070319B"/>
    <w:rsid w:val="007036AD"/>
    <w:rsid w:val="007038DE"/>
    <w:rsid w:val="007039B6"/>
    <w:rsid w:val="00703A0C"/>
    <w:rsid w:val="00704D08"/>
    <w:rsid w:val="00705CE1"/>
    <w:rsid w:val="00706C16"/>
    <w:rsid w:val="00706DCE"/>
    <w:rsid w:val="00707248"/>
    <w:rsid w:val="00707D10"/>
    <w:rsid w:val="007104F6"/>
    <w:rsid w:val="00711756"/>
    <w:rsid w:val="00712987"/>
    <w:rsid w:val="00713B45"/>
    <w:rsid w:val="00714823"/>
    <w:rsid w:val="007156D2"/>
    <w:rsid w:val="007178A4"/>
    <w:rsid w:val="00720793"/>
    <w:rsid w:val="0072102B"/>
    <w:rsid w:val="00721585"/>
    <w:rsid w:val="0072195F"/>
    <w:rsid w:val="00721E1B"/>
    <w:rsid w:val="00722892"/>
    <w:rsid w:val="0072350E"/>
    <w:rsid w:val="00724356"/>
    <w:rsid w:val="00725DE8"/>
    <w:rsid w:val="00726CAE"/>
    <w:rsid w:val="0073152A"/>
    <w:rsid w:val="00731A41"/>
    <w:rsid w:val="00732B8B"/>
    <w:rsid w:val="007330E1"/>
    <w:rsid w:val="00733412"/>
    <w:rsid w:val="00733B8E"/>
    <w:rsid w:val="00734B3D"/>
    <w:rsid w:val="00734C9D"/>
    <w:rsid w:val="00734D72"/>
    <w:rsid w:val="00734DAA"/>
    <w:rsid w:val="007361A5"/>
    <w:rsid w:val="0074007A"/>
    <w:rsid w:val="007404BD"/>
    <w:rsid w:val="00741CAD"/>
    <w:rsid w:val="00742F11"/>
    <w:rsid w:val="00743315"/>
    <w:rsid w:val="00743502"/>
    <w:rsid w:val="007442AE"/>
    <w:rsid w:val="0074572E"/>
    <w:rsid w:val="007467EE"/>
    <w:rsid w:val="00746A88"/>
    <w:rsid w:val="00746B7E"/>
    <w:rsid w:val="007470D9"/>
    <w:rsid w:val="007471AC"/>
    <w:rsid w:val="007474F4"/>
    <w:rsid w:val="00747C64"/>
    <w:rsid w:val="00747D55"/>
    <w:rsid w:val="00750242"/>
    <w:rsid w:val="007507F7"/>
    <w:rsid w:val="0075314E"/>
    <w:rsid w:val="00753930"/>
    <w:rsid w:val="00753955"/>
    <w:rsid w:val="00754E2E"/>
    <w:rsid w:val="007568AF"/>
    <w:rsid w:val="00756E59"/>
    <w:rsid w:val="007579E8"/>
    <w:rsid w:val="007605BF"/>
    <w:rsid w:val="00760861"/>
    <w:rsid w:val="00760AFC"/>
    <w:rsid w:val="00761791"/>
    <w:rsid w:val="0076222B"/>
    <w:rsid w:val="00762C05"/>
    <w:rsid w:val="007640DB"/>
    <w:rsid w:val="00764EB7"/>
    <w:rsid w:val="0076538D"/>
    <w:rsid w:val="00765606"/>
    <w:rsid w:val="00765642"/>
    <w:rsid w:val="007665D0"/>
    <w:rsid w:val="00766B1F"/>
    <w:rsid w:val="00766F0B"/>
    <w:rsid w:val="007718BA"/>
    <w:rsid w:val="00771C54"/>
    <w:rsid w:val="00772331"/>
    <w:rsid w:val="007735A8"/>
    <w:rsid w:val="00773D6C"/>
    <w:rsid w:val="00774BF4"/>
    <w:rsid w:val="007760E7"/>
    <w:rsid w:val="00777162"/>
    <w:rsid w:val="00777814"/>
    <w:rsid w:val="00782C4E"/>
    <w:rsid w:val="0078366E"/>
    <w:rsid w:val="00784AEA"/>
    <w:rsid w:val="0078502C"/>
    <w:rsid w:val="0078560A"/>
    <w:rsid w:val="007858F7"/>
    <w:rsid w:val="007873C3"/>
    <w:rsid w:val="00787CF1"/>
    <w:rsid w:val="00791B34"/>
    <w:rsid w:val="00794045"/>
    <w:rsid w:val="00794702"/>
    <w:rsid w:val="00794DD3"/>
    <w:rsid w:val="007951D2"/>
    <w:rsid w:val="00795FD1"/>
    <w:rsid w:val="00797CFF"/>
    <w:rsid w:val="007A0799"/>
    <w:rsid w:val="007A14DF"/>
    <w:rsid w:val="007A1D96"/>
    <w:rsid w:val="007A27AF"/>
    <w:rsid w:val="007A371C"/>
    <w:rsid w:val="007A3BDF"/>
    <w:rsid w:val="007A431F"/>
    <w:rsid w:val="007A6B63"/>
    <w:rsid w:val="007B0A24"/>
    <w:rsid w:val="007B0B62"/>
    <w:rsid w:val="007B0E0F"/>
    <w:rsid w:val="007B184C"/>
    <w:rsid w:val="007B1919"/>
    <w:rsid w:val="007B3043"/>
    <w:rsid w:val="007B3708"/>
    <w:rsid w:val="007B4015"/>
    <w:rsid w:val="007B4A64"/>
    <w:rsid w:val="007B5788"/>
    <w:rsid w:val="007B60B7"/>
    <w:rsid w:val="007B6A9A"/>
    <w:rsid w:val="007B762D"/>
    <w:rsid w:val="007C04C0"/>
    <w:rsid w:val="007C0D2D"/>
    <w:rsid w:val="007C0EF8"/>
    <w:rsid w:val="007C1EA7"/>
    <w:rsid w:val="007C2DC6"/>
    <w:rsid w:val="007C3873"/>
    <w:rsid w:val="007C5A74"/>
    <w:rsid w:val="007C6D70"/>
    <w:rsid w:val="007C6E01"/>
    <w:rsid w:val="007C711C"/>
    <w:rsid w:val="007D0173"/>
    <w:rsid w:val="007D0304"/>
    <w:rsid w:val="007D0AB7"/>
    <w:rsid w:val="007D4502"/>
    <w:rsid w:val="007D49D5"/>
    <w:rsid w:val="007D4AF5"/>
    <w:rsid w:val="007D4BAB"/>
    <w:rsid w:val="007D5C00"/>
    <w:rsid w:val="007D7CC8"/>
    <w:rsid w:val="007E01D1"/>
    <w:rsid w:val="007E064A"/>
    <w:rsid w:val="007E10E1"/>
    <w:rsid w:val="007E13FF"/>
    <w:rsid w:val="007E2926"/>
    <w:rsid w:val="007E39A9"/>
    <w:rsid w:val="007E47FB"/>
    <w:rsid w:val="007E4E5D"/>
    <w:rsid w:val="007E5BA2"/>
    <w:rsid w:val="007E6CE8"/>
    <w:rsid w:val="007E70B6"/>
    <w:rsid w:val="007F0730"/>
    <w:rsid w:val="007F0F91"/>
    <w:rsid w:val="007F1254"/>
    <w:rsid w:val="007F2651"/>
    <w:rsid w:val="007F2CF9"/>
    <w:rsid w:val="007F3A82"/>
    <w:rsid w:val="007F3C15"/>
    <w:rsid w:val="007F4784"/>
    <w:rsid w:val="007F49C3"/>
    <w:rsid w:val="007F4B95"/>
    <w:rsid w:val="007F53E4"/>
    <w:rsid w:val="007F5954"/>
    <w:rsid w:val="007F7173"/>
    <w:rsid w:val="007F7B25"/>
    <w:rsid w:val="00800193"/>
    <w:rsid w:val="008010AF"/>
    <w:rsid w:val="00801B28"/>
    <w:rsid w:val="008020BB"/>
    <w:rsid w:val="00802281"/>
    <w:rsid w:val="00803767"/>
    <w:rsid w:val="008046F3"/>
    <w:rsid w:val="0080508F"/>
    <w:rsid w:val="00805243"/>
    <w:rsid w:val="008060A0"/>
    <w:rsid w:val="00806EC3"/>
    <w:rsid w:val="008076A8"/>
    <w:rsid w:val="00811EE8"/>
    <w:rsid w:val="008127F3"/>
    <w:rsid w:val="00812F46"/>
    <w:rsid w:val="008137E6"/>
    <w:rsid w:val="008149A8"/>
    <w:rsid w:val="008152A5"/>
    <w:rsid w:val="008155FA"/>
    <w:rsid w:val="00815711"/>
    <w:rsid w:val="00815E03"/>
    <w:rsid w:val="00820BF4"/>
    <w:rsid w:val="008210D1"/>
    <w:rsid w:val="00822011"/>
    <w:rsid w:val="00822B0E"/>
    <w:rsid w:val="00822BCF"/>
    <w:rsid w:val="008234FD"/>
    <w:rsid w:val="008242D4"/>
    <w:rsid w:val="00824B85"/>
    <w:rsid w:val="00825474"/>
    <w:rsid w:val="0082613D"/>
    <w:rsid w:val="00827E46"/>
    <w:rsid w:val="00831493"/>
    <w:rsid w:val="008326E3"/>
    <w:rsid w:val="00832865"/>
    <w:rsid w:val="008361C4"/>
    <w:rsid w:val="0083649F"/>
    <w:rsid w:val="008369D3"/>
    <w:rsid w:val="00837927"/>
    <w:rsid w:val="00840015"/>
    <w:rsid w:val="00841286"/>
    <w:rsid w:val="00841F60"/>
    <w:rsid w:val="008425EA"/>
    <w:rsid w:val="008429F4"/>
    <w:rsid w:val="00843EE8"/>
    <w:rsid w:val="00844AE7"/>
    <w:rsid w:val="00845616"/>
    <w:rsid w:val="008476BA"/>
    <w:rsid w:val="00850C32"/>
    <w:rsid w:val="00851E90"/>
    <w:rsid w:val="00852671"/>
    <w:rsid w:val="0085398C"/>
    <w:rsid w:val="00854F85"/>
    <w:rsid w:val="00854FEC"/>
    <w:rsid w:val="00855C90"/>
    <w:rsid w:val="00857164"/>
    <w:rsid w:val="00857EB7"/>
    <w:rsid w:val="00860C57"/>
    <w:rsid w:val="008616B6"/>
    <w:rsid w:val="008623D1"/>
    <w:rsid w:val="008626C8"/>
    <w:rsid w:val="00862A08"/>
    <w:rsid w:val="00862EB2"/>
    <w:rsid w:val="008635ED"/>
    <w:rsid w:val="008638DB"/>
    <w:rsid w:val="00864483"/>
    <w:rsid w:val="0086451B"/>
    <w:rsid w:val="008645F6"/>
    <w:rsid w:val="008662CF"/>
    <w:rsid w:val="00866450"/>
    <w:rsid w:val="00866F35"/>
    <w:rsid w:val="0086748C"/>
    <w:rsid w:val="008700D7"/>
    <w:rsid w:val="008714CE"/>
    <w:rsid w:val="00871880"/>
    <w:rsid w:val="00871AED"/>
    <w:rsid w:val="00872621"/>
    <w:rsid w:val="008739B6"/>
    <w:rsid w:val="00876459"/>
    <w:rsid w:val="008764C2"/>
    <w:rsid w:val="0087793F"/>
    <w:rsid w:val="0088002C"/>
    <w:rsid w:val="00880066"/>
    <w:rsid w:val="008810FB"/>
    <w:rsid w:val="00882092"/>
    <w:rsid w:val="0088449C"/>
    <w:rsid w:val="0088494B"/>
    <w:rsid w:val="008873E8"/>
    <w:rsid w:val="00890947"/>
    <w:rsid w:val="00891013"/>
    <w:rsid w:val="0089137C"/>
    <w:rsid w:val="00891691"/>
    <w:rsid w:val="00891FEB"/>
    <w:rsid w:val="008924F7"/>
    <w:rsid w:val="008926EF"/>
    <w:rsid w:val="008927E2"/>
    <w:rsid w:val="008955DB"/>
    <w:rsid w:val="008A27BF"/>
    <w:rsid w:val="008A4555"/>
    <w:rsid w:val="008A4BCF"/>
    <w:rsid w:val="008A6AED"/>
    <w:rsid w:val="008A70DB"/>
    <w:rsid w:val="008A765D"/>
    <w:rsid w:val="008A7CDC"/>
    <w:rsid w:val="008B1267"/>
    <w:rsid w:val="008B1756"/>
    <w:rsid w:val="008B1A50"/>
    <w:rsid w:val="008B2C23"/>
    <w:rsid w:val="008B33B9"/>
    <w:rsid w:val="008B33D4"/>
    <w:rsid w:val="008B3C64"/>
    <w:rsid w:val="008B449C"/>
    <w:rsid w:val="008B454E"/>
    <w:rsid w:val="008B5120"/>
    <w:rsid w:val="008B69B5"/>
    <w:rsid w:val="008B6E35"/>
    <w:rsid w:val="008B7127"/>
    <w:rsid w:val="008B75F2"/>
    <w:rsid w:val="008B77BC"/>
    <w:rsid w:val="008B781C"/>
    <w:rsid w:val="008C0082"/>
    <w:rsid w:val="008C1817"/>
    <w:rsid w:val="008C3D04"/>
    <w:rsid w:val="008C49DD"/>
    <w:rsid w:val="008C5396"/>
    <w:rsid w:val="008C5BD4"/>
    <w:rsid w:val="008C5D21"/>
    <w:rsid w:val="008C6969"/>
    <w:rsid w:val="008C6AD7"/>
    <w:rsid w:val="008C7AC4"/>
    <w:rsid w:val="008D08AA"/>
    <w:rsid w:val="008D1518"/>
    <w:rsid w:val="008D2919"/>
    <w:rsid w:val="008D2D02"/>
    <w:rsid w:val="008D41C4"/>
    <w:rsid w:val="008D4339"/>
    <w:rsid w:val="008D750D"/>
    <w:rsid w:val="008E0D2B"/>
    <w:rsid w:val="008E1288"/>
    <w:rsid w:val="008E2318"/>
    <w:rsid w:val="008E25FF"/>
    <w:rsid w:val="008E2C7A"/>
    <w:rsid w:val="008E3343"/>
    <w:rsid w:val="008E410D"/>
    <w:rsid w:val="008E46FC"/>
    <w:rsid w:val="008E4986"/>
    <w:rsid w:val="008E54FB"/>
    <w:rsid w:val="008F0C2D"/>
    <w:rsid w:val="008F1D98"/>
    <w:rsid w:val="008F2373"/>
    <w:rsid w:val="008F27CB"/>
    <w:rsid w:val="008F3153"/>
    <w:rsid w:val="008F35AD"/>
    <w:rsid w:val="008F422E"/>
    <w:rsid w:val="008F4F20"/>
    <w:rsid w:val="008F740F"/>
    <w:rsid w:val="008F77F0"/>
    <w:rsid w:val="008F7CAE"/>
    <w:rsid w:val="009004C0"/>
    <w:rsid w:val="0090060C"/>
    <w:rsid w:val="009009A7"/>
    <w:rsid w:val="00900FE6"/>
    <w:rsid w:val="009016C6"/>
    <w:rsid w:val="00901C7C"/>
    <w:rsid w:val="00902371"/>
    <w:rsid w:val="00902477"/>
    <w:rsid w:val="00903259"/>
    <w:rsid w:val="0090367E"/>
    <w:rsid w:val="009036C3"/>
    <w:rsid w:val="009053C0"/>
    <w:rsid w:val="0090704A"/>
    <w:rsid w:val="00907DA2"/>
    <w:rsid w:val="00911464"/>
    <w:rsid w:val="00913475"/>
    <w:rsid w:val="009137B7"/>
    <w:rsid w:val="00914851"/>
    <w:rsid w:val="00914DAB"/>
    <w:rsid w:val="00915E2B"/>
    <w:rsid w:val="00915F86"/>
    <w:rsid w:val="00915F92"/>
    <w:rsid w:val="00916B13"/>
    <w:rsid w:val="0091751A"/>
    <w:rsid w:val="00920050"/>
    <w:rsid w:val="00920D8F"/>
    <w:rsid w:val="009225D0"/>
    <w:rsid w:val="00923168"/>
    <w:rsid w:val="009246E4"/>
    <w:rsid w:val="009259F6"/>
    <w:rsid w:val="00926F01"/>
    <w:rsid w:val="00930153"/>
    <w:rsid w:val="009303DB"/>
    <w:rsid w:val="00930E62"/>
    <w:rsid w:val="009339D2"/>
    <w:rsid w:val="00933A6C"/>
    <w:rsid w:val="00933D83"/>
    <w:rsid w:val="00934455"/>
    <w:rsid w:val="00935B97"/>
    <w:rsid w:val="00936572"/>
    <w:rsid w:val="00936EB8"/>
    <w:rsid w:val="0094059C"/>
    <w:rsid w:val="0094152A"/>
    <w:rsid w:val="00941A1C"/>
    <w:rsid w:val="0094211D"/>
    <w:rsid w:val="009424EC"/>
    <w:rsid w:val="00942AE3"/>
    <w:rsid w:val="00943553"/>
    <w:rsid w:val="00943F0E"/>
    <w:rsid w:val="00944465"/>
    <w:rsid w:val="00945472"/>
    <w:rsid w:val="00947EC9"/>
    <w:rsid w:val="00951419"/>
    <w:rsid w:val="0095143E"/>
    <w:rsid w:val="00951ADA"/>
    <w:rsid w:val="00951DC9"/>
    <w:rsid w:val="00953AC0"/>
    <w:rsid w:val="00955E22"/>
    <w:rsid w:val="009561B3"/>
    <w:rsid w:val="009565BF"/>
    <w:rsid w:val="00957155"/>
    <w:rsid w:val="00957199"/>
    <w:rsid w:val="00960672"/>
    <w:rsid w:val="00962A7D"/>
    <w:rsid w:val="00963EE8"/>
    <w:rsid w:val="00964643"/>
    <w:rsid w:val="00964B4A"/>
    <w:rsid w:val="00966ACE"/>
    <w:rsid w:val="00966CBD"/>
    <w:rsid w:val="0097017F"/>
    <w:rsid w:val="00970910"/>
    <w:rsid w:val="0097102C"/>
    <w:rsid w:val="00972E83"/>
    <w:rsid w:val="00973813"/>
    <w:rsid w:val="00974B55"/>
    <w:rsid w:val="00974D48"/>
    <w:rsid w:val="00975855"/>
    <w:rsid w:val="00975B8C"/>
    <w:rsid w:val="009765DF"/>
    <w:rsid w:val="00980344"/>
    <w:rsid w:val="00980FF9"/>
    <w:rsid w:val="00981638"/>
    <w:rsid w:val="00981FBF"/>
    <w:rsid w:val="00982552"/>
    <w:rsid w:val="00982A9C"/>
    <w:rsid w:val="00984C53"/>
    <w:rsid w:val="0098575F"/>
    <w:rsid w:val="00985813"/>
    <w:rsid w:val="009858D0"/>
    <w:rsid w:val="00985CAC"/>
    <w:rsid w:val="00987DA7"/>
    <w:rsid w:val="00991492"/>
    <w:rsid w:val="00991D61"/>
    <w:rsid w:val="009928C3"/>
    <w:rsid w:val="00992FF8"/>
    <w:rsid w:val="0099518F"/>
    <w:rsid w:val="00995C18"/>
    <w:rsid w:val="009963F0"/>
    <w:rsid w:val="00996B76"/>
    <w:rsid w:val="00996D82"/>
    <w:rsid w:val="00997C79"/>
    <w:rsid w:val="009A0047"/>
    <w:rsid w:val="009A09D0"/>
    <w:rsid w:val="009A0B8C"/>
    <w:rsid w:val="009A0BEF"/>
    <w:rsid w:val="009A184E"/>
    <w:rsid w:val="009A27F5"/>
    <w:rsid w:val="009A29FD"/>
    <w:rsid w:val="009A3E96"/>
    <w:rsid w:val="009A450C"/>
    <w:rsid w:val="009A4E55"/>
    <w:rsid w:val="009A5B54"/>
    <w:rsid w:val="009B017F"/>
    <w:rsid w:val="009B0275"/>
    <w:rsid w:val="009B13B0"/>
    <w:rsid w:val="009B3B66"/>
    <w:rsid w:val="009B460E"/>
    <w:rsid w:val="009B4A53"/>
    <w:rsid w:val="009B52B8"/>
    <w:rsid w:val="009B5AE8"/>
    <w:rsid w:val="009B5C97"/>
    <w:rsid w:val="009B7103"/>
    <w:rsid w:val="009B784A"/>
    <w:rsid w:val="009C07E2"/>
    <w:rsid w:val="009C326F"/>
    <w:rsid w:val="009C362B"/>
    <w:rsid w:val="009C393B"/>
    <w:rsid w:val="009C3ACC"/>
    <w:rsid w:val="009C477B"/>
    <w:rsid w:val="009C532A"/>
    <w:rsid w:val="009C6336"/>
    <w:rsid w:val="009C7903"/>
    <w:rsid w:val="009C7A6A"/>
    <w:rsid w:val="009D0481"/>
    <w:rsid w:val="009D3AE2"/>
    <w:rsid w:val="009D43EC"/>
    <w:rsid w:val="009D4E90"/>
    <w:rsid w:val="009D5523"/>
    <w:rsid w:val="009D695A"/>
    <w:rsid w:val="009D70BC"/>
    <w:rsid w:val="009D7DD3"/>
    <w:rsid w:val="009E0B94"/>
    <w:rsid w:val="009E0FE1"/>
    <w:rsid w:val="009E11B6"/>
    <w:rsid w:val="009E19EA"/>
    <w:rsid w:val="009E1B06"/>
    <w:rsid w:val="009E1D15"/>
    <w:rsid w:val="009E2880"/>
    <w:rsid w:val="009E463F"/>
    <w:rsid w:val="009E58EB"/>
    <w:rsid w:val="009E6227"/>
    <w:rsid w:val="009E6A7E"/>
    <w:rsid w:val="009E6C93"/>
    <w:rsid w:val="009E6EC0"/>
    <w:rsid w:val="009E7664"/>
    <w:rsid w:val="009E7C0F"/>
    <w:rsid w:val="009F07EE"/>
    <w:rsid w:val="009F0879"/>
    <w:rsid w:val="009F08C4"/>
    <w:rsid w:val="009F12DC"/>
    <w:rsid w:val="009F16E4"/>
    <w:rsid w:val="009F2B68"/>
    <w:rsid w:val="009F32B9"/>
    <w:rsid w:val="009F36EE"/>
    <w:rsid w:val="009F3DD3"/>
    <w:rsid w:val="009F4498"/>
    <w:rsid w:val="009F6E50"/>
    <w:rsid w:val="009F757B"/>
    <w:rsid w:val="009F7A1E"/>
    <w:rsid w:val="009F7B70"/>
    <w:rsid w:val="009F7B97"/>
    <w:rsid w:val="00A00018"/>
    <w:rsid w:val="00A003B8"/>
    <w:rsid w:val="00A00474"/>
    <w:rsid w:val="00A03B6F"/>
    <w:rsid w:val="00A042C6"/>
    <w:rsid w:val="00A0691E"/>
    <w:rsid w:val="00A07E83"/>
    <w:rsid w:val="00A10B98"/>
    <w:rsid w:val="00A10ECC"/>
    <w:rsid w:val="00A10F34"/>
    <w:rsid w:val="00A1154C"/>
    <w:rsid w:val="00A115C9"/>
    <w:rsid w:val="00A11753"/>
    <w:rsid w:val="00A1357B"/>
    <w:rsid w:val="00A136AA"/>
    <w:rsid w:val="00A14335"/>
    <w:rsid w:val="00A145F6"/>
    <w:rsid w:val="00A17FAD"/>
    <w:rsid w:val="00A2005A"/>
    <w:rsid w:val="00A2045A"/>
    <w:rsid w:val="00A21875"/>
    <w:rsid w:val="00A2190F"/>
    <w:rsid w:val="00A22085"/>
    <w:rsid w:val="00A2495D"/>
    <w:rsid w:val="00A24A8F"/>
    <w:rsid w:val="00A25549"/>
    <w:rsid w:val="00A267C1"/>
    <w:rsid w:val="00A27A82"/>
    <w:rsid w:val="00A3185B"/>
    <w:rsid w:val="00A32E78"/>
    <w:rsid w:val="00A32EF2"/>
    <w:rsid w:val="00A330A1"/>
    <w:rsid w:val="00A336AE"/>
    <w:rsid w:val="00A349BF"/>
    <w:rsid w:val="00A37C62"/>
    <w:rsid w:val="00A4113A"/>
    <w:rsid w:val="00A4121B"/>
    <w:rsid w:val="00A4236B"/>
    <w:rsid w:val="00A42FB9"/>
    <w:rsid w:val="00A43D7E"/>
    <w:rsid w:val="00A44D66"/>
    <w:rsid w:val="00A4556C"/>
    <w:rsid w:val="00A458E2"/>
    <w:rsid w:val="00A45F6B"/>
    <w:rsid w:val="00A473A4"/>
    <w:rsid w:val="00A47C50"/>
    <w:rsid w:val="00A5073A"/>
    <w:rsid w:val="00A51628"/>
    <w:rsid w:val="00A52A3B"/>
    <w:rsid w:val="00A53208"/>
    <w:rsid w:val="00A53BDF"/>
    <w:rsid w:val="00A55B70"/>
    <w:rsid w:val="00A566BD"/>
    <w:rsid w:val="00A61184"/>
    <w:rsid w:val="00A621A5"/>
    <w:rsid w:val="00A63D73"/>
    <w:rsid w:val="00A6592B"/>
    <w:rsid w:val="00A66599"/>
    <w:rsid w:val="00A70BB6"/>
    <w:rsid w:val="00A73BB5"/>
    <w:rsid w:val="00A73E46"/>
    <w:rsid w:val="00A76832"/>
    <w:rsid w:val="00A76B94"/>
    <w:rsid w:val="00A806CC"/>
    <w:rsid w:val="00A81B9B"/>
    <w:rsid w:val="00A81DF7"/>
    <w:rsid w:val="00A82AAB"/>
    <w:rsid w:val="00A830F3"/>
    <w:rsid w:val="00A83ED9"/>
    <w:rsid w:val="00A8470C"/>
    <w:rsid w:val="00A91DEB"/>
    <w:rsid w:val="00A92033"/>
    <w:rsid w:val="00A93885"/>
    <w:rsid w:val="00A93DA3"/>
    <w:rsid w:val="00A94CFB"/>
    <w:rsid w:val="00A96537"/>
    <w:rsid w:val="00A96688"/>
    <w:rsid w:val="00A979C4"/>
    <w:rsid w:val="00A97A0F"/>
    <w:rsid w:val="00AA04BC"/>
    <w:rsid w:val="00AA11F1"/>
    <w:rsid w:val="00AA1FA7"/>
    <w:rsid w:val="00AA2127"/>
    <w:rsid w:val="00AA2726"/>
    <w:rsid w:val="00AA2BD6"/>
    <w:rsid w:val="00AA3201"/>
    <w:rsid w:val="00AA42B4"/>
    <w:rsid w:val="00AA4C64"/>
    <w:rsid w:val="00AA5154"/>
    <w:rsid w:val="00AA5BB7"/>
    <w:rsid w:val="00AA5CC8"/>
    <w:rsid w:val="00AA5FD2"/>
    <w:rsid w:val="00AA7C44"/>
    <w:rsid w:val="00AB0D7D"/>
    <w:rsid w:val="00AB0FD6"/>
    <w:rsid w:val="00AB1443"/>
    <w:rsid w:val="00AB22E6"/>
    <w:rsid w:val="00AB33E4"/>
    <w:rsid w:val="00AB350E"/>
    <w:rsid w:val="00AB35C1"/>
    <w:rsid w:val="00AB5800"/>
    <w:rsid w:val="00AB5D9F"/>
    <w:rsid w:val="00AB65C3"/>
    <w:rsid w:val="00AB69C8"/>
    <w:rsid w:val="00AB71FB"/>
    <w:rsid w:val="00AB731B"/>
    <w:rsid w:val="00AB7759"/>
    <w:rsid w:val="00AB7B0A"/>
    <w:rsid w:val="00AB7BCE"/>
    <w:rsid w:val="00AC064E"/>
    <w:rsid w:val="00AC0B20"/>
    <w:rsid w:val="00AC157F"/>
    <w:rsid w:val="00AC3D81"/>
    <w:rsid w:val="00AC42E3"/>
    <w:rsid w:val="00AC4B8E"/>
    <w:rsid w:val="00AC5091"/>
    <w:rsid w:val="00AC5551"/>
    <w:rsid w:val="00AC6655"/>
    <w:rsid w:val="00AD0718"/>
    <w:rsid w:val="00AD22EB"/>
    <w:rsid w:val="00AD30BB"/>
    <w:rsid w:val="00AD322A"/>
    <w:rsid w:val="00AD3EFA"/>
    <w:rsid w:val="00AD3FC4"/>
    <w:rsid w:val="00AD4F68"/>
    <w:rsid w:val="00AD500A"/>
    <w:rsid w:val="00AD53F5"/>
    <w:rsid w:val="00AD6A5F"/>
    <w:rsid w:val="00AD7CCA"/>
    <w:rsid w:val="00AE0887"/>
    <w:rsid w:val="00AE30F9"/>
    <w:rsid w:val="00AE4D55"/>
    <w:rsid w:val="00AE5808"/>
    <w:rsid w:val="00AE6330"/>
    <w:rsid w:val="00AE634A"/>
    <w:rsid w:val="00AE6486"/>
    <w:rsid w:val="00AF08EC"/>
    <w:rsid w:val="00AF0B9D"/>
    <w:rsid w:val="00AF1B33"/>
    <w:rsid w:val="00AF1C04"/>
    <w:rsid w:val="00AF1EFB"/>
    <w:rsid w:val="00AF1F40"/>
    <w:rsid w:val="00AF29B5"/>
    <w:rsid w:val="00AF3700"/>
    <w:rsid w:val="00AF3B20"/>
    <w:rsid w:val="00AF4945"/>
    <w:rsid w:val="00AF499F"/>
    <w:rsid w:val="00AF5EB0"/>
    <w:rsid w:val="00AF692C"/>
    <w:rsid w:val="00B00407"/>
    <w:rsid w:val="00B01875"/>
    <w:rsid w:val="00B01911"/>
    <w:rsid w:val="00B01A2C"/>
    <w:rsid w:val="00B02A7A"/>
    <w:rsid w:val="00B05193"/>
    <w:rsid w:val="00B0546C"/>
    <w:rsid w:val="00B0587B"/>
    <w:rsid w:val="00B05AE1"/>
    <w:rsid w:val="00B05D2B"/>
    <w:rsid w:val="00B07BD4"/>
    <w:rsid w:val="00B103A7"/>
    <w:rsid w:val="00B105BF"/>
    <w:rsid w:val="00B1070C"/>
    <w:rsid w:val="00B12592"/>
    <w:rsid w:val="00B12716"/>
    <w:rsid w:val="00B1298A"/>
    <w:rsid w:val="00B15DF6"/>
    <w:rsid w:val="00B165A5"/>
    <w:rsid w:val="00B1698B"/>
    <w:rsid w:val="00B173C7"/>
    <w:rsid w:val="00B17647"/>
    <w:rsid w:val="00B17DCD"/>
    <w:rsid w:val="00B2017C"/>
    <w:rsid w:val="00B2075C"/>
    <w:rsid w:val="00B207E9"/>
    <w:rsid w:val="00B20D45"/>
    <w:rsid w:val="00B21E36"/>
    <w:rsid w:val="00B21FC0"/>
    <w:rsid w:val="00B22655"/>
    <w:rsid w:val="00B2277C"/>
    <w:rsid w:val="00B23352"/>
    <w:rsid w:val="00B238D0"/>
    <w:rsid w:val="00B23C3D"/>
    <w:rsid w:val="00B25897"/>
    <w:rsid w:val="00B26F99"/>
    <w:rsid w:val="00B27275"/>
    <w:rsid w:val="00B27645"/>
    <w:rsid w:val="00B3084C"/>
    <w:rsid w:val="00B30B5C"/>
    <w:rsid w:val="00B3134C"/>
    <w:rsid w:val="00B315EE"/>
    <w:rsid w:val="00B33844"/>
    <w:rsid w:val="00B338CD"/>
    <w:rsid w:val="00B33F1D"/>
    <w:rsid w:val="00B3425C"/>
    <w:rsid w:val="00B34280"/>
    <w:rsid w:val="00B348FA"/>
    <w:rsid w:val="00B34A6A"/>
    <w:rsid w:val="00B3575B"/>
    <w:rsid w:val="00B36237"/>
    <w:rsid w:val="00B3688F"/>
    <w:rsid w:val="00B371CE"/>
    <w:rsid w:val="00B379B9"/>
    <w:rsid w:val="00B40538"/>
    <w:rsid w:val="00B41924"/>
    <w:rsid w:val="00B43237"/>
    <w:rsid w:val="00B437C0"/>
    <w:rsid w:val="00B46F99"/>
    <w:rsid w:val="00B508D0"/>
    <w:rsid w:val="00B508D7"/>
    <w:rsid w:val="00B52921"/>
    <w:rsid w:val="00B534AD"/>
    <w:rsid w:val="00B53718"/>
    <w:rsid w:val="00B54559"/>
    <w:rsid w:val="00B54596"/>
    <w:rsid w:val="00B55B40"/>
    <w:rsid w:val="00B561C4"/>
    <w:rsid w:val="00B5675B"/>
    <w:rsid w:val="00B616C5"/>
    <w:rsid w:val="00B62E4B"/>
    <w:rsid w:val="00B6334F"/>
    <w:rsid w:val="00B64679"/>
    <w:rsid w:val="00B652D3"/>
    <w:rsid w:val="00B6620F"/>
    <w:rsid w:val="00B67454"/>
    <w:rsid w:val="00B70D67"/>
    <w:rsid w:val="00B70F64"/>
    <w:rsid w:val="00B711FD"/>
    <w:rsid w:val="00B71274"/>
    <w:rsid w:val="00B71753"/>
    <w:rsid w:val="00B71F0F"/>
    <w:rsid w:val="00B7467C"/>
    <w:rsid w:val="00B75D9B"/>
    <w:rsid w:val="00B76F04"/>
    <w:rsid w:val="00B806EC"/>
    <w:rsid w:val="00B82494"/>
    <w:rsid w:val="00B82A79"/>
    <w:rsid w:val="00B82B2D"/>
    <w:rsid w:val="00B83D24"/>
    <w:rsid w:val="00B83F22"/>
    <w:rsid w:val="00B8469B"/>
    <w:rsid w:val="00B84EE1"/>
    <w:rsid w:val="00B85A88"/>
    <w:rsid w:val="00B90135"/>
    <w:rsid w:val="00B905B2"/>
    <w:rsid w:val="00B90899"/>
    <w:rsid w:val="00B90A72"/>
    <w:rsid w:val="00B916B0"/>
    <w:rsid w:val="00B91788"/>
    <w:rsid w:val="00B91E06"/>
    <w:rsid w:val="00B9212C"/>
    <w:rsid w:val="00B951A1"/>
    <w:rsid w:val="00B96001"/>
    <w:rsid w:val="00B965F9"/>
    <w:rsid w:val="00B97475"/>
    <w:rsid w:val="00BA05C8"/>
    <w:rsid w:val="00BA41F3"/>
    <w:rsid w:val="00BA5B8D"/>
    <w:rsid w:val="00BA6CD5"/>
    <w:rsid w:val="00BB25CE"/>
    <w:rsid w:val="00BB3203"/>
    <w:rsid w:val="00BB38A9"/>
    <w:rsid w:val="00BB5724"/>
    <w:rsid w:val="00BB5C15"/>
    <w:rsid w:val="00BB6902"/>
    <w:rsid w:val="00BB69DB"/>
    <w:rsid w:val="00BC0030"/>
    <w:rsid w:val="00BC12C0"/>
    <w:rsid w:val="00BC1ABE"/>
    <w:rsid w:val="00BC1D3A"/>
    <w:rsid w:val="00BC33C2"/>
    <w:rsid w:val="00BC590A"/>
    <w:rsid w:val="00BC5BFB"/>
    <w:rsid w:val="00BC5D47"/>
    <w:rsid w:val="00BC79FA"/>
    <w:rsid w:val="00BC7A6F"/>
    <w:rsid w:val="00BC7DC2"/>
    <w:rsid w:val="00BD08AA"/>
    <w:rsid w:val="00BD28F6"/>
    <w:rsid w:val="00BD491E"/>
    <w:rsid w:val="00BD5B9B"/>
    <w:rsid w:val="00BD77C8"/>
    <w:rsid w:val="00BD78C8"/>
    <w:rsid w:val="00BE0289"/>
    <w:rsid w:val="00BE14BF"/>
    <w:rsid w:val="00BE2B9F"/>
    <w:rsid w:val="00BE46C9"/>
    <w:rsid w:val="00BE53F6"/>
    <w:rsid w:val="00BE6144"/>
    <w:rsid w:val="00BE68B9"/>
    <w:rsid w:val="00BE73A1"/>
    <w:rsid w:val="00BF138E"/>
    <w:rsid w:val="00BF2763"/>
    <w:rsid w:val="00BF2ABB"/>
    <w:rsid w:val="00BF55BD"/>
    <w:rsid w:val="00BF7206"/>
    <w:rsid w:val="00BF7963"/>
    <w:rsid w:val="00BF7C87"/>
    <w:rsid w:val="00C00DC8"/>
    <w:rsid w:val="00C01418"/>
    <w:rsid w:val="00C0195E"/>
    <w:rsid w:val="00C0210C"/>
    <w:rsid w:val="00C053C4"/>
    <w:rsid w:val="00C057BD"/>
    <w:rsid w:val="00C079DD"/>
    <w:rsid w:val="00C114B1"/>
    <w:rsid w:val="00C1186D"/>
    <w:rsid w:val="00C12187"/>
    <w:rsid w:val="00C1242F"/>
    <w:rsid w:val="00C12A08"/>
    <w:rsid w:val="00C135A1"/>
    <w:rsid w:val="00C13A36"/>
    <w:rsid w:val="00C13EA7"/>
    <w:rsid w:val="00C14A91"/>
    <w:rsid w:val="00C16937"/>
    <w:rsid w:val="00C16B02"/>
    <w:rsid w:val="00C16E96"/>
    <w:rsid w:val="00C17EC7"/>
    <w:rsid w:val="00C203A5"/>
    <w:rsid w:val="00C20EF2"/>
    <w:rsid w:val="00C212B8"/>
    <w:rsid w:val="00C213EF"/>
    <w:rsid w:val="00C2208F"/>
    <w:rsid w:val="00C226AD"/>
    <w:rsid w:val="00C22ABF"/>
    <w:rsid w:val="00C23E52"/>
    <w:rsid w:val="00C24605"/>
    <w:rsid w:val="00C24F53"/>
    <w:rsid w:val="00C2500C"/>
    <w:rsid w:val="00C252AF"/>
    <w:rsid w:val="00C255E4"/>
    <w:rsid w:val="00C2589F"/>
    <w:rsid w:val="00C26D51"/>
    <w:rsid w:val="00C278CC"/>
    <w:rsid w:val="00C278DA"/>
    <w:rsid w:val="00C30A3F"/>
    <w:rsid w:val="00C30A89"/>
    <w:rsid w:val="00C31AAF"/>
    <w:rsid w:val="00C3312E"/>
    <w:rsid w:val="00C33C4D"/>
    <w:rsid w:val="00C34B44"/>
    <w:rsid w:val="00C34B70"/>
    <w:rsid w:val="00C359F3"/>
    <w:rsid w:val="00C3628F"/>
    <w:rsid w:val="00C36437"/>
    <w:rsid w:val="00C3685D"/>
    <w:rsid w:val="00C3751F"/>
    <w:rsid w:val="00C378AA"/>
    <w:rsid w:val="00C379B9"/>
    <w:rsid w:val="00C40BF4"/>
    <w:rsid w:val="00C41E67"/>
    <w:rsid w:val="00C41F1C"/>
    <w:rsid w:val="00C42D39"/>
    <w:rsid w:val="00C432A1"/>
    <w:rsid w:val="00C44073"/>
    <w:rsid w:val="00C44C69"/>
    <w:rsid w:val="00C44E9A"/>
    <w:rsid w:val="00C4605D"/>
    <w:rsid w:val="00C464E6"/>
    <w:rsid w:val="00C46EC1"/>
    <w:rsid w:val="00C4730C"/>
    <w:rsid w:val="00C51AFA"/>
    <w:rsid w:val="00C51E9B"/>
    <w:rsid w:val="00C52963"/>
    <w:rsid w:val="00C529B7"/>
    <w:rsid w:val="00C53760"/>
    <w:rsid w:val="00C55B1B"/>
    <w:rsid w:val="00C55EBC"/>
    <w:rsid w:val="00C5740F"/>
    <w:rsid w:val="00C57F85"/>
    <w:rsid w:val="00C60508"/>
    <w:rsid w:val="00C60BC9"/>
    <w:rsid w:val="00C60F88"/>
    <w:rsid w:val="00C61119"/>
    <w:rsid w:val="00C6122C"/>
    <w:rsid w:val="00C61B8B"/>
    <w:rsid w:val="00C61DED"/>
    <w:rsid w:val="00C62E07"/>
    <w:rsid w:val="00C6320F"/>
    <w:rsid w:val="00C639E1"/>
    <w:rsid w:val="00C64D7B"/>
    <w:rsid w:val="00C6535E"/>
    <w:rsid w:val="00C66D35"/>
    <w:rsid w:val="00C67283"/>
    <w:rsid w:val="00C67652"/>
    <w:rsid w:val="00C70020"/>
    <w:rsid w:val="00C70A0D"/>
    <w:rsid w:val="00C7171E"/>
    <w:rsid w:val="00C72562"/>
    <w:rsid w:val="00C72B8B"/>
    <w:rsid w:val="00C7471D"/>
    <w:rsid w:val="00C75790"/>
    <w:rsid w:val="00C75F0D"/>
    <w:rsid w:val="00C76407"/>
    <w:rsid w:val="00C76F7F"/>
    <w:rsid w:val="00C7761B"/>
    <w:rsid w:val="00C77761"/>
    <w:rsid w:val="00C809B0"/>
    <w:rsid w:val="00C809EB"/>
    <w:rsid w:val="00C81405"/>
    <w:rsid w:val="00C81CE7"/>
    <w:rsid w:val="00C823F7"/>
    <w:rsid w:val="00C82CBB"/>
    <w:rsid w:val="00C832C2"/>
    <w:rsid w:val="00C84ECF"/>
    <w:rsid w:val="00C84F62"/>
    <w:rsid w:val="00C863F5"/>
    <w:rsid w:val="00C86A69"/>
    <w:rsid w:val="00C90A63"/>
    <w:rsid w:val="00C92BDB"/>
    <w:rsid w:val="00C94043"/>
    <w:rsid w:val="00C961D0"/>
    <w:rsid w:val="00C9720B"/>
    <w:rsid w:val="00C97538"/>
    <w:rsid w:val="00C97D02"/>
    <w:rsid w:val="00CA0F3E"/>
    <w:rsid w:val="00CA26E9"/>
    <w:rsid w:val="00CA3805"/>
    <w:rsid w:val="00CA39BC"/>
    <w:rsid w:val="00CA3AD4"/>
    <w:rsid w:val="00CA3F7F"/>
    <w:rsid w:val="00CA5376"/>
    <w:rsid w:val="00CA6C76"/>
    <w:rsid w:val="00CA6F72"/>
    <w:rsid w:val="00CA71DE"/>
    <w:rsid w:val="00CA7BB3"/>
    <w:rsid w:val="00CB08E8"/>
    <w:rsid w:val="00CB0B16"/>
    <w:rsid w:val="00CB22F7"/>
    <w:rsid w:val="00CB256D"/>
    <w:rsid w:val="00CB355C"/>
    <w:rsid w:val="00CB5A37"/>
    <w:rsid w:val="00CB700B"/>
    <w:rsid w:val="00CB7315"/>
    <w:rsid w:val="00CC150B"/>
    <w:rsid w:val="00CC193B"/>
    <w:rsid w:val="00CC2A50"/>
    <w:rsid w:val="00CC2B5E"/>
    <w:rsid w:val="00CC2D4D"/>
    <w:rsid w:val="00CC35D0"/>
    <w:rsid w:val="00CC3DB5"/>
    <w:rsid w:val="00CC3EED"/>
    <w:rsid w:val="00CC4B36"/>
    <w:rsid w:val="00CC6A24"/>
    <w:rsid w:val="00CC6FB0"/>
    <w:rsid w:val="00CC7AC3"/>
    <w:rsid w:val="00CD0040"/>
    <w:rsid w:val="00CD2E70"/>
    <w:rsid w:val="00CD3467"/>
    <w:rsid w:val="00CD3DDB"/>
    <w:rsid w:val="00CD5A87"/>
    <w:rsid w:val="00CD5AFF"/>
    <w:rsid w:val="00CD6A59"/>
    <w:rsid w:val="00CD7A91"/>
    <w:rsid w:val="00CE16B9"/>
    <w:rsid w:val="00CE170C"/>
    <w:rsid w:val="00CE2612"/>
    <w:rsid w:val="00CE3996"/>
    <w:rsid w:val="00CE5915"/>
    <w:rsid w:val="00CE61CB"/>
    <w:rsid w:val="00CF0029"/>
    <w:rsid w:val="00CF110E"/>
    <w:rsid w:val="00CF19EA"/>
    <w:rsid w:val="00CF1CB6"/>
    <w:rsid w:val="00CF1D24"/>
    <w:rsid w:val="00CF3697"/>
    <w:rsid w:val="00CF3DE1"/>
    <w:rsid w:val="00CF4323"/>
    <w:rsid w:val="00CF57D0"/>
    <w:rsid w:val="00CF61FE"/>
    <w:rsid w:val="00CF7D55"/>
    <w:rsid w:val="00D0057B"/>
    <w:rsid w:val="00D03601"/>
    <w:rsid w:val="00D04368"/>
    <w:rsid w:val="00D05621"/>
    <w:rsid w:val="00D0578D"/>
    <w:rsid w:val="00D05E3E"/>
    <w:rsid w:val="00D05FA8"/>
    <w:rsid w:val="00D075CC"/>
    <w:rsid w:val="00D1165F"/>
    <w:rsid w:val="00D12B72"/>
    <w:rsid w:val="00D12E9E"/>
    <w:rsid w:val="00D14039"/>
    <w:rsid w:val="00D15285"/>
    <w:rsid w:val="00D15C10"/>
    <w:rsid w:val="00D16F5D"/>
    <w:rsid w:val="00D17872"/>
    <w:rsid w:val="00D2052F"/>
    <w:rsid w:val="00D205A6"/>
    <w:rsid w:val="00D2131B"/>
    <w:rsid w:val="00D213DC"/>
    <w:rsid w:val="00D23141"/>
    <w:rsid w:val="00D24BF3"/>
    <w:rsid w:val="00D2545E"/>
    <w:rsid w:val="00D25EAE"/>
    <w:rsid w:val="00D27BE5"/>
    <w:rsid w:val="00D27E2D"/>
    <w:rsid w:val="00D27E33"/>
    <w:rsid w:val="00D30AFF"/>
    <w:rsid w:val="00D33A45"/>
    <w:rsid w:val="00D340B5"/>
    <w:rsid w:val="00D345EC"/>
    <w:rsid w:val="00D34891"/>
    <w:rsid w:val="00D36CFA"/>
    <w:rsid w:val="00D36DCE"/>
    <w:rsid w:val="00D36E46"/>
    <w:rsid w:val="00D40599"/>
    <w:rsid w:val="00D40762"/>
    <w:rsid w:val="00D41CE1"/>
    <w:rsid w:val="00D42CFE"/>
    <w:rsid w:val="00D43EA8"/>
    <w:rsid w:val="00D4421D"/>
    <w:rsid w:val="00D44743"/>
    <w:rsid w:val="00D45CF9"/>
    <w:rsid w:val="00D46440"/>
    <w:rsid w:val="00D46C17"/>
    <w:rsid w:val="00D53CE5"/>
    <w:rsid w:val="00D54235"/>
    <w:rsid w:val="00D56090"/>
    <w:rsid w:val="00D56F7F"/>
    <w:rsid w:val="00D57406"/>
    <w:rsid w:val="00D57522"/>
    <w:rsid w:val="00D57C43"/>
    <w:rsid w:val="00D57F78"/>
    <w:rsid w:val="00D6071B"/>
    <w:rsid w:val="00D62267"/>
    <w:rsid w:val="00D63766"/>
    <w:rsid w:val="00D65BA1"/>
    <w:rsid w:val="00D66096"/>
    <w:rsid w:val="00D660B1"/>
    <w:rsid w:val="00D669F5"/>
    <w:rsid w:val="00D66CA7"/>
    <w:rsid w:val="00D732F7"/>
    <w:rsid w:val="00D73C60"/>
    <w:rsid w:val="00D73FA2"/>
    <w:rsid w:val="00D7415B"/>
    <w:rsid w:val="00D7435B"/>
    <w:rsid w:val="00D74796"/>
    <w:rsid w:val="00D755C5"/>
    <w:rsid w:val="00D77C9A"/>
    <w:rsid w:val="00D818EB"/>
    <w:rsid w:val="00D81A19"/>
    <w:rsid w:val="00D821B0"/>
    <w:rsid w:val="00D82208"/>
    <w:rsid w:val="00D8337A"/>
    <w:rsid w:val="00D855BE"/>
    <w:rsid w:val="00D859E4"/>
    <w:rsid w:val="00D8634B"/>
    <w:rsid w:val="00D8737D"/>
    <w:rsid w:val="00D87BC4"/>
    <w:rsid w:val="00D9053A"/>
    <w:rsid w:val="00D9510B"/>
    <w:rsid w:val="00D95E9F"/>
    <w:rsid w:val="00D96A31"/>
    <w:rsid w:val="00D97C3B"/>
    <w:rsid w:val="00D97D33"/>
    <w:rsid w:val="00DA1386"/>
    <w:rsid w:val="00DA1964"/>
    <w:rsid w:val="00DA1CEA"/>
    <w:rsid w:val="00DA322F"/>
    <w:rsid w:val="00DA38DC"/>
    <w:rsid w:val="00DA4032"/>
    <w:rsid w:val="00DA41CB"/>
    <w:rsid w:val="00DA4697"/>
    <w:rsid w:val="00DA4B60"/>
    <w:rsid w:val="00DA6B21"/>
    <w:rsid w:val="00DA6FBD"/>
    <w:rsid w:val="00DA73F5"/>
    <w:rsid w:val="00DA7756"/>
    <w:rsid w:val="00DA79BD"/>
    <w:rsid w:val="00DB0089"/>
    <w:rsid w:val="00DB2F19"/>
    <w:rsid w:val="00DB3052"/>
    <w:rsid w:val="00DB4B33"/>
    <w:rsid w:val="00DB7FB9"/>
    <w:rsid w:val="00DC0A04"/>
    <w:rsid w:val="00DC171C"/>
    <w:rsid w:val="00DC17C9"/>
    <w:rsid w:val="00DC292B"/>
    <w:rsid w:val="00DC5128"/>
    <w:rsid w:val="00DC56C4"/>
    <w:rsid w:val="00DC5BE5"/>
    <w:rsid w:val="00DC7C89"/>
    <w:rsid w:val="00DD01F0"/>
    <w:rsid w:val="00DD07AD"/>
    <w:rsid w:val="00DD2056"/>
    <w:rsid w:val="00DD29C8"/>
    <w:rsid w:val="00DD51F9"/>
    <w:rsid w:val="00DD5B05"/>
    <w:rsid w:val="00DD7EFF"/>
    <w:rsid w:val="00DE0099"/>
    <w:rsid w:val="00DE0860"/>
    <w:rsid w:val="00DE1759"/>
    <w:rsid w:val="00DE36D7"/>
    <w:rsid w:val="00DE3867"/>
    <w:rsid w:val="00DE3F2D"/>
    <w:rsid w:val="00DE50EB"/>
    <w:rsid w:val="00DE6505"/>
    <w:rsid w:val="00DF154A"/>
    <w:rsid w:val="00DF18A0"/>
    <w:rsid w:val="00DF2186"/>
    <w:rsid w:val="00DF2CE9"/>
    <w:rsid w:val="00DF3721"/>
    <w:rsid w:val="00DF37DC"/>
    <w:rsid w:val="00DF4A6D"/>
    <w:rsid w:val="00DF4F6A"/>
    <w:rsid w:val="00DF547E"/>
    <w:rsid w:val="00DF5EB7"/>
    <w:rsid w:val="00DF6C8C"/>
    <w:rsid w:val="00DF7C84"/>
    <w:rsid w:val="00E000AA"/>
    <w:rsid w:val="00E00B5C"/>
    <w:rsid w:val="00E00EE5"/>
    <w:rsid w:val="00E014F1"/>
    <w:rsid w:val="00E0192D"/>
    <w:rsid w:val="00E039F5"/>
    <w:rsid w:val="00E052FE"/>
    <w:rsid w:val="00E10C78"/>
    <w:rsid w:val="00E11491"/>
    <w:rsid w:val="00E11618"/>
    <w:rsid w:val="00E13445"/>
    <w:rsid w:val="00E1372B"/>
    <w:rsid w:val="00E13821"/>
    <w:rsid w:val="00E1388E"/>
    <w:rsid w:val="00E14F42"/>
    <w:rsid w:val="00E151ED"/>
    <w:rsid w:val="00E15432"/>
    <w:rsid w:val="00E15AA8"/>
    <w:rsid w:val="00E15C14"/>
    <w:rsid w:val="00E168FA"/>
    <w:rsid w:val="00E20048"/>
    <w:rsid w:val="00E20259"/>
    <w:rsid w:val="00E21116"/>
    <w:rsid w:val="00E21A76"/>
    <w:rsid w:val="00E22642"/>
    <w:rsid w:val="00E228C6"/>
    <w:rsid w:val="00E22A2E"/>
    <w:rsid w:val="00E23AB9"/>
    <w:rsid w:val="00E24448"/>
    <w:rsid w:val="00E2459C"/>
    <w:rsid w:val="00E24978"/>
    <w:rsid w:val="00E24F93"/>
    <w:rsid w:val="00E2503F"/>
    <w:rsid w:val="00E2561B"/>
    <w:rsid w:val="00E26922"/>
    <w:rsid w:val="00E27D0B"/>
    <w:rsid w:val="00E304CD"/>
    <w:rsid w:val="00E311C4"/>
    <w:rsid w:val="00E3123C"/>
    <w:rsid w:val="00E31BBC"/>
    <w:rsid w:val="00E32D7A"/>
    <w:rsid w:val="00E344AB"/>
    <w:rsid w:val="00E350BC"/>
    <w:rsid w:val="00E36E12"/>
    <w:rsid w:val="00E37D08"/>
    <w:rsid w:val="00E409F1"/>
    <w:rsid w:val="00E42E5A"/>
    <w:rsid w:val="00E43793"/>
    <w:rsid w:val="00E43CBB"/>
    <w:rsid w:val="00E43D8B"/>
    <w:rsid w:val="00E44037"/>
    <w:rsid w:val="00E451A5"/>
    <w:rsid w:val="00E47286"/>
    <w:rsid w:val="00E520B4"/>
    <w:rsid w:val="00E52921"/>
    <w:rsid w:val="00E533E7"/>
    <w:rsid w:val="00E54A4F"/>
    <w:rsid w:val="00E54DCC"/>
    <w:rsid w:val="00E61206"/>
    <w:rsid w:val="00E61997"/>
    <w:rsid w:val="00E6363A"/>
    <w:rsid w:val="00E63927"/>
    <w:rsid w:val="00E63E50"/>
    <w:rsid w:val="00E63EFD"/>
    <w:rsid w:val="00E65D30"/>
    <w:rsid w:val="00E65DB5"/>
    <w:rsid w:val="00E665E3"/>
    <w:rsid w:val="00E672AE"/>
    <w:rsid w:val="00E676BD"/>
    <w:rsid w:val="00E70BC4"/>
    <w:rsid w:val="00E7103C"/>
    <w:rsid w:val="00E71D1F"/>
    <w:rsid w:val="00E725CF"/>
    <w:rsid w:val="00E72CFE"/>
    <w:rsid w:val="00E73218"/>
    <w:rsid w:val="00E74707"/>
    <w:rsid w:val="00E75627"/>
    <w:rsid w:val="00E7669A"/>
    <w:rsid w:val="00E77A92"/>
    <w:rsid w:val="00E80F33"/>
    <w:rsid w:val="00E817F2"/>
    <w:rsid w:val="00E8374F"/>
    <w:rsid w:val="00E8375D"/>
    <w:rsid w:val="00E84D1B"/>
    <w:rsid w:val="00E84FC2"/>
    <w:rsid w:val="00E85072"/>
    <w:rsid w:val="00E85491"/>
    <w:rsid w:val="00E85728"/>
    <w:rsid w:val="00E8642A"/>
    <w:rsid w:val="00E879DE"/>
    <w:rsid w:val="00E9094B"/>
    <w:rsid w:val="00E91EEA"/>
    <w:rsid w:val="00E933C7"/>
    <w:rsid w:val="00E93643"/>
    <w:rsid w:val="00E9417D"/>
    <w:rsid w:val="00E9511C"/>
    <w:rsid w:val="00E95256"/>
    <w:rsid w:val="00E95690"/>
    <w:rsid w:val="00E96FFC"/>
    <w:rsid w:val="00E973CA"/>
    <w:rsid w:val="00E97BAE"/>
    <w:rsid w:val="00EA0329"/>
    <w:rsid w:val="00EA0359"/>
    <w:rsid w:val="00EA1B8B"/>
    <w:rsid w:val="00EA1CF8"/>
    <w:rsid w:val="00EA212B"/>
    <w:rsid w:val="00EA3AB4"/>
    <w:rsid w:val="00EA3D5C"/>
    <w:rsid w:val="00EA5401"/>
    <w:rsid w:val="00EA5825"/>
    <w:rsid w:val="00EA5BE6"/>
    <w:rsid w:val="00EA5C07"/>
    <w:rsid w:val="00EA6617"/>
    <w:rsid w:val="00EA66BD"/>
    <w:rsid w:val="00EA66E6"/>
    <w:rsid w:val="00EB003D"/>
    <w:rsid w:val="00EB0130"/>
    <w:rsid w:val="00EB0185"/>
    <w:rsid w:val="00EB05C2"/>
    <w:rsid w:val="00EB0B61"/>
    <w:rsid w:val="00EB15B9"/>
    <w:rsid w:val="00EB2848"/>
    <w:rsid w:val="00EB4236"/>
    <w:rsid w:val="00EB63A6"/>
    <w:rsid w:val="00EB641B"/>
    <w:rsid w:val="00EB78EB"/>
    <w:rsid w:val="00EB7AB2"/>
    <w:rsid w:val="00EC0AF7"/>
    <w:rsid w:val="00EC335C"/>
    <w:rsid w:val="00EC44C8"/>
    <w:rsid w:val="00EC4F45"/>
    <w:rsid w:val="00EC5801"/>
    <w:rsid w:val="00EC602C"/>
    <w:rsid w:val="00EC62D2"/>
    <w:rsid w:val="00EC65E9"/>
    <w:rsid w:val="00EC71AE"/>
    <w:rsid w:val="00ED117C"/>
    <w:rsid w:val="00ED213D"/>
    <w:rsid w:val="00ED3077"/>
    <w:rsid w:val="00ED3A5E"/>
    <w:rsid w:val="00ED406D"/>
    <w:rsid w:val="00ED510F"/>
    <w:rsid w:val="00EE0AEF"/>
    <w:rsid w:val="00EE198E"/>
    <w:rsid w:val="00EE25B3"/>
    <w:rsid w:val="00EE3E2D"/>
    <w:rsid w:val="00EE4AD9"/>
    <w:rsid w:val="00EE6AE7"/>
    <w:rsid w:val="00EE7728"/>
    <w:rsid w:val="00EF0FD0"/>
    <w:rsid w:val="00EF16FF"/>
    <w:rsid w:val="00EF19CA"/>
    <w:rsid w:val="00EF240F"/>
    <w:rsid w:val="00EF25AA"/>
    <w:rsid w:val="00EF25D2"/>
    <w:rsid w:val="00EF350F"/>
    <w:rsid w:val="00EF38FD"/>
    <w:rsid w:val="00EF4165"/>
    <w:rsid w:val="00EF7D57"/>
    <w:rsid w:val="00F00325"/>
    <w:rsid w:val="00F0084A"/>
    <w:rsid w:val="00F00ED7"/>
    <w:rsid w:val="00F022A0"/>
    <w:rsid w:val="00F029CC"/>
    <w:rsid w:val="00F040A4"/>
    <w:rsid w:val="00F04650"/>
    <w:rsid w:val="00F058AD"/>
    <w:rsid w:val="00F05FE1"/>
    <w:rsid w:val="00F072E9"/>
    <w:rsid w:val="00F113B4"/>
    <w:rsid w:val="00F12EC1"/>
    <w:rsid w:val="00F12FB8"/>
    <w:rsid w:val="00F13144"/>
    <w:rsid w:val="00F13452"/>
    <w:rsid w:val="00F13544"/>
    <w:rsid w:val="00F1545A"/>
    <w:rsid w:val="00F166D8"/>
    <w:rsid w:val="00F168EC"/>
    <w:rsid w:val="00F16BF6"/>
    <w:rsid w:val="00F1756F"/>
    <w:rsid w:val="00F17B1D"/>
    <w:rsid w:val="00F17E74"/>
    <w:rsid w:val="00F20046"/>
    <w:rsid w:val="00F243C0"/>
    <w:rsid w:val="00F2481F"/>
    <w:rsid w:val="00F253C9"/>
    <w:rsid w:val="00F26614"/>
    <w:rsid w:val="00F30924"/>
    <w:rsid w:val="00F30EF6"/>
    <w:rsid w:val="00F31036"/>
    <w:rsid w:val="00F3104D"/>
    <w:rsid w:val="00F3125A"/>
    <w:rsid w:val="00F31F3D"/>
    <w:rsid w:val="00F32407"/>
    <w:rsid w:val="00F33FAA"/>
    <w:rsid w:val="00F35B00"/>
    <w:rsid w:val="00F361A6"/>
    <w:rsid w:val="00F372A3"/>
    <w:rsid w:val="00F3755B"/>
    <w:rsid w:val="00F42FE8"/>
    <w:rsid w:val="00F43898"/>
    <w:rsid w:val="00F43FA4"/>
    <w:rsid w:val="00F4431D"/>
    <w:rsid w:val="00F44543"/>
    <w:rsid w:val="00F45221"/>
    <w:rsid w:val="00F452A9"/>
    <w:rsid w:val="00F45FB3"/>
    <w:rsid w:val="00F46534"/>
    <w:rsid w:val="00F469F2"/>
    <w:rsid w:val="00F47F17"/>
    <w:rsid w:val="00F50046"/>
    <w:rsid w:val="00F51E6A"/>
    <w:rsid w:val="00F531F5"/>
    <w:rsid w:val="00F537DF"/>
    <w:rsid w:val="00F53E17"/>
    <w:rsid w:val="00F5525D"/>
    <w:rsid w:val="00F552A7"/>
    <w:rsid w:val="00F55BC7"/>
    <w:rsid w:val="00F562C4"/>
    <w:rsid w:val="00F567DD"/>
    <w:rsid w:val="00F5685A"/>
    <w:rsid w:val="00F56E2C"/>
    <w:rsid w:val="00F57FC2"/>
    <w:rsid w:val="00F60048"/>
    <w:rsid w:val="00F6085D"/>
    <w:rsid w:val="00F60C44"/>
    <w:rsid w:val="00F6172B"/>
    <w:rsid w:val="00F62150"/>
    <w:rsid w:val="00F62253"/>
    <w:rsid w:val="00F64A52"/>
    <w:rsid w:val="00F65A08"/>
    <w:rsid w:val="00F660E6"/>
    <w:rsid w:val="00F71518"/>
    <w:rsid w:val="00F734DA"/>
    <w:rsid w:val="00F73DFB"/>
    <w:rsid w:val="00F75094"/>
    <w:rsid w:val="00F751B5"/>
    <w:rsid w:val="00F753E5"/>
    <w:rsid w:val="00F80499"/>
    <w:rsid w:val="00F80549"/>
    <w:rsid w:val="00F81D87"/>
    <w:rsid w:val="00F81DA7"/>
    <w:rsid w:val="00F82733"/>
    <w:rsid w:val="00F86B64"/>
    <w:rsid w:val="00F86C1F"/>
    <w:rsid w:val="00F86CDF"/>
    <w:rsid w:val="00F90217"/>
    <w:rsid w:val="00F9099A"/>
    <w:rsid w:val="00F90B5D"/>
    <w:rsid w:val="00F9124F"/>
    <w:rsid w:val="00F92A37"/>
    <w:rsid w:val="00F93335"/>
    <w:rsid w:val="00F93F7D"/>
    <w:rsid w:val="00F94363"/>
    <w:rsid w:val="00F96B7C"/>
    <w:rsid w:val="00F9750F"/>
    <w:rsid w:val="00FA0743"/>
    <w:rsid w:val="00FA0A85"/>
    <w:rsid w:val="00FA1FCE"/>
    <w:rsid w:val="00FA3571"/>
    <w:rsid w:val="00FA3695"/>
    <w:rsid w:val="00FA3CF7"/>
    <w:rsid w:val="00FA3DB2"/>
    <w:rsid w:val="00FA3DEE"/>
    <w:rsid w:val="00FA407B"/>
    <w:rsid w:val="00FA4221"/>
    <w:rsid w:val="00FA4780"/>
    <w:rsid w:val="00FA5225"/>
    <w:rsid w:val="00FA64FA"/>
    <w:rsid w:val="00FA6C23"/>
    <w:rsid w:val="00FB0FF6"/>
    <w:rsid w:val="00FB11E0"/>
    <w:rsid w:val="00FB19BA"/>
    <w:rsid w:val="00FB1BE6"/>
    <w:rsid w:val="00FB36B4"/>
    <w:rsid w:val="00FB3CA4"/>
    <w:rsid w:val="00FB44D1"/>
    <w:rsid w:val="00FB4B2B"/>
    <w:rsid w:val="00FB7190"/>
    <w:rsid w:val="00FC0F38"/>
    <w:rsid w:val="00FC1AD5"/>
    <w:rsid w:val="00FC26A2"/>
    <w:rsid w:val="00FC26B3"/>
    <w:rsid w:val="00FC3BE9"/>
    <w:rsid w:val="00FC3C64"/>
    <w:rsid w:val="00FC5092"/>
    <w:rsid w:val="00FC50C1"/>
    <w:rsid w:val="00FC536C"/>
    <w:rsid w:val="00FC603F"/>
    <w:rsid w:val="00FC61D3"/>
    <w:rsid w:val="00FC6C18"/>
    <w:rsid w:val="00FC706A"/>
    <w:rsid w:val="00FC75E4"/>
    <w:rsid w:val="00FC7A46"/>
    <w:rsid w:val="00FC7BD5"/>
    <w:rsid w:val="00FD2041"/>
    <w:rsid w:val="00FD2A4B"/>
    <w:rsid w:val="00FD321D"/>
    <w:rsid w:val="00FD42AC"/>
    <w:rsid w:val="00FD49A1"/>
    <w:rsid w:val="00FD4DA5"/>
    <w:rsid w:val="00FD6024"/>
    <w:rsid w:val="00FD6211"/>
    <w:rsid w:val="00FD6426"/>
    <w:rsid w:val="00FD7C37"/>
    <w:rsid w:val="00FE103E"/>
    <w:rsid w:val="00FE1A1F"/>
    <w:rsid w:val="00FE2D53"/>
    <w:rsid w:val="00FE46D2"/>
    <w:rsid w:val="00FE610C"/>
    <w:rsid w:val="00FE676E"/>
    <w:rsid w:val="00FE76B3"/>
    <w:rsid w:val="00FF0894"/>
    <w:rsid w:val="00FF1B4A"/>
    <w:rsid w:val="00FF2288"/>
    <w:rsid w:val="00FF28FC"/>
    <w:rsid w:val="00FF4161"/>
    <w:rsid w:val="00FF49E2"/>
    <w:rsid w:val="00FF4BCB"/>
    <w:rsid w:val="00FF61C7"/>
    <w:rsid w:val="00FF67D1"/>
    <w:rsid w:val="00FF6C70"/>
    <w:rsid w:val="00FF6E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46FF4500"/>
  <w15:docId w15:val="{982CFA18-F8C7-44AE-9490-D72973B6B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158"/>
    <w:pPr>
      <w:jc w:val="both"/>
    </w:pPr>
    <w:rPr>
      <w:rFonts w:ascii="Arial" w:hAnsi="Arial"/>
      <w:sz w:val="22"/>
      <w:lang w:val="es-ES_tradnl" w:eastAsia="en-US"/>
    </w:rPr>
  </w:style>
  <w:style w:type="paragraph" w:styleId="Ttulo1">
    <w:name w:val="heading 1"/>
    <w:basedOn w:val="Normal"/>
    <w:next w:val="Normal"/>
    <w:link w:val="Ttulo1Car"/>
    <w:autoRedefine/>
    <w:qFormat/>
    <w:rsid w:val="00376544"/>
    <w:pPr>
      <w:keepNext/>
      <w:numPr>
        <w:numId w:val="3"/>
      </w:numPr>
      <w:tabs>
        <w:tab w:val="clear" w:pos="4260"/>
        <w:tab w:val="num" w:pos="-1008"/>
      </w:tabs>
      <w:spacing w:before="100" w:beforeAutospacing="1" w:after="120"/>
      <w:ind w:left="142" w:hanging="142"/>
      <w:jc w:val="left"/>
      <w:outlineLvl w:val="0"/>
    </w:pPr>
    <w:rPr>
      <w:b/>
      <w:kern w:val="28"/>
      <w:sz w:val="32"/>
    </w:rPr>
  </w:style>
  <w:style w:type="paragraph" w:styleId="Ttulo2">
    <w:name w:val="heading 2"/>
    <w:basedOn w:val="Normal"/>
    <w:next w:val="Normal"/>
    <w:qFormat/>
    <w:rsid w:val="006C3393"/>
    <w:pPr>
      <w:keepNext/>
      <w:numPr>
        <w:ilvl w:val="1"/>
        <w:numId w:val="3"/>
      </w:numPr>
      <w:spacing w:before="100" w:beforeAutospacing="1" w:after="120"/>
      <w:jc w:val="left"/>
      <w:outlineLvl w:val="1"/>
    </w:pPr>
    <w:rPr>
      <w:b/>
      <w:sz w:val="28"/>
    </w:rPr>
  </w:style>
  <w:style w:type="paragraph" w:styleId="Ttulo3">
    <w:name w:val="heading 3"/>
    <w:basedOn w:val="Normal"/>
    <w:next w:val="Normal"/>
    <w:qFormat/>
    <w:rsid w:val="001E0B84"/>
    <w:pPr>
      <w:keepNext/>
      <w:numPr>
        <w:ilvl w:val="2"/>
        <w:numId w:val="3"/>
      </w:numPr>
      <w:tabs>
        <w:tab w:val="left" w:pos="864"/>
      </w:tabs>
      <w:spacing w:before="20" w:after="20"/>
      <w:jc w:val="left"/>
      <w:outlineLvl w:val="2"/>
    </w:pPr>
    <w:rPr>
      <w:b/>
      <w:sz w:val="24"/>
    </w:rPr>
  </w:style>
  <w:style w:type="paragraph" w:styleId="Ttulo4">
    <w:name w:val="heading 4"/>
    <w:basedOn w:val="Normal"/>
    <w:next w:val="Normal"/>
    <w:qFormat/>
    <w:rsid w:val="001E0B84"/>
    <w:pPr>
      <w:keepNext/>
      <w:numPr>
        <w:ilvl w:val="3"/>
        <w:numId w:val="3"/>
      </w:numPr>
      <w:tabs>
        <w:tab w:val="left" w:pos="1152"/>
      </w:tabs>
      <w:spacing w:before="20" w:after="20"/>
      <w:jc w:val="left"/>
      <w:outlineLvl w:val="3"/>
    </w:pPr>
    <w:rPr>
      <w:b/>
    </w:rPr>
  </w:style>
  <w:style w:type="paragraph" w:styleId="Ttulo5">
    <w:name w:val="heading 5"/>
    <w:basedOn w:val="Normal"/>
    <w:next w:val="Normal"/>
    <w:qFormat/>
    <w:rsid w:val="001E0B84"/>
    <w:pPr>
      <w:numPr>
        <w:ilvl w:val="4"/>
        <w:numId w:val="3"/>
      </w:numPr>
      <w:tabs>
        <w:tab w:val="left" w:pos="1296"/>
      </w:tabs>
      <w:spacing w:before="20" w:after="20"/>
      <w:jc w:val="left"/>
      <w:outlineLvl w:val="4"/>
    </w:pPr>
    <w:rPr>
      <w:i/>
    </w:rPr>
  </w:style>
  <w:style w:type="paragraph" w:styleId="Ttulo6">
    <w:name w:val="heading 6"/>
    <w:basedOn w:val="Normal"/>
    <w:next w:val="Normal"/>
    <w:qFormat/>
    <w:rsid w:val="001E0B84"/>
    <w:pPr>
      <w:numPr>
        <w:ilvl w:val="5"/>
        <w:numId w:val="3"/>
      </w:numPr>
      <w:spacing w:before="240" w:after="60"/>
      <w:outlineLvl w:val="5"/>
    </w:pPr>
    <w:rPr>
      <w:rFonts w:ascii="Times New Roman" w:hAnsi="Times New Roman"/>
      <w:i/>
    </w:rPr>
  </w:style>
  <w:style w:type="paragraph" w:styleId="Ttulo7">
    <w:name w:val="heading 7"/>
    <w:basedOn w:val="Normal"/>
    <w:next w:val="Normal"/>
    <w:qFormat/>
    <w:rsid w:val="001E0B84"/>
    <w:pPr>
      <w:numPr>
        <w:ilvl w:val="6"/>
        <w:numId w:val="3"/>
      </w:numPr>
      <w:spacing w:before="240" w:after="60"/>
      <w:outlineLvl w:val="6"/>
    </w:pPr>
    <w:rPr>
      <w:sz w:val="20"/>
    </w:rPr>
  </w:style>
  <w:style w:type="paragraph" w:styleId="Ttulo8">
    <w:name w:val="heading 8"/>
    <w:basedOn w:val="Normal"/>
    <w:next w:val="Normal"/>
    <w:qFormat/>
    <w:rsid w:val="001E0B84"/>
    <w:pPr>
      <w:numPr>
        <w:ilvl w:val="7"/>
        <w:numId w:val="3"/>
      </w:numPr>
      <w:spacing w:before="240" w:after="60"/>
      <w:outlineLvl w:val="7"/>
    </w:pPr>
    <w:rPr>
      <w:i/>
      <w:sz w:val="20"/>
    </w:rPr>
  </w:style>
  <w:style w:type="paragraph" w:styleId="Ttulo9">
    <w:name w:val="heading 9"/>
    <w:basedOn w:val="Normal"/>
    <w:next w:val="Normal"/>
    <w:qFormat/>
    <w:rsid w:val="001E0B84"/>
    <w:pPr>
      <w:numPr>
        <w:ilvl w:val="8"/>
        <w:numId w:val="3"/>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semiHidden/>
    <w:rsid w:val="001E0B84"/>
    <w:rPr>
      <w:sz w:val="16"/>
      <w:szCs w:val="16"/>
    </w:rPr>
  </w:style>
  <w:style w:type="paragraph" w:styleId="Textoindependiente3">
    <w:name w:val="Body Text 3"/>
    <w:basedOn w:val="Normal"/>
    <w:rsid w:val="001E0B84"/>
    <w:pPr>
      <w:spacing w:after="120"/>
    </w:pPr>
    <w:rPr>
      <w:sz w:val="16"/>
    </w:rPr>
  </w:style>
  <w:style w:type="paragraph" w:styleId="Listaconvietas">
    <w:name w:val="List Bullet"/>
    <w:basedOn w:val="Normal"/>
    <w:autoRedefine/>
    <w:rsid w:val="001E0B84"/>
    <w:pPr>
      <w:numPr>
        <w:numId w:val="1"/>
      </w:numPr>
    </w:pPr>
  </w:style>
  <w:style w:type="paragraph" w:styleId="Piedepgina">
    <w:name w:val="footer"/>
    <w:basedOn w:val="Normal"/>
    <w:rsid w:val="001E0B84"/>
    <w:pPr>
      <w:pBdr>
        <w:top w:val="single" w:sz="4" w:space="1" w:color="auto"/>
      </w:pBdr>
      <w:tabs>
        <w:tab w:val="center" w:pos="4320"/>
        <w:tab w:val="right" w:pos="8640"/>
      </w:tabs>
      <w:jc w:val="left"/>
    </w:pPr>
    <w:rPr>
      <w:sz w:val="16"/>
    </w:rPr>
  </w:style>
  <w:style w:type="paragraph" w:styleId="Encabezado">
    <w:name w:val="header"/>
    <w:basedOn w:val="Normal"/>
    <w:rsid w:val="001E0B84"/>
    <w:pPr>
      <w:tabs>
        <w:tab w:val="center" w:pos="4320"/>
        <w:tab w:val="right" w:pos="8640"/>
      </w:tabs>
      <w:jc w:val="right"/>
    </w:pPr>
  </w:style>
  <w:style w:type="paragraph" w:styleId="TDC1">
    <w:name w:val="toc 1"/>
    <w:basedOn w:val="Normal"/>
    <w:next w:val="Normal"/>
    <w:autoRedefine/>
    <w:uiPriority w:val="39"/>
    <w:rsid w:val="000039EA"/>
    <w:pPr>
      <w:spacing w:before="120" w:after="120"/>
      <w:jc w:val="left"/>
    </w:pPr>
    <w:rPr>
      <w:b/>
      <w:sz w:val="20"/>
    </w:rPr>
  </w:style>
  <w:style w:type="paragraph" w:styleId="TDC2">
    <w:name w:val="toc 2"/>
    <w:basedOn w:val="Normal"/>
    <w:next w:val="Normal"/>
    <w:autoRedefine/>
    <w:uiPriority w:val="39"/>
    <w:rsid w:val="00FC1AD5"/>
    <w:pPr>
      <w:jc w:val="left"/>
    </w:pPr>
    <w:rPr>
      <w:sz w:val="20"/>
    </w:rPr>
  </w:style>
  <w:style w:type="paragraph" w:styleId="TDC3">
    <w:name w:val="toc 3"/>
    <w:basedOn w:val="Normal"/>
    <w:next w:val="Normal"/>
    <w:autoRedefine/>
    <w:uiPriority w:val="39"/>
    <w:rsid w:val="00FC1AD5"/>
    <w:pPr>
      <w:jc w:val="left"/>
    </w:pPr>
    <w:rPr>
      <w:sz w:val="20"/>
    </w:rPr>
  </w:style>
  <w:style w:type="paragraph" w:styleId="TDC4">
    <w:name w:val="toc 4"/>
    <w:basedOn w:val="Normal"/>
    <w:next w:val="Normal"/>
    <w:autoRedefine/>
    <w:semiHidden/>
    <w:rsid w:val="00FC1AD5"/>
    <w:pPr>
      <w:jc w:val="left"/>
    </w:pPr>
    <w:rPr>
      <w:sz w:val="20"/>
    </w:rPr>
  </w:style>
  <w:style w:type="paragraph" w:styleId="TDC5">
    <w:name w:val="toc 5"/>
    <w:basedOn w:val="Normal"/>
    <w:next w:val="Normal"/>
    <w:autoRedefine/>
    <w:semiHidden/>
    <w:rsid w:val="00FC1AD5"/>
    <w:pPr>
      <w:jc w:val="left"/>
    </w:pPr>
    <w:rPr>
      <w:sz w:val="20"/>
    </w:rPr>
  </w:style>
  <w:style w:type="paragraph" w:styleId="TDC6">
    <w:name w:val="toc 6"/>
    <w:basedOn w:val="Normal"/>
    <w:next w:val="Normal"/>
    <w:autoRedefine/>
    <w:semiHidden/>
    <w:rsid w:val="001E0B84"/>
    <w:pPr>
      <w:ind w:left="1100"/>
      <w:jc w:val="left"/>
    </w:pPr>
    <w:rPr>
      <w:rFonts w:ascii="Times New Roman" w:hAnsi="Times New Roman"/>
      <w:sz w:val="18"/>
    </w:rPr>
  </w:style>
  <w:style w:type="paragraph" w:styleId="TDC7">
    <w:name w:val="toc 7"/>
    <w:basedOn w:val="Normal"/>
    <w:next w:val="Normal"/>
    <w:autoRedefine/>
    <w:semiHidden/>
    <w:rsid w:val="001E0B84"/>
    <w:pPr>
      <w:ind w:left="1320"/>
      <w:jc w:val="left"/>
    </w:pPr>
    <w:rPr>
      <w:rFonts w:ascii="Times New Roman" w:hAnsi="Times New Roman"/>
      <w:sz w:val="18"/>
    </w:rPr>
  </w:style>
  <w:style w:type="paragraph" w:styleId="TDC8">
    <w:name w:val="toc 8"/>
    <w:basedOn w:val="Normal"/>
    <w:next w:val="Normal"/>
    <w:autoRedefine/>
    <w:semiHidden/>
    <w:rsid w:val="001E0B84"/>
    <w:pPr>
      <w:ind w:left="1540"/>
      <w:jc w:val="left"/>
    </w:pPr>
    <w:rPr>
      <w:rFonts w:ascii="Times New Roman" w:hAnsi="Times New Roman"/>
      <w:sz w:val="18"/>
    </w:rPr>
  </w:style>
  <w:style w:type="paragraph" w:styleId="TDC9">
    <w:name w:val="toc 9"/>
    <w:basedOn w:val="Normal"/>
    <w:next w:val="Normal"/>
    <w:autoRedefine/>
    <w:semiHidden/>
    <w:rsid w:val="001E0B84"/>
    <w:pPr>
      <w:ind w:left="1760"/>
      <w:jc w:val="left"/>
    </w:pPr>
    <w:rPr>
      <w:rFonts w:ascii="Times New Roman" w:hAnsi="Times New Roman"/>
      <w:sz w:val="18"/>
    </w:rPr>
  </w:style>
  <w:style w:type="character" w:styleId="Nmerodepgina">
    <w:name w:val="page number"/>
    <w:basedOn w:val="Fuentedeprrafopredeter"/>
    <w:rsid w:val="001E0B84"/>
    <w:rPr>
      <w:rFonts w:ascii="Arial" w:hAnsi="Arial"/>
      <w:sz w:val="18"/>
    </w:rPr>
  </w:style>
  <w:style w:type="paragraph" w:styleId="Mapadeldocumento">
    <w:name w:val="Document Map"/>
    <w:basedOn w:val="Normal"/>
    <w:semiHidden/>
    <w:rsid w:val="001E0B84"/>
    <w:pPr>
      <w:shd w:val="clear" w:color="auto" w:fill="000080"/>
    </w:pPr>
    <w:rPr>
      <w:rFonts w:ascii="Tahoma" w:hAnsi="Tahoma"/>
    </w:rPr>
  </w:style>
  <w:style w:type="paragraph" w:styleId="Textocomentario">
    <w:name w:val="annotation text"/>
    <w:basedOn w:val="Normal"/>
    <w:link w:val="TextocomentarioCar"/>
    <w:semiHidden/>
    <w:rsid w:val="001E0B84"/>
    <w:rPr>
      <w:sz w:val="20"/>
      <w:lang w:val="es-MX"/>
    </w:rPr>
  </w:style>
  <w:style w:type="paragraph" w:styleId="Textonotapie">
    <w:name w:val="footnote text"/>
    <w:basedOn w:val="Normal"/>
    <w:semiHidden/>
    <w:rsid w:val="001E0B84"/>
    <w:rPr>
      <w:sz w:val="18"/>
      <w:lang w:val="en-US"/>
    </w:rPr>
  </w:style>
  <w:style w:type="character" w:styleId="Refdenotaalpie">
    <w:name w:val="footnote reference"/>
    <w:basedOn w:val="Fuentedeprrafopredeter"/>
    <w:semiHidden/>
    <w:rsid w:val="001E0B84"/>
    <w:rPr>
      <w:rFonts w:ascii="Arial" w:hAnsi="Arial"/>
      <w:sz w:val="18"/>
      <w:vertAlign w:val="superscript"/>
    </w:rPr>
  </w:style>
  <w:style w:type="paragraph" w:customStyle="1" w:styleId="Estilo1">
    <w:name w:val="Estilo1"/>
    <w:basedOn w:val="Listaconvietas2"/>
    <w:rsid w:val="001E0B84"/>
    <w:pPr>
      <w:numPr>
        <w:numId w:val="2"/>
      </w:numPr>
    </w:pPr>
  </w:style>
  <w:style w:type="paragraph" w:styleId="Listaconvietas2">
    <w:name w:val="List Bullet 2"/>
    <w:basedOn w:val="Normal"/>
    <w:autoRedefine/>
    <w:rsid w:val="001E0B84"/>
    <w:rPr>
      <w:lang w:eastAsia="es-ES"/>
    </w:rPr>
  </w:style>
  <w:style w:type="table" w:styleId="Tablaconcuadrcula">
    <w:name w:val="Table Grid"/>
    <w:basedOn w:val="Tablanormal"/>
    <w:uiPriority w:val="59"/>
    <w:rsid w:val="00C246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1Acc">
    <w:name w:val="Tit1Acc"/>
    <w:basedOn w:val="Ttulo1"/>
    <w:rsid w:val="006C1206"/>
    <w:rPr>
      <w:rFonts w:cs="Arial"/>
      <w:sz w:val="20"/>
    </w:rPr>
  </w:style>
  <w:style w:type="paragraph" w:customStyle="1" w:styleId="Tit2Acc">
    <w:name w:val="Tit2Acc"/>
    <w:basedOn w:val="Ttulo2"/>
    <w:rsid w:val="006C1206"/>
    <w:rPr>
      <w:rFonts w:cs="Arial"/>
      <w:sz w:val="20"/>
    </w:rPr>
  </w:style>
  <w:style w:type="paragraph" w:customStyle="1" w:styleId="Tit3Acc">
    <w:name w:val="Tit3Acc"/>
    <w:basedOn w:val="Ttulo3"/>
    <w:rsid w:val="006C1206"/>
    <w:rPr>
      <w:rFonts w:cs="Arial"/>
      <w:sz w:val="20"/>
    </w:rPr>
  </w:style>
  <w:style w:type="paragraph" w:customStyle="1" w:styleId="Tit4Acc">
    <w:name w:val="Tit4Acc"/>
    <w:basedOn w:val="Ttulo4"/>
    <w:rsid w:val="006C1206"/>
    <w:rPr>
      <w:rFonts w:cs="Arial"/>
      <w:sz w:val="20"/>
    </w:rPr>
  </w:style>
  <w:style w:type="paragraph" w:customStyle="1" w:styleId="Tit5Acc">
    <w:name w:val="Tit5Acc"/>
    <w:basedOn w:val="Ttulo5"/>
    <w:rsid w:val="006C1206"/>
    <w:rPr>
      <w:rFonts w:cs="Arial"/>
      <w:sz w:val="20"/>
    </w:rPr>
  </w:style>
  <w:style w:type="paragraph" w:styleId="Sangra3detindependiente">
    <w:name w:val="Body Text Indent 3"/>
    <w:basedOn w:val="Normal"/>
    <w:rsid w:val="0031380E"/>
    <w:pPr>
      <w:spacing w:after="120"/>
      <w:ind w:left="283"/>
    </w:pPr>
    <w:rPr>
      <w:sz w:val="16"/>
      <w:szCs w:val="16"/>
    </w:rPr>
  </w:style>
  <w:style w:type="paragraph" w:styleId="Sangranormal">
    <w:name w:val="Normal Indent"/>
    <w:basedOn w:val="Normal"/>
    <w:rsid w:val="00EC335C"/>
    <w:pPr>
      <w:ind w:left="708"/>
    </w:pPr>
  </w:style>
  <w:style w:type="paragraph" w:customStyle="1" w:styleId="Tnormal">
    <w:name w:val="Tnormal"/>
    <w:basedOn w:val="Normal"/>
    <w:rsid w:val="00EC335C"/>
    <w:pPr>
      <w:overflowPunct w:val="0"/>
      <w:autoSpaceDE w:val="0"/>
      <w:autoSpaceDN w:val="0"/>
      <w:adjustRightInd w:val="0"/>
      <w:spacing w:after="120"/>
      <w:textAlignment w:val="baseline"/>
    </w:pPr>
    <w:rPr>
      <w:sz w:val="20"/>
      <w:lang w:val="es-AR"/>
    </w:rPr>
  </w:style>
  <w:style w:type="paragraph" w:customStyle="1" w:styleId="Left05">
    <w:name w:val="Left:  0.5&quot;"/>
    <w:aliases w:val="First line:  0&quot;"/>
    <w:basedOn w:val="Tit1Acc"/>
    <w:rsid w:val="00EC335C"/>
    <w:pPr>
      <w:numPr>
        <w:numId w:val="0"/>
      </w:numPr>
      <w:jc w:val="center"/>
    </w:pPr>
  </w:style>
  <w:style w:type="character" w:styleId="Hipervnculo">
    <w:name w:val="Hyperlink"/>
    <w:basedOn w:val="Fuentedeprrafopredeter"/>
    <w:rsid w:val="00D17872"/>
    <w:rPr>
      <w:color w:val="0000FF"/>
      <w:u w:val="single"/>
    </w:rPr>
  </w:style>
  <w:style w:type="paragraph" w:styleId="Textodeglobo">
    <w:name w:val="Balloon Text"/>
    <w:basedOn w:val="Normal"/>
    <w:link w:val="TextodegloboCar"/>
    <w:rsid w:val="00B05AE1"/>
    <w:rPr>
      <w:rFonts w:ascii="Tahoma" w:hAnsi="Tahoma" w:cs="Tahoma"/>
      <w:sz w:val="16"/>
      <w:szCs w:val="16"/>
    </w:rPr>
  </w:style>
  <w:style w:type="character" w:customStyle="1" w:styleId="TextodegloboCar">
    <w:name w:val="Texto de globo Car"/>
    <w:basedOn w:val="Fuentedeprrafopredeter"/>
    <w:link w:val="Textodeglobo"/>
    <w:rsid w:val="00B05AE1"/>
    <w:rPr>
      <w:rFonts w:ascii="Tahoma" w:hAnsi="Tahoma" w:cs="Tahoma"/>
      <w:sz w:val="16"/>
      <w:szCs w:val="16"/>
      <w:lang w:val="es-ES_tradnl" w:eastAsia="en-US"/>
    </w:rPr>
  </w:style>
  <w:style w:type="paragraph" w:styleId="Prrafodelista">
    <w:name w:val="List Paragraph"/>
    <w:basedOn w:val="Normal"/>
    <w:uiPriority w:val="34"/>
    <w:qFormat/>
    <w:rsid w:val="00962A7D"/>
    <w:pPr>
      <w:ind w:left="708"/>
    </w:pPr>
  </w:style>
  <w:style w:type="numbering" w:customStyle="1" w:styleId="Estilo2">
    <w:name w:val="Estilo2"/>
    <w:rsid w:val="00962A7D"/>
    <w:pPr>
      <w:numPr>
        <w:numId w:val="4"/>
      </w:numPr>
    </w:pPr>
  </w:style>
  <w:style w:type="numbering" w:customStyle="1" w:styleId="Estilo3">
    <w:name w:val="Estilo3"/>
    <w:rsid w:val="00962A7D"/>
    <w:pPr>
      <w:numPr>
        <w:numId w:val="5"/>
      </w:numPr>
    </w:pPr>
  </w:style>
  <w:style w:type="paragraph" w:customStyle="1" w:styleId="GuiaSeccin">
    <w:name w:val="Guia Sección"/>
    <w:basedOn w:val="Normal"/>
    <w:link w:val="GuiaSeccinCar"/>
    <w:qFormat/>
    <w:rsid w:val="00F372A3"/>
    <w:pPr>
      <w:widowControl w:val="0"/>
      <w:spacing w:before="40" w:after="40"/>
      <w:ind w:left="426"/>
    </w:pPr>
    <w:rPr>
      <w:rFonts w:ascii="Calibri" w:hAnsi="Calibri" w:cs="Calibri"/>
      <w:i/>
      <w:color w:val="1F497D"/>
      <w:szCs w:val="22"/>
      <w:lang w:val="es-MX"/>
    </w:rPr>
  </w:style>
  <w:style w:type="character" w:customStyle="1" w:styleId="GuiaSeccinCar">
    <w:name w:val="Guia Sección Car"/>
    <w:link w:val="GuiaSeccin"/>
    <w:rsid w:val="00F372A3"/>
    <w:rPr>
      <w:rFonts w:ascii="Calibri" w:hAnsi="Calibri" w:cs="Calibri"/>
      <w:i/>
      <w:color w:val="1F497D"/>
      <w:sz w:val="22"/>
      <w:szCs w:val="22"/>
      <w:lang w:eastAsia="en-US"/>
    </w:rPr>
  </w:style>
  <w:style w:type="paragraph" w:styleId="NormalWeb">
    <w:name w:val="Normal (Web)"/>
    <w:basedOn w:val="Normal"/>
    <w:uiPriority w:val="99"/>
    <w:semiHidden/>
    <w:unhideWhenUsed/>
    <w:rsid w:val="008B5120"/>
    <w:pPr>
      <w:spacing w:before="100" w:beforeAutospacing="1" w:after="100" w:afterAutospacing="1"/>
      <w:jc w:val="left"/>
    </w:pPr>
    <w:rPr>
      <w:rFonts w:ascii="Times New Roman" w:hAnsi="Times New Roman"/>
      <w:sz w:val="24"/>
      <w:szCs w:val="24"/>
      <w:lang w:val="es-MX" w:eastAsia="es-MX"/>
    </w:rPr>
  </w:style>
  <w:style w:type="paragraph" w:customStyle="1" w:styleId="Estilo4">
    <w:name w:val="Estilo4"/>
    <w:basedOn w:val="Ttulo2"/>
    <w:link w:val="Estilo4Car"/>
    <w:qFormat/>
    <w:rsid w:val="003D4320"/>
    <w:pPr>
      <w:numPr>
        <w:ilvl w:val="0"/>
        <w:numId w:val="21"/>
      </w:numPr>
      <w:jc w:val="both"/>
    </w:pPr>
    <w:rPr>
      <w:szCs w:val="28"/>
    </w:rPr>
  </w:style>
  <w:style w:type="character" w:customStyle="1" w:styleId="Ttulo1Car">
    <w:name w:val="Título 1 Car"/>
    <w:basedOn w:val="Fuentedeprrafopredeter"/>
    <w:link w:val="Ttulo1"/>
    <w:rsid w:val="007B3043"/>
    <w:rPr>
      <w:rFonts w:ascii="Arial" w:hAnsi="Arial"/>
      <w:b/>
      <w:kern w:val="28"/>
      <w:sz w:val="32"/>
      <w:lang w:val="es-ES_tradnl" w:eastAsia="en-US"/>
    </w:rPr>
  </w:style>
  <w:style w:type="character" w:customStyle="1" w:styleId="Estilo4Car">
    <w:name w:val="Estilo4 Car"/>
    <w:basedOn w:val="Ttulo1Car"/>
    <w:link w:val="Estilo4"/>
    <w:rsid w:val="003D4320"/>
    <w:rPr>
      <w:rFonts w:ascii="Arial" w:hAnsi="Arial"/>
      <w:b/>
      <w:kern w:val="28"/>
      <w:sz w:val="28"/>
      <w:szCs w:val="28"/>
      <w:lang w:val="es-ES_tradnl" w:eastAsia="en-US"/>
    </w:rPr>
  </w:style>
  <w:style w:type="paragraph" w:styleId="Asuntodelcomentario">
    <w:name w:val="annotation subject"/>
    <w:basedOn w:val="Textocomentario"/>
    <w:next w:val="Textocomentario"/>
    <w:link w:val="AsuntodelcomentarioCar"/>
    <w:semiHidden/>
    <w:unhideWhenUsed/>
    <w:rsid w:val="00B616C5"/>
    <w:rPr>
      <w:b/>
      <w:bCs/>
      <w:lang w:val="es-ES_tradnl"/>
    </w:rPr>
  </w:style>
  <w:style w:type="character" w:customStyle="1" w:styleId="TextocomentarioCar">
    <w:name w:val="Texto comentario Car"/>
    <w:basedOn w:val="Fuentedeprrafopredeter"/>
    <w:link w:val="Textocomentario"/>
    <w:semiHidden/>
    <w:rsid w:val="00B616C5"/>
    <w:rPr>
      <w:rFonts w:ascii="Arial" w:hAnsi="Arial"/>
      <w:lang w:eastAsia="en-US"/>
    </w:rPr>
  </w:style>
  <w:style w:type="character" w:customStyle="1" w:styleId="AsuntodelcomentarioCar">
    <w:name w:val="Asunto del comentario Car"/>
    <w:basedOn w:val="TextocomentarioCar"/>
    <w:link w:val="Asuntodelcomentario"/>
    <w:semiHidden/>
    <w:rsid w:val="00B616C5"/>
    <w:rPr>
      <w:rFonts w:ascii="Arial" w:hAnsi="Arial"/>
      <w:b/>
      <w:bCs/>
      <w:lang w:val="es-ES_trad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2946">
      <w:bodyDiv w:val="1"/>
      <w:marLeft w:val="0"/>
      <w:marRight w:val="0"/>
      <w:marTop w:val="0"/>
      <w:marBottom w:val="0"/>
      <w:divBdr>
        <w:top w:val="none" w:sz="0" w:space="0" w:color="auto"/>
        <w:left w:val="none" w:sz="0" w:space="0" w:color="auto"/>
        <w:bottom w:val="none" w:sz="0" w:space="0" w:color="auto"/>
        <w:right w:val="none" w:sz="0" w:space="0" w:color="auto"/>
      </w:divBdr>
    </w:div>
    <w:div w:id="95224003">
      <w:bodyDiv w:val="1"/>
      <w:marLeft w:val="0"/>
      <w:marRight w:val="0"/>
      <w:marTop w:val="0"/>
      <w:marBottom w:val="0"/>
      <w:divBdr>
        <w:top w:val="none" w:sz="0" w:space="0" w:color="auto"/>
        <w:left w:val="none" w:sz="0" w:space="0" w:color="auto"/>
        <w:bottom w:val="none" w:sz="0" w:space="0" w:color="auto"/>
        <w:right w:val="none" w:sz="0" w:space="0" w:color="auto"/>
      </w:divBdr>
    </w:div>
    <w:div w:id="111167231">
      <w:bodyDiv w:val="1"/>
      <w:marLeft w:val="0"/>
      <w:marRight w:val="0"/>
      <w:marTop w:val="0"/>
      <w:marBottom w:val="0"/>
      <w:divBdr>
        <w:top w:val="none" w:sz="0" w:space="0" w:color="auto"/>
        <w:left w:val="none" w:sz="0" w:space="0" w:color="auto"/>
        <w:bottom w:val="none" w:sz="0" w:space="0" w:color="auto"/>
        <w:right w:val="none" w:sz="0" w:space="0" w:color="auto"/>
      </w:divBdr>
    </w:div>
    <w:div w:id="112553811">
      <w:bodyDiv w:val="1"/>
      <w:marLeft w:val="0"/>
      <w:marRight w:val="0"/>
      <w:marTop w:val="0"/>
      <w:marBottom w:val="0"/>
      <w:divBdr>
        <w:top w:val="none" w:sz="0" w:space="0" w:color="auto"/>
        <w:left w:val="none" w:sz="0" w:space="0" w:color="auto"/>
        <w:bottom w:val="none" w:sz="0" w:space="0" w:color="auto"/>
        <w:right w:val="none" w:sz="0" w:space="0" w:color="auto"/>
      </w:divBdr>
    </w:div>
    <w:div w:id="155458343">
      <w:bodyDiv w:val="1"/>
      <w:marLeft w:val="0"/>
      <w:marRight w:val="0"/>
      <w:marTop w:val="0"/>
      <w:marBottom w:val="0"/>
      <w:divBdr>
        <w:top w:val="none" w:sz="0" w:space="0" w:color="auto"/>
        <w:left w:val="none" w:sz="0" w:space="0" w:color="auto"/>
        <w:bottom w:val="none" w:sz="0" w:space="0" w:color="auto"/>
        <w:right w:val="none" w:sz="0" w:space="0" w:color="auto"/>
      </w:divBdr>
    </w:div>
    <w:div w:id="197472547">
      <w:bodyDiv w:val="1"/>
      <w:marLeft w:val="0"/>
      <w:marRight w:val="0"/>
      <w:marTop w:val="0"/>
      <w:marBottom w:val="0"/>
      <w:divBdr>
        <w:top w:val="none" w:sz="0" w:space="0" w:color="auto"/>
        <w:left w:val="none" w:sz="0" w:space="0" w:color="auto"/>
        <w:bottom w:val="none" w:sz="0" w:space="0" w:color="auto"/>
        <w:right w:val="none" w:sz="0" w:space="0" w:color="auto"/>
      </w:divBdr>
    </w:div>
    <w:div w:id="204752346">
      <w:bodyDiv w:val="1"/>
      <w:marLeft w:val="0"/>
      <w:marRight w:val="0"/>
      <w:marTop w:val="0"/>
      <w:marBottom w:val="0"/>
      <w:divBdr>
        <w:top w:val="none" w:sz="0" w:space="0" w:color="auto"/>
        <w:left w:val="none" w:sz="0" w:space="0" w:color="auto"/>
        <w:bottom w:val="none" w:sz="0" w:space="0" w:color="auto"/>
        <w:right w:val="none" w:sz="0" w:space="0" w:color="auto"/>
      </w:divBdr>
    </w:div>
    <w:div w:id="207647769">
      <w:bodyDiv w:val="1"/>
      <w:marLeft w:val="0"/>
      <w:marRight w:val="0"/>
      <w:marTop w:val="0"/>
      <w:marBottom w:val="0"/>
      <w:divBdr>
        <w:top w:val="none" w:sz="0" w:space="0" w:color="auto"/>
        <w:left w:val="none" w:sz="0" w:space="0" w:color="auto"/>
        <w:bottom w:val="none" w:sz="0" w:space="0" w:color="auto"/>
        <w:right w:val="none" w:sz="0" w:space="0" w:color="auto"/>
      </w:divBdr>
    </w:div>
    <w:div w:id="253630339">
      <w:bodyDiv w:val="1"/>
      <w:marLeft w:val="0"/>
      <w:marRight w:val="0"/>
      <w:marTop w:val="0"/>
      <w:marBottom w:val="0"/>
      <w:divBdr>
        <w:top w:val="none" w:sz="0" w:space="0" w:color="auto"/>
        <w:left w:val="none" w:sz="0" w:space="0" w:color="auto"/>
        <w:bottom w:val="none" w:sz="0" w:space="0" w:color="auto"/>
        <w:right w:val="none" w:sz="0" w:space="0" w:color="auto"/>
      </w:divBdr>
    </w:div>
    <w:div w:id="259142334">
      <w:bodyDiv w:val="1"/>
      <w:marLeft w:val="0"/>
      <w:marRight w:val="0"/>
      <w:marTop w:val="0"/>
      <w:marBottom w:val="0"/>
      <w:divBdr>
        <w:top w:val="none" w:sz="0" w:space="0" w:color="auto"/>
        <w:left w:val="none" w:sz="0" w:space="0" w:color="auto"/>
        <w:bottom w:val="none" w:sz="0" w:space="0" w:color="auto"/>
        <w:right w:val="none" w:sz="0" w:space="0" w:color="auto"/>
      </w:divBdr>
    </w:div>
    <w:div w:id="272172061">
      <w:bodyDiv w:val="1"/>
      <w:marLeft w:val="0"/>
      <w:marRight w:val="0"/>
      <w:marTop w:val="0"/>
      <w:marBottom w:val="0"/>
      <w:divBdr>
        <w:top w:val="none" w:sz="0" w:space="0" w:color="auto"/>
        <w:left w:val="none" w:sz="0" w:space="0" w:color="auto"/>
        <w:bottom w:val="none" w:sz="0" w:space="0" w:color="auto"/>
        <w:right w:val="none" w:sz="0" w:space="0" w:color="auto"/>
      </w:divBdr>
    </w:div>
    <w:div w:id="273753989">
      <w:bodyDiv w:val="1"/>
      <w:marLeft w:val="0"/>
      <w:marRight w:val="0"/>
      <w:marTop w:val="0"/>
      <w:marBottom w:val="0"/>
      <w:divBdr>
        <w:top w:val="none" w:sz="0" w:space="0" w:color="auto"/>
        <w:left w:val="none" w:sz="0" w:space="0" w:color="auto"/>
        <w:bottom w:val="none" w:sz="0" w:space="0" w:color="auto"/>
        <w:right w:val="none" w:sz="0" w:space="0" w:color="auto"/>
      </w:divBdr>
    </w:div>
    <w:div w:id="285356281">
      <w:bodyDiv w:val="1"/>
      <w:marLeft w:val="0"/>
      <w:marRight w:val="0"/>
      <w:marTop w:val="0"/>
      <w:marBottom w:val="0"/>
      <w:divBdr>
        <w:top w:val="none" w:sz="0" w:space="0" w:color="auto"/>
        <w:left w:val="none" w:sz="0" w:space="0" w:color="auto"/>
        <w:bottom w:val="none" w:sz="0" w:space="0" w:color="auto"/>
        <w:right w:val="none" w:sz="0" w:space="0" w:color="auto"/>
      </w:divBdr>
    </w:div>
    <w:div w:id="330833656">
      <w:bodyDiv w:val="1"/>
      <w:marLeft w:val="0"/>
      <w:marRight w:val="0"/>
      <w:marTop w:val="0"/>
      <w:marBottom w:val="0"/>
      <w:divBdr>
        <w:top w:val="none" w:sz="0" w:space="0" w:color="auto"/>
        <w:left w:val="none" w:sz="0" w:space="0" w:color="auto"/>
        <w:bottom w:val="none" w:sz="0" w:space="0" w:color="auto"/>
        <w:right w:val="none" w:sz="0" w:space="0" w:color="auto"/>
      </w:divBdr>
    </w:div>
    <w:div w:id="332220393">
      <w:bodyDiv w:val="1"/>
      <w:marLeft w:val="0"/>
      <w:marRight w:val="0"/>
      <w:marTop w:val="0"/>
      <w:marBottom w:val="0"/>
      <w:divBdr>
        <w:top w:val="none" w:sz="0" w:space="0" w:color="auto"/>
        <w:left w:val="none" w:sz="0" w:space="0" w:color="auto"/>
        <w:bottom w:val="none" w:sz="0" w:space="0" w:color="auto"/>
        <w:right w:val="none" w:sz="0" w:space="0" w:color="auto"/>
      </w:divBdr>
    </w:div>
    <w:div w:id="358435335">
      <w:bodyDiv w:val="1"/>
      <w:marLeft w:val="0"/>
      <w:marRight w:val="0"/>
      <w:marTop w:val="0"/>
      <w:marBottom w:val="0"/>
      <w:divBdr>
        <w:top w:val="none" w:sz="0" w:space="0" w:color="auto"/>
        <w:left w:val="none" w:sz="0" w:space="0" w:color="auto"/>
        <w:bottom w:val="none" w:sz="0" w:space="0" w:color="auto"/>
        <w:right w:val="none" w:sz="0" w:space="0" w:color="auto"/>
      </w:divBdr>
    </w:div>
    <w:div w:id="367877927">
      <w:bodyDiv w:val="1"/>
      <w:marLeft w:val="0"/>
      <w:marRight w:val="0"/>
      <w:marTop w:val="0"/>
      <w:marBottom w:val="0"/>
      <w:divBdr>
        <w:top w:val="none" w:sz="0" w:space="0" w:color="auto"/>
        <w:left w:val="none" w:sz="0" w:space="0" w:color="auto"/>
        <w:bottom w:val="none" w:sz="0" w:space="0" w:color="auto"/>
        <w:right w:val="none" w:sz="0" w:space="0" w:color="auto"/>
      </w:divBdr>
    </w:div>
    <w:div w:id="377708822">
      <w:bodyDiv w:val="1"/>
      <w:marLeft w:val="0"/>
      <w:marRight w:val="0"/>
      <w:marTop w:val="0"/>
      <w:marBottom w:val="0"/>
      <w:divBdr>
        <w:top w:val="none" w:sz="0" w:space="0" w:color="auto"/>
        <w:left w:val="none" w:sz="0" w:space="0" w:color="auto"/>
        <w:bottom w:val="none" w:sz="0" w:space="0" w:color="auto"/>
        <w:right w:val="none" w:sz="0" w:space="0" w:color="auto"/>
      </w:divBdr>
    </w:div>
    <w:div w:id="382800902">
      <w:bodyDiv w:val="1"/>
      <w:marLeft w:val="0"/>
      <w:marRight w:val="0"/>
      <w:marTop w:val="0"/>
      <w:marBottom w:val="0"/>
      <w:divBdr>
        <w:top w:val="none" w:sz="0" w:space="0" w:color="auto"/>
        <w:left w:val="none" w:sz="0" w:space="0" w:color="auto"/>
        <w:bottom w:val="none" w:sz="0" w:space="0" w:color="auto"/>
        <w:right w:val="none" w:sz="0" w:space="0" w:color="auto"/>
      </w:divBdr>
    </w:div>
    <w:div w:id="408385606">
      <w:bodyDiv w:val="1"/>
      <w:marLeft w:val="0"/>
      <w:marRight w:val="0"/>
      <w:marTop w:val="0"/>
      <w:marBottom w:val="0"/>
      <w:divBdr>
        <w:top w:val="none" w:sz="0" w:space="0" w:color="auto"/>
        <w:left w:val="none" w:sz="0" w:space="0" w:color="auto"/>
        <w:bottom w:val="none" w:sz="0" w:space="0" w:color="auto"/>
        <w:right w:val="none" w:sz="0" w:space="0" w:color="auto"/>
      </w:divBdr>
    </w:div>
    <w:div w:id="434328381">
      <w:bodyDiv w:val="1"/>
      <w:marLeft w:val="0"/>
      <w:marRight w:val="0"/>
      <w:marTop w:val="0"/>
      <w:marBottom w:val="0"/>
      <w:divBdr>
        <w:top w:val="none" w:sz="0" w:space="0" w:color="auto"/>
        <w:left w:val="none" w:sz="0" w:space="0" w:color="auto"/>
        <w:bottom w:val="none" w:sz="0" w:space="0" w:color="auto"/>
        <w:right w:val="none" w:sz="0" w:space="0" w:color="auto"/>
      </w:divBdr>
    </w:div>
    <w:div w:id="434446700">
      <w:bodyDiv w:val="1"/>
      <w:marLeft w:val="0"/>
      <w:marRight w:val="0"/>
      <w:marTop w:val="0"/>
      <w:marBottom w:val="0"/>
      <w:divBdr>
        <w:top w:val="none" w:sz="0" w:space="0" w:color="auto"/>
        <w:left w:val="none" w:sz="0" w:space="0" w:color="auto"/>
        <w:bottom w:val="none" w:sz="0" w:space="0" w:color="auto"/>
        <w:right w:val="none" w:sz="0" w:space="0" w:color="auto"/>
      </w:divBdr>
    </w:div>
    <w:div w:id="515390112">
      <w:bodyDiv w:val="1"/>
      <w:marLeft w:val="0"/>
      <w:marRight w:val="0"/>
      <w:marTop w:val="0"/>
      <w:marBottom w:val="0"/>
      <w:divBdr>
        <w:top w:val="none" w:sz="0" w:space="0" w:color="auto"/>
        <w:left w:val="none" w:sz="0" w:space="0" w:color="auto"/>
        <w:bottom w:val="none" w:sz="0" w:space="0" w:color="auto"/>
        <w:right w:val="none" w:sz="0" w:space="0" w:color="auto"/>
      </w:divBdr>
    </w:div>
    <w:div w:id="522784307">
      <w:bodyDiv w:val="1"/>
      <w:marLeft w:val="0"/>
      <w:marRight w:val="0"/>
      <w:marTop w:val="0"/>
      <w:marBottom w:val="0"/>
      <w:divBdr>
        <w:top w:val="none" w:sz="0" w:space="0" w:color="auto"/>
        <w:left w:val="none" w:sz="0" w:space="0" w:color="auto"/>
        <w:bottom w:val="none" w:sz="0" w:space="0" w:color="auto"/>
        <w:right w:val="none" w:sz="0" w:space="0" w:color="auto"/>
      </w:divBdr>
    </w:div>
    <w:div w:id="541601173">
      <w:bodyDiv w:val="1"/>
      <w:marLeft w:val="0"/>
      <w:marRight w:val="0"/>
      <w:marTop w:val="0"/>
      <w:marBottom w:val="0"/>
      <w:divBdr>
        <w:top w:val="none" w:sz="0" w:space="0" w:color="auto"/>
        <w:left w:val="none" w:sz="0" w:space="0" w:color="auto"/>
        <w:bottom w:val="none" w:sz="0" w:space="0" w:color="auto"/>
        <w:right w:val="none" w:sz="0" w:space="0" w:color="auto"/>
      </w:divBdr>
    </w:div>
    <w:div w:id="562447172">
      <w:bodyDiv w:val="1"/>
      <w:marLeft w:val="0"/>
      <w:marRight w:val="0"/>
      <w:marTop w:val="0"/>
      <w:marBottom w:val="0"/>
      <w:divBdr>
        <w:top w:val="none" w:sz="0" w:space="0" w:color="auto"/>
        <w:left w:val="none" w:sz="0" w:space="0" w:color="auto"/>
        <w:bottom w:val="none" w:sz="0" w:space="0" w:color="auto"/>
        <w:right w:val="none" w:sz="0" w:space="0" w:color="auto"/>
      </w:divBdr>
    </w:div>
    <w:div w:id="608783969">
      <w:bodyDiv w:val="1"/>
      <w:marLeft w:val="0"/>
      <w:marRight w:val="0"/>
      <w:marTop w:val="0"/>
      <w:marBottom w:val="0"/>
      <w:divBdr>
        <w:top w:val="none" w:sz="0" w:space="0" w:color="auto"/>
        <w:left w:val="none" w:sz="0" w:space="0" w:color="auto"/>
        <w:bottom w:val="none" w:sz="0" w:space="0" w:color="auto"/>
        <w:right w:val="none" w:sz="0" w:space="0" w:color="auto"/>
      </w:divBdr>
    </w:div>
    <w:div w:id="617955128">
      <w:bodyDiv w:val="1"/>
      <w:marLeft w:val="0"/>
      <w:marRight w:val="0"/>
      <w:marTop w:val="0"/>
      <w:marBottom w:val="0"/>
      <w:divBdr>
        <w:top w:val="none" w:sz="0" w:space="0" w:color="auto"/>
        <w:left w:val="none" w:sz="0" w:space="0" w:color="auto"/>
        <w:bottom w:val="none" w:sz="0" w:space="0" w:color="auto"/>
        <w:right w:val="none" w:sz="0" w:space="0" w:color="auto"/>
      </w:divBdr>
    </w:div>
    <w:div w:id="621812511">
      <w:bodyDiv w:val="1"/>
      <w:marLeft w:val="0"/>
      <w:marRight w:val="0"/>
      <w:marTop w:val="0"/>
      <w:marBottom w:val="0"/>
      <w:divBdr>
        <w:top w:val="none" w:sz="0" w:space="0" w:color="auto"/>
        <w:left w:val="none" w:sz="0" w:space="0" w:color="auto"/>
        <w:bottom w:val="none" w:sz="0" w:space="0" w:color="auto"/>
        <w:right w:val="none" w:sz="0" w:space="0" w:color="auto"/>
      </w:divBdr>
    </w:div>
    <w:div w:id="669286227">
      <w:bodyDiv w:val="1"/>
      <w:marLeft w:val="0"/>
      <w:marRight w:val="0"/>
      <w:marTop w:val="0"/>
      <w:marBottom w:val="0"/>
      <w:divBdr>
        <w:top w:val="none" w:sz="0" w:space="0" w:color="auto"/>
        <w:left w:val="none" w:sz="0" w:space="0" w:color="auto"/>
        <w:bottom w:val="none" w:sz="0" w:space="0" w:color="auto"/>
        <w:right w:val="none" w:sz="0" w:space="0" w:color="auto"/>
      </w:divBdr>
    </w:div>
    <w:div w:id="674574028">
      <w:bodyDiv w:val="1"/>
      <w:marLeft w:val="0"/>
      <w:marRight w:val="0"/>
      <w:marTop w:val="0"/>
      <w:marBottom w:val="0"/>
      <w:divBdr>
        <w:top w:val="none" w:sz="0" w:space="0" w:color="auto"/>
        <w:left w:val="none" w:sz="0" w:space="0" w:color="auto"/>
        <w:bottom w:val="none" w:sz="0" w:space="0" w:color="auto"/>
        <w:right w:val="none" w:sz="0" w:space="0" w:color="auto"/>
      </w:divBdr>
    </w:div>
    <w:div w:id="683898618">
      <w:bodyDiv w:val="1"/>
      <w:marLeft w:val="0"/>
      <w:marRight w:val="0"/>
      <w:marTop w:val="0"/>
      <w:marBottom w:val="0"/>
      <w:divBdr>
        <w:top w:val="none" w:sz="0" w:space="0" w:color="auto"/>
        <w:left w:val="none" w:sz="0" w:space="0" w:color="auto"/>
        <w:bottom w:val="none" w:sz="0" w:space="0" w:color="auto"/>
        <w:right w:val="none" w:sz="0" w:space="0" w:color="auto"/>
      </w:divBdr>
    </w:div>
    <w:div w:id="702940989">
      <w:bodyDiv w:val="1"/>
      <w:marLeft w:val="0"/>
      <w:marRight w:val="0"/>
      <w:marTop w:val="0"/>
      <w:marBottom w:val="0"/>
      <w:divBdr>
        <w:top w:val="none" w:sz="0" w:space="0" w:color="auto"/>
        <w:left w:val="none" w:sz="0" w:space="0" w:color="auto"/>
        <w:bottom w:val="none" w:sz="0" w:space="0" w:color="auto"/>
        <w:right w:val="none" w:sz="0" w:space="0" w:color="auto"/>
      </w:divBdr>
    </w:div>
    <w:div w:id="797456466">
      <w:bodyDiv w:val="1"/>
      <w:marLeft w:val="0"/>
      <w:marRight w:val="0"/>
      <w:marTop w:val="0"/>
      <w:marBottom w:val="0"/>
      <w:divBdr>
        <w:top w:val="none" w:sz="0" w:space="0" w:color="auto"/>
        <w:left w:val="none" w:sz="0" w:space="0" w:color="auto"/>
        <w:bottom w:val="none" w:sz="0" w:space="0" w:color="auto"/>
        <w:right w:val="none" w:sz="0" w:space="0" w:color="auto"/>
      </w:divBdr>
    </w:div>
    <w:div w:id="834800792">
      <w:bodyDiv w:val="1"/>
      <w:marLeft w:val="0"/>
      <w:marRight w:val="0"/>
      <w:marTop w:val="0"/>
      <w:marBottom w:val="0"/>
      <w:divBdr>
        <w:top w:val="none" w:sz="0" w:space="0" w:color="auto"/>
        <w:left w:val="none" w:sz="0" w:space="0" w:color="auto"/>
        <w:bottom w:val="none" w:sz="0" w:space="0" w:color="auto"/>
        <w:right w:val="none" w:sz="0" w:space="0" w:color="auto"/>
      </w:divBdr>
    </w:div>
    <w:div w:id="841051038">
      <w:bodyDiv w:val="1"/>
      <w:marLeft w:val="0"/>
      <w:marRight w:val="0"/>
      <w:marTop w:val="0"/>
      <w:marBottom w:val="0"/>
      <w:divBdr>
        <w:top w:val="none" w:sz="0" w:space="0" w:color="auto"/>
        <w:left w:val="none" w:sz="0" w:space="0" w:color="auto"/>
        <w:bottom w:val="none" w:sz="0" w:space="0" w:color="auto"/>
        <w:right w:val="none" w:sz="0" w:space="0" w:color="auto"/>
      </w:divBdr>
    </w:div>
    <w:div w:id="846528971">
      <w:bodyDiv w:val="1"/>
      <w:marLeft w:val="0"/>
      <w:marRight w:val="0"/>
      <w:marTop w:val="0"/>
      <w:marBottom w:val="0"/>
      <w:divBdr>
        <w:top w:val="none" w:sz="0" w:space="0" w:color="auto"/>
        <w:left w:val="none" w:sz="0" w:space="0" w:color="auto"/>
        <w:bottom w:val="none" w:sz="0" w:space="0" w:color="auto"/>
        <w:right w:val="none" w:sz="0" w:space="0" w:color="auto"/>
      </w:divBdr>
    </w:div>
    <w:div w:id="878395549">
      <w:bodyDiv w:val="1"/>
      <w:marLeft w:val="0"/>
      <w:marRight w:val="0"/>
      <w:marTop w:val="0"/>
      <w:marBottom w:val="0"/>
      <w:divBdr>
        <w:top w:val="none" w:sz="0" w:space="0" w:color="auto"/>
        <w:left w:val="none" w:sz="0" w:space="0" w:color="auto"/>
        <w:bottom w:val="none" w:sz="0" w:space="0" w:color="auto"/>
        <w:right w:val="none" w:sz="0" w:space="0" w:color="auto"/>
      </w:divBdr>
    </w:div>
    <w:div w:id="880552543">
      <w:bodyDiv w:val="1"/>
      <w:marLeft w:val="0"/>
      <w:marRight w:val="0"/>
      <w:marTop w:val="0"/>
      <w:marBottom w:val="0"/>
      <w:divBdr>
        <w:top w:val="none" w:sz="0" w:space="0" w:color="auto"/>
        <w:left w:val="none" w:sz="0" w:space="0" w:color="auto"/>
        <w:bottom w:val="none" w:sz="0" w:space="0" w:color="auto"/>
        <w:right w:val="none" w:sz="0" w:space="0" w:color="auto"/>
      </w:divBdr>
    </w:div>
    <w:div w:id="912274862">
      <w:bodyDiv w:val="1"/>
      <w:marLeft w:val="0"/>
      <w:marRight w:val="0"/>
      <w:marTop w:val="0"/>
      <w:marBottom w:val="0"/>
      <w:divBdr>
        <w:top w:val="none" w:sz="0" w:space="0" w:color="auto"/>
        <w:left w:val="none" w:sz="0" w:space="0" w:color="auto"/>
        <w:bottom w:val="none" w:sz="0" w:space="0" w:color="auto"/>
        <w:right w:val="none" w:sz="0" w:space="0" w:color="auto"/>
      </w:divBdr>
    </w:div>
    <w:div w:id="942692716">
      <w:bodyDiv w:val="1"/>
      <w:marLeft w:val="0"/>
      <w:marRight w:val="0"/>
      <w:marTop w:val="0"/>
      <w:marBottom w:val="0"/>
      <w:divBdr>
        <w:top w:val="none" w:sz="0" w:space="0" w:color="auto"/>
        <w:left w:val="none" w:sz="0" w:space="0" w:color="auto"/>
        <w:bottom w:val="none" w:sz="0" w:space="0" w:color="auto"/>
        <w:right w:val="none" w:sz="0" w:space="0" w:color="auto"/>
      </w:divBdr>
    </w:div>
    <w:div w:id="947784484">
      <w:bodyDiv w:val="1"/>
      <w:marLeft w:val="0"/>
      <w:marRight w:val="0"/>
      <w:marTop w:val="0"/>
      <w:marBottom w:val="0"/>
      <w:divBdr>
        <w:top w:val="none" w:sz="0" w:space="0" w:color="auto"/>
        <w:left w:val="none" w:sz="0" w:space="0" w:color="auto"/>
        <w:bottom w:val="none" w:sz="0" w:space="0" w:color="auto"/>
        <w:right w:val="none" w:sz="0" w:space="0" w:color="auto"/>
      </w:divBdr>
    </w:div>
    <w:div w:id="947930123">
      <w:bodyDiv w:val="1"/>
      <w:marLeft w:val="0"/>
      <w:marRight w:val="0"/>
      <w:marTop w:val="0"/>
      <w:marBottom w:val="0"/>
      <w:divBdr>
        <w:top w:val="none" w:sz="0" w:space="0" w:color="auto"/>
        <w:left w:val="none" w:sz="0" w:space="0" w:color="auto"/>
        <w:bottom w:val="none" w:sz="0" w:space="0" w:color="auto"/>
        <w:right w:val="none" w:sz="0" w:space="0" w:color="auto"/>
      </w:divBdr>
    </w:div>
    <w:div w:id="949628536">
      <w:bodyDiv w:val="1"/>
      <w:marLeft w:val="0"/>
      <w:marRight w:val="0"/>
      <w:marTop w:val="0"/>
      <w:marBottom w:val="0"/>
      <w:divBdr>
        <w:top w:val="none" w:sz="0" w:space="0" w:color="auto"/>
        <w:left w:val="none" w:sz="0" w:space="0" w:color="auto"/>
        <w:bottom w:val="none" w:sz="0" w:space="0" w:color="auto"/>
        <w:right w:val="none" w:sz="0" w:space="0" w:color="auto"/>
      </w:divBdr>
    </w:div>
    <w:div w:id="954948429">
      <w:bodyDiv w:val="1"/>
      <w:marLeft w:val="0"/>
      <w:marRight w:val="0"/>
      <w:marTop w:val="0"/>
      <w:marBottom w:val="0"/>
      <w:divBdr>
        <w:top w:val="none" w:sz="0" w:space="0" w:color="auto"/>
        <w:left w:val="none" w:sz="0" w:space="0" w:color="auto"/>
        <w:bottom w:val="none" w:sz="0" w:space="0" w:color="auto"/>
        <w:right w:val="none" w:sz="0" w:space="0" w:color="auto"/>
      </w:divBdr>
    </w:div>
    <w:div w:id="966198720">
      <w:bodyDiv w:val="1"/>
      <w:marLeft w:val="0"/>
      <w:marRight w:val="0"/>
      <w:marTop w:val="0"/>
      <w:marBottom w:val="0"/>
      <w:divBdr>
        <w:top w:val="none" w:sz="0" w:space="0" w:color="auto"/>
        <w:left w:val="none" w:sz="0" w:space="0" w:color="auto"/>
        <w:bottom w:val="none" w:sz="0" w:space="0" w:color="auto"/>
        <w:right w:val="none" w:sz="0" w:space="0" w:color="auto"/>
      </w:divBdr>
    </w:div>
    <w:div w:id="989752316">
      <w:bodyDiv w:val="1"/>
      <w:marLeft w:val="0"/>
      <w:marRight w:val="0"/>
      <w:marTop w:val="0"/>
      <w:marBottom w:val="0"/>
      <w:divBdr>
        <w:top w:val="none" w:sz="0" w:space="0" w:color="auto"/>
        <w:left w:val="none" w:sz="0" w:space="0" w:color="auto"/>
        <w:bottom w:val="none" w:sz="0" w:space="0" w:color="auto"/>
        <w:right w:val="none" w:sz="0" w:space="0" w:color="auto"/>
      </w:divBdr>
    </w:div>
    <w:div w:id="998310962">
      <w:bodyDiv w:val="1"/>
      <w:marLeft w:val="0"/>
      <w:marRight w:val="0"/>
      <w:marTop w:val="0"/>
      <w:marBottom w:val="0"/>
      <w:divBdr>
        <w:top w:val="none" w:sz="0" w:space="0" w:color="auto"/>
        <w:left w:val="none" w:sz="0" w:space="0" w:color="auto"/>
        <w:bottom w:val="none" w:sz="0" w:space="0" w:color="auto"/>
        <w:right w:val="none" w:sz="0" w:space="0" w:color="auto"/>
      </w:divBdr>
    </w:div>
    <w:div w:id="1023022691">
      <w:bodyDiv w:val="1"/>
      <w:marLeft w:val="0"/>
      <w:marRight w:val="0"/>
      <w:marTop w:val="0"/>
      <w:marBottom w:val="0"/>
      <w:divBdr>
        <w:top w:val="none" w:sz="0" w:space="0" w:color="auto"/>
        <w:left w:val="none" w:sz="0" w:space="0" w:color="auto"/>
        <w:bottom w:val="none" w:sz="0" w:space="0" w:color="auto"/>
        <w:right w:val="none" w:sz="0" w:space="0" w:color="auto"/>
      </w:divBdr>
    </w:div>
    <w:div w:id="1037127330">
      <w:bodyDiv w:val="1"/>
      <w:marLeft w:val="0"/>
      <w:marRight w:val="0"/>
      <w:marTop w:val="0"/>
      <w:marBottom w:val="0"/>
      <w:divBdr>
        <w:top w:val="none" w:sz="0" w:space="0" w:color="auto"/>
        <w:left w:val="none" w:sz="0" w:space="0" w:color="auto"/>
        <w:bottom w:val="none" w:sz="0" w:space="0" w:color="auto"/>
        <w:right w:val="none" w:sz="0" w:space="0" w:color="auto"/>
      </w:divBdr>
    </w:div>
    <w:div w:id="1046834503">
      <w:bodyDiv w:val="1"/>
      <w:marLeft w:val="0"/>
      <w:marRight w:val="0"/>
      <w:marTop w:val="0"/>
      <w:marBottom w:val="0"/>
      <w:divBdr>
        <w:top w:val="none" w:sz="0" w:space="0" w:color="auto"/>
        <w:left w:val="none" w:sz="0" w:space="0" w:color="auto"/>
        <w:bottom w:val="none" w:sz="0" w:space="0" w:color="auto"/>
        <w:right w:val="none" w:sz="0" w:space="0" w:color="auto"/>
      </w:divBdr>
    </w:div>
    <w:div w:id="1067267435">
      <w:bodyDiv w:val="1"/>
      <w:marLeft w:val="0"/>
      <w:marRight w:val="0"/>
      <w:marTop w:val="0"/>
      <w:marBottom w:val="0"/>
      <w:divBdr>
        <w:top w:val="none" w:sz="0" w:space="0" w:color="auto"/>
        <w:left w:val="none" w:sz="0" w:space="0" w:color="auto"/>
        <w:bottom w:val="none" w:sz="0" w:space="0" w:color="auto"/>
        <w:right w:val="none" w:sz="0" w:space="0" w:color="auto"/>
      </w:divBdr>
    </w:div>
    <w:div w:id="1080951659">
      <w:bodyDiv w:val="1"/>
      <w:marLeft w:val="0"/>
      <w:marRight w:val="0"/>
      <w:marTop w:val="0"/>
      <w:marBottom w:val="0"/>
      <w:divBdr>
        <w:top w:val="none" w:sz="0" w:space="0" w:color="auto"/>
        <w:left w:val="none" w:sz="0" w:space="0" w:color="auto"/>
        <w:bottom w:val="none" w:sz="0" w:space="0" w:color="auto"/>
        <w:right w:val="none" w:sz="0" w:space="0" w:color="auto"/>
      </w:divBdr>
    </w:div>
    <w:div w:id="1110665243">
      <w:bodyDiv w:val="1"/>
      <w:marLeft w:val="0"/>
      <w:marRight w:val="0"/>
      <w:marTop w:val="0"/>
      <w:marBottom w:val="0"/>
      <w:divBdr>
        <w:top w:val="none" w:sz="0" w:space="0" w:color="auto"/>
        <w:left w:val="none" w:sz="0" w:space="0" w:color="auto"/>
        <w:bottom w:val="none" w:sz="0" w:space="0" w:color="auto"/>
        <w:right w:val="none" w:sz="0" w:space="0" w:color="auto"/>
      </w:divBdr>
    </w:div>
    <w:div w:id="1145396881">
      <w:bodyDiv w:val="1"/>
      <w:marLeft w:val="0"/>
      <w:marRight w:val="0"/>
      <w:marTop w:val="0"/>
      <w:marBottom w:val="0"/>
      <w:divBdr>
        <w:top w:val="none" w:sz="0" w:space="0" w:color="auto"/>
        <w:left w:val="none" w:sz="0" w:space="0" w:color="auto"/>
        <w:bottom w:val="none" w:sz="0" w:space="0" w:color="auto"/>
        <w:right w:val="none" w:sz="0" w:space="0" w:color="auto"/>
      </w:divBdr>
    </w:div>
    <w:div w:id="1185559636">
      <w:bodyDiv w:val="1"/>
      <w:marLeft w:val="0"/>
      <w:marRight w:val="0"/>
      <w:marTop w:val="0"/>
      <w:marBottom w:val="0"/>
      <w:divBdr>
        <w:top w:val="none" w:sz="0" w:space="0" w:color="auto"/>
        <w:left w:val="none" w:sz="0" w:space="0" w:color="auto"/>
        <w:bottom w:val="none" w:sz="0" w:space="0" w:color="auto"/>
        <w:right w:val="none" w:sz="0" w:space="0" w:color="auto"/>
      </w:divBdr>
    </w:div>
    <w:div w:id="1215460569">
      <w:bodyDiv w:val="1"/>
      <w:marLeft w:val="0"/>
      <w:marRight w:val="0"/>
      <w:marTop w:val="0"/>
      <w:marBottom w:val="0"/>
      <w:divBdr>
        <w:top w:val="none" w:sz="0" w:space="0" w:color="auto"/>
        <w:left w:val="none" w:sz="0" w:space="0" w:color="auto"/>
        <w:bottom w:val="none" w:sz="0" w:space="0" w:color="auto"/>
        <w:right w:val="none" w:sz="0" w:space="0" w:color="auto"/>
      </w:divBdr>
    </w:div>
    <w:div w:id="1218512837">
      <w:bodyDiv w:val="1"/>
      <w:marLeft w:val="0"/>
      <w:marRight w:val="0"/>
      <w:marTop w:val="0"/>
      <w:marBottom w:val="0"/>
      <w:divBdr>
        <w:top w:val="none" w:sz="0" w:space="0" w:color="auto"/>
        <w:left w:val="none" w:sz="0" w:space="0" w:color="auto"/>
        <w:bottom w:val="none" w:sz="0" w:space="0" w:color="auto"/>
        <w:right w:val="none" w:sz="0" w:space="0" w:color="auto"/>
      </w:divBdr>
    </w:div>
    <w:div w:id="1262564823">
      <w:bodyDiv w:val="1"/>
      <w:marLeft w:val="0"/>
      <w:marRight w:val="0"/>
      <w:marTop w:val="0"/>
      <w:marBottom w:val="0"/>
      <w:divBdr>
        <w:top w:val="none" w:sz="0" w:space="0" w:color="auto"/>
        <w:left w:val="none" w:sz="0" w:space="0" w:color="auto"/>
        <w:bottom w:val="none" w:sz="0" w:space="0" w:color="auto"/>
        <w:right w:val="none" w:sz="0" w:space="0" w:color="auto"/>
      </w:divBdr>
    </w:div>
    <w:div w:id="1285311140">
      <w:bodyDiv w:val="1"/>
      <w:marLeft w:val="0"/>
      <w:marRight w:val="0"/>
      <w:marTop w:val="0"/>
      <w:marBottom w:val="0"/>
      <w:divBdr>
        <w:top w:val="none" w:sz="0" w:space="0" w:color="auto"/>
        <w:left w:val="none" w:sz="0" w:space="0" w:color="auto"/>
        <w:bottom w:val="none" w:sz="0" w:space="0" w:color="auto"/>
        <w:right w:val="none" w:sz="0" w:space="0" w:color="auto"/>
      </w:divBdr>
    </w:div>
    <w:div w:id="1289893083">
      <w:bodyDiv w:val="1"/>
      <w:marLeft w:val="0"/>
      <w:marRight w:val="0"/>
      <w:marTop w:val="0"/>
      <w:marBottom w:val="0"/>
      <w:divBdr>
        <w:top w:val="none" w:sz="0" w:space="0" w:color="auto"/>
        <w:left w:val="none" w:sz="0" w:space="0" w:color="auto"/>
        <w:bottom w:val="none" w:sz="0" w:space="0" w:color="auto"/>
        <w:right w:val="none" w:sz="0" w:space="0" w:color="auto"/>
      </w:divBdr>
    </w:div>
    <w:div w:id="1301810679">
      <w:bodyDiv w:val="1"/>
      <w:marLeft w:val="0"/>
      <w:marRight w:val="0"/>
      <w:marTop w:val="0"/>
      <w:marBottom w:val="0"/>
      <w:divBdr>
        <w:top w:val="none" w:sz="0" w:space="0" w:color="auto"/>
        <w:left w:val="none" w:sz="0" w:space="0" w:color="auto"/>
        <w:bottom w:val="none" w:sz="0" w:space="0" w:color="auto"/>
        <w:right w:val="none" w:sz="0" w:space="0" w:color="auto"/>
      </w:divBdr>
    </w:div>
    <w:div w:id="1342852776">
      <w:bodyDiv w:val="1"/>
      <w:marLeft w:val="0"/>
      <w:marRight w:val="0"/>
      <w:marTop w:val="0"/>
      <w:marBottom w:val="0"/>
      <w:divBdr>
        <w:top w:val="none" w:sz="0" w:space="0" w:color="auto"/>
        <w:left w:val="none" w:sz="0" w:space="0" w:color="auto"/>
        <w:bottom w:val="none" w:sz="0" w:space="0" w:color="auto"/>
        <w:right w:val="none" w:sz="0" w:space="0" w:color="auto"/>
      </w:divBdr>
    </w:div>
    <w:div w:id="1365136480">
      <w:bodyDiv w:val="1"/>
      <w:marLeft w:val="0"/>
      <w:marRight w:val="0"/>
      <w:marTop w:val="0"/>
      <w:marBottom w:val="0"/>
      <w:divBdr>
        <w:top w:val="none" w:sz="0" w:space="0" w:color="auto"/>
        <w:left w:val="none" w:sz="0" w:space="0" w:color="auto"/>
        <w:bottom w:val="none" w:sz="0" w:space="0" w:color="auto"/>
        <w:right w:val="none" w:sz="0" w:space="0" w:color="auto"/>
      </w:divBdr>
    </w:div>
    <w:div w:id="1372682185">
      <w:bodyDiv w:val="1"/>
      <w:marLeft w:val="0"/>
      <w:marRight w:val="0"/>
      <w:marTop w:val="0"/>
      <w:marBottom w:val="0"/>
      <w:divBdr>
        <w:top w:val="none" w:sz="0" w:space="0" w:color="auto"/>
        <w:left w:val="none" w:sz="0" w:space="0" w:color="auto"/>
        <w:bottom w:val="none" w:sz="0" w:space="0" w:color="auto"/>
        <w:right w:val="none" w:sz="0" w:space="0" w:color="auto"/>
      </w:divBdr>
    </w:div>
    <w:div w:id="1380932017">
      <w:bodyDiv w:val="1"/>
      <w:marLeft w:val="0"/>
      <w:marRight w:val="0"/>
      <w:marTop w:val="0"/>
      <w:marBottom w:val="0"/>
      <w:divBdr>
        <w:top w:val="none" w:sz="0" w:space="0" w:color="auto"/>
        <w:left w:val="none" w:sz="0" w:space="0" w:color="auto"/>
        <w:bottom w:val="none" w:sz="0" w:space="0" w:color="auto"/>
        <w:right w:val="none" w:sz="0" w:space="0" w:color="auto"/>
      </w:divBdr>
    </w:div>
    <w:div w:id="1394700939">
      <w:bodyDiv w:val="1"/>
      <w:marLeft w:val="0"/>
      <w:marRight w:val="0"/>
      <w:marTop w:val="0"/>
      <w:marBottom w:val="0"/>
      <w:divBdr>
        <w:top w:val="none" w:sz="0" w:space="0" w:color="auto"/>
        <w:left w:val="none" w:sz="0" w:space="0" w:color="auto"/>
        <w:bottom w:val="none" w:sz="0" w:space="0" w:color="auto"/>
        <w:right w:val="none" w:sz="0" w:space="0" w:color="auto"/>
      </w:divBdr>
    </w:div>
    <w:div w:id="1411779115">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
    <w:div w:id="1435974044">
      <w:bodyDiv w:val="1"/>
      <w:marLeft w:val="0"/>
      <w:marRight w:val="0"/>
      <w:marTop w:val="0"/>
      <w:marBottom w:val="0"/>
      <w:divBdr>
        <w:top w:val="none" w:sz="0" w:space="0" w:color="auto"/>
        <w:left w:val="none" w:sz="0" w:space="0" w:color="auto"/>
        <w:bottom w:val="none" w:sz="0" w:space="0" w:color="auto"/>
        <w:right w:val="none" w:sz="0" w:space="0" w:color="auto"/>
      </w:divBdr>
    </w:div>
    <w:div w:id="1436288924">
      <w:bodyDiv w:val="1"/>
      <w:marLeft w:val="0"/>
      <w:marRight w:val="0"/>
      <w:marTop w:val="0"/>
      <w:marBottom w:val="0"/>
      <w:divBdr>
        <w:top w:val="none" w:sz="0" w:space="0" w:color="auto"/>
        <w:left w:val="none" w:sz="0" w:space="0" w:color="auto"/>
        <w:bottom w:val="none" w:sz="0" w:space="0" w:color="auto"/>
        <w:right w:val="none" w:sz="0" w:space="0" w:color="auto"/>
      </w:divBdr>
    </w:div>
    <w:div w:id="1492940406">
      <w:bodyDiv w:val="1"/>
      <w:marLeft w:val="0"/>
      <w:marRight w:val="0"/>
      <w:marTop w:val="0"/>
      <w:marBottom w:val="0"/>
      <w:divBdr>
        <w:top w:val="none" w:sz="0" w:space="0" w:color="auto"/>
        <w:left w:val="none" w:sz="0" w:space="0" w:color="auto"/>
        <w:bottom w:val="none" w:sz="0" w:space="0" w:color="auto"/>
        <w:right w:val="none" w:sz="0" w:space="0" w:color="auto"/>
      </w:divBdr>
    </w:div>
    <w:div w:id="1503011592">
      <w:bodyDiv w:val="1"/>
      <w:marLeft w:val="0"/>
      <w:marRight w:val="0"/>
      <w:marTop w:val="0"/>
      <w:marBottom w:val="0"/>
      <w:divBdr>
        <w:top w:val="none" w:sz="0" w:space="0" w:color="auto"/>
        <w:left w:val="none" w:sz="0" w:space="0" w:color="auto"/>
        <w:bottom w:val="none" w:sz="0" w:space="0" w:color="auto"/>
        <w:right w:val="none" w:sz="0" w:space="0" w:color="auto"/>
      </w:divBdr>
    </w:div>
    <w:div w:id="1524394571">
      <w:bodyDiv w:val="1"/>
      <w:marLeft w:val="0"/>
      <w:marRight w:val="0"/>
      <w:marTop w:val="0"/>
      <w:marBottom w:val="0"/>
      <w:divBdr>
        <w:top w:val="none" w:sz="0" w:space="0" w:color="auto"/>
        <w:left w:val="none" w:sz="0" w:space="0" w:color="auto"/>
        <w:bottom w:val="none" w:sz="0" w:space="0" w:color="auto"/>
        <w:right w:val="none" w:sz="0" w:space="0" w:color="auto"/>
      </w:divBdr>
    </w:div>
    <w:div w:id="1852065670">
      <w:bodyDiv w:val="1"/>
      <w:marLeft w:val="0"/>
      <w:marRight w:val="0"/>
      <w:marTop w:val="0"/>
      <w:marBottom w:val="0"/>
      <w:divBdr>
        <w:top w:val="none" w:sz="0" w:space="0" w:color="auto"/>
        <w:left w:val="none" w:sz="0" w:space="0" w:color="auto"/>
        <w:bottom w:val="none" w:sz="0" w:space="0" w:color="auto"/>
        <w:right w:val="none" w:sz="0" w:space="0" w:color="auto"/>
      </w:divBdr>
    </w:div>
    <w:div w:id="1857768771">
      <w:bodyDiv w:val="1"/>
      <w:marLeft w:val="0"/>
      <w:marRight w:val="0"/>
      <w:marTop w:val="0"/>
      <w:marBottom w:val="0"/>
      <w:divBdr>
        <w:top w:val="none" w:sz="0" w:space="0" w:color="auto"/>
        <w:left w:val="none" w:sz="0" w:space="0" w:color="auto"/>
        <w:bottom w:val="none" w:sz="0" w:space="0" w:color="auto"/>
        <w:right w:val="none" w:sz="0" w:space="0" w:color="auto"/>
      </w:divBdr>
    </w:div>
    <w:div w:id="1927228186">
      <w:bodyDiv w:val="1"/>
      <w:marLeft w:val="0"/>
      <w:marRight w:val="0"/>
      <w:marTop w:val="0"/>
      <w:marBottom w:val="0"/>
      <w:divBdr>
        <w:top w:val="none" w:sz="0" w:space="0" w:color="auto"/>
        <w:left w:val="none" w:sz="0" w:space="0" w:color="auto"/>
        <w:bottom w:val="none" w:sz="0" w:space="0" w:color="auto"/>
        <w:right w:val="none" w:sz="0" w:space="0" w:color="auto"/>
      </w:divBdr>
    </w:div>
    <w:div w:id="2011835337">
      <w:bodyDiv w:val="1"/>
      <w:marLeft w:val="0"/>
      <w:marRight w:val="0"/>
      <w:marTop w:val="0"/>
      <w:marBottom w:val="0"/>
      <w:divBdr>
        <w:top w:val="none" w:sz="0" w:space="0" w:color="auto"/>
        <w:left w:val="none" w:sz="0" w:space="0" w:color="auto"/>
        <w:bottom w:val="none" w:sz="0" w:space="0" w:color="auto"/>
        <w:right w:val="none" w:sz="0" w:space="0" w:color="auto"/>
      </w:divBdr>
    </w:div>
    <w:div w:id="2017420856">
      <w:bodyDiv w:val="1"/>
      <w:marLeft w:val="0"/>
      <w:marRight w:val="0"/>
      <w:marTop w:val="0"/>
      <w:marBottom w:val="0"/>
      <w:divBdr>
        <w:top w:val="none" w:sz="0" w:space="0" w:color="auto"/>
        <w:left w:val="none" w:sz="0" w:space="0" w:color="auto"/>
        <w:bottom w:val="none" w:sz="0" w:space="0" w:color="auto"/>
        <w:right w:val="none" w:sz="0" w:space="0" w:color="auto"/>
      </w:divBdr>
    </w:div>
    <w:div w:id="2022584860">
      <w:bodyDiv w:val="1"/>
      <w:marLeft w:val="0"/>
      <w:marRight w:val="0"/>
      <w:marTop w:val="0"/>
      <w:marBottom w:val="0"/>
      <w:divBdr>
        <w:top w:val="none" w:sz="0" w:space="0" w:color="auto"/>
        <w:left w:val="none" w:sz="0" w:space="0" w:color="auto"/>
        <w:bottom w:val="none" w:sz="0" w:space="0" w:color="auto"/>
        <w:right w:val="none" w:sz="0" w:space="0" w:color="auto"/>
      </w:divBdr>
    </w:div>
    <w:div w:id="2036465876">
      <w:bodyDiv w:val="1"/>
      <w:marLeft w:val="0"/>
      <w:marRight w:val="0"/>
      <w:marTop w:val="0"/>
      <w:marBottom w:val="0"/>
      <w:divBdr>
        <w:top w:val="none" w:sz="0" w:space="0" w:color="auto"/>
        <w:left w:val="none" w:sz="0" w:space="0" w:color="auto"/>
        <w:bottom w:val="none" w:sz="0" w:space="0" w:color="auto"/>
        <w:right w:val="none" w:sz="0" w:space="0" w:color="auto"/>
      </w:divBdr>
    </w:div>
    <w:div w:id="2074428921">
      <w:bodyDiv w:val="1"/>
      <w:marLeft w:val="0"/>
      <w:marRight w:val="0"/>
      <w:marTop w:val="0"/>
      <w:marBottom w:val="0"/>
      <w:divBdr>
        <w:top w:val="none" w:sz="0" w:space="0" w:color="auto"/>
        <w:left w:val="none" w:sz="0" w:space="0" w:color="auto"/>
        <w:bottom w:val="none" w:sz="0" w:space="0" w:color="auto"/>
        <w:right w:val="none" w:sz="0" w:space="0" w:color="auto"/>
      </w:divBdr>
    </w:div>
    <w:div w:id="2094743859">
      <w:bodyDiv w:val="1"/>
      <w:marLeft w:val="0"/>
      <w:marRight w:val="0"/>
      <w:marTop w:val="0"/>
      <w:marBottom w:val="0"/>
      <w:divBdr>
        <w:top w:val="none" w:sz="0" w:space="0" w:color="auto"/>
        <w:left w:val="none" w:sz="0" w:space="0" w:color="auto"/>
        <w:bottom w:val="none" w:sz="0" w:space="0" w:color="auto"/>
        <w:right w:val="none" w:sz="0" w:space="0" w:color="auto"/>
      </w:divBdr>
    </w:div>
    <w:div w:id="2095280234">
      <w:bodyDiv w:val="1"/>
      <w:marLeft w:val="0"/>
      <w:marRight w:val="0"/>
      <w:marTop w:val="0"/>
      <w:marBottom w:val="0"/>
      <w:divBdr>
        <w:top w:val="none" w:sz="0" w:space="0" w:color="auto"/>
        <w:left w:val="none" w:sz="0" w:space="0" w:color="auto"/>
        <w:bottom w:val="none" w:sz="0" w:space="0" w:color="auto"/>
        <w:right w:val="none" w:sz="0" w:space="0" w:color="auto"/>
      </w:divBdr>
    </w:div>
    <w:div w:id="2134253262">
      <w:bodyDiv w:val="1"/>
      <w:marLeft w:val="0"/>
      <w:marRight w:val="0"/>
      <w:marTop w:val="0"/>
      <w:marBottom w:val="0"/>
      <w:divBdr>
        <w:top w:val="none" w:sz="0" w:space="0" w:color="auto"/>
        <w:left w:val="none" w:sz="0" w:space="0" w:color="auto"/>
        <w:bottom w:val="none" w:sz="0" w:space="0" w:color="auto"/>
        <w:right w:val="none" w:sz="0" w:space="0" w:color="auto"/>
      </w:divBdr>
    </w:div>
    <w:div w:id="213817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NMP%20Doc%20Estandar.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04174BDFD88874BBF169EA54094A64B" ma:contentTypeVersion="0" ma:contentTypeDescription="Crear nuevo documento." ma:contentTypeScope="" ma:versionID="69aed675c4a9c492d92763363a2eb0a3">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9BB45-C637-4546-BA45-799FC1F1EB10}">
  <ds:schemaRefs>
    <ds:schemaRef ds:uri="http://schemas.microsoft.com/sharepoint/v3/contenttype/forms"/>
  </ds:schemaRefs>
</ds:datastoreItem>
</file>

<file path=customXml/itemProps2.xml><?xml version="1.0" encoding="utf-8"?>
<ds:datastoreItem xmlns:ds="http://schemas.openxmlformats.org/officeDocument/2006/customXml" ds:itemID="{E8EAA15A-D294-40DB-B144-F07FD92F15E8}">
  <ds:schemaRefs>
    <ds:schemaRef ds:uri="http://schemas.microsoft.com/office/2006/metadata/properties"/>
  </ds:schemaRefs>
</ds:datastoreItem>
</file>

<file path=customXml/itemProps3.xml><?xml version="1.0" encoding="utf-8"?>
<ds:datastoreItem xmlns:ds="http://schemas.openxmlformats.org/officeDocument/2006/customXml" ds:itemID="{FCF60339-CA05-46CC-A30D-900D69D036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B67D607B-993B-49CA-B720-DC0768A5B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NMP Doc Estandar.dot</Template>
  <TotalTime>196</TotalTime>
  <Pages>85</Pages>
  <Words>12584</Words>
  <Characters>69216</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QUARKSOFT</dc:creator>
  <cp:keywords/>
  <dc:description/>
  <cp:lastModifiedBy>Sandra Yennifer Acosta Rosales</cp:lastModifiedBy>
  <cp:revision>14</cp:revision>
  <cp:lastPrinted>2018-03-20T19:50:00Z</cp:lastPrinted>
  <dcterms:created xsi:type="dcterms:W3CDTF">2018-05-25T16:57:00Z</dcterms:created>
  <dcterms:modified xsi:type="dcterms:W3CDTF">2018-06-04T17:22:00Z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0x010100C04174BDFD88874BBF169EA54094A64B</vt:lpwstr>
  </property>
</Properties>
</file>